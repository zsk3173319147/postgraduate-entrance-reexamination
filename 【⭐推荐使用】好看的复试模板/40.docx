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8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1105535</wp:posOffset>
                </wp:positionV>
                <wp:extent cx="76200" cy="288290"/>
                <wp:effectExtent l="0" t="0" r="0" b="1651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2204085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9.8pt;margin-top:87.05pt;height:22.7pt;width:6pt;z-index:251671552;v-text-anchor:middle;mso-width-relative:page;mso-height-relative:page;" fillcolor="#387983" filled="t" stroked="f" coordsize="21600,21600" o:gfxdata="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9eJq2AAAAAsBAAAPAAAAAAAAAAEAIAAAACIA&#10;AABkcnMvZG93bnJldi54bWxQSwECFAAUAAAACACHTuJAfInNZAkCAAD6AwAADgAAAAAAAAABACAA&#10;AAAn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4477385</wp:posOffset>
                </wp:positionV>
                <wp:extent cx="4819650" cy="288290"/>
                <wp:effectExtent l="0" t="0" r="0" b="16510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352.55pt;height:22.7pt;width:379.5pt;z-index:-251654144;v-text-anchor:middle;mso-width-relative:page;mso-height-relative:page;" fillcolor="#E6E6E6" filled="t" stroked="f" coordsize="21600,21600" o:gfxdata="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pRcPLaAAAACwEA&#10;AA8AAAAAAAAAAQAgAAAAIgAAAGRycy9kb3ducmV2LnhtbFBLAQIUABQAAAAIAIdO4kCiQGdTGAIA&#10;ABwEAAAOAAAAAAAAAAEAIAAAACkBAABkcnMvZTJvRG9jLnhtbFBLBQYAAAAABgAGAFkBAACzBQ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1115060</wp:posOffset>
                </wp:positionV>
                <wp:extent cx="4819650" cy="288290"/>
                <wp:effectExtent l="0" t="0" r="0" b="16510"/>
                <wp:wrapNone/>
                <wp:docPr id="3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87.8pt;height:22.7pt;width:379.5pt;z-index:-251656192;v-text-anchor:middle;mso-width-relative:page;mso-height-relative:page;" fillcolor="#E6E6E6" filled="t" stroked="f" coordsize="21600,21600" o:gfxdata="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6p22NkAAAALAQAA&#10;DwAAAAAAAAABACAAAAAiAAAAZHJzL2Rvd25yZXYueG1sUEsBAhQAFAAAAAgAh07iQKor3ssYAgAA&#10;HAQAAA4AAAAAAAAAAQAgAAAAKA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8030210</wp:posOffset>
                </wp:positionV>
                <wp:extent cx="4819650" cy="288290"/>
                <wp:effectExtent l="0" t="0" r="0" b="16510"/>
                <wp:wrapNone/>
                <wp:docPr id="3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632.3pt;height:22.7pt;width:379.5pt;z-index:-251652096;v-text-anchor:middle;mso-width-relative:page;mso-height-relative:page;" fillcolor="#E6E6E6" filled="t" stroked="f" coordsize="21600,21600" o:gfxdata="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Sg2lS2wAAAA0B&#10;AAAPAAAAAAAAAAEAIAAAACIAAABkcnMvZG93bnJldi54bWxQSwECFAAUAAAACACHTuJAGF2rLhgC&#10;AAAcBAAADgAAAAAAAAABACAAAAAq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6449060</wp:posOffset>
                </wp:positionV>
                <wp:extent cx="4819650" cy="288290"/>
                <wp:effectExtent l="0" t="0" r="0" b="16510"/>
                <wp:wrapNone/>
                <wp:docPr id="3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507.8pt;height:22.7pt;width:379.5pt;z-index:-251653120;v-text-anchor:middle;mso-width-relative:page;mso-height-relative:page;" fillcolor="#E6E6E6" filled="t" stroked="f" coordsize="21600,21600" o:gfxdata="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FMe9jaAAAADQEA&#10;AA8AAAAAAAAAAQAgAAAAIgAAAGRycy9kb3ducmV2LnhtbFBLAQIUABQAAAAIAIdO4kCc6PdiGAIA&#10;ABwEAAAOAAAAAAAAAAEAIAAAACkBAABkcnMvZTJvRG9jLnhtbFBLBQYAAAAABgAGAFkBAACzBQ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2620010</wp:posOffset>
                </wp:positionV>
                <wp:extent cx="4819650" cy="288290"/>
                <wp:effectExtent l="0" t="0" r="0" b="16510"/>
                <wp:wrapNone/>
                <wp:docPr id="3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206.3pt;height:22.7pt;width:379.5pt;z-index:-251655168;v-text-anchor:middle;mso-width-relative:page;mso-height-relative:page;" fillcolor="#E6E6E6" filled="t" stroked="f" coordsize="21600,21600" o:gfxdata="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iAYu2wAAAAsB&#10;AAAPAAAAAAAAAAEAIAAAACIAAABkcnMvZG93bnJldi54bWxQSwECFAAUAAAACACHTuJAJvU7HxgC&#10;AAAcBAAADgAAAAAAAAABACAAAAAq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2585720</wp:posOffset>
                </wp:positionV>
                <wp:extent cx="1041400" cy="3340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203.6pt;height:26.3pt;width:82pt;z-index:251686912;mso-width-relative:page;mso-height-relative:page;" filled="f" stroked="f" coordsize="21600,21600" o:gfxdata="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gSmF7XAAAACwEAAA8AAAAAAAAAAQAgAAAAIgAAAGRycy9k&#10;b3ducmV2LnhtbFBLAQIUABQAAAAIAIdO4kAQ5IfhygEAAIM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  <w:t>经历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-481330</wp:posOffset>
                </wp:positionV>
                <wp:extent cx="1041400" cy="3340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  <w:lang w:val="en-US" w:eastAsia="zh-CN"/>
                              </w:rPr>
                              <w:t>报考信息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-37.9pt;height:26.3pt;width:82pt;z-index:251680768;mso-width-relative:page;mso-height-relative:page;" filled="f" stroked="f" coordsize="21600,21600" o:gfxdata="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3uqz9gAAAALAQAADwAAAAAAAAABACAAAAAiAAAAZHJzL2Rv&#10;d25yZXYueG1sUEsBAhQAFAAAAAgAh07iQGidwJ7IAQAAgw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  <w:lang w:val="en-US" w:eastAsia="zh-CN"/>
                        </w:rPr>
                        <w:t>报考信息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1071245</wp:posOffset>
                </wp:positionV>
                <wp:extent cx="1041400" cy="334010"/>
                <wp:effectExtent l="0" t="0" r="0" b="0"/>
                <wp:wrapNone/>
                <wp:docPr id="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05.25pt;margin-top:84.35pt;height:26.3pt;width:82pt;z-index:251678720;mso-width-relative:page;mso-height-relative:page;" filled="f" stroked="f" coordsize="21600,21600" o:gfxdata="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sruj7XAAAACwEAAA8AAAAAAAAAAQAgAAAAIgAAAGRycy9kb3ducmV2LnhtbFBLAQIUABQAAAAI&#10;AIdO4kDVLaUQtQEAAF0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7967345</wp:posOffset>
                </wp:positionV>
                <wp:extent cx="1012190" cy="3905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  <w:lang w:val="en-US" w:eastAsia="zh-CN"/>
                              </w:rPr>
                              <w:t>读研计划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627.35pt;height:30.75pt;width:79.7pt;z-index:251695104;mso-width-relative:page;mso-height-relative:page;" filled="f" stroked="f" coordsize="21600,21600" o:gfxdata="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2DLdfZAAAADQEAAA8AAAAAAAAAAQAgAAAAIgAAAGRy&#10;cy9kb3ducmV2LnhtbFBLAQIUABQAAAAIAIdO4kDrcLB4ywEAAIM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  <w:lang w:val="en-US" w:eastAsia="zh-CN"/>
                        </w:rPr>
                        <w:t>读研计划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18"/>
                          <w:szCs w:val="22"/>
                        </w:rPr>
                        <w:t xml:space="preserve">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6395720</wp:posOffset>
                </wp:positionV>
                <wp:extent cx="1012190" cy="3905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  <w:t>荣誉奖励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503.6pt;height:30.75pt;width:79.7pt;z-index:251693056;mso-width-relative:page;mso-height-relative:page;" filled="f" stroked="f" coordsize="21600,21600" o:gfxdata="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BhPjR2AAAAA0BAAAPAAAAAAAAAAEAIAAAACIAAABkcnMv&#10;ZG93bnJldi54bWxQSwECFAAUAAAACACHTuJAeuU71coBAACD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  <w:t>荣誉奖励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18"/>
                          <w:szCs w:val="22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4452620</wp:posOffset>
                </wp:positionV>
                <wp:extent cx="1041400" cy="3340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87983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350.6pt;height:26.3pt;width:82pt;z-index:251688960;mso-width-relative:page;mso-height-relative:page;" filled="f" stroked="f" coordsize="21600,21600" o:gfxdata="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r5mB2AAAAAsBAAAPAAAAAAAAAAEAIAAAACIAAABkcnMv&#10;ZG93bnJldi54bWxQSwECFAAUAAAACACHTuJA3tQGhsoBAACD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b/>
                          <w:color w:val="387983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87983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-456565</wp:posOffset>
                </wp:positionV>
                <wp:extent cx="4819650" cy="288290"/>
                <wp:effectExtent l="0" t="0" r="0" b="16510"/>
                <wp:wrapNone/>
                <wp:docPr id="3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829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3.3pt;margin-top:-35.95pt;height:22.7pt;width:379.5pt;z-index:-251657216;v-text-anchor:middle;mso-width-relative:page;mso-height-relative:page;" fillcolor="#E6E6E6" filled="t" stroked="f" coordsize="21600,21600" o:gfxdata="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TK+Sf2wAAAAsB&#10;AAAPAAAAAAAAAAEAIAAAACIAAABkcnMvZG93bnJldi54bWxQSwECFAAUAAAACACHTuJALp6ChxgC&#10;AAAcBAAADgAAAAAAAAABACAAAAAq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8448675</wp:posOffset>
                </wp:positionV>
                <wp:extent cx="4517390" cy="94361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深度学习人工智能AI在汽车自动驾驶领域的应用；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争取读研期间，发表2篇以上计算机人工自能领域学术论文；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认真完成导师和我共同制定的研究课题和项目；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Bookman Old Style" w:hAnsi="Times New Roman" w:eastAsia="微软雅黑"/>
                                <w:color w:val="24406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665.25pt;height:74.3pt;width:355.7pt;z-index:251696128;mso-width-relative:page;mso-height-relative:page;" filled="f" stroked="f" coordsize="21600,21600" o:gfxdata="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7l5ttkAAAANAQAADwAAAAAAAAABACAAAAAiAAAA&#10;ZHJzL2Rvd25yZXYueG1sUEsBAhQAFAAAAAgAh07iQBMRh2XNAQAAh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深度学习人工智能AI在汽车自动驾驶领域的应用；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争取读研期间，发表2篇以上计算机人工自能领域学术论文；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认真完成导师和我共同制定的研究课题和项目；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Bookman Old Style" w:hAnsi="Times New Roman" w:eastAsia="微软雅黑"/>
                          <w:color w:val="24406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8020685</wp:posOffset>
                </wp:positionV>
                <wp:extent cx="76200" cy="288290"/>
                <wp:effectExtent l="0" t="0" r="0" b="1651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8290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9.8pt;margin-top:631.55pt;height:22.7pt;width:6pt;z-index:251694080;v-text-anchor:middle;mso-width-relative:page;mso-height-relative:page;" fillcolor="#387983" filled="t" stroked="f" coordsize="21600,21600" o:gfxdata="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EZJ82gAAAA0BAAAPAAAAAAAAAAEAIAAAACIA&#10;AABkcnMvZG93bnJldi54bWxQSwECFAAUAAAACACHTuJAtivx1AcCAAD4AwAADgAAAAAAAAABACAA&#10;AAAp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6449060</wp:posOffset>
                </wp:positionV>
                <wp:extent cx="76200" cy="288290"/>
                <wp:effectExtent l="0" t="0" r="0" b="16510"/>
                <wp:wrapNone/>
                <wp:docPr id="2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8290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9.8pt;margin-top:507.8pt;height:22.7pt;width:6pt;z-index:251692032;v-text-anchor:middle;mso-width-relative:page;mso-height-relative:page;" fillcolor="#387983" filled="t" stroked="f" coordsize="21600,21600" o:gfxdata="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s+d7tgAAAANAQAADwAAAAAAAAABACAAAAAiAAAA&#10;ZHJzL2Rvd25yZXYueG1sUEsBAhQAFAAAAAgAh07iQHYc8rIHAgAA+AMAAA4AAAAAAAAAAQAgAAAA&#10;J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4573905</wp:posOffset>
                </wp:positionV>
                <wp:extent cx="165100" cy="146050"/>
                <wp:effectExtent l="0" t="0" r="6350" b="762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35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4.25pt;margin-top:360.15pt;height:11.5pt;width:13pt;z-index:251674624;mso-width-relative:page;mso-height-relative:page;" fillcolor="#FFFFFF" filled="t" stroked="f" coordsize="90,93" o:gfxdata="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460PadsAAAANAQAADwAAAAAAAAABACAAAAAiAAAAZHJzL2Rvd25yZXYueG1s&#10;UEsBAhQAFAAAAAgAh07iQCF7ZQyhBAAAlRwAAA4AAAAAAAAAAQAgAAAAKgEAAGRycy9lMm9Eb2Mu&#10;eG1sUEsFBgAAAAAGAAYAWQEAAD0I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4287520</wp:posOffset>
                </wp:positionV>
                <wp:extent cx="165100" cy="140335"/>
                <wp:effectExtent l="0" t="0" r="6350" b="1206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76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1310933658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1157964109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4.25pt;margin-top:337.6pt;height:11.05pt;width:13pt;z-index:251675648;mso-width-relative:page;mso-height-relative:page;" fillcolor="#FFFFFF" filled="t" stroked="f" coordsize="5581,5581" o:gfxdata="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1310933658;0,0;0,0;0,0;0,0;1157964109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3986530</wp:posOffset>
                </wp:positionV>
                <wp:extent cx="104775" cy="151765"/>
                <wp:effectExtent l="21590" t="0" r="26035" b="63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911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2.15pt;margin-top:313.9pt;height:11.95pt;width:8.25pt;z-index:251673600;mso-width-relative:page;mso-height-relative:page;" fillcolor="#FFFFFF" filled="t" stroked="f" coordsize="559792,955625" o:gfxdata="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m/Rj53AAAAA0BAAAP&#10;AAAAAAAAAAEAIAAAACIAAABkcnMvZG93bnJldi54bWxQSwECFAAUAAAACACHTuJAO4M2jjEDAABJ&#10;CAAADgAAAAAAAAABACAAAAArAQAAZHJzL2Uyb0RvYy54bWxQSwUGAAAAAAYABgBZAQAAz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3688715</wp:posOffset>
                </wp:positionV>
                <wp:extent cx="156845" cy="168910"/>
                <wp:effectExtent l="4445" t="4445" r="10160" b="17145"/>
                <wp:wrapNone/>
                <wp:docPr id="11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4625" cy="18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0" y="0"/>
                            </a:cxn>
                            <a:cxn ang="0">
                              <a:pos x="81" y="0"/>
                            </a:cxn>
                            <a:cxn ang="0">
                              <a:pos x="0" y="109"/>
                            </a:cxn>
                            <a:cxn ang="0">
                              <a:pos x="0" y="380"/>
                            </a:cxn>
                            <a:cxn ang="0">
                              <a:pos x="81" y="490"/>
                            </a:cxn>
                            <a:cxn ang="0">
                              <a:pos x="290" y="490"/>
                            </a:cxn>
                            <a:cxn ang="0">
                              <a:pos x="375" y="380"/>
                            </a:cxn>
                            <a:cxn ang="0">
                              <a:pos x="375" y="109"/>
                            </a:cxn>
                            <a:cxn ang="0">
                              <a:pos x="290" y="0"/>
                            </a:cxn>
                            <a:cxn ang="0">
                              <a:pos x="73" y="402"/>
                            </a:cxn>
                            <a:cxn ang="0">
                              <a:pos x="78" y="351"/>
                            </a:cxn>
                            <a:cxn ang="0">
                              <a:pos x="126" y="321"/>
                            </a:cxn>
                            <a:cxn ang="0">
                              <a:pos x="157" y="288"/>
                            </a:cxn>
                            <a:cxn ang="0">
                              <a:pos x="157" y="266"/>
                            </a:cxn>
                            <a:cxn ang="0">
                              <a:pos x="138" y="234"/>
                            </a:cxn>
                            <a:cxn ang="0">
                              <a:pos x="126" y="215"/>
                            </a:cxn>
                            <a:cxn ang="0">
                              <a:pos x="132" y="186"/>
                            </a:cxn>
                            <a:cxn ang="0">
                              <a:pos x="135" y="179"/>
                            </a:cxn>
                            <a:cxn ang="0">
                              <a:pos x="135" y="135"/>
                            </a:cxn>
                            <a:cxn ang="0">
                              <a:pos x="155" y="98"/>
                            </a:cxn>
                            <a:cxn ang="0">
                              <a:pos x="166" y="98"/>
                            </a:cxn>
                            <a:cxn ang="0">
                              <a:pos x="177" y="95"/>
                            </a:cxn>
                            <a:cxn ang="0">
                              <a:pos x="194" y="87"/>
                            </a:cxn>
                            <a:cxn ang="0">
                              <a:pos x="211" y="106"/>
                            </a:cxn>
                            <a:cxn ang="0">
                              <a:pos x="225" y="106"/>
                            </a:cxn>
                            <a:cxn ang="0">
                              <a:pos x="236" y="138"/>
                            </a:cxn>
                            <a:cxn ang="0">
                              <a:pos x="236" y="179"/>
                            </a:cxn>
                            <a:cxn ang="0">
                              <a:pos x="239" y="186"/>
                            </a:cxn>
                            <a:cxn ang="0">
                              <a:pos x="245" y="219"/>
                            </a:cxn>
                            <a:cxn ang="0">
                              <a:pos x="231" y="234"/>
                            </a:cxn>
                            <a:cxn ang="0">
                              <a:pos x="214" y="266"/>
                            </a:cxn>
                            <a:cxn ang="0">
                              <a:pos x="214" y="288"/>
                            </a:cxn>
                            <a:cxn ang="0">
                              <a:pos x="242" y="321"/>
                            </a:cxn>
                            <a:cxn ang="0">
                              <a:pos x="293" y="351"/>
                            </a:cxn>
                            <a:cxn ang="0">
                              <a:pos x="301" y="402"/>
                            </a:cxn>
                            <a:cxn ang="0">
                              <a:pos x="73" y="402"/>
                            </a:cxn>
                            <a:cxn ang="0">
                              <a:pos x="73" y="402"/>
                            </a:cxn>
                            <a:cxn ang="0">
                              <a:pos x="73" y="402"/>
                            </a:cxn>
                          </a:cxnLst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9194A7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3.95pt;margin-top:290.45pt;height:13.3pt;width:12.35pt;z-index:251676672;mso-width-relative:page;mso-height-relative:page;" fillcolor="#FFFFFF" filled="t" stroked="t" coordsize="133,134" o:gfxdata="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B+YzwX3gAAAA0BAAAPAAAA&#10;AAAAAAEAIAAAACIAAABkcnMvZG93bnJldi54bWxQSwECFAAUAAAACACHTuJAcHEU3tgFAAAgGQAA&#10;DgAAAAAAAAABACAAAAAtAQAAZHJzL2Uyb0RvYy54bWxQSwUGAAAAAAYABgBZAQAAdwkA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290,0;81,0;0,109;0,380;81,490;290,490;375,380;375,109;290,0;73,402;78,351;126,321;157,288;157,266;138,234;126,215;132,186;135,179;135,135;155,98;166,98;177,95;194,87;211,106;225,106;236,138;236,179;239,186;245,219;231,234;214,266;214,288;242,321;293,351;301,402;73,402;73,402;73,402" o:connectangles="0,0,0,0,0,0,0,0,0,0,0,0,0,0,0,0,0,0,0,0,0,0,0,0,0,0,0,0,0,0,0,0,0,0,0,0,0,0"/>
                <v:fill on="t" focussize="0,0"/>
                <v:stroke color="#9194A7" opacity="0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6848475</wp:posOffset>
                </wp:positionV>
                <wp:extent cx="4232275" cy="1086485"/>
                <wp:effectExtent l="0" t="0" r="0" b="0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年连续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年获得校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甲等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奖学金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年获“优秀毕业生”称号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校计算机程序设计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比赛优秀奖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年度“学习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之星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称号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Bookman Old Style" w:hAnsi="Times New Roman" w:eastAsia="微软雅黑"/>
                                <w:color w:val="24406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05.95pt;margin-top:539.25pt;height:85.55pt;width:333.25pt;z-index:251691008;mso-width-relative:page;mso-height-relative:page;" filled="f" stroked="f" coordsize="21600,21600" o:gfxdata="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svwaPZAAAADQEAAA8AAAAAAAAAAQAgAAAAIgAAAGRycy9kb3ducmV2LnhtbFBLAQIU&#10;ABQAAAAIAIdO4kBqd6YsuQEAAF4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年连续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年获得校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甲等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奖学金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年获“优秀毕业生”称号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校计算机程序设计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比赛优秀奖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年度“学习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之星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称号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Bookman Old Style" w:hAnsi="Times New Roman" w:eastAsia="微软雅黑"/>
                          <w:color w:val="244061"/>
                          <w:szCs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4889500</wp:posOffset>
                </wp:positionV>
                <wp:extent cx="4666615" cy="1292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050" w:firstLine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25pt;margin-top:385pt;height:101.75pt;width:367.45pt;z-index:251689984;mso-width-relative:page;mso-height-relative:page;" filled="f" stroked="f" coordsize="21600,21600" o:gfxdata="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Oew63AAAAAsBAAAPAAAAAAAA&#10;AAEAIAAAACIAAABkcnMvZG93bnJldi54bWxQSwECFAAUAAAACACHTuJAM3YhoNUBAACNAwAADgAA&#10;AAAAAAABACAAAAAr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050" w:firstLine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4477385</wp:posOffset>
                </wp:positionV>
                <wp:extent cx="76200" cy="288290"/>
                <wp:effectExtent l="0" t="0" r="0" b="16510"/>
                <wp:wrapNone/>
                <wp:docPr id="2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8290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9.8pt;margin-top:352.55pt;height:22.7pt;width:6pt;z-index:251687936;v-text-anchor:middle;mso-width-relative:page;mso-height-relative:page;" fillcolor="#387983" filled="t" stroked="f" coordsize="21600,21600" o:gfxdata="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1DESHYAAAACwEAAA8AAAAAAAAAAQAgAAAAIgAA&#10;AGRycy9kb3ducmV2LnhtbFBLAQIUABQAAAAIAIdO4kB7DUkJCAIAAPgDAAAOAAAAAAAAAAEAIAAA&#10;ACc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1435100</wp:posOffset>
                </wp:positionV>
                <wp:extent cx="4725035" cy="10998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pt;margin-top:113pt;height:86.6pt;width:372.05pt;z-index:251684864;mso-width-relative:page;mso-height-relative:page;" filled="f" stroked="f" coordsize="21600,21600" o:gfxdata="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zY8s9sAAAALAQAADwAAAAAAAAAB&#10;ACAAAAAiAAAAZHJzL2Rvd25yZXYueG1sUEsBAhQAFAAAAAgAh07iQL3/94bUAQAAjAMAAA4AAAAA&#10;AAAAAQAgAAAAKg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2610485</wp:posOffset>
                </wp:positionV>
                <wp:extent cx="76200" cy="288290"/>
                <wp:effectExtent l="0" t="0" r="0" b="16510"/>
                <wp:wrapNone/>
                <wp:docPr id="2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8290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9.8pt;margin-top:205.55pt;height:22.7pt;width:6pt;z-index:251685888;v-text-anchor:middle;mso-width-relative:page;mso-height-relative:page;" fillcolor="#387983" filled="t" stroked="f" coordsize="21600,21600" o:gfxdata="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jXPo9gAAAALAQAADwAAAAAAAAABACAAAAAiAAAA&#10;ZHJzL2Rvd25yZXYueG1sUEsBAhQAFAAAAAgAh07iQNXWhMQHAgAA+AMAAA4AAAAAAAAAAQAgAAAA&#10;J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3060700</wp:posOffset>
                </wp:positionV>
                <wp:extent cx="4666615" cy="1320800"/>
                <wp:effectExtent l="0" t="0" r="0" b="0"/>
                <wp:wrapNone/>
                <wp:docPr id="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B38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字节跳动科技有限公司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02.5pt;margin-top:241pt;height:104pt;width:367.45pt;z-index:251681792;mso-width-relative:page;mso-height-relative:page;" filled="f" stroked="f" coordsize="21600,21600" o:gfxdata="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i3MEbcAAAACwEAAA8AAAAAAAAA&#10;AQAgAAAAIgAAAGRycy9kb3ducmV2LnhtbFBLAQIUABQAAAAIAIdO4kDVKUdV1AEAAIoDAAAOAAAA&#10;AAAAAAEAIAAAACs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B383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字节跳动科技有限公司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-280035</wp:posOffset>
            </wp:positionV>
            <wp:extent cx="1605280" cy="1743710"/>
            <wp:effectExtent l="0" t="0" r="13970" b="8890"/>
            <wp:wrapNone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2206625</wp:posOffset>
                </wp:positionV>
                <wp:extent cx="1888490" cy="37592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报考专业：XXXXX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35pt;margin-top:173.75pt;height:29.6pt;width:148.7pt;z-index:251670528;mso-width-relative:page;mso-height-relative:page;" filled="f" stroked="f" coordsize="21600,21600" o:gfxdata="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bMrb/cAAAADAEAAA8AAAAAAAAAAQAgAAAAIgAAAGRycy9k&#10;b3ducmV2LnhtbFBLAQIUABQAAAAIAIdO4kApgUZ7xQEAAII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报考专业：XXXXX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228600</wp:posOffset>
                </wp:positionV>
                <wp:extent cx="4631055" cy="9207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76"/>
                              <w:gridCol w:w="1376"/>
                              <w:gridCol w:w="1376"/>
                              <w:gridCol w:w="1376"/>
                              <w:gridCol w:w="1378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7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5pt;margin-top:18pt;height:72.5pt;width:364.65pt;z-index:251683840;mso-width-relative:page;mso-height-relative:page;" filled="f" stroked="f" coordsize="21600,21600" o:gfxdata="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hQ37TXAAAACgEAAA8AAAAAAAAAAQAgAAAAIgAA&#10;AGRycy9kb3ducmV2LnhtbFBLAQIUABQAAAAIAIdO4kCRYgxFQgIAAHY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76"/>
                        <w:gridCol w:w="1376"/>
                        <w:gridCol w:w="1376"/>
                        <w:gridCol w:w="1376"/>
                        <w:gridCol w:w="1378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7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-92075</wp:posOffset>
                </wp:positionV>
                <wp:extent cx="4743450" cy="3035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报考专业：XXXXXX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pt;margin-top:-7.25pt;height:23.9pt;width:373.5pt;z-index:251682816;mso-width-relative:page;mso-height-relative:page;" filled="f" stroked="f" coordsize="21600,21600" o:gfxdata="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e2FZtwAAAAKAQAADwAAAAAAAAAB&#10;ACAAAAAiAAAAZHJzL2Rvd25yZXYueG1sUEsBAhQAFAAAAAgAh07iQGg1ITXTAQAAjAMAAA4AAAAA&#10;AAAAAQAgAAAAKwEAAGRycy9lMm9Eb2MueG1sUEsFBgAAAAAGAAYAWQEAAH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报考专业：XXXXXX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-456565</wp:posOffset>
                </wp:positionV>
                <wp:extent cx="76200" cy="288290"/>
                <wp:effectExtent l="0" t="0" r="0" b="16510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8290"/>
                        </a:xfrm>
                        <a:prstGeom prst="rect">
                          <a:avLst/>
                        </a:prstGeom>
                        <a:solidFill>
                          <a:srgbClr val="38798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90.55pt;margin-top:-35.95pt;height:22.7pt;width:6pt;z-index:251679744;v-text-anchor:middle;mso-width-relative:page;mso-height-relative:page;" fillcolor="#387983" filled="t" stroked="f" coordsize="21600,21600" o:gfxdata="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gNT1HZAAAACwEAAA8AAAAAAAAAAQAgAAAAIgAA&#10;AGRycy9kb3ducmV2LnhtbFBLAQIUABQAAAAIAIdO4kBgcUsPBwIAAPgDAAAOAAAAAAAAAAEAIAAA&#10;ACg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5479415</wp:posOffset>
                </wp:positionV>
                <wp:extent cx="1870710" cy="369062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302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曾参加校数学建模比赛获得三等奖，具有良好的数学和计算机基础知识，较强的数理分析、逻辑推理和学习能力。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firstLine="420" w:firstLineChars="200"/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通过专业课学习和网上自主学习，系统掌握了编程和数据库相关知识，对云计算，人工智能AI非常感兴趣，希望能在这一领域继续深入研究。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 w:firstLine="420" w:firstLineChars="200"/>
                              <w:rPr>
                                <w:rFonts w:hint="eastAsia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z w:val="21"/>
                                <w:szCs w:val="21"/>
                              </w:rPr>
                              <w:t>认真努力，注重实践的积累与理论的结合，并能积极动手动脑实践；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15pt;margin-top:431.45pt;height:290.6pt;width:147.3pt;z-index:251667456;mso-width-relative:page;mso-height-relative:page;" filled="f" stroked="f" coordsize="21600,21600" o:gfxdata="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ZgfobcAAAADQEAAA8AAAAAAAAA&#10;AQAgAAAAIgAAAGRycy9kb3ducmV2LnhtbFBLAQIUABQAAAAIAIdO4kDgy0sO1AEAAI8DAAAOAAAA&#10;AAAAAAEAIAAAACsBAABkcnMvZTJvRG9jLnhtbFBLBQYAAAAABgAGAFkBAAB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firstLine="420" w:firstLineChars="200"/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曾参加校数学建模比赛获得三等奖，具有良好的数学和计算机基础知识，较强的数理分析、逻辑推理和学习能力。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firstLine="420" w:firstLineChars="200"/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通过专业课学习和网上自主学习，系统掌握了编程和数据库相关知识，对云计算，人工智能AI非常感兴趣，希望能在这一领域继续深入研究。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0" w:firstLine="420" w:firstLineChars="200"/>
                        <w:rPr>
                          <w:rFonts w:hint="eastAsia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z w:val="21"/>
                          <w:szCs w:val="21"/>
                        </w:rPr>
                        <w:t>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5066665</wp:posOffset>
                </wp:positionV>
                <wp:extent cx="2116455" cy="297815"/>
                <wp:effectExtent l="0" t="0" r="0" b="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自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我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评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价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35pt;margin-top:398.95pt;height:23.45pt;width:166.65pt;z-index:251668480;mso-width-relative:page;mso-height-relative:page;" filled="f" stroked="f" coordsize="21600,21600" o:gfxdata="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3gc32wAAAAwBAAAPAAAAAAAAAAEAIAAAACIAAABkcnMv&#10;ZG93bnJldi54bWxQSwECFAAUAAAACACHTuJA08IxKccBAACG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自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我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评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3545205</wp:posOffset>
                </wp:positionV>
                <wp:extent cx="1741170" cy="13874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387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年6月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四川成都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7pt;margin-top:279.15pt;height:109.25pt;width:137.1pt;z-index:251677696;mso-width-relative:page;mso-height-relative:page;" filled="f" stroked="f" coordsize="21600,21600" o:gfxdata="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eK&#10;RFHcAAAADAEAAA8AAAAAAAAAAQAgAAAAIgAAAGRycy9kb3ducmV2LnhtbFBLAQIUABQAAAAIAIdO&#10;4kAt1B2sHwIAAC0EAAAOAAAAAAAAAAEAIAAAACsBAABkcnMvZTJvRG9jLnhtbFBLBQYAAAAABgAG&#10;AFkBAAC8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：199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年6月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四川成都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30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-922655</wp:posOffset>
                </wp:positionV>
                <wp:extent cx="2165985" cy="10700385"/>
                <wp:effectExtent l="0" t="0" r="5715" b="571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10700385"/>
                        </a:xfrm>
                        <a:prstGeom prst="rect">
                          <a:avLst/>
                        </a:prstGeom>
                        <a:solidFill>
                          <a:srgbClr val="61B3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.2pt;margin-top:-72.65pt;height:842.55pt;width:170.55pt;z-index:251665408;v-text-anchor:middle;mso-width-relative:page;mso-height-relative:page;" fillcolor="#61B3BF" filled="t" stroked="f" coordsize="21600,21600" o:gfxdata="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0bH6feAAAADgEAAA8AAAAAAAAAAQAgAAAA&#10;IgAAAGRycy9kb3ducmV2LnhtbFBLAQIUABQAAAAIAIdO4kCNjkU+BQIAAPADAAAOAAAAAAAAAAEA&#10;IAAAAC0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3054350</wp:posOffset>
                </wp:positionV>
                <wp:extent cx="2116455" cy="413385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息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35pt;margin-top:240.5pt;height:32.55pt;width:166.65pt;z-index:251669504;mso-width-relative:page;mso-height-relative:page;" filled="f" stroked="f" coordsize="21600,21600" o:gfxdata="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oHjVNwAAAAMAQAADwAAAAAAAAABACAAAAAiAAAAZHJz&#10;L2Rvd25yZXYueG1sUEsBAhQAFAAAAAgAh07iQOXNLxX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基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本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信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eastAsia="zh-CN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1572260</wp:posOffset>
                </wp:positionV>
                <wp:extent cx="1398905" cy="78867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hint="default" w:eastAsia="宋体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朱 迪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123.8pt;height:62.1pt;width:110.15pt;z-index:251666432;mso-width-relative:page;mso-height-relative:page;" filled="f" stroked="f" coordsize="21600,21600" o:gfxdata="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ShEUNwAAAAMAQAADwAAAAAAAAABACAAAAAiAAAAZHJz&#10;L2Rvd25yZXYueG1sUEsBAhQAFAAAAAgAh07iQD9HATL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center"/>
                        <w:rPr>
                          <w:rFonts w:hint="default" w:eastAsia="宋体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朱 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研究生复试，你准备好了吗？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一、面试常见问题有哪些？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1、中英文自我介绍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分别准备 3 分钟，5 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2、感兴趣的方向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提前了解自己报考专业的研究方向，讲述一般围绕自己打算要报考的研究方向展开。在面试官问你为什么报考这个专业时，可以把你之前所了解到的研究方向相关信息，结合自己想法谈一谈。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3、为什么报考本学校本专业？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可以从学校该领域的实力、自己对这个专业感兴趣角度谈，千万不要说之所以选择这个学校是因为录取人数多、好考，这会让老师对你印象不好。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4、未来规划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主要考察的是学生未来的专业规划，特别是独立思考和研究的能力。需要考生表达出清晰的规划及切实可落实的步骤。答题的逻辑思路可以遵循“研究生学习总体目标——阶段规划——能力提高”来组织“。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二、面试礼仪应注意哪些方面？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1、衣着得体、大方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2、重视肢体语言的力量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第一印象的建立，30%取决于语言交流，70%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 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3、保持微笑，眼神专注、自然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微笑在人际交往中是非常好的润滑剂，可以消除过度紧张的情绪，拉近你与导师的关系，让你更有亲和力。遇到不太会的问题卡壳时，歉意的微笑可以避免冷场尴尬。如果有多位导师同时在场，你的眼神应照顾所有的人，不时地扫视全场，让大家都知道你在关注他们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三、面试考察哪些能力？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面试官主要期望看到考生综合能力，包括专业技能，实践动手能力、学习能力、临场应变能力、语言表达能力、逻辑思维能力、创新能力等等。对于本科期间做过科研项目以及发表过学术论文的同学，面试的时候，会有很多的优势，毕竟研究生本身就是做科研的。有这方面经历的考生，可以将自己科研经历梳理一下，提前思考导师可能会问到的问题并想好该如何回答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面试时如何做自我介绍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有同学问，我不知道该如何自我介绍怎么办？这里我总结了”七步法自我介绍“，仅供参考：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1、各位面试官您好，我叫 XXX，很荣幸参加此次面试，下面我将做一下自我介绍。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2、我是 XXX 大学 XXX 专业的应届毕业生，我报考的专业是 XXX，我认为一名即将读 XX 专业的研究生应该具备至少三个方面的能力，分别是 XXXX,XXXX以及 XXXX，而我具备这三种能力。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3、首先是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4、然后是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5、接下来是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6、另外，我性格开朗，喜欢认识新的朋友，也喜欢不断挑战新的目标，希望未来三年能在 XX 领域有深入研究。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7、最后，我想说，能在 XXX 大学 XX 专业读研是现阶段最让我期待的事情，希望各位考官能给我这个机会。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 USP 法则，在资源有限的约束下，用最有效的信息展现出独特的，有用的自我。一句话概括就是用关键词说话，动词说话，数字说话，结果说话。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1BA1D"/>
    <w:multiLevelType w:val="singleLevel"/>
    <w:tmpl w:val="7A51BA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D4026"/>
    <w:rsid w:val="2F5D7709"/>
    <w:rsid w:val="33BD4026"/>
    <w:rsid w:val="44367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3d21c82f-e435-4237-a982-c52452ade8fd\&#30740;&#31350;&#29983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研究生复试简历.docx</Template>
  <Pages>4</Pages>
  <Words>1426</Words>
  <Characters>1489</Characters>
  <Lines>0</Lines>
  <Paragraphs>0</Paragraphs>
  <TotalTime>1</TotalTime>
  <ScaleCrop>false</ScaleCrop>
  <LinksUpToDate>false</LinksUpToDate>
  <CharactersWithSpaces>1520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2022-03-07T03:21:00Z</dcterms:created>
  <dc:creator>WPS_1483515983</dc:creator>
  <cp:lastModifiedBy>WPS_1483515983</cp:lastModifiedBy>
  <dcterms:modified xsi:type="dcterms:W3CDTF">2022-03-07T03:21:42Z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Key">
    <vt:lpwstr>1.0_H5CdeUIPy1bsuIhlf2YVkEN5Nm8L9TrE7KCIpIpRKMPsjV/wmQj1NAWsz1GuTl4nnYjP8qedBiU9kqbq3ZoLWQ==</vt:lpwstr>
  </property>
  <property fmtid="{D5CDD505-2E9C-101B-9397-08002B2CF9AE}" pid="4" name="KSOTemplateUUID">
    <vt:lpwstr>v1.0_mb_ol0NkXIqEoZ5zgBoOR6sKw==</vt:lpwstr>
  </property>
  <property fmtid="{D5CDD505-2E9C-101B-9397-08002B2CF9AE}" pid="5" name="ICV">
    <vt:lpwstr>FEB53CE19EBD478392A02153223DA3D7</vt:lpwstr>
  </property>
</Properties>
</file>