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1"/>
          <w:vertAlign w:val="baseline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-133350</wp:posOffset>
                </wp:positionV>
                <wp:extent cx="1425575" cy="1042035"/>
                <wp:effectExtent l="0" t="0" r="0" b="0"/>
                <wp:wrapNone/>
                <wp:docPr id="54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1042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成功上岸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1999.01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49.85pt;margin-top:-10.5pt;height:82.05pt;width:112.25pt;z-index:251669504;mso-width-relative:page;mso-height-relative:page;" filled="f" stroked="f" coordsize="21600,21600" o:gfxdata="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n4EsTbAAAACwEAAA8AAAAAAAAAAQAg&#10;AAAAIgAAAGRycy9kb3ducmV2LnhtbFBLAQIUABQAAAAIAIdO4kAIAC+KRAIAAHc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成功上岸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1999.01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-133350</wp:posOffset>
                </wp:positionV>
                <wp:extent cx="2283460" cy="1071880"/>
                <wp:effectExtent l="0" t="0" r="0" b="0"/>
                <wp:wrapNone/>
                <wp:docPr id="10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60" cy="1071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18612345678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123456789@163.com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90.15pt;margin-top:-10.5pt;height:84.4pt;width:179.8pt;z-index:251670528;mso-width-relative:page;mso-height-relative:page;" filled="f" stroked="f" coordsize="21600,21600" o:gfxdata="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wbU/TcAAAACwEAAA8AAAAAAAAA&#10;AQAgAAAAIgAAAGRycy9kb3ducmV2LnhtbFBLAQIUABQAAAAIAIdO4kBZ4nqKRgIAAHg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18612345678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123456789@163.com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-1176655</wp:posOffset>
                </wp:positionH>
                <wp:positionV relativeFrom="paragraph">
                  <wp:posOffset>-208915</wp:posOffset>
                </wp:positionV>
                <wp:extent cx="7665720" cy="1177290"/>
                <wp:effectExtent l="0" t="0" r="11430" b="381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5720" cy="117729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65pt;margin-top:-16.45pt;height:92.7pt;width:603.6pt;z-index:-251654144;v-text-anchor:middle;mso-width-relative:page;mso-height-relative:page;" fillcolor="#EBEBEB" filled="t" stroked="f" coordsize="21600,21600" o:gfxdata="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AZXxSNoAAAANAQAADwAAAAAAAAABACAAAAAiAAAAZHJz&#10;L2Rvd25yZXYueG1sUEsBAhQAFAAAAAgAh07iQJc7X0Z0AgAA2QQAAA4AAAAAAAAAAQAgAAAAKQ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4817110</wp:posOffset>
            </wp:positionH>
            <wp:positionV relativeFrom="paragraph">
              <wp:posOffset>-299720</wp:posOffset>
            </wp:positionV>
            <wp:extent cx="996950" cy="1395730"/>
            <wp:effectExtent l="42545" t="42545" r="46355" b="47625"/>
            <wp:wrapNone/>
            <wp:docPr id="67" name="图片 2" descr="D:\Word设计\资料\头像\简历头像规范\用于长方形头像120x168\学生女.jpg学生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" descr="D:\Word设计\资料\头像\简历头像规范\用于长方形头像120x168\学生女.jpg学生女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r="5400000" algn="t" rotWithShape="0">
                        <a:prstClr val="black">
                          <a:alpha val="18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-133350</wp:posOffset>
                </wp:positionV>
                <wp:extent cx="1426845" cy="1071245"/>
                <wp:effectExtent l="0" t="0" r="0" b="0"/>
                <wp:wrapNone/>
                <wp:docPr id="5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845" cy="1071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性别：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籍贯：上海市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64.9pt;margin-top:-10.5pt;height:84.35pt;width:112.35pt;z-index:251668480;mso-width-relative:page;mso-height-relative:page;" filled="f" stroked="f" coordsize="21600,21600" o:gfxdata="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PHJ0DbAAAACwEAAA8AAAAAAAAAAQAg&#10;AAAAIgAAAGRycy9kb3ducmV2LnhtbFBLAQIUABQAAAAIAIdO4kChR3nhRAIAAHc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性别：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籍贯：上海市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1751330</wp:posOffset>
                </wp:positionH>
                <wp:positionV relativeFrom="paragraph">
                  <wp:posOffset>-912495</wp:posOffset>
                </wp:positionV>
                <wp:extent cx="1771650" cy="314325"/>
                <wp:effectExtent l="0" t="0" r="0" b="9525"/>
                <wp:wrapNone/>
                <wp:docPr id="3" name="梯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870835" y="163195"/>
                          <a:ext cx="1771650" cy="314325"/>
                        </a:xfrm>
                        <a:prstGeom prst="trapezoid">
                          <a:avLst>
                            <a:gd name="adj" fmla="val 50000"/>
                          </a:avLst>
                        </a:prstGeom>
                        <a:solidFill>
                          <a:srgbClr val="4F7D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137.9pt;margin-top:-71.85pt;height:24.75pt;width:139.5pt;z-index:251671552;v-text-anchor:middle;mso-width-relative:page;mso-height-relative:page;" fillcolor="#4F7DC9" filled="t" stroked="f" coordsize="1771650,314325" o:gfxdata="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PgzHJLbAAAADAEAAA8AAAAAAAAAAQAgAAAAIgAAAGRycy9kb3ducmV2LnhtbFBLAQIUABQA&#10;AAAIAIdO4kBIm9u4mAIAABEFAAAOAAAAAAAAAAEAIAAAACoBAABkcnMvZTJvRG9jLnhtbFBLBQYA&#10;AAAABgAGAFkBAAA0BgAAAAA=&#10;" path="m0,314325l157162,0,1614487,0,1771650,314325xe">
                <v:path o:connectlocs="885825,0;78581,157162;885825,314325;1693068,157162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-722630</wp:posOffset>
                </wp:positionV>
                <wp:extent cx="7562215" cy="53975"/>
                <wp:effectExtent l="0" t="0" r="635" b="31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53975"/>
                        </a:xfrm>
                        <a:prstGeom prst="rect">
                          <a:avLst/>
                        </a:prstGeom>
                        <a:solidFill>
                          <a:srgbClr val="5F8B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7pt;margin-top:-56.9pt;height:4.25pt;width:595.45pt;z-index:-251657216;v-text-anchor:middle;mso-width-relative:page;mso-height-relative:page;" fillcolor="#5F8BCD" filled="t" stroked="f" coordsize="21600,21600" o:gfxdata="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K1ThNwAAAAPAQAADwAAAAAAAAABACAAAAAiAAAA&#10;ZHJzL2Rvd25yZXYueG1sUEsBAhQAFAAAAAgAh07iQIAtJCp1AgAA1Q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-913130</wp:posOffset>
                </wp:positionV>
                <wp:extent cx="7562215" cy="165735"/>
                <wp:effectExtent l="0" t="0" r="635" b="571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160" y="267970"/>
                          <a:ext cx="7562215" cy="165735"/>
                        </a:xfrm>
                        <a:prstGeom prst="rect">
                          <a:avLst/>
                        </a:prstGeom>
                        <a:solidFill>
                          <a:srgbClr val="3561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7pt;margin-top:-71.9pt;height:13.05pt;width:595.45pt;z-index:-251655168;v-text-anchor:middle;mso-width-relative:page;mso-height-relative:page;" fillcolor="#3561AB" filled="t" stroked="f" coordsize="21600,21600" o:gfxdata="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JNAEp2wAAAA8BAAAPAAAAAAAA&#10;AAEAIAAAACIAAABkcnMvZG93bnJldi54bWxQSwECFAAUAAAACACHTuJAZ///u4ECAADiBAAADgAA&#10;AAAAAAABACAAAAAq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</w:t>
      </w:r>
    </w:p>
    <w:tbl>
      <w:tblPr>
        <w:tblStyle w:val="4"/>
        <w:tblpPr w:leftFromText="180" w:rightFromText="180" w:vertAnchor="text" w:horzAnchor="page" w:tblpX="1045" w:tblpY="2496"/>
        <w:tblOverlap w:val="never"/>
        <w:tblW w:w="9976" w:type="dxa"/>
        <w:tblInd w:w="0" w:type="dxa"/>
        <w:tblBorders>
          <w:top w:val="single" w:color="D7D7D7" w:themeColor="background1" w:themeShade="D8" w:sz="12" w:space="0"/>
          <w:left w:val="single" w:color="D7D7D7" w:themeColor="background1" w:themeShade="D8" w:sz="12" w:space="0"/>
          <w:bottom w:val="single" w:color="D7D7D7" w:themeColor="background1" w:themeShade="D8" w:sz="12" w:space="0"/>
          <w:right w:val="single" w:color="D7D7D7" w:themeColor="background1" w:themeShade="D8" w:sz="12" w:space="0"/>
          <w:insideH w:val="single" w:color="D7D7D7" w:themeColor="background1" w:themeShade="D8" w:sz="12" w:space="0"/>
          <w:insideV w:val="single" w:color="D7D7D7" w:themeColor="background1" w:themeShade="D8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4"/>
        <w:gridCol w:w="1664"/>
      </w:tblGrid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vertAlign w:val="baseline"/>
                <w:lang w:val="en-US" w:eastAsia="zh-CN"/>
              </w:rPr>
              <w:t>报考院校</w:t>
            </w:r>
          </w:p>
        </w:tc>
        <w:tc>
          <w:tcPr>
            <w:tcW w:w="332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  <w:t>浙江大学</w:t>
            </w:r>
          </w:p>
        </w:tc>
        <w:tc>
          <w:tcPr>
            <w:tcW w:w="1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vertAlign w:val="baseline"/>
                <w:lang w:val="en-US" w:eastAsia="zh-CN"/>
              </w:rPr>
              <w:t>报考专业</w:t>
            </w:r>
          </w:p>
        </w:tc>
        <w:tc>
          <w:tcPr>
            <w:tcW w:w="332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  <w:t>会计学</w:t>
            </w: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66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vertAlign w:val="baseline"/>
                <w:lang w:val="en-US" w:eastAsia="zh-CN"/>
              </w:rPr>
              <w:t>初试成绩</w:t>
            </w:r>
          </w:p>
        </w:tc>
        <w:tc>
          <w:tcPr>
            <w:tcW w:w="1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  <w:t>英语</w:t>
            </w:r>
          </w:p>
        </w:tc>
        <w:tc>
          <w:tcPr>
            <w:tcW w:w="1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  <w:t>政治</w:t>
            </w:r>
          </w:p>
        </w:tc>
        <w:tc>
          <w:tcPr>
            <w:tcW w:w="1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  <w:t>专业课一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  <w:t>专业课二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2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/>
              </w:rPr>
            </w:pPr>
          </w:p>
        </w:tc>
        <w:tc>
          <w:tcPr>
            <w:tcW w:w="1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1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1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  <w:t>360</w:t>
            </w:r>
          </w:p>
        </w:tc>
      </w:tr>
    </w:tbl>
    <w:p>
      <w:pPr>
        <w:rPr>
          <w:rFonts w:hint="default"/>
          <w:sz w:val="21"/>
          <w:lang w:val="en-US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1053465</wp:posOffset>
                </wp:positionV>
                <wp:extent cx="6355715" cy="359410"/>
                <wp:effectExtent l="0" t="0" r="6985" b="254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715" cy="359410"/>
                          <a:chOff x="4830" y="3764"/>
                          <a:chExt cx="10009" cy="566"/>
                        </a:xfrm>
                      </wpg:grpSpPr>
                      <wps:wsp>
                        <wps:cNvPr id="58" name="椭圆 19"/>
                        <wps:cNvSpPr/>
                        <wps:spPr>
                          <a:xfrm>
                            <a:off x="4830" y="3855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3561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图片 65" descr="D:\Word设计\资料\图标\反白\学院-考试2.png学院-考试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952" y="3963"/>
                            <a:ext cx="189" cy="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椭圆 19"/>
                        <wps:cNvSpPr/>
                        <wps:spPr>
                          <a:xfrm>
                            <a:off x="6675" y="4004"/>
                            <a:ext cx="8164" cy="14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60"/>
                        <wps:cNvSpPr/>
                        <wps:spPr>
                          <a:xfrm>
                            <a:off x="5308" y="3764"/>
                            <a:ext cx="1492" cy="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eastAsiaTheme="minorEastAsia"/>
                                  <w:color w:val="3561AB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3561AB"/>
                                  <w:sz w:val="26"/>
                                  <w:szCs w:val="26"/>
                                  <w:lang w:val="en-US" w:eastAsia="zh-CN"/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95pt;margin-top:82.95pt;height:28.3pt;width:500.45pt;z-index:251672576;mso-width-relative:page;mso-height-relative:page;" coordorigin="4830,3764" coordsize="10009,566" o:gfxdata="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">
                <o:lock v:ext="edit" aspectratio="f"/>
                <v:rect id="椭圆 19" o:spid="_x0000_s1026" o:spt="1" style="position:absolute;left:4830;top:3855;height:454;width:454;v-text-anchor:middle;" fillcolor="#3561AB" filled="t" stroked="f" coordsize="21600,21600" o:gfxdata="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4FEj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图片 65" o:spid="_x0000_s1026" o:spt="75" alt="D:\Word设计\资料\图标\反白\学院-考试2.png学院-考试2" type="#_x0000_t75" style="position:absolute;left:4952;top:3963;height:208;width:189;" filled="f" o:preferrelative="t" stroked="f" coordsize="21600,21600" o:gfxdata="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3tdD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rect id="椭圆 19" o:spid="_x0000_s1026" o:spt="1" style="position:absolute;left:6675;top:4004;height:140;width:8164;v-text-anchor:middle;" fillcolor="#EBEBEB" filled="t" stroked="f" coordsize="21600,21600" o:gfxdata="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Cqw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60" o:spid="_x0000_s1026" o:spt="1" style="position:absolute;left:5308;top:3764;height:567;width:1492;" filled="f" stroked="f" coordsize="21600,21600" o:gfxdata="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3Vy9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eastAsiaTheme="minorEastAsia"/>
                            <w:color w:val="3561AB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3561AB"/>
                            <w:sz w:val="26"/>
                            <w:szCs w:val="26"/>
                            <w:lang w:val="en-US" w:eastAsia="zh-CN"/>
                          </w:rPr>
                          <w:t>报考信息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-549275</wp:posOffset>
                </wp:positionH>
                <wp:positionV relativeFrom="paragraph">
                  <wp:posOffset>4559300</wp:posOffset>
                </wp:positionV>
                <wp:extent cx="6355715" cy="360045"/>
                <wp:effectExtent l="0" t="0" r="6985" b="19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715" cy="360045"/>
                          <a:chOff x="4830" y="3764"/>
                          <a:chExt cx="10009" cy="567"/>
                        </a:xfrm>
                      </wpg:grpSpPr>
                      <wps:wsp>
                        <wps:cNvPr id="13" name="椭圆 19"/>
                        <wps:cNvSpPr/>
                        <wps:spPr>
                          <a:xfrm>
                            <a:off x="4830" y="3855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3561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图片 65" descr="D:\Word设计\资料\图标\反白\项目.png项目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965" y="3981"/>
                            <a:ext cx="201" cy="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椭圆 19"/>
                        <wps:cNvSpPr/>
                        <wps:spPr>
                          <a:xfrm>
                            <a:off x="6675" y="4004"/>
                            <a:ext cx="8164" cy="14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60"/>
                        <wps:cNvSpPr/>
                        <wps:spPr>
                          <a:xfrm>
                            <a:off x="5308" y="3764"/>
                            <a:ext cx="1492" cy="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eastAsiaTheme="minorEastAsia"/>
                                  <w:color w:val="3561AB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3561AB"/>
                                  <w:sz w:val="26"/>
                                  <w:szCs w:val="26"/>
                                  <w:lang w:val="en-US" w:eastAsia="zh-CN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25pt;margin-top:359pt;height:28.35pt;width:500.45pt;z-index:251674624;mso-width-relative:page;mso-height-relative:page;" coordorigin="4830,3764" coordsize="10009,567" o:gfxdata="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">
                <o:lock v:ext="edit" aspectratio="f"/>
                <v:rect id="椭圆 19" o:spid="_x0000_s1026" o:spt="1" style="position:absolute;left:4830;top:3855;height:454;width:454;v-text-anchor:middle;" fillcolor="#3561AB" filled="t" stroked="f" coordsize="21600,21600" o:gfxdata="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Pbz6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图片 65" o:spid="_x0000_s1026" o:spt="75" alt="D:\Word设计\资料\图标\反白\项目.png项目" type="#_x0000_t75" style="position:absolute;left:4965;top:3981;height:196;width:201;" filled="f" o:preferrelative="t" stroked="f" coordsize="21600,21600" o:gfxdata="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17rC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rect id="椭圆 19" o:spid="_x0000_s1026" o:spt="1" style="position:absolute;left:6675;top:4004;height:140;width:8164;v-text-anchor:middle;" fillcolor="#EBEBEB" filled="t" stroked="f" coordsize="21600,21600" o:gfxdata="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ol+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60" o:spid="_x0000_s1026" o:spt="1" style="position:absolute;left:5308;top:3764;height:567;width:1492;" filled="f" stroked="f" coordsize="21600,21600" o:gfxdata="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amf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eastAsiaTheme="minorEastAsia"/>
                            <w:color w:val="3561AB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3561AB"/>
                            <w:sz w:val="26"/>
                            <w:szCs w:val="26"/>
                            <w:lang w:val="en-US" w:eastAsia="zh-CN"/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3546475</wp:posOffset>
                </wp:positionV>
                <wp:extent cx="6430645" cy="962660"/>
                <wp:effectExtent l="0" t="0" r="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64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                     院校：浙江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                      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会计学/本科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经济学基础、会计基础、经济法、税法、财务会计、财务管理、管理会计、企业审计等。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在校荣誉：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20XX学年荣获“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优秀学生干部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”称号，荣获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国家励志奖学金。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3pt;margin-top:279.25pt;height:75.8pt;width:506.35pt;z-index:251663360;mso-width-relative:page;mso-height-relative:page;" filled="f" stroked="f" coordsize="21600,21600" o:gfxdata="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zJeW3cAAAADAEAAA8AAAAAAAAAAQAg&#10;AAAAIgAAAGRycy9kb3ducmV2LnhtbFBLAQIUABQAAAAIAIdO4kC9BGviQwIAAHg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17.09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                     院校：浙江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                      专业：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会计学/本科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经济学基础、会计基础、经济法、税法、财务会计、财务管理、管理会计、企业审计等。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在校荣誉：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20XX学年荣获“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优秀学生干部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”称号，荣获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国家励志奖学金。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6204585</wp:posOffset>
                </wp:positionV>
                <wp:extent cx="6355715" cy="360045"/>
                <wp:effectExtent l="0" t="0" r="6985" b="190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715" cy="360045"/>
                          <a:chOff x="4830" y="3764"/>
                          <a:chExt cx="10009" cy="567"/>
                        </a:xfrm>
                      </wpg:grpSpPr>
                      <wps:wsp>
                        <wps:cNvPr id="18" name="椭圆 19"/>
                        <wps:cNvSpPr/>
                        <wps:spPr>
                          <a:xfrm>
                            <a:off x="4830" y="3855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3561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图片 65" descr="D:\Word设计\资料\图标\反白\工作经历.png工作经历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946" y="3996"/>
                            <a:ext cx="195" cy="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椭圆 19"/>
                        <wps:cNvSpPr/>
                        <wps:spPr>
                          <a:xfrm>
                            <a:off x="6675" y="4004"/>
                            <a:ext cx="8164" cy="14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60"/>
                        <wps:cNvSpPr/>
                        <wps:spPr>
                          <a:xfrm>
                            <a:off x="5308" y="3764"/>
                            <a:ext cx="1492" cy="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eastAsiaTheme="minorEastAsia"/>
                                  <w:color w:val="3561AB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3561AB"/>
                                  <w:sz w:val="26"/>
                                  <w:szCs w:val="26"/>
                                  <w:lang w:val="en-US" w:eastAsia="zh-CN"/>
                                </w:rPr>
                                <w:t>资格证书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95pt;margin-top:488.55pt;height:28.35pt;width:500.45pt;z-index:251675648;mso-width-relative:page;mso-height-relative:page;" coordorigin="4830,3764" coordsize="10009,567" o:gfxdata="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">
                <o:lock v:ext="edit" aspectratio="f"/>
                <v:rect id="椭圆 19" o:spid="_x0000_s1026" o:spt="1" style="position:absolute;left:4830;top:3855;height:454;width:454;v-text-anchor:middle;" fillcolor="#3561AB" filled="t" stroked="f" coordsize="21600,21600" o:gfxdata="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r/U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图片 65" o:spid="_x0000_s1026" o:spt="75" alt="D:\Word设计\资料\图标\反白\工作经历.png工作经历" type="#_x0000_t75" style="position:absolute;left:4946;top:3996;height:182;width:195;" filled="f" o:preferrelative="t" stroked="f" coordsize="21600,21600" o:gfxdata="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i7m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rect id="椭圆 19" o:spid="_x0000_s1026" o:spt="1" style="position:absolute;left:6675;top:4004;height:140;width:8164;v-text-anchor:middle;" fillcolor="#EBEBEB" filled="t" stroked="f" coordsize="21600,21600" o:gfxdata="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M/7A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60" o:spid="_x0000_s1026" o:spt="1" style="position:absolute;left:5308;top:3764;height:567;width:1492;" filled="f" stroked="f" coordsize="21600,21600" o:gfxdata="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/L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eastAsiaTheme="minorEastAsia"/>
                            <w:color w:val="3561AB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3561AB"/>
                            <w:sz w:val="26"/>
                            <w:szCs w:val="26"/>
                            <w:lang w:val="en-US" w:eastAsia="zh-CN"/>
                          </w:rPr>
                          <w:t>资格证书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6562725</wp:posOffset>
                </wp:positionV>
                <wp:extent cx="6507480" cy="128524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480" cy="1285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熟悉软件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测试流程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WEB平台开发、ERP、SEO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050" w:firstLineChars="50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通晓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JAVA、C#、PHP和HTML等编程语言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三级网络工程师证书，二级计算机C++证书；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其他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擅长制作并使用PPT做会议报告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并多次参加各类计算机比赛；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其他证书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CET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-6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525分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），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取得C1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机动车驾驶证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8pt;margin-top:516.75pt;height:101.2pt;width:512.4pt;z-index:251666432;mso-width-relative:page;mso-height-relative:page;" filled="f" stroked="f" coordsize="21600,21600" o:gfxdata="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9BHQ/eAAAADgEAAA8AAAAAAAAA&#10;AQAgAAAAIgAAAGRycy9kb3ducmV2LnhtbFBLAQIUABQAAAAIAIdO4kBBwXaZRAIAAHgEAAAOAAAA&#10;AAAAAAEAIAAAAC0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熟悉软件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测试流程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WEB平台开发、ERP、SEO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050" w:firstLineChars="50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通晓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JAVA、C#、PHP和HTML等编程语言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三级网络工程师证书，二级计算机C++证书；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其他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擅长制作并使用PPT做会议报告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并多次参加各类计算机比赛；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其他证书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CET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-6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525分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），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取得C1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机动车驾驶证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7949565</wp:posOffset>
                </wp:positionV>
                <wp:extent cx="6355715" cy="360045"/>
                <wp:effectExtent l="0" t="0" r="6985" b="190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715" cy="360045"/>
                          <a:chOff x="4830" y="3764"/>
                          <a:chExt cx="10009" cy="567"/>
                        </a:xfrm>
                      </wpg:grpSpPr>
                      <wps:wsp>
                        <wps:cNvPr id="23" name="椭圆 19"/>
                        <wps:cNvSpPr/>
                        <wps:spPr>
                          <a:xfrm>
                            <a:off x="4830" y="3855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3561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图片 65" descr="D:\Word设计\资料\图标\反白\技能.png技能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951" y="3966"/>
                            <a:ext cx="229" cy="2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椭圆 19"/>
                        <wps:cNvSpPr/>
                        <wps:spPr>
                          <a:xfrm>
                            <a:off x="6675" y="4004"/>
                            <a:ext cx="8164" cy="14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60"/>
                        <wps:cNvSpPr/>
                        <wps:spPr>
                          <a:xfrm>
                            <a:off x="5308" y="3764"/>
                            <a:ext cx="1492" cy="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eastAsiaTheme="minorEastAsia"/>
                                  <w:color w:val="3561AB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3561AB"/>
                                  <w:sz w:val="26"/>
                                  <w:szCs w:val="26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95pt;margin-top:625.95pt;height:28.35pt;width:500.45pt;z-index:251676672;mso-width-relative:page;mso-height-relative:page;" coordorigin="4830,3764" coordsize="10009,567" o:gfxdata="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">
                <o:lock v:ext="edit" aspectratio="f"/>
                <v:rect id="椭圆 19" o:spid="_x0000_s1026" o:spt="1" style="position:absolute;left:4830;top:3855;height:454;width:454;v-text-anchor:middle;" fillcolor="#3561AB" filled="t" stroked="f" coordsize="21600,21600" o:gfxdata="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SOlg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图片 65" o:spid="_x0000_s1026" o:spt="75" alt="D:\Word设计\资料\图标\反白\技能.png技能" type="#_x0000_t75" style="position:absolute;left:4951;top:3966;height:227;width:229;" filled="f" o:preferrelative="t" stroked="f" coordsize="21600,21600" o:gfxdata="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3shV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rect id="椭圆 19" o:spid="_x0000_s1026" o:spt="1" style="position:absolute;left:6675;top:4004;height:140;width:8164;v-text-anchor:middle;" fillcolor="#EBEBEB" filled="t" stroked="f" coordsize="21600,21600" o:gfxdata="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RF1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60" o:spid="_x0000_s1026" o:spt="1" style="position:absolute;left:5308;top:3764;height:567;width:1492;" filled="f" stroked="f" coordsize="21600,21600" o:gfxdata="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2U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eastAsiaTheme="minorEastAsia"/>
                            <w:color w:val="3561AB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3561AB"/>
                            <w:sz w:val="26"/>
                            <w:szCs w:val="26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8414385</wp:posOffset>
                </wp:positionV>
                <wp:extent cx="6477635" cy="91503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635" cy="915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期间担任班长职务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对工作认真负责，任劳任怨、责任心强，注重配合其他学生干部出色的完成各项工作，积极带头参加学院组织的各项集体活动，并取得优异成绩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喜欢新事物，好学上进，很好的自我的处事能力、应变能力和组织协调能力。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8pt;margin-top:662.55pt;height:72.05pt;width:510.05pt;z-index:251660288;mso-width-relative:page;mso-height-relative:page;" filled="f" stroked="f" coordsize="21600,21600" o:gfxdata="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mYWkt4AAAAOAQAADwAAAAAAAAAB&#10;ACAAAAAiAAAAZHJzL2Rvd25yZXYueG1sUEsBAhQAFAAAAAgAh07iQPK1CQxDAgAAeA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期间担任班长职务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对工作认真负责，任劳任怨、责任心强，注重配合其他学生干部出色的完成各项工作，积极带头参加学院组织的各项集体活动，并取得优异成绩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喜欢新事物，好学上进，很好的自我的处事能力、应变能力和组织协调能力。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9480550</wp:posOffset>
                </wp:positionV>
                <wp:extent cx="7562215" cy="118110"/>
                <wp:effectExtent l="0" t="0" r="635" b="152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118110"/>
                        </a:xfrm>
                        <a:prstGeom prst="rect">
                          <a:avLst/>
                        </a:prstGeom>
                        <a:solidFill>
                          <a:srgbClr val="3561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7pt;margin-top:746.5pt;height:9.3pt;width:595.45pt;z-index:-251652096;v-text-anchor:middle;mso-width-relative:page;mso-height-relative:page;" fillcolor="#3561AB" filled="t" stroked="f" coordsize="21600,21600" o:gfxdata="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yEyZnd0AAAAPAQAADwAAAAAAAAABACAAAAAi&#10;AAAAZHJzL2Rvd25yZXYueG1sUEsBAhQAFAAAAAgAh07iQLnOCmF3AgAA2AQAAA4AAAAAAAAAAQAg&#10;AAAAL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5038090</wp:posOffset>
                </wp:positionV>
                <wp:extent cx="6505575" cy="114490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1144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.07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大力贸易科技有限公司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实习财务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负责公司费用、销售成本及利润的核算，计提各类应交税金，办理纳税工作；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编制各种财务会计报表，组织公司日常会计核算工作；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按照财务制度审核原始凭证和记帐凭证，建立并完善财务凭证；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5pt;margin-top:396.7pt;height:90.15pt;width:512.25pt;z-index:251665408;mso-width-relative:page;mso-height-relative:page;" filled="f" stroked="f" coordsize="21600,21600" o:gfxdata="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qgqSrdAAAADAEAAA8AAAAAAAAA&#10;AQAgAAAAIgAAAGRycy9kb3ducmV2LnhtbFBLAQIUABQAAAAIAIdO4kBwHvlyRQIAAHc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.07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大力贸易科技有限公司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实习财务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负责公司费用、销售成本及利润的核算，计提各类应交税金，办理纳税工作；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编制各种财务会计报表，组织公司日常会计核算工作；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按照财务制度审核原始凭证和记帐凭证，建立并完善财务凭证；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3126740</wp:posOffset>
                </wp:positionV>
                <wp:extent cx="6355715" cy="360045"/>
                <wp:effectExtent l="0" t="0" r="6985" b="190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715" cy="360045"/>
                          <a:chOff x="4830" y="3764"/>
                          <a:chExt cx="10009" cy="567"/>
                        </a:xfrm>
                      </wpg:grpSpPr>
                      <wps:wsp>
                        <wps:cNvPr id="8" name="椭圆 19"/>
                        <wps:cNvSpPr/>
                        <wps:spPr>
                          <a:xfrm>
                            <a:off x="4830" y="3855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3561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图片 65" descr="D:\Word设计\资料\图标\反白\教育.png教育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937" y="3996"/>
                            <a:ext cx="242" cy="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椭圆 19"/>
                        <wps:cNvSpPr/>
                        <wps:spPr>
                          <a:xfrm>
                            <a:off x="6675" y="4004"/>
                            <a:ext cx="8164" cy="14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60"/>
                        <wps:cNvSpPr/>
                        <wps:spPr>
                          <a:xfrm>
                            <a:off x="5308" y="3764"/>
                            <a:ext cx="1492" cy="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eastAsiaTheme="minorEastAsia"/>
                                  <w:color w:val="3561AB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3561AB"/>
                                  <w:sz w:val="26"/>
                                  <w:szCs w:val="26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95pt;margin-top:246.2pt;height:28.35pt;width:500.45pt;z-index:251673600;mso-width-relative:page;mso-height-relative:page;" coordorigin="4830,3764" coordsize="10009,567" o:gfxdata="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">
                <o:lock v:ext="edit" aspectratio="f"/>
                <v:rect id="椭圆 19" o:spid="_x0000_s1026" o:spt="1" style="position:absolute;left:4830;top:3855;height:454;width:454;v-text-anchor:middle;" fillcolor="#3561AB" filled="t" stroked="f" coordsize="21600,21600" o:gfxdata="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HuHz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图片 65" o:spid="_x0000_s1026" o:spt="75" alt="D:\Word设计\资料\图标\反白\教育.png教育" type="#_x0000_t75" style="position:absolute;left:4937;top:3996;height:182;width:242;" filled="f" o:preferrelative="t" stroked="f" coordsize="21600,21600" o:gfxdata="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aGdYi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9" o:title=""/>
                  <o:lock v:ext="edit" aspectratio="t"/>
                </v:shape>
                <v:rect id="椭圆 19" o:spid="_x0000_s1026" o:spt="1" style="position:absolute;left:6675;top:4004;height:140;width:8164;v-text-anchor:middle;" fillcolor="#EBEBEB" filled="t" stroked="f" coordsize="21600,21600" o:gfxdata="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fNH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60" o:spid="_x0000_s1026" o:spt="1" style="position:absolute;left:5308;top:3764;height:567;width:1492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eastAsiaTheme="minorEastAsia"/>
                            <w:color w:val="3561AB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3561AB"/>
                            <w:sz w:val="26"/>
                            <w:szCs w:val="26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汉仪文黑-55简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01632"/>
    <w:multiLevelType w:val="singleLevel"/>
    <w:tmpl w:val="283016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100B7"/>
    <w:rsid w:val="00083A3F"/>
    <w:rsid w:val="00464294"/>
    <w:rsid w:val="005E1040"/>
    <w:rsid w:val="006C2DB3"/>
    <w:rsid w:val="007A4F5A"/>
    <w:rsid w:val="007D70E5"/>
    <w:rsid w:val="008824C2"/>
    <w:rsid w:val="00987D89"/>
    <w:rsid w:val="00A259A2"/>
    <w:rsid w:val="00B93647"/>
    <w:rsid w:val="00C360DC"/>
    <w:rsid w:val="00EB7BC7"/>
    <w:rsid w:val="00F81138"/>
    <w:rsid w:val="00F935A1"/>
    <w:rsid w:val="00FA010B"/>
    <w:rsid w:val="01096751"/>
    <w:rsid w:val="011567D7"/>
    <w:rsid w:val="011B4D88"/>
    <w:rsid w:val="01380E04"/>
    <w:rsid w:val="013C7E94"/>
    <w:rsid w:val="01460ECB"/>
    <w:rsid w:val="014B0817"/>
    <w:rsid w:val="015F16C2"/>
    <w:rsid w:val="016E7D68"/>
    <w:rsid w:val="018A7A81"/>
    <w:rsid w:val="01936CAA"/>
    <w:rsid w:val="01B07280"/>
    <w:rsid w:val="01B25A11"/>
    <w:rsid w:val="01B81899"/>
    <w:rsid w:val="01D43539"/>
    <w:rsid w:val="01F63EFB"/>
    <w:rsid w:val="01FB5C1F"/>
    <w:rsid w:val="01FE733F"/>
    <w:rsid w:val="02032876"/>
    <w:rsid w:val="02044EFD"/>
    <w:rsid w:val="02083B55"/>
    <w:rsid w:val="02092C75"/>
    <w:rsid w:val="020B5543"/>
    <w:rsid w:val="020B6AB7"/>
    <w:rsid w:val="02122026"/>
    <w:rsid w:val="021959FC"/>
    <w:rsid w:val="022E06FE"/>
    <w:rsid w:val="02464147"/>
    <w:rsid w:val="024E1539"/>
    <w:rsid w:val="02611253"/>
    <w:rsid w:val="02827741"/>
    <w:rsid w:val="0284662D"/>
    <w:rsid w:val="029028BE"/>
    <w:rsid w:val="0290537C"/>
    <w:rsid w:val="02945DE7"/>
    <w:rsid w:val="02B330B2"/>
    <w:rsid w:val="02BA365B"/>
    <w:rsid w:val="02DD05C1"/>
    <w:rsid w:val="02ED3ED1"/>
    <w:rsid w:val="02FC0A16"/>
    <w:rsid w:val="0300498F"/>
    <w:rsid w:val="030A2B0C"/>
    <w:rsid w:val="031627F7"/>
    <w:rsid w:val="032A64DB"/>
    <w:rsid w:val="032F634F"/>
    <w:rsid w:val="03431C7B"/>
    <w:rsid w:val="034C307A"/>
    <w:rsid w:val="037476FB"/>
    <w:rsid w:val="037E5F3F"/>
    <w:rsid w:val="038B515A"/>
    <w:rsid w:val="03907447"/>
    <w:rsid w:val="039779B8"/>
    <w:rsid w:val="03A1300B"/>
    <w:rsid w:val="03C00DC8"/>
    <w:rsid w:val="03C82B80"/>
    <w:rsid w:val="03D33F37"/>
    <w:rsid w:val="03D40DA8"/>
    <w:rsid w:val="040F37B1"/>
    <w:rsid w:val="04292C05"/>
    <w:rsid w:val="042C0ED4"/>
    <w:rsid w:val="0451050C"/>
    <w:rsid w:val="04547A46"/>
    <w:rsid w:val="045F1A81"/>
    <w:rsid w:val="04636C68"/>
    <w:rsid w:val="047C0233"/>
    <w:rsid w:val="048001B0"/>
    <w:rsid w:val="04845CCF"/>
    <w:rsid w:val="04860EC0"/>
    <w:rsid w:val="048D3531"/>
    <w:rsid w:val="048D716B"/>
    <w:rsid w:val="04AD3276"/>
    <w:rsid w:val="04BF5A1F"/>
    <w:rsid w:val="04C05C8C"/>
    <w:rsid w:val="04C16AA4"/>
    <w:rsid w:val="04CD4B19"/>
    <w:rsid w:val="04D11601"/>
    <w:rsid w:val="04D21725"/>
    <w:rsid w:val="04E44A20"/>
    <w:rsid w:val="04EB4106"/>
    <w:rsid w:val="04FC0CCE"/>
    <w:rsid w:val="051431FB"/>
    <w:rsid w:val="051B2654"/>
    <w:rsid w:val="051D481D"/>
    <w:rsid w:val="05281AC7"/>
    <w:rsid w:val="053000D2"/>
    <w:rsid w:val="054D585F"/>
    <w:rsid w:val="05607291"/>
    <w:rsid w:val="0582022A"/>
    <w:rsid w:val="05853C7D"/>
    <w:rsid w:val="059801D5"/>
    <w:rsid w:val="059A1F6B"/>
    <w:rsid w:val="059D0A4D"/>
    <w:rsid w:val="05A73881"/>
    <w:rsid w:val="05F839BE"/>
    <w:rsid w:val="05FA6722"/>
    <w:rsid w:val="05FA699A"/>
    <w:rsid w:val="0615537B"/>
    <w:rsid w:val="06163DB0"/>
    <w:rsid w:val="06197CF9"/>
    <w:rsid w:val="062B3CF8"/>
    <w:rsid w:val="0648422B"/>
    <w:rsid w:val="064C2FCB"/>
    <w:rsid w:val="06577382"/>
    <w:rsid w:val="065D1969"/>
    <w:rsid w:val="06707AEB"/>
    <w:rsid w:val="067E48EF"/>
    <w:rsid w:val="06857884"/>
    <w:rsid w:val="069D36A5"/>
    <w:rsid w:val="069D3745"/>
    <w:rsid w:val="06B148F5"/>
    <w:rsid w:val="06BA096E"/>
    <w:rsid w:val="06C33E8C"/>
    <w:rsid w:val="06CB1990"/>
    <w:rsid w:val="06E82FEE"/>
    <w:rsid w:val="06EB4272"/>
    <w:rsid w:val="06F04560"/>
    <w:rsid w:val="06F37027"/>
    <w:rsid w:val="06F82FDC"/>
    <w:rsid w:val="06FF21D3"/>
    <w:rsid w:val="07090B95"/>
    <w:rsid w:val="070933B5"/>
    <w:rsid w:val="070A28BA"/>
    <w:rsid w:val="071C4107"/>
    <w:rsid w:val="072147E5"/>
    <w:rsid w:val="0737592B"/>
    <w:rsid w:val="074D2549"/>
    <w:rsid w:val="075E0D51"/>
    <w:rsid w:val="07896E38"/>
    <w:rsid w:val="078E27D0"/>
    <w:rsid w:val="0799300A"/>
    <w:rsid w:val="07DD6C78"/>
    <w:rsid w:val="07E74FFE"/>
    <w:rsid w:val="07ED4058"/>
    <w:rsid w:val="07F436EE"/>
    <w:rsid w:val="07F81C79"/>
    <w:rsid w:val="08021B08"/>
    <w:rsid w:val="08155B43"/>
    <w:rsid w:val="081C150C"/>
    <w:rsid w:val="082106BD"/>
    <w:rsid w:val="082E7423"/>
    <w:rsid w:val="08353252"/>
    <w:rsid w:val="08426ADA"/>
    <w:rsid w:val="0851768E"/>
    <w:rsid w:val="087C3246"/>
    <w:rsid w:val="08A01DB3"/>
    <w:rsid w:val="08B53EAF"/>
    <w:rsid w:val="08C376E2"/>
    <w:rsid w:val="08DF1911"/>
    <w:rsid w:val="08E623F8"/>
    <w:rsid w:val="08E74F7E"/>
    <w:rsid w:val="08FB7246"/>
    <w:rsid w:val="091341CE"/>
    <w:rsid w:val="09396F37"/>
    <w:rsid w:val="09426C84"/>
    <w:rsid w:val="09551009"/>
    <w:rsid w:val="095D5DDD"/>
    <w:rsid w:val="097C1841"/>
    <w:rsid w:val="097E3625"/>
    <w:rsid w:val="097E64A4"/>
    <w:rsid w:val="09824FAD"/>
    <w:rsid w:val="098F4E55"/>
    <w:rsid w:val="09AC7948"/>
    <w:rsid w:val="09B94BF1"/>
    <w:rsid w:val="09C85603"/>
    <w:rsid w:val="09CA7630"/>
    <w:rsid w:val="09D11E1A"/>
    <w:rsid w:val="09D5211C"/>
    <w:rsid w:val="09D52534"/>
    <w:rsid w:val="09E84FAE"/>
    <w:rsid w:val="09E86F44"/>
    <w:rsid w:val="09F06AEC"/>
    <w:rsid w:val="0A0D42FD"/>
    <w:rsid w:val="0A101D32"/>
    <w:rsid w:val="0A1A01B7"/>
    <w:rsid w:val="0A1B5BC4"/>
    <w:rsid w:val="0A3702EE"/>
    <w:rsid w:val="0A3836C5"/>
    <w:rsid w:val="0A4113C0"/>
    <w:rsid w:val="0A4156D1"/>
    <w:rsid w:val="0A4679C7"/>
    <w:rsid w:val="0A4D2976"/>
    <w:rsid w:val="0A61473D"/>
    <w:rsid w:val="0A711A69"/>
    <w:rsid w:val="0A7E6D05"/>
    <w:rsid w:val="0A8C44C8"/>
    <w:rsid w:val="0A916994"/>
    <w:rsid w:val="0A944443"/>
    <w:rsid w:val="0A946E9E"/>
    <w:rsid w:val="0AC91A5B"/>
    <w:rsid w:val="0AE24564"/>
    <w:rsid w:val="0AED63D5"/>
    <w:rsid w:val="0AF04006"/>
    <w:rsid w:val="0AF135FB"/>
    <w:rsid w:val="0AF33D53"/>
    <w:rsid w:val="0B067260"/>
    <w:rsid w:val="0B07597C"/>
    <w:rsid w:val="0B09246E"/>
    <w:rsid w:val="0B11197C"/>
    <w:rsid w:val="0B1D0CC3"/>
    <w:rsid w:val="0B2D477C"/>
    <w:rsid w:val="0B363888"/>
    <w:rsid w:val="0B3E7A43"/>
    <w:rsid w:val="0B405ED5"/>
    <w:rsid w:val="0B590943"/>
    <w:rsid w:val="0B5952B5"/>
    <w:rsid w:val="0B6174A8"/>
    <w:rsid w:val="0B7764F9"/>
    <w:rsid w:val="0B7E7E81"/>
    <w:rsid w:val="0B92456A"/>
    <w:rsid w:val="0B9B036E"/>
    <w:rsid w:val="0B9E7501"/>
    <w:rsid w:val="0BA02012"/>
    <w:rsid w:val="0BA46FAB"/>
    <w:rsid w:val="0BA92C2D"/>
    <w:rsid w:val="0BB2531D"/>
    <w:rsid w:val="0BB42F4B"/>
    <w:rsid w:val="0BB9132A"/>
    <w:rsid w:val="0BB92D69"/>
    <w:rsid w:val="0BB9596E"/>
    <w:rsid w:val="0BBD4692"/>
    <w:rsid w:val="0BC922BD"/>
    <w:rsid w:val="0BCD0015"/>
    <w:rsid w:val="0BD822F0"/>
    <w:rsid w:val="0BD84931"/>
    <w:rsid w:val="0BDA6752"/>
    <w:rsid w:val="0BDF57DB"/>
    <w:rsid w:val="0BE1178A"/>
    <w:rsid w:val="0BE4385B"/>
    <w:rsid w:val="0BEB455E"/>
    <w:rsid w:val="0BEF210C"/>
    <w:rsid w:val="0BFE22F9"/>
    <w:rsid w:val="0C0822EC"/>
    <w:rsid w:val="0C195857"/>
    <w:rsid w:val="0C245ED9"/>
    <w:rsid w:val="0C2D0B42"/>
    <w:rsid w:val="0C36476A"/>
    <w:rsid w:val="0C3D0224"/>
    <w:rsid w:val="0C4F42FF"/>
    <w:rsid w:val="0C53223E"/>
    <w:rsid w:val="0C566B70"/>
    <w:rsid w:val="0C6D1583"/>
    <w:rsid w:val="0C727A9C"/>
    <w:rsid w:val="0C936BCC"/>
    <w:rsid w:val="0C957806"/>
    <w:rsid w:val="0C985BB0"/>
    <w:rsid w:val="0CA03A7D"/>
    <w:rsid w:val="0CA80FCC"/>
    <w:rsid w:val="0CAD1F6C"/>
    <w:rsid w:val="0CAD202E"/>
    <w:rsid w:val="0CAD2F95"/>
    <w:rsid w:val="0CB12C4C"/>
    <w:rsid w:val="0CBD7116"/>
    <w:rsid w:val="0CC25FC9"/>
    <w:rsid w:val="0CCF044F"/>
    <w:rsid w:val="0CF37E01"/>
    <w:rsid w:val="0D037A8D"/>
    <w:rsid w:val="0D0B33E1"/>
    <w:rsid w:val="0D1232B0"/>
    <w:rsid w:val="0D1A2E2A"/>
    <w:rsid w:val="0D1A68EB"/>
    <w:rsid w:val="0D1F36A0"/>
    <w:rsid w:val="0D3158E7"/>
    <w:rsid w:val="0D3532AF"/>
    <w:rsid w:val="0D3A197F"/>
    <w:rsid w:val="0D451175"/>
    <w:rsid w:val="0D594148"/>
    <w:rsid w:val="0D615090"/>
    <w:rsid w:val="0D6878D5"/>
    <w:rsid w:val="0D6A01F9"/>
    <w:rsid w:val="0D7B0B7E"/>
    <w:rsid w:val="0D8A4571"/>
    <w:rsid w:val="0D9A02F5"/>
    <w:rsid w:val="0D9A0AAC"/>
    <w:rsid w:val="0DA044D9"/>
    <w:rsid w:val="0DC04C9A"/>
    <w:rsid w:val="0DC65AF5"/>
    <w:rsid w:val="0DC74873"/>
    <w:rsid w:val="0DCE24AA"/>
    <w:rsid w:val="0DD163EB"/>
    <w:rsid w:val="0DE65159"/>
    <w:rsid w:val="0DE80A29"/>
    <w:rsid w:val="0DEE25D1"/>
    <w:rsid w:val="0DF618F9"/>
    <w:rsid w:val="0E0E5514"/>
    <w:rsid w:val="0E187DC0"/>
    <w:rsid w:val="0E1F0C7B"/>
    <w:rsid w:val="0E2B59BC"/>
    <w:rsid w:val="0E2C71CB"/>
    <w:rsid w:val="0E3B786A"/>
    <w:rsid w:val="0E4F778C"/>
    <w:rsid w:val="0E506845"/>
    <w:rsid w:val="0E53279C"/>
    <w:rsid w:val="0E931C66"/>
    <w:rsid w:val="0E9B2883"/>
    <w:rsid w:val="0E9B2BA4"/>
    <w:rsid w:val="0EA078B2"/>
    <w:rsid w:val="0EB40AE0"/>
    <w:rsid w:val="0EED6F9C"/>
    <w:rsid w:val="0EFC4677"/>
    <w:rsid w:val="0F0220C3"/>
    <w:rsid w:val="0F0A4A87"/>
    <w:rsid w:val="0F0E6F5D"/>
    <w:rsid w:val="0F1A3E74"/>
    <w:rsid w:val="0F1F1F4A"/>
    <w:rsid w:val="0F21411F"/>
    <w:rsid w:val="0F2E2507"/>
    <w:rsid w:val="0F2E4E8F"/>
    <w:rsid w:val="0F3011D3"/>
    <w:rsid w:val="0F3E2176"/>
    <w:rsid w:val="0F407ADA"/>
    <w:rsid w:val="0F4F1F41"/>
    <w:rsid w:val="0F5559DD"/>
    <w:rsid w:val="0F696E73"/>
    <w:rsid w:val="0F6F2366"/>
    <w:rsid w:val="0F897230"/>
    <w:rsid w:val="0F8B2FB3"/>
    <w:rsid w:val="0F914176"/>
    <w:rsid w:val="0F923CB0"/>
    <w:rsid w:val="0F9658AA"/>
    <w:rsid w:val="0F9A1438"/>
    <w:rsid w:val="0FA1131D"/>
    <w:rsid w:val="0FA91006"/>
    <w:rsid w:val="0FBC7745"/>
    <w:rsid w:val="0FCE554B"/>
    <w:rsid w:val="0FDA065A"/>
    <w:rsid w:val="0FDD465C"/>
    <w:rsid w:val="0FF6752E"/>
    <w:rsid w:val="10042663"/>
    <w:rsid w:val="10085BBA"/>
    <w:rsid w:val="100C2875"/>
    <w:rsid w:val="1019450D"/>
    <w:rsid w:val="101E39C1"/>
    <w:rsid w:val="10207443"/>
    <w:rsid w:val="10284D4D"/>
    <w:rsid w:val="102A7643"/>
    <w:rsid w:val="103A2877"/>
    <w:rsid w:val="103C355D"/>
    <w:rsid w:val="103E5F5E"/>
    <w:rsid w:val="1059610D"/>
    <w:rsid w:val="107D227D"/>
    <w:rsid w:val="10810E29"/>
    <w:rsid w:val="109408F3"/>
    <w:rsid w:val="10A675D4"/>
    <w:rsid w:val="10A85FBD"/>
    <w:rsid w:val="10A91089"/>
    <w:rsid w:val="10C5142E"/>
    <w:rsid w:val="10C6288F"/>
    <w:rsid w:val="10D35684"/>
    <w:rsid w:val="10D91945"/>
    <w:rsid w:val="10E960C7"/>
    <w:rsid w:val="11041F60"/>
    <w:rsid w:val="110B4805"/>
    <w:rsid w:val="111C4B55"/>
    <w:rsid w:val="111E1A8E"/>
    <w:rsid w:val="11277EBF"/>
    <w:rsid w:val="11346A77"/>
    <w:rsid w:val="1167643C"/>
    <w:rsid w:val="118A3424"/>
    <w:rsid w:val="118D5511"/>
    <w:rsid w:val="118E3806"/>
    <w:rsid w:val="11900519"/>
    <w:rsid w:val="119A3802"/>
    <w:rsid w:val="11B969D5"/>
    <w:rsid w:val="11B974BA"/>
    <w:rsid w:val="11D12F8B"/>
    <w:rsid w:val="11D45322"/>
    <w:rsid w:val="11EA5BA6"/>
    <w:rsid w:val="11ED1F40"/>
    <w:rsid w:val="11FC4B3F"/>
    <w:rsid w:val="121037FD"/>
    <w:rsid w:val="12144E05"/>
    <w:rsid w:val="121F7650"/>
    <w:rsid w:val="122E0B2C"/>
    <w:rsid w:val="123D0522"/>
    <w:rsid w:val="125014D6"/>
    <w:rsid w:val="125B3253"/>
    <w:rsid w:val="125B6474"/>
    <w:rsid w:val="12694C09"/>
    <w:rsid w:val="12874700"/>
    <w:rsid w:val="12920568"/>
    <w:rsid w:val="1295157F"/>
    <w:rsid w:val="129B60E5"/>
    <w:rsid w:val="129F50BA"/>
    <w:rsid w:val="12A061A1"/>
    <w:rsid w:val="12A612E4"/>
    <w:rsid w:val="12B35C24"/>
    <w:rsid w:val="12BA6F06"/>
    <w:rsid w:val="12BE236A"/>
    <w:rsid w:val="12BF1BC0"/>
    <w:rsid w:val="13122408"/>
    <w:rsid w:val="13347C82"/>
    <w:rsid w:val="13350B69"/>
    <w:rsid w:val="133728D1"/>
    <w:rsid w:val="133D57E6"/>
    <w:rsid w:val="134610B9"/>
    <w:rsid w:val="13471018"/>
    <w:rsid w:val="136035EC"/>
    <w:rsid w:val="13942D97"/>
    <w:rsid w:val="1399188B"/>
    <w:rsid w:val="13A237B3"/>
    <w:rsid w:val="13C13D9C"/>
    <w:rsid w:val="13CD4D08"/>
    <w:rsid w:val="13D6250C"/>
    <w:rsid w:val="13DF3648"/>
    <w:rsid w:val="13DF3F22"/>
    <w:rsid w:val="13E07EEC"/>
    <w:rsid w:val="13E24790"/>
    <w:rsid w:val="13F00572"/>
    <w:rsid w:val="13FC1C81"/>
    <w:rsid w:val="13FE4408"/>
    <w:rsid w:val="140A600D"/>
    <w:rsid w:val="14134099"/>
    <w:rsid w:val="142665A0"/>
    <w:rsid w:val="1431019E"/>
    <w:rsid w:val="1440721D"/>
    <w:rsid w:val="145A1DD7"/>
    <w:rsid w:val="146B359D"/>
    <w:rsid w:val="14753BCC"/>
    <w:rsid w:val="14756279"/>
    <w:rsid w:val="147B260B"/>
    <w:rsid w:val="148D0384"/>
    <w:rsid w:val="1493174B"/>
    <w:rsid w:val="14A63E46"/>
    <w:rsid w:val="14A711AC"/>
    <w:rsid w:val="14AB4E61"/>
    <w:rsid w:val="14B66738"/>
    <w:rsid w:val="14C906AF"/>
    <w:rsid w:val="14E275B4"/>
    <w:rsid w:val="14E9246B"/>
    <w:rsid w:val="151569F2"/>
    <w:rsid w:val="151A4AB3"/>
    <w:rsid w:val="15274BAD"/>
    <w:rsid w:val="152A6028"/>
    <w:rsid w:val="153042EF"/>
    <w:rsid w:val="153B2520"/>
    <w:rsid w:val="153B6266"/>
    <w:rsid w:val="15431E58"/>
    <w:rsid w:val="154E1983"/>
    <w:rsid w:val="15567922"/>
    <w:rsid w:val="156C0F61"/>
    <w:rsid w:val="157E441B"/>
    <w:rsid w:val="157F1CE0"/>
    <w:rsid w:val="157F7FFE"/>
    <w:rsid w:val="15880269"/>
    <w:rsid w:val="158834FC"/>
    <w:rsid w:val="158A3BBB"/>
    <w:rsid w:val="158A495F"/>
    <w:rsid w:val="158B4B46"/>
    <w:rsid w:val="15916865"/>
    <w:rsid w:val="15A26C71"/>
    <w:rsid w:val="15AA68DD"/>
    <w:rsid w:val="15BD637D"/>
    <w:rsid w:val="15CC1A5B"/>
    <w:rsid w:val="15CE40AB"/>
    <w:rsid w:val="15D2526F"/>
    <w:rsid w:val="15D40375"/>
    <w:rsid w:val="15F5383C"/>
    <w:rsid w:val="15FE4440"/>
    <w:rsid w:val="15FE70FE"/>
    <w:rsid w:val="1607299C"/>
    <w:rsid w:val="16106535"/>
    <w:rsid w:val="161100B7"/>
    <w:rsid w:val="161A2B23"/>
    <w:rsid w:val="161D0E3C"/>
    <w:rsid w:val="161F63B3"/>
    <w:rsid w:val="16254528"/>
    <w:rsid w:val="162C61EE"/>
    <w:rsid w:val="162C7626"/>
    <w:rsid w:val="163604D9"/>
    <w:rsid w:val="164013C8"/>
    <w:rsid w:val="16445BE6"/>
    <w:rsid w:val="16526B7A"/>
    <w:rsid w:val="166624BA"/>
    <w:rsid w:val="166E2F2C"/>
    <w:rsid w:val="16730ACF"/>
    <w:rsid w:val="16916A50"/>
    <w:rsid w:val="169732C2"/>
    <w:rsid w:val="169E768F"/>
    <w:rsid w:val="16A65583"/>
    <w:rsid w:val="16A83506"/>
    <w:rsid w:val="16C47F26"/>
    <w:rsid w:val="16CD1868"/>
    <w:rsid w:val="16D6083E"/>
    <w:rsid w:val="16D82686"/>
    <w:rsid w:val="16E855D3"/>
    <w:rsid w:val="16F81B0F"/>
    <w:rsid w:val="16FD74F1"/>
    <w:rsid w:val="17022691"/>
    <w:rsid w:val="171100D9"/>
    <w:rsid w:val="171A0A95"/>
    <w:rsid w:val="17213C2A"/>
    <w:rsid w:val="17277636"/>
    <w:rsid w:val="17347D8B"/>
    <w:rsid w:val="173A5590"/>
    <w:rsid w:val="173C0C72"/>
    <w:rsid w:val="174765AC"/>
    <w:rsid w:val="175B1FBF"/>
    <w:rsid w:val="175C59DA"/>
    <w:rsid w:val="177912B2"/>
    <w:rsid w:val="17857041"/>
    <w:rsid w:val="179C2EDA"/>
    <w:rsid w:val="179D79F9"/>
    <w:rsid w:val="17B533E7"/>
    <w:rsid w:val="17B86DF0"/>
    <w:rsid w:val="17BC0F99"/>
    <w:rsid w:val="17C62DE9"/>
    <w:rsid w:val="17CE14CE"/>
    <w:rsid w:val="17D62C5B"/>
    <w:rsid w:val="17DF6E99"/>
    <w:rsid w:val="17E144CE"/>
    <w:rsid w:val="17F14FB8"/>
    <w:rsid w:val="17FA13CB"/>
    <w:rsid w:val="18006AFD"/>
    <w:rsid w:val="180E717C"/>
    <w:rsid w:val="181B29B1"/>
    <w:rsid w:val="18220FC6"/>
    <w:rsid w:val="1828160E"/>
    <w:rsid w:val="18302CAF"/>
    <w:rsid w:val="183B653B"/>
    <w:rsid w:val="18404DF2"/>
    <w:rsid w:val="18464A9E"/>
    <w:rsid w:val="18505F40"/>
    <w:rsid w:val="18656406"/>
    <w:rsid w:val="18691408"/>
    <w:rsid w:val="187A543A"/>
    <w:rsid w:val="187B7D50"/>
    <w:rsid w:val="187D572A"/>
    <w:rsid w:val="18934C05"/>
    <w:rsid w:val="189F3867"/>
    <w:rsid w:val="18A56B6F"/>
    <w:rsid w:val="18B404C5"/>
    <w:rsid w:val="18B42011"/>
    <w:rsid w:val="18EC7FD0"/>
    <w:rsid w:val="190918AE"/>
    <w:rsid w:val="191B7BD2"/>
    <w:rsid w:val="19310309"/>
    <w:rsid w:val="193122CA"/>
    <w:rsid w:val="196B5944"/>
    <w:rsid w:val="196B7B2E"/>
    <w:rsid w:val="19831966"/>
    <w:rsid w:val="198409C4"/>
    <w:rsid w:val="19904D01"/>
    <w:rsid w:val="19B54BF3"/>
    <w:rsid w:val="19C35FCA"/>
    <w:rsid w:val="19CE5068"/>
    <w:rsid w:val="19D108BE"/>
    <w:rsid w:val="19D13BF5"/>
    <w:rsid w:val="19D8373E"/>
    <w:rsid w:val="19E65C1E"/>
    <w:rsid w:val="19EF6AD5"/>
    <w:rsid w:val="19FC4ED6"/>
    <w:rsid w:val="1A1519DA"/>
    <w:rsid w:val="1A18463F"/>
    <w:rsid w:val="1A2340A2"/>
    <w:rsid w:val="1A5A568C"/>
    <w:rsid w:val="1A5C7364"/>
    <w:rsid w:val="1A6D7677"/>
    <w:rsid w:val="1A6E2390"/>
    <w:rsid w:val="1A733298"/>
    <w:rsid w:val="1A783830"/>
    <w:rsid w:val="1A79717F"/>
    <w:rsid w:val="1A960DF7"/>
    <w:rsid w:val="1A977C1F"/>
    <w:rsid w:val="1AA37DE3"/>
    <w:rsid w:val="1AA940E3"/>
    <w:rsid w:val="1AA96BE4"/>
    <w:rsid w:val="1AAB193A"/>
    <w:rsid w:val="1AB74DF6"/>
    <w:rsid w:val="1ABD0627"/>
    <w:rsid w:val="1AC9077C"/>
    <w:rsid w:val="1AC94573"/>
    <w:rsid w:val="1ACC4828"/>
    <w:rsid w:val="1ACF21D8"/>
    <w:rsid w:val="1AE66DBD"/>
    <w:rsid w:val="1AED65A1"/>
    <w:rsid w:val="1AFF4130"/>
    <w:rsid w:val="1B1559D6"/>
    <w:rsid w:val="1B1A0027"/>
    <w:rsid w:val="1B1F5D4D"/>
    <w:rsid w:val="1B324DFA"/>
    <w:rsid w:val="1B330906"/>
    <w:rsid w:val="1B46351E"/>
    <w:rsid w:val="1B4C0E33"/>
    <w:rsid w:val="1B512413"/>
    <w:rsid w:val="1B553BC0"/>
    <w:rsid w:val="1B6353A3"/>
    <w:rsid w:val="1B6443B9"/>
    <w:rsid w:val="1B694F66"/>
    <w:rsid w:val="1B847577"/>
    <w:rsid w:val="1B895FCC"/>
    <w:rsid w:val="1BAE043F"/>
    <w:rsid w:val="1BB32560"/>
    <w:rsid w:val="1BB62148"/>
    <w:rsid w:val="1BD0390B"/>
    <w:rsid w:val="1BE03C9A"/>
    <w:rsid w:val="1BE411B4"/>
    <w:rsid w:val="1BEA3EA1"/>
    <w:rsid w:val="1BF61CB2"/>
    <w:rsid w:val="1BFB6832"/>
    <w:rsid w:val="1C0928C4"/>
    <w:rsid w:val="1C145C71"/>
    <w:rsid w:val="1C346F30"/>
    <w:rsid w:val="1C350400"/>
    <w:rsid w:val="1C3E25E1"/>
    <w:rsid w:val="1C424993"/>
    <w:rsid w:val="1C586B5E"/>
    <w:rsid w:val="1C6C4E3D"/>
    <w:rsid w:val="1C6D0804"/>
    <w:rsid w:val="1C7A40E0"/>
    <w:rsid w:val="1C8015B2"/>
    <w:rsid w:val="1C8D1534"/>
    <w:rsid w:val="1C8E6E42"/>
    <w:rsid w:val="1C94080A"/>
    <w:rsid w:val="1CAC3A40"/>
    <w:rsid w:val="1CBA24E1"/>
    <w:rsid w:val="1CBC195B"/>
    <w:rsid w:val="1CBE5460"/>
    <w:rsid w:val="1CDD2E3E"/>
    <w:rsid w:val="1CEE5DE5"/>
    <w:rsid w:val="1CF85C27"/>
    <w:rsid w:val="1D1A3EAF"/>
    <w:rsid w:val="1D204D2D"/>
    <w:rsid w:val="1D215661"/>
    <w:rsid w:val="1D6712C3"/>
    <w:rsid w:val="1D682613"/>
    <w:rsid w:val="1D7E12C2"/>
    <w:rsid w:val="1D8F0258"/>
    <w:rsid w:val="1DA000F7"/>
    <w:rsid w:val="1DA378F2"/>
    <w:rsid w:val="1DB93C54"/>
    <w:rsid w:val="1DC27158"/>
    <w:rsid w:val="1DC71A12"/>
    <w:rsid w:val="1DD40085"/>
    <w:rsid w:val="1DE257E9"/>
    <w:rsid w:val="1DED0C1F"/>
    <w:rsid w:val="1DFA2208"/>
    <w:rsid w:val="1E145067"/>
    <w:rsid w:val="1E260707"/>
    <w:rsid w:val="1E2615E7"/>
    <w:rsid w:val="1E272630"/>
    <w:rsid w:val="1E341119"/>
    <w:rsid w:val="1E351023"/>
    <w:rsid w:val="1E370BBA"/>
    <w:rsid w:val="1E3B5D5D"/>
    <w:rsid w:val="1E3F09A1"/>
    <w:rsid w:val="1E430890"/>
    <w:rsid w:val="1E4557D0"/>
    <w:rsid w:val="1E507B08"/>
    <w:rsid w:val="1E5C3757"/>
    <w:rsid w:val="1E6726F7"/>
    <w:rsid w:val="1E686EBD"/>
    <w:rsid w:val="1E723C23"/>
    <w:rsid w:val="1E7875AB"/>
    <w:rsid w:val="1E8D5A20"/>
    <w:rsid w:val="1E945D0F"/>
    <w:rsid w:val="1EA86ECA"/>
    <w:rsid w:val="1EB525AF"/>
    <w:rsid w:val="1EB8152A"/>
    <w:rsid w:val="1EE37AC0"/>
    <w:rsid w:val="1EF4749C"/>
    <w:rsid w:val="1EFF5D3C"/>
    <w:rsid w:val="1F136211"/>
    <w:rsid w:val="1F210E35"/>
    <w:rsid w:val="1F2743C1"/>
    <w:rsid w:val="1F2B553D"/>
    <w:rsid w:val="1F305704"/>
    <w:rsid w:val="1F385147"/>
    <w:rsid w:val="1F5D3697"/>
    <w:rsid w:val="1F670377"/>
    <w:rsid w:val="1F68686E"/>
    <w:rsid w:val="1F687BF5"/>
    <w:rsid w:val="1F6B34A0"/>
    <w:rsid w:val="1F6D2C2B"/>
    <w:rsid w:val="1F772849"/>
    <w:rsid w:val="1F9479CB"/>
    <w:rsid w:val="1FB030C9"/>
    <w:rsid w:val="1FB212F2"/>
    <w:rsid w:val="1FCF6D49"/>
    <w:rsid w:val="1FD34083"/>
    <w:rsid w:val="1FD766BD"/>
    <w:rsid w:val="1FDE3C4D"/>
    <w:rsid w:val="1FE12006"/>
    <w:rsid w:val="1FE8215C"/>
    <w:rsid w:val="1FEB61C9"/>
    <w:rsid w:val="1FF16C51"/>
    <w:rsid w:val="1FF9385F"/>
    <w:rsid w:val="1FFE6598"/>
    <w:rsid w:val="20076CB7"/>
    <w:rsid w:val="201A069E"/>
    <w:rsid w:val="201E39A5"/>
    <w:rsid w:val="20225163"/>
    <w:rsid w:val="203A6992"/>
    <w:rsid w:val="20415527"/>
    <w:rsid w:val="2043058A"/>
    <w:rsid w:val="204C15E1"/>
    <w:rsid w:val="20575497"/>
    <w:rsid w:val="20594211"/>
    <w:rsid w:val="205C51A3"/>
    <w:rsid w:val="20643A03"/>
    <w:rsid w:val="206C6EDC"/>
    <w:rsid w:val="206F2886"/>
    <w:rsid w:val="20710565"/>
    <w:rsid w:val="208D3094"/>
    <w:rsid w:val="20AE29F5"/>
    <w:rsid w:val="20B30BC7"/>
    <w:rsid w:val="20C95B0A"/>
    <w:rsid w:val="20D43C04"/>
    <w:rsid w:val="20FD488A"/>
    <w:rsid w:val="20FF271D"/>
    <w:rsid w:val="2114231E"/>
    <w:rsid w:val="21170193"/>
    <w:rsid w:val="212058C0"/>
    <w:rsid w:val="21256F92"/>
    <w:rsid w:val="212A0C40"/>
    <w:rsid w:val="212C367B"/>
    <w:rsid w:val="21323FE5"/>
    <w:rsid w:val="213A661F"/>
    <w:rsid w:val="214B6A81"/>
    <w:rsid w:val="215820D4"/>
    <w:rsid w:val="21593A57"/>
    <w:rsid w:val="21597BDC"/>
    <w:rsid w:val="21626976"/>
    <w:rsid w:val="21671431"/>
    <w:rsid w:val="21731DFE"/>
    <w:rsid w:val="217B2A16"/>
    <w:rsid w:val="218368E4"/>
    <w:rsid w:val="218C6CD4"/>
    <w:rsid w:val="21956A32"/>
    <w:rsid w:val="219F5FD5"/>
    <w:rsid w:val="21A403D7"/>
    <w:rsid w:val="21B20FF6"/>
    <w:rsid w:val="21B47485"/>
    <w:rsid w:val="21CC32B2"/>
    <w:rsid w:val="21D85244"/>
    <w:rsid w:val="21DB74BA"/>
    <w:rsid w:val="21DD7A5B"/>
    <w:rsid w:val="21E41264"/>
    <w:rsid w:val="220F1256"/>
    <w:rsid w:val="22144A4B"/>
    <w:rsid w:val="22223CA7"/>
    <w:rsid w:val="222D5262"/>
    <w:rsid w:val="22351DEB"/>
    <w:rsid w:val="22525290"/>
    <w:rsid w:val="22552DCE"/>
    <w:rsid w:val="225D670E"/>
    <w:rsid w:val="225E5CC0"/>
    <w:rsid w:val="2269478F"/>
    <w:rsid w:val="22724E6E"/>
    <w:rsid w:val="22766269"/>
    <w:rsid w:val="227C772A"/>
    <w:rsid w:val="227E7D5D"/>
    <w:rsid w:val="22820434"/>
    <w:rsid w:val="228B10E8"/>
    <w:rsid w:val="22993542"/>
    <w:rsid w:val="22A66AF9"/>
    <w:rsid w:val="22A679B1"/>
    <w:rsid w:val="22A75773"/>
    <w:rsid w:val="22B9258A"/>
    <w:rsid w:val="22BC1D82"/>
    <w:rsid w:val="22BF5791"/>
    <w:rsid w:val="22C53D9C"/>
    <w:rsid w:val="22CB4CA9"/>
    <w:rsid w:val="22CC4D82"/>
    <w:rsid w:val="22CD4EE2"/>
    <w:rsid w:val="22E06CF1"/>
    <w:rsid w:val="22EB59FC"/>
    <w:rsid w:val="22F83BA9"/>
    <w:rsid w:val="23011188"/>
    <w:rsid w:val="23191918"/>
    <w:rsid w:val="23283A33"/>
    <w:rsid w:val="232908B7"/>
    <w:rsid w:val="23346FC9"/>
    <w:rsid w:val="233A74F6"/>
    <w:rsid w:val="23455A98"/>
    <w:rsid w:val="234864D3"/>
    <w:rsid w:val="235300B7"/>
    <w:rsid w:val="23545C4D"/>
    <w:rsid w:val="2354663A"/>
    <w:rsid w:val="2362609F"/>
    <w:rsid w:val="239C7ED4"/>
    <w:rsid w:val="239E01E1"/>
    <w:rsid w:val="23A3536A"/>
    <w:rsid w:val="23AC3A87"/>
    <w:rsid w:val="23C24346"/>
    <w:rsid w:val="23D3266B"/>
    <w:rsid w:val="23F708C9"/>
    <w:rsid w:val="23F9506C"/>
    <w:rsid w:val="23FA5009"/>
    <w:rsid w:val="240D0340"/>
    <w:rsid w:val="240D3A17"/>
    <w:rsid w:val="241114D9"/>
    <w:rsid w:val="24130DF0"/>
    <w:rsid w:val="24141D74"/>
    <w:rsid w:val="2424252B"/>
    <w:rsid w:val="242F3C80"/>
    <w:rsid w:val="243020A8"/>
    <w:rsid w:val="24315E1C"/>
    <w:rsid w:val="24422105"/>
    <w:rsid w:val="24537AB2"/>
    <w:rsid w:val="245C74A0"/>
    <w:rsid w:val="245F0C74"/>
    <w:rsid w:val="245F652F"/>
    <w:rsid w:val="246630BE"/>
    <w:rsid w:val="24785E60"/>
    <w:rsid w:val="247A6AE4"/>
    <w:rsid w:val="248B4F99"/>
    <w:rsid w:val="249718CA"/>
    <w:rsid w:val="249F3FB0"/>
    <w:rsid w:val="24A727A7"/>
    <w:rsid w:val="24A978E1"/>
    <w:rsid w:val="24AF11CD"/>
    <w:rsid w:val="24CE4496"/>
    <w:rsid w:val="24E1061F"/>
    <w:rsid w:val="24E246AE"/>
    <w:rsid w:val="24F32783"/>
    <w:rsid w:val="251423C8"/>
    <w:rsid w:val="25223231"/>
    <w:rsid w:val="25340CD7"/>
    <w:rsid w:val="25343293"/>
    <w:rsid w:val="253D6A69"/>
    <w:rsid w:val="25575578"/>
    <w:rsid w:val="256451CB"/>
    <w:rsid w:val="25813129"/>
    <w:rsid w:val="258C0EB8"/>
    <w:rsid w:val="258F656D"/>
    <w:rsid w:val="259300E5"/>
    <w:rsid w:val="25935B18"/>
    <w:rsid w:val="259A5E93"/>
    <w:rsid w:val="259B3C6C"/>
    <w:rsid w:val="25BC29D4"/>
    <w:rsid w:val="25C4096C"/>
    <w:rsid w:val="25D02DA2"/>
    <w:rsid w:val="25D32D8A"/>
    <w:rsid w:val="25D6554A"/>
    <w:rsid w:val="25E20A98"/>
    <w:rsid w:val="25EA54B7"/>
    <w:rsid w:val="25FE29FF"/>
    <w:rsid w:val="26081E3E"/>
    <w:rsid w:val="26097B20"/>
    <w:rsid w:val="261B154D"/>
    <w:rsid w:val="262534F3"/>
    <w:rsid w:val="264A3125"/>
    <w:rsid w:val="265439B9"/>
    <w:rsid w:val="265A1CD1"/>
    <w:rsid w:val="266E0940"/>
    <w:rsid w:val="26814F56"/>
    <w:rsid w:val="26A231A2"/>
    <w:rsid w:val="26DB56E0"/>
    <w:rsid w:val="26F579AE"/>
    <w:rsid w:val="26F70A9C"/>
    <w:rsid w:val="26FB27CC"/>
    <w:rsid w:val="27194015"/>
    <w:rsid w:val="273C589F"/>
    <w:rsid w:val="273E29A4"/>
    <w:rsid w:val="274858FC"/>
    <w:rsid w:val="2749418B"/>
    <w:rsid w:val="27505665"/>
    <w:rsid w:val="2753518D"/>
    <w:rsid w:val="27553E89"/>
    <w:rsid w:val="275B29CB"/>
    <w:rsid w:val="275C04A1"/>
    <w:rsid w:val="276C5C54"/>
    <w:rsid w:val="277359AB"/>
    <w:rsid w:val="27761F29"/>
    <w:rsid w:val="277805DD"/>
    <w:rsid w:val="278E4B7B"/>
    <w:rsid w:val="27975535"/>
    <w:rsid w:val="279C0D4C"/>
    <w:rsid w:val="27C03907"/>
    <w:rsid w:val="27D14405"/>
    <w:rsid w:val="27D760CD"/>
    <w:rsid w:val="28073A81"/>
    <w:rsid w:val="28397D4B"/>
    <w:rsid w:val="284A7F0B"/>
    <w:rsid w:val="28541768"/>
    <w:rsid w:val="2856559D"/>
    <w:rsid w:val="285765A5"/>
    <w:rsid w:val="28606CED"/>
    <w:rsid w:val="286C3EC1"/>
    <w:rsid w:val="2877119D"/>
    <w:rsid w:val="28812C1E"/>
    <w:rsid w:val="2886385B"/>
    <w:rsid w:val="28871633"/>
    <w:rsid w:val="289616CB"/>
    <w:rsid w:val="289F7C81"/>
    <w:rsid w:val="28A4337D"/>
    <w:rsid w:val="28A91F4C"/>
    <w:rsid w:val="28B550B0"/>
    <w:rsid w:val="28C65FE4"/>
    <w:rsid w:val="28D47414"/>
    <w:rsid w:val="28D527A1"/>
    <w:rsid w:val="28E56168"/>
    <w:rsid w:val="28F278AF"/>
    <w:rsid w:val="28F648E9"/>
    <w:rsid w:val="28F770CB"/>
    <w:rsid w:val="28FA3854"/>
    <w:rsid w:val="290330CA"/>
    <w:rsid w:val="29070D99"/>
    <w:rsid w:val="29227871"/>
    <w:rsid w:val="292C36BF"/>
    <w:rsid w:val="292C717F"/>
    <w:rsid w:val="292F5911"/>
    <w:rsid w:val="293C4BB8"/>
    <w:rsid w:val="29416263"/>
    <w:rsid w:val="294C13E1"/>
    <w:rsid w:val="29591F82"/>
    <w:rsid w:val="295A123C"/>
    <w:rsid w:val="295B43D5"/>
    <w:rsid w:val="298C6BAC"/>
    <w:rsid w:val="298D026D"/>
    <w:rsid w:val="298D79F5"/>
    <w:rsid w:val="299856C9"/>
    <w:rsid w:val="29B16E55"/>
    <w:rsid w:val="29B62B3B"/>
    <w:rsid w:val="29B71615"/>
    <w:rsid w:val="29B8724D"/>
    <w:rsid w:val="29C31745"/>
    <w:rsid w:val="29CD1EF1"/>
    <w:rsid w:val="29CF7BC4"/>
    <w:rsid w:val="29DC1AD1"/>
    <w:rsid w:val="29DC1CD8"/>
    <w:rsid w:val="29DE30B6"/>
    <w:rsid w:val="29E16660"/>
    <w:rsid w:val="29EB7292"/>
    <w:rsid w:val="29F4642A"/>
    <w:rsid w:val="29FA72C6"/>
    <w:rsid w:val="2A167721"/>
    <w:rsid w:val="2A18259C"/>
    <w:rsid w:val="2A1E1215"/>
    <w:rsid w:val="2A3A5C22"/>
    <w:rsid w:val="2A440E9D"/>
    <w:rsid w:val="2A444539"/>
    <w:rsid w:val="2A4C0B1C"/>
    <w:rsid w:val="2A4D3297"/>
    <w:rsid w:val="2A574567"/>
    <w:rsid w:val="2A590F06"/>
    <w:rsid w:val="2A70437E"/>
    <w:rsid w:val="2A7364D5"/>
    <w:rsid w:val="2A8240DB"/>
    <w:rsid w:val="2A83017E"/>
    <w:rsid w:val="2A8D3BD6"/>
    <w:rsid w:val="2A964997"/>
    <w:rsid w:val="2AB55BAC"/>
    <w:rsid w:val="2AB740E9"/>
    <w:rsid w:val="2ABD6300"/>
    <w:rsid w:val="2AD33D3F"/>
    <w:rsid w:val="2B0E71AE"/>
    <w:rsid w:val="2B1E41E9"/>
    <w:rsid w:val="2B245E33"/>
    <w:rsid w:val="2B270F3C"/>
    <w:rsid w:val="2B2822D1"/>
    <w:rsid w:val="2B2E3A4C"/>
    <w:rsid w:val="2B314B8F"/>
    <w:rsid w:val="2B533531"/>
    <w:rsid w:val="2B6F3EA5"/>
    <w:rsid w:val="2B763C15"/>
    <w:rsid w:val="2B7A0E4E"/>
    <w:rsid w:val="2B9B1843"/>
    <w:rsid w:val="2B9D713B"/>
    <w:rsid w:val="2BA72066"/>
    <w:rsid w:val="2BAC17A2"/>
    <w:rsid w:val="2BB24189"/>
    <w:rsid w:val="2BB4433F"/>
    <w:rsid w:val="2BC5496C"/>
    <w:rsid w:val="2BC63F40"/>
    <w:rsid w:val="2BCB33A2"/>
    <w:rsid w:val="2BDB76AD"/>
    <w:rsid w:val="2BE11665"/>
    <w:rsid w:val="2BE442B8"/>
    <w:rsid w:val="2BFD279E"/>
    <w:rsid w:val="2C052162"/>
    <w:rsid w:val="2C227594"/>
    <w:rsid w:val="2C3E0809"/>
    <w:rsid w:val="2C426125"/>
    <w:rsid w:val="2C456DD2"/>
    <w:rsid w:val="2C5523D3"/>
    <w:rsid w:val="2C5A15CD"/>
    <w:rsid w:val="2C6170B1"/>
    <w:rsid w:val="2C6E207C"/>
    <w:rsid w:val="2C765D72"/>
    <w:rsid w:val="2C7A57B7"/>
    <w:rsid w:val="2C9A3C32"/>
    <w:rsid w:val="2CA522A8"/>
    <w:rsid w:val="2CC016FF"/>
    <w:rsid w:val="2CD72C4E"/>
    <w:rsid w:val="2CDC0D73"/>
    <w:rsid w:val="2CE77E92"/>
    <w:rsid w:val="2CFA147B"/>
    <w:rsid w:val="2D2554AF"/>
    <w:rsid w:val="2D273868"/>
    <w:rsid w:val="2D274CC6"/>
    <w:rsid w:val="2D2807DE"/>
    <w:rsid w:val="2D4216E0"/>
    <w:rsid w:val="2D563E58"/>
    <w:rsid w:val="2D5C6FC3"/>
    <w:rsid w:val="2DA461CA"/>
    <w:rsid w:val="2DA901C2"/>
    <w:rsid w:val="2DB76A92"/>
    <w:rsid w:val="2DBD30C1"/>
    <w:rsid w:val="2DC6716B"/>
    <w:rsid w:val="2DCA0614"/>
    <w:rsid w:val="2DCD5130"/>
    <w:rsid w:val="2DD90424"/>
    <w:rsid w:val="2DED4D3D"/>
    <w:rsid w:val="2DF85053"/>
    <w:rsid w:val="2E022ADD"/>
    <w:rsid w:val="2E1C7149"/>
    <w:rsid w:val="2E2079BC"/>
    <w:rsid w:val="2E225693"/>
    <w:rsid w:val="2E45359E"/>
    <w:rsid w:val="2E484AD3"/>
    <w:rsid w:val="2E56626E"/>
    <w:rsid w:val="2E5D2B8E"/>
    <w:rsid w:val="2E650A87"/>
    <w:rsid w:val="2E6B7CA1"/>
    <w:rsid w:val="2E773E34"/>
    <w:rsid w:val="2E7E1A97"/>
    <w:rsid w:val="2E87597F"/>
    <w:rsid w:val="2E913E23"/>
    <w:rsid w:val="2EC51B0D"/>
    <w:rsid w:val="2ECD49BF"/>
    <w:rsid w:val="2ECF3D85"/>
    <w:rsid w:val="2EED6497"/>
    <w:rsid w:val="2EF05CCC"/>
    <w:rsid w:val="2F074090"/>
    <w:rsid w:val="2F094699"/>
    <w:rsid w:val="2F0D39F2"/>
    <w:rsid w:val="2F16260B"/>
    <w:rsid w:val="2F190C3D"/>
    <w:rsid w:val="2F220469"/>
    <w:rsid w:val="2F2B39A7"/>
    <w:rsid w:val="2F3A49E5"/>
    <w:rsid w:val="2F3C4FB2"/>
    <w:rsid w:val="2F425EEF"/>
    <w:rsid w:val="2F4302EE"/>
    <w:rsid w:val="2F5648D9"/>
    <w:rsid w:val="2F5E2708"/>
    <w:rsid w:val="2F69245F"/>
    <w:rsid w:val="2F763569"/>
    <w:rsid w:val="2F7F1FE6"/>
    <w:rsid w:val="2F823B75"/>
    <w:rsid w:val="2F873C08"/>
    <w:rsid w:val="2F882C4F"/>
    <w:rsid w:val="2F9967F4"/>
    <w:rsid w:val="2FA13261"/>
    <w:rsid w:val="2FAA75A0"/>
    <w:rsid w:val="2FC24F7E"/>
    <w:rsid w:val="2FD072D8"/>
    <w:rsid w:val="2FD21039"/>
    <w:rsid w:val="2FE30326"/>
    <w:rsid w:val="2FE838C0"/>
    <w:rsid w:val="2FEF1778"/>
    <w:rsid w:val="2FF10020"/>
    <w:rsid w:val="30150EFF"/>
    <w:rsid w:val="302A4D3D"/>
    <w:rsid w:val="302B4192"/>
    <w:rsid w:val="3042577B"/>
    <w:rsid w:val="30527130"/>
    <w:rsid w:val="305758AC"/>
    <w:rsid w:val="305E6ADF"/>
    <w:rsid w:val="306D66FC"/>
    <w:rsid w:val="30764FBA"/>
    <w:rsid w:val="30944AC2"/>
    <w:rsid w:val="309D62CD"/>
    <w:rsid w:val="309E0857"/>
    <w:rsid w:val="309F6C6E"/>
    <w:rsid w:val="30A37AE9"/>
    <w:rsid w:val="30B563A1"/>
    <w:rsid w:val="30B74C7A"/>
    <w:rsid w:val="30C40CB2"/>
    <w:rsid w:val="30C63606"/>
    <w:rsid w:val="30C63C8D"/>
    <w:rsid w:val="30D70DD2"/>
    <w:rsid w:val="30DD7964"/>
    <w:rsid w:val="3105219C"/>
    <w:rsid w:val="31461876"/>
    <w:rsid w:val="31484D24"/>
    <w:rsid w:val="31655809"/>
    <w:rsid w:val="31677A73"/>
    <w:rsid w:val="31694AB2"/>
    <w:rsid w:val="318173A0"/>
    <w:rsid w:val="318E3F39"/>
    <w:rsid w:val="319256B9"/>
    <w:rsid w:val="31AB0F9C"/>
    <w:rsid w:val="31AC0EC4"/>
    <w:rsid w:val="31B426BB"/>
    <w:rsid w:val="31B4440D"/>
    <w:rsid w:val="31BA5D16"/>
    <w:rsid w:val="31C22C64"/>
    <w:rsid w:val="31CF6E20"/>
    <w:rsid w:val="31DC43C6"/>
    <w:rsid w:val="320332F2"/>
    <w:rsid w:val="32044BF1"/>
    <w:rsid w:val="32254A0B"/>
    <w:rsid w:val="3225513C"/>
    <w:rsid w:val="32424FB4"/>
    <w:rsid w:val="324B5EE4"/>
    <w:rsid w:val="324B7E84"/>
    <w:rsid w:val="324E1686"/>
    <w:rsid w:val="32525B4B"/>
    <w:rsid w:val="32601D7E"/>
    <w:rsid w:val="326B72F8"/>
    <w:rsid w:val="327A49E0"/>
    <w:rsid w:val="328809AD"/>
    <w:rsid w:val="32956AC0"/>
    <w:rsid w:val="329F3BB7"/>
    <w:rsid w:val="32AA2407"/>
    <w:rsid w:val="32AA6F62"/>
    <w:rsid w:val="32AD0B34"/>
    <w:rsid w:val="32B05609"/>
    <w:rsid w:val="32B45C09"/>
    <w:rsid w:val="32B74EAE"/>
    <w:rsid w:val="32C836CE"/>
    <w:rsid w:val="32CB33C0"/>
    <w:rsid w:val="32E769A3"/>
    <w:rsid w:val="32EA1099"/>
    <w:rsid w:val="32EE1625"/>
    <w:rsid w:val="32EE7FEE"/>
    <w:rsid w:val="32FD0A24"/>
    <w:rsid w:val="330308F9"/>
    <w:rsid w:val="33091F18"/>
    <w:rsid w:val="33135033"/>
    <w:rsid w:val="3325660A"/>
    <w:rsid w:val="333E6F89"/>
    <w:rsid w:val="334511AD"/>
    <w:rsid w:val="3346128A"/>
    <w:rsid w:val="33526BC9"/>
    <w:rsid w:val="33594FAD"/>
    <w:rsid w:val="33663365"/>
    <w:rsid w:val="3375502D"/>
    <w:rsid w:val="337D6B78"/>
    <w:rsid w:val="338E43BF"/>
    <w:rsid w:val="33972BE1"/>
    <w:rsid w:val="33A60D54"/>
    <w:rsid w:val="33C91DAA"/>
    <w:rsid w:val="33DF73AF"/>
    <w:rsid w:val="33E1508F"/>
    <w:rsid w:val="33E801F6"/>
    <w:rsid w:val="33EF7181"/>
    <w:rsid w:val="33F604F4"/>
    <w:rsid w:val="33F936E8"/>
    <w:rsid w:val="340F0DBE"/>
    <w:rsid w:val="342A5A27"/>
    <w:rsid w:val="342D20EA"/>
    <w:rsid w:val="343338D8"/>
    <w:rsid w:val="346C445C"/>
    <w:rsid w:val="347744EC"/>
    <w:rsid w:val="34817F3E"/>
    <w:rsid w:val="3489707B"/>
    <w:rsid w:val="348E0594"/>
    <w:rsid w:val="34A45B36"/>
    <w:rsid w:val="34B64751"/>
    <w:rsid w:val="34B869C2"/>
    <w:rsid w:val="34D03C2F"/>
    <w:rsid w:val="34D32B43"/>
    <w:rsid w:val="34E36800"/>
    <w:rsid w:val="34E67578"/>
    <w:rsid w:val="34EE013D"/>
    <w:rsid w:val="34F012E5"/>
    <w:rsid w:val="34F906C0"/>
    <w:rsid w:val="34FB2C7B"/>
    <w:rsid w:val="35211B58"/>
    <w:rsid w:val="35212EF3"/>
    <w:rsid w:val="35245CAE"/>
    <w:rsid w:val="35252F49"/>
    <w:rsid w:val="35284A94"/>
    <w:rsid w:val="354D7E43"/>
    <w:rsid w:val="35546AA2"/>
    <w:rsid w:val="355B3840"/>
    <w:rsid w:val="35775CF6"/>
    <w:rsid w:val="35863431"/>
    <w:rsid w:val="358B34C1"/>
    <w:rsid w:val="358C2E4A"/>
    <w:rsid w:val="35964DF6"/>
    <w:rsid w:val="359745B6"/>
    <w:rsid w:val="359C18B5"/>
    <w:rsid w:val="359C5DC4"/>
    <w:rsid w:val="359D60AD"/>
    <w:rsid w:val="35AD2B08"/>
    <w:rsid w:val="35BA0FDF"/>
    <w:rsid w:val="35BB1099"/>
    <w:rsid w:val="35DA2284"/>
    <w:rsid w:val="35DB32C4"/>
    <w:rsid w:val="35DF5A6F"/>
    <w:rsid w:val="35F07E7B"/>
    <w:rsid w:val="36052E95"/>
    <w:rsid w:val="36094E4A"/>
    <w:rsid w:val="3618402B"/>
    <w:rsid w:val="36213CE0"/>
    <w:rsid w:val="3637306C"/>
    <w:rsid w:val="36462C8D"/>
    <w:rsid w:val="365522B3"/>
    <w:rsid w:val="366F1281"/>
    <w:rsid w:val="367537DE"/>
    <w:rsid w:val="3688609E"/>
    <w:rsid w:val="36894A87"/>
    <w:rsid w:val="36895E86"/>
    <w:rsid w:val="36A2393B"/>
    <w:rsid w:val="36AC79E8"/>
    <w:rsid w:val="36C22D33"/>
    <w:rsid w:val="36C4787F"/>
    <w:rsid w:val="36C62BD9"/>
    <w:rsid w:val="36CA3A86"/>
    <w:rsid w:val="36CB5DF8"/>
    <w:rsid w:val="36D22615"/>
    <w:rsid w:val="36D76363"/>
    <w:rsid w:val="36DC042D"/>
    <w:rsid w:val="36DC181C"/>
    <w:rsid w:val="36E56433"/>
    <w:rsid w:val="36F25A92"/>
    <w:rsid w:val="37072328"/>
    <w:rsid w:val="370F02CE"/>
    <w:rsid w:val="371717C4"/>
    <w:rsid w:val="371D0C52"/>
    <w:rsid w:val="371D160F"/>
    <w:rsid w:val="3721208C"/>
    <w:rsid w:val="37266CF2"/>
    <w:rsid w:val="372D1165"/>
    <w:rsid w:val="372E4ABA"/>
    <w:rsid w:val="37317081"/>
    <w:rsid w:val="37345B90"/>
    <w:rsid w:val="373D77DC"/>
    <w:rsid w:val="37485A3A"/>
    <w:rsid w:val="375636F0"/>
    <w:rsid w:val="376720F9"/>
    <w:rsid w:val="3769303E"/>
    <w:rsid w:val="376E5728"/>
    <w:rsid w:val="37784E7E"/>
    <w:rsid w:val="378D7132"/>
    <w:rsid w:val="37912258"/>
    <w:rsid w:val="37963E99"/>
    <w:rsid w:val="379C75E1"/>
    <w:rsid w:val="37A1600B"/>
    <w:rsid w:val="37B02753"/>
    <w:rsid w:val="37B27E77"/>
    <w:rsid w:val="37C36EFA"/>
    <w:rsid w:val="37C65CBB"/>
    <w:rsid w:val="37E0640A"/>
    <w:rsid w:val="37E712C5"/>
    <w:rsid w:val="37EC335C"/>
    <w:rsid w:val="37FA0D1B"/>
    <w:rsid w:val="37FC34ED"/>
    <w:rsid w:val="38043F12"/>
    <w:rsid w:val="381C0F88"/>
    <w:rsid w:val="38413ABE"/>
    <w:rsid w:val="384261A0"/>
    <w:rsid w:val="3846738E"/>
    <w:rsid w:val="3847505A"/>
    <w:rsid w:val="384F4989"/>
    <w:rsid w:val="385A05E5"/>
    <w:rsid w:val="385C2763"/>
    <w:rsid w:val="3860302A"/>
    <w:rsid w:val="386B4E1B"/>
    <w:rsid w:val="386F1D79"/>
    <w:rsid w:val="38725E1E"/>
    <w:rsid w:val="38756FD1"/>
    <w:rsid w:val="38765B1C"/>
    <w:rsid w:val="387729EA"/>
    <w:rsid w:val="389B7B62"/>
    <w:rsid w:val="38AF1BAB"/>
    <w:rsid w:val="38AF5A33"/>
    <w:rsid w:val="38C736B0"/>
    <w:rsid w:val="38D9331B"/>
    <w:rsid w:val="38DF4B4A"/>
    <w:rsid w:val="38E72699"/>
    <w:rsid w:val="38E87072"/>
    <w:rsid w:val="390139EF"/>
    <w:rsid w:val="390566F4"/>
    <w:rsid w:val="391775AB"/>
    <w:rsid w:val="39210CB7"/>
    <w:rsid w:val="392C3F49"/>
    <w:rsid w:val="39413994"/>
    <w:rsid w:val="39727DF6"/>
    <w:rsid w:val="398925A9"/>
    <w:rsid w:val="398B2360"/>
    <w:rsid w:val="398E1C50"/>
    <w:rsid w:val="398F2644"/>
    <w:rsid w:val="399E3E43"/>
    <w:rsid w:val="39A5376E"/>
    <w:rsid w:val="39A54EF8"/>
    <w:rsid w:val="39E03A84"/>
    <w:rsid w:val="39F5143B"/>
    <w:rsid w:val="39F756DB"/>
    <w:rsid w:val="39F834F0"/>
    <w:rsid w:val="39FE29AF"/>
    <w:rsid w:val="3A145BAE"/>
    <w:rsid w:val="3A166FBE"/>
    <w:rsid w:val="3A1B6927"/>
    <w:rsid w:val="3A4A147C"/>
    <w:rsid w:val="3A5F6EA6"/>
    <w:rsid w:val="3A6040AF"/>
    <w:rsid w:val="3A6B1490"/>
    <w:rsid w:val="3A6E0F1A"/>
    <w:rsid w:val="3A726AA2"/>
    <w:rsid w:val="3A766227"/>
    <w:rsid w:val="3A7839D1"/>
    <w:rsid w:val="3A82284F"/>
    <w:rsid w:val="3A8C4538"/>
    <w:rsid w:val="3A9C5418"/>
    <w:rsid w:val="3A9E4335"/>
    <w:rsid w:val="3AA109C6"/>
    <w:rsid w:val="3AA218FD"/>
    <w:rsid w:val="3AC17624"/>
    <w:rsid w:val="3AC57416"/>
    <w:rsid w:val="3ACF4931"/>
    <w:rsid w:val="3AD0123E"/>
    <w:rsid w:val="3AD463C0"/>
    <w:rsid w:val="3ADC2A80"/>
    <w:rsid w:val="3AE35A40"/>
    <w:rsid w:val="3AE7734C"/>
    <w:rsid w:val="3AF03151"/>
    <w:rsid w:val="3AF04028"/>
    <w:rsid w:val="3B217378"/>
    <w:rsid w:val="3B360D9B"/>
    <w:rsid w:val="3B45508A"/>
    <w:rsid w:val="3B63153F"/>
    <w:rsid w:val="3B644619"/>
    <w:rsid w:val="3B7A0AE5"/>
    <w:rsid w:val="3B8679F8"/>
    <w:rsid w:val="3B8D6640"/>
    <w:rsid w:val="3B9168F2"/>
    <w:rsid w:val="3B917EB6"/>
    <w:rsid w:val="3B94046F"/>
    <w:rsid w:val="3B982AFE"/>
    <w:rsid w:val="3BA12142"/>
    <w:rsid w:val="3BA35DAE"/>
    <w:rsid w:val="3BA721D3"/>
    <w:rsid w:val="3BB3571C"/>
    <w:rsid w:val="3BBD6BC7"/>
    <w:rsid w:val="3BC32FD8"/>
    <w:rsid w:val="3BC76589"/>
    <w:rsid w:val="3BC90D58"/>
    <w:rsid w:val="3BD033C1"/>
    <w:rsid w:val="3BD06987"/>
    <w:rsid w:val="3BD573ED"/>
    <w:rsid w:val="3BDA7418"/>
    <w:rsid w:val="3BE11A85"/>
    <w:rsid w:val="3BE92C35"/>
    <w:rsid w:val="3BED0335"/>
    <w:rsid w:val="3BF7381D"/>
    <w:rsid w:val="3BFB1F8F"/>
    <w:rsid w:val="3BFB3945"/>
    <w:rsid w:val="3C113DE8"/>
    <w:rsid w:val="3C316E8D"/>
    <w:rsid w:val="3C431E7C"/>
    <w:rsid w:val="3C452DC8"/>
    <w:rsid w:val="3C50018F"/>
    <w:rsid w:val="3C617270"/>
    <w:rsid w:val="3C65305F"/>
    <w:rsid w:val="3C8E07EB"/>
    <w:rsid w:val="3C9D05BD"/>
    <w:rsid w:val="3C9E7A4C"/>
    <w:rsid w:val="3CA017DD"/>
    <w:rsid w:val="3CA072B1"/>
    <w:rsid w:val="3CA4252E"/>
    <w:rsid w:val="3CA45432"/>
    <w:rsid w:val="3CAE4AA0"/>
    <w:rsid w:val="3CB30D44"/>
    <w:rsid w:val="3CBD7188"/>
    <w:rsid w:val="3CC44887"/>
    <w:rsid w:val="3CD2170B"/>
    <w:rsid w:val="3CDF5B2C"/>
    <w:rsid w:val="3CE7239B"/>
    <w:rsid w:val="3CF3321F"/>
    <w:rsid w:val="3CF45D18"/>
    <w:rsid w:val="3CFB14D5"/>
    <w:rsid w:val="3D12775F"/>
    <w:rsid w:val="3D2B27E5"/>
    <w:rsid w:val="3D2B383C"/>
    <w:rsid w:val="3D336729"/>
    <w:rsid w:val="3D3853A6"/>
    <w:rsid w:val="3D3C2FB5"/>
    <w:rsid w:val="3D52720B"/>
    <w:rsid w:val="3D5479B4"/>
    <w:rsid w:val="3D5561DC"/>
    <w:rsid w:val="3D5C2D6A"/>
    <w:rsid w:val="3D754598"/>
    <w:rsid w:val="3D9761AC"/>
    <w:rsid w:val="3DA72576"/>
    <w:rsid w:val="3DBF5D4D"/>
    <w:rsid w:val="3DE55BA4"/>
    <w:rsid w:val="3E03012F"/>
    <w:rsid w:val="3E17300B"/>
    <w:rsid w:val="3E1807A2"/>
    <w:rsid w:val="3E1A67D4"/>
    <w:rsid w:val="3E20237A"/>
    <w:rsid w:val="3E21071C"/>
    <w:rsid w:val="3E21382B"/>
    <w:rsid w:val="3E2E25AC"/>
    <w:rsid w:val="3E4E633F"/>
    <w:rsid w:val="3E4E6C6C"/>
    <w:rsid w:val="3E546397"/>
    <w:rsid w:val="3E59065F"/>
    <w:rsid w:val="3E592F11"/>
    <w:rsid w:val="3E5B7CE4"/>
    <w:rsid w:val="3E654826"/>
    <w:rsid w:val="3E6C7E98"/>
    <w:rsid w:val="3E7118ED"/>
    <w:rsid w:val="3E711FAF"/>
    <w:rsid w:val="3E764838"/>
    <w:rsid w:val="3E922DCC"/>
    <w:rsid w:val="3E9C39FB"/>
    <w:rsid w:val="3E9E1A2D"/>
    <w:rsid w:val="3EA65B6C"/>
    <w:rsid w:val="3EA92AEA"/>
    <w:rsid w:val="3EA9549B"/>
    <w:rsid w:val="3EDF4B3B"/>
    <w:rsid w:val="3EE8241B"/>
    <w:rsid w:val="3F175232"/>
    <w:rsid w:val="3F2B6FFE"/>
    <w:rsid w:val="3F3D47F1"/>
    <w:rsid w:val="3F423A3A"/>
    <w:rsid w:val="3F461D7D"/>
    <w:rsid w:val="3F5B4F32"/>
    <w:rsid w:val="3F694137"/>
    <w:rsid w:val="3F6A58DB"/>
    <w:rsid w:val="3F7265A8"/>
    <w:rsid w:val="3F783422"/>
    <w:rsid w:val="3F79088C"/>
    <w:rsid w:val="3F7A4B45"/>
    <w:rsid w:val="3F9464A5"/>
    <w:rsid w:val="3FA311D3"/>
    <w:rsid w:val="3FA33388"/>
    <w:rsid w:val="3FB70722"/>
    <w:rsid w:val="3FC84135"/>
    <w:rsid w:val="3FD03C2D"/>
    <w:rsid w:val="3FFC0219"/>
    <w:rsid w:val="40003951"/>
    <w:rsid w:val="400337DE"/>
    <w:rsid w:val="40092F63"/>
    <w:rsid w:val="400A2750"/>
    <w:rsid w:val="401B0912"/>
    <w:rsid w:val="402335B0"/>
    <w:rsid w:val="40306F2C"/>
    <w:rsid w:val="403A1357"/>
    <w:rsid w:val="40436EF5"/>
    <w:rsid w:val="40494665"/>
    <w:rsid w:val="404C27BA"/>
    <w:rsid w:val="405E3EAE"/>
    <w:rsid w:val="406176A4"/>
    <w:rsid w:val="40656E07"/>
    <w:rsid w:val="40695B00"/>
    <w:rsid w:val="407307ED"/>
    <w:rsid w:val="40743903"/>
    <w:rsid w:val="40833824"/>
    <w:rsid w:val="40837B37"/>
    <w:rsid w:val="40874B00"/>
    <w:rsid w:val="40965E4A"/>
    <w:rsid w:val="40A41C7D"/>
    <w:rsid w:val="40A56BED"/>
    <w:rsid w:val="40B71100"/>
    <w:rsid w:val="40BA35D2"/>
    <w:rsid w:val="40BD532C"/>
    <w:rsid w:val="40C16950"/>
    <w:rsid w:val="40C26413"/>
    <w:rsid w:val="40E90781"/>
    <w:rsid w:val="40EE53E3"/>
    <w:rsid w:val="410219E8"/>
    <w:rsid w:val="41195658"/>
    <w:rsid w:val="411F2520"/>
    <w:rsid w:val="41330287"/>
    <w:rsid w:val="41391FE9"/>
    <w:rsid w:val="414F3BF9"/>
    <w:rsid w:val="415B07C1"/>
    <w:rsid w:val="41797253"/>
    <w:rsid w:val="417A460C"/>
    <w:rsid w:val="419F0397"/>
    <w:rsid w:val="41A903D9"/>
    <w:rsid w:val="41A934DC"/>
    <w:rsid w:val="41B94EA5"/>
    <w:rsid w:val="41BE61AF"/>
    <w:rsid w:val="41CC5F5B"/>
    <w:rsid w:val="41DD3BCB"/>
    <w:rsid w:val="41DD51F1"/>
    <w:rsid w:val="41E24EDC"/>
    <w:rsid w:val="41E725C9"/>
    <w:rsid w:val="41EE29EB"/>
    <w:rsid w:val="41FF6F24"/>
    <w:rsid w:val="420013C8"/>
    <w:rsid w:val="42206889"/>
    <w:rsid w:val="42222BF9"/>
    <w:rsid w:val="42260332"/>
    <w:rsid w:val="422D3220"/>
    <w:rsid w:val="424B077C"/>
    <w:rsid w:val="42692F6D"/>
    <w:rsid w:val="42712847"/>
    <w:rsid w:val="42957379"/>
    <w:rsid w:val="429B7C39"/>
    <w:rsid w:val="42B6390E"/>
    <w:rsid w:val="42BA03E3"/>
    <w:rsid w:val="42BA56FB"/>
    <w:rsid w:val="42C15225"/>
    <w:rsid w:val="42D45DD3"/>
    <w:rsid w:val="42DF2C68"/>
    <w:rsid w:val="42E4655C"/>
    <w:rsid w:val="42F2790F"/>
    <w:rsid w:val="42F735B4"/>
    <w:rsid w:val="42F87FEB"/>
    <w:rsid w:val="42FD46F2"/>
    <w:rsid w:val="430A1AE8"/>
    <w:rsid w:val="430C711C"/>
    <w:rsid w:val="431552B7"/>
    <w:rsid w:val="431C5AD1"/>
    <w:rsid w:val="432947CC"/>
    <w:rsid w:val="433529B8"/>
    <w:rsid w:val="433C2338"/>
    <w:rsid w:val="433E0C1C"/>
    <w:rsid w:val="43417F87"/>
    <w:rsid w:val="436B3A24"/>
    <w:rsid w:val="43771115"/>
    <w:rsid w:val="43781D08"/>
    <w:rsid w:val="438E763F"/>
    <w:rsid w:val="43965602"/>
    <w:rsid w:val="43985CFC"/>
    <w:rsid w:val="43C12007"/>
    <w:rsid w:val="43D92C57"/>
    <w:rsid w:val="43E646C0"/>
    <w:rsid w:val="43EB7ACD"/>
    <w:rsid w:val="44041C9C"/>
    <w:rsid w:val="44146C9D"/>
    <w:rsid w:val="441755C6"/>
    <w:rsid w:val="44201821"/>
    <w:rsid w:val="44206796"/>
    <w:rsid w:val="442765EB"/>
    <w:rsid w:val="442E3124"/>
    <w:rsid w:val="44325F20"/>
    <w:rsid w:val="444601BD"/>
    <w:rsid w:val="445812A4"/>
    <w:rsid w:val="445939C7"/>
    <w:rsid w:val="44615BDA"/>
    <w:rsid w:val="448A6242"/>
    <w:rsid w:val="449239C6"/>
    <w:rsid w:val="449F5F61"/>
    <w:rsid w:val="44A235A1"/>
    <w:rsid w:val="44C277B7"/>
    <w:rsid w:val="44D84192"/>
    <w:rsid w:val="44EA280A"/>
    <w:rsid w:val="44EC210B"/>
    <w:rsid w:val="45064B80"/>
    <w:rsid w:val="450C7992"/>
    <w:rsid w:val="45141FB0"/>
    <w:rsid w:val="45181A0B"/>
    <w:rsid w:val="451A4B76"/>
    <w:rsid w:val="451B2C4A"/>
    <w:rsid w:val="45235308"/>
    <w:rsid w:val="45265538"/>
    <w:rsid w:val="45346F94"/>
    <w:rsid w:val="45391C8D"/>
    <w:rsid w:val="453940CC"/>
    <w:rsid w:val="453F1EBF"/>
    <w:rsid w:val="45476A4C"/>
    <w:rsid w:val="455A59BE"/>
    <w:rsid w:val="457229DB"/>
    <w:rsid w:val="457C73FE"/>
    <w:rsid w:val="45886C19"/>
    <w:rsid w:val="458C1C03"/>
    <w:rsid w:val="45944136"/>
    <w:rsid w:val="45A76FC5"/>
    <w:rsid w:val="45AA7A4F"/>
    <w:rsid w:val="45AD0860"/>
    <w:rsid w:val="45B624CC"/>
    <w:rsid w:val="45B841A8"/>
    <w:rsid w:val="45C967FC"/>
    <w:rsid w:val="45CF051B"/>
    <w:rsid w:val="45D34C65"/>
    <w:rsid w:val="45DA7C46"/>
    <w:rsid w:val="45E010B2"/>
    <w:rsid w:val="45F16A4C"/>
    <w:rsid w:val="45F61F87"/>
    <w:rsid w:val="46094703"/>
    <w:rsid w:val="460A2D60"/>
    <w:rsid w:val="460B2709"/>
    <w:rsid w:val="461D3548"/>
    <w:rsid w:val="46231B3B"/>
    <w:rsid w:val="46232930"/>
    <w:rsid w:val="46296CD9"/>
    <w:rsid w:val="46307A2E"/>
    <w:rsid w:val="46641806"/>
    <w:rsid w:val="46744F88"/>
    <w:rsid w:val="467C2468"/>
    <w:rsid w:val="46807CD4"/>
    <w:rsid w:val="468B65C8"/>
    <w:rsid w:val="468D7198"/>
    <w:rsid w:val="4693239D"/>
    <w:rsid w:val="46963CFF"/>
    <w:rsid w:val="469802F6"/>
    <w:rsid w:val="46A14E08"/>
    <w:rsid w:val="46A40971"/>
    <w:rsid w:val="46A97153"/>
    <w:rsid w:val="46AA5E3E"/>
    <w:rsid w:val="46B52531"/>
    <w:rsid w:val="46CC0B82"/>
    <w:rsid w:val="46DA3BD8"/>
    <w:rsid w:val="46EF7FC4"/>
    <w:rsid w:val="47057213"/>
    <w:rsid w:val="470B42F4"/>
    <w:rsid w:val="47201937"/>
    <w:rsid w:val="4720420F"/>
    <w:rsid w:val="47246CEA"/>
    <w:rsid w:val="472D6842"/>
    <w:rsid w:val="47341F80"/>
    <w:rsid w:val="4736166E"/>
    <w:rsid w:val="475B7454"/>
    <w:rsid w:val="476256D0"/>
    <w:rsid w:val="47745160"/>
    <w:rsid w:val="47793738"/>
    <w:rsid w:val="47801058"/>
    <w:rsid w:val="4781405D"/>
    <w:rsid w:val="47933934"/>
    <w:rsid w:val="479E5F12"/>
    <w:rsid w:val="47B53380"/>
    <w:rsid w:val="47C14194"/>
    <w:rsid w:val="47C411B2"/>
    <w:rsid w:val="47C934EA"/>
    <w:rsid w:val="47D77152"/>
    <w:rsid w:val="47ED5170"/>
    <w:rsid w:val="47EE49BD"/>
    <w:rsid w:val="47F04370"/>
    <w:rsid w:val="47FA3FB4"/>
    <w:rsid w:val="480246F2"/>
    <w:rsid w:val="481B0CB0"/>
    <w:rsid w:val="483A3EF9"/>
    <w:rsid w:val="483C2C05"/>
    <w:rsid w:val="48492C7B"/>
    <w:rsid w:val="48511230"/>
    <w:rsid w:val="485574DC"/>
    <w:rsid w:val="485728A1"/>
    <w:rsid w:val="485E5E7F"/>
    <w:rsid w:val="485F2E2A"/>
    <w:rsid w:val="48622AC6"/>
    <w:rsid w:val="486367BD"/>
    <w:rsid w:val="486B743E"/>
    <w:rsid w:val="488405F3"/>
    <w:rsid w:val="488F1692"/>
    <w:rsid w:val="48905D88"/>
    <w:rsid w:val="48976D34"/>
    <w:rsid w:val="48C337C5"/>
    <w:rsid w:val="48D147AA"/>
    <w:rsid w:val="48D271C4"/>
    <w:rsid w:val="48DF4AB5"/>
    <w:rsid w:val="48E13D0B"/>
    <w:rsid w:val="48E74ED3"/>
    <w:rsid w:val="48E95F5B"/>
    <w:rsid w:val="48EC5522"/>
    <w:rsid w:val="490A0AC2"/>
    <w:rsid w:val="491B11FA"/>
    <w:rsid w:val="49202883"/>
    <w:rsid w:val="49250616"/>
    <w:rsid w:val="493761BF"/>
    <w:rsid w:val="4940743D"/>
    <w:rsid w:val="494B3587"/>
    <w:rsid w:val="494E1D7B"/>
    <w:rsid w:val="497826F8"/>
    <w:rsid w:val="49907A64"/>
    <w:rsid w:val="49A11696"/>
    <w:rsid w:val="49A56B07"/>
    <w:rsid w:val="49AF522A"/>
    <w:rsid w:val="49B25B2B"/>
    <w:rsid w:val="49C123BF"/>
    <w:rsid w:val="49CE06A2"/>
    <w:rsid w:val="49D0115D"/>
    <w:rsid w:val="49F044E9"/>
    <w:rsid w:val="49F40908"/>
    <w:rsid w:val="49FD2BB5"/>
    <w:rsid w:val="49FF0184"/>
    <w:rsid w:val="4A16449E"/>
    <w:rsid w:val="4A205630"/>
    <w:rsid w:val="4A2B5750"/>
    <w:rsid w:val="4A2C1BA2"/>
    <w:rsid w:val="4A2E112C"/>
    <w:rsid w:val="4A3163EE"/>
    <w:rsid w:val="4A410C92"/>
    <w:rsid w:val="4A43013F"/>
    <w:rsid w:val="4A474520"/>
    <w:rsid w:val="4A565AFB"/>
    <w:rsid w:val="4A590346"/>
    <w:rsid w:val="4A5A18FD"/>
    <w:rsid w:val="4A60333C"/>
    <w:rsid w:val="4A7D3412"/>
    <w:rsid w:val="4A8639EB"/>
    <w:rsid w:val="4A8A0E95"/>
    <w:rsid w:val="4A936A9A"/>
    <w:rsid w:val="4A971603"/>
    <w:rsid w:val="4A9C0A64"/>
    <w:rsid w:val="4A9D489E"/>
    <w:rsid w:val="4AA3766C"/>
    <w:rsid w:val="4AA54D47"/>
    <w:rsid w:val="4AA57465"/>
    <w:rsid w:val="4AA7728B"/>
    <w:rsid w:val="4AB93290"/>
    <w:rsid w:val="4AC95374"/>
    <w:rsid w:val="4ADB3075"/>
    <w:rsid w:val="4AFF5DA9"/>
    <w:rsid w:val="4B117C9E"/>
    <w:rsid w:val="4B1C05D1"/>
    <w:rsid w:val="4B212603"/>
    <w:rsid w:val="4B3E4D46"/>
    <w:rsid w:val="4B4320D4"/>
    <w:rsid w:val="4B485CF8"/>
    <w:rsid w:val="4B5F1257"/>
    <w:rsid w:val="4B65311B"/>
    <w:rsid w:val="4B6C5144"/>
    <w:rsid w:val="4B7771E3"/>
    <w:rsid w:val="4B8149C8"/>
    <w:rsid w:val="4B831A2E"/>
    <w:rsid w:val="4B8D5AC3"/>
    <w:rsid w:val="4B8D7EC6"/>
    <w:rsid w:val="4BA35B77"/>
    <w:rsid w:val="4BA50A0B"/>
    <w:rsid w:val="4BA53594"/>
    <w:rsid w:val="4BAB02F5"/>
    <w:rsid w:val="4BAC32C8"/>
    <w:rsid w:val="4BAD647F"/>
    <w:rsid w:val="4BAF13E5"/>
    <w:rsid w:val="4BBE5BAF"/>
    <w:rsid w:val="4BD158E6"/>
    <w:rsid w:val="4BD35161"/>
    <w:rsid w:val="4BD628AF"/>
    <w:rsid w:val="4BF0188C"/>
    <w:rsid w:val="4BFA2F18"/>
    <w:rsid w:val="4C177277"/>
    <w:rsid w:val="4C19262F"/>
    <w:rsid w:val="4C1F77F5"/>
    <w:rsid w:val="4C2B596B"/>
    <w:rsid w:val="4C7D4BA4"/>
    <w:rsid w:val="4C83353B"/>
    <w:rsid w:val="4C8B2163"/>
    <w:rsid w:val="4C8E393E"/>
    <w:rsid w:val="4C9B113A"/>
    <w:rsid w:val="4C9B4209"/>
    <w:rsid w:val="4CA71FA4"/>
    <w:rsid w:val="4CAD4915"/>
    <w:rsid w:val="4CCA0E73"/>
    <w:rsid w:val="4CD12DC2"/>
    <w:rsid w:val="4CD21352"/>
    <w:rsid w:val="4CE97CE7"/>
    <w:rsid w:val="4CF57D5E"/>
    <w:rsid w:val="4D022DD4"/>
    <w:rsid w:val="4D1D4DAA"/>
    <w:rsid w:val="4D2C11D0"/>
    <w:rsid w:val="4D2F6965"/>
    <w:rsid w:val="4D342912"/>
    <w:rsid w:val="4D354AC6"/>
    <w:rsid w:val="4D3E3CA8"/>
    <w:rsid w:val="4D4245FB"/>
    <w:rsid w:val="4D434605"/>
    <w:rsid w:val="4D4D2762"/>
    <w:rsid w:val="4D741C84"/>
    <w:rsid w:val="4D92684C"/>
    <w:rsid w:val="4D9C4CBC"/>
    <w:rsid w:val="4DA668B0"/>
    <w:rsid w:val="4DB91173"/>
    <w:rsid w:val="4DBF6B86"/>
    <w:rsid w:val="4DCB5224"/>
    <w:rsid w:val="4DCD6E89"/>
    <w:rsid w:val="4DD77A5E"/>
    <w:rsid w:val="4DE64BBF"/>
    <w:rsid w:val="4DEC461B"/>
    <w:rsid w:val="4DFD394E"/>
    <w:rsid w:val="4E0514AD"/>
    <w:rsid w:val="4E08535D"/>
    <w:rsid w:val="4E12572A"/>
    <w:rsid w:val="4E281A6E"/>
    <w:rsid w:val="4E2D35E3"/>
    <w:rsid w:val="4E382577"/>
    <w:rsid w:val="4E3B22EC"/>
    <w:rsid w:val="4E507A19"/>
    <w:rsid w:val="4E764737"/>
    <w:rsid w:val="4E847893"/>
    <w:rsid w:val="4E886B7C"/>
    <w:rsid w:val="4E8D3424"/>
    <w:rsid w:val="4E92421C"/>
    <w:rsid w:val="4E940A91"/>
    <w:rsid w:val="4E9863BA"/>
    <w:rsid w:val="4E9D41AD"/>
    <w:rsid w:val="4EA65C1D"/>
    <w:rsid w:val="4EA74196"/>
    <w:rsid w:val="4EA87574"/>
    <w:rsid w:val="4EAD7092"/>
    <w:rsid w:val="4EAF1585"/>
    <w:rsid w:val="4EBB3A2E"/>
    <w:rsid w:val="4ECD5799"/>
    <w:rsid w:val="4EDC7566"/>
    <w:rsid w:val="4EEC5558"/>
    <w:rsid w:val="4EF41F28"/>
    <w:rsid w:val="4F176A14"/>
    <w:rsid w:val="4F180EDF"/>
    <w:rsid w:val="4F1E5FB4"/>
    <w:rsid w:val="4F2355A2"/>
    <w:rsid w:val="4F236585"/>
    <w:rsid w:val="4F382AA3"/>
    <w:rsid w:val="4F385361"/>
    <w:rsid w:val="4F4413A3"/>
    <w:rsid w:val="4F4902CC"/>
    <w:rsid w:val="4F701FA8"/>
    <w:rsid w:val="4F74596E"/>
    <w:rsid w:val="4F7D63B4"/>
    <w:rsid w:val="4F895915"/>
    <w:rsid w:val="4F921FBB"/>
    <w:rsid w:val="4FAB3DBB"/>
    <w:rsid w:val="4FBF1D66"/>
    <w:rsid w:val="4FC4436E"/>
    <w:rsid w:val="4FDC3222"/>
    <w:rsid w:val="4FE96272"/>
    <w:rsid w:val="4FEC7B53"/>
    <w:rsid w:val="500165E5"/>
    <w:rsid w:val="503A4C9C"/>
    <w:rsid w:val="5040612F"/>
    <w:rsid w:val="504F355A"/>
    <w:rsid w:val="5050610E"/>
    <w:rsid w:val="505478CA"/>
    <w:rsid w:val="50612A05"/>
    <w:rsid w:val="508802C9"/>
    <w:rsid w:val="50954DD6"/>
    <w:rsid w:val="509E7832"/>
    <w:rsid w:val="50A43FF1"/>
    <w:rsid w:val="50AB2745"/>
    <w:rsid w:val="50AC2F19"/>
    <w:rsid w:val="50B729C8"/>
    <w:rsid w:val="50C76C83"/>
    <w:rsid w:val="50CE20F1"/>
    <w:rsid w:val="50D06C37"/>
    <w:rsid w:val="50D219EC"/>
    <w:rsid w:val="50D45639"/>
    <w:rsid w:val="50D84B0D"/>
    <w:rsid w:val="50DD07C6"/>
    <w:rsid w:val="50EB20FE"/>
    <w:rsid w:val="50F05872"/>
    <w:rsid w:val="50FD092D"/>
    <w:rsid w:val="50FF5ECD"/>
    <w:rsid w:val="510B2E21"/>
    <w:rsid w:val="51157FA2"/>
    <w:rsid w:val="51233961"/>
    <w:rsid w:val="51234DDF"/>
    <w:rsid w:val="51240B5B"/>
    <w:rsid w:val="51241D8C"/>
    <w:rsid w:val="512912E2"/>
    <w:rsid w:val="51483A10"/>
    <w:rsid w:val="51535312"/>
    <w:rsid w:val="515945E5"/>
    <w:rsid w:val="515F7382"/>
    <w:rsid w:val="51682F52"/>
    <w:rsid w:val="516B3754"/>
    <w:rsid w:val="51796564"/>
    <w:rsid w:val="51917BBA"/>
    <w:rsid w:val="51A201D0"/>
    <w:rsid w:val="51A24130"/>
    <w:rsid w:val="51A54D2D"/>
    <w:rsid w:val="51AD07DC"/>
    <w:rsid w:val="51AD1234"/>
    <w:rsid w:val="51B32318"/>
    <w:rsid w:val="51B65A92"/>
    <w:rsid w:val="51B77E4F"/>
    <w:rsid w:val="51BB3E0D"/>
    <w:rsid w:val="51C07572"/>
    <w:rsid w:val="51CC66DE"/>
    <w:rsid w:val="51D00946"/>
    <w:rsid w:val="51D22950"/>
    <w:rsid w:val="51E151CC"/>
    <w:rsid w:val="51E22E2E"/>
    <w:rsid w:val="51E407AB"/>
    <w:rsid w:val="51EB57AE"/>
    <w:rsid w:val="51F9709B"/>
    <w:rsid w:val="51FD67D5"/>
    <w:rsid w:val="520D325C"/>
    <w:rsid w:val="520F7D8D"/>
    <w:rsid w:val="52225095"/>
    <w:rsid w:val="52293DD9"/>
    <w:rsid w:val="523307A2"/>
    <w:rsid w:val="523B7F4A"/>
    <w:rsid w:val="524A69B5"/>
    <w:rsid w:val="52595CF8"/>
    <w:rsid w:val="52691B59"/>
    <w:rsid w:val="527A35D5"/>
    <w:rsid w:val="52802245"/>
    <w:rsid w:val="52832F42"/>
    <w:rsid w:val="52840CB6"/>
    <w:rsid w:val="52A1254E"/>
    <w:rsid w:val="52AC7975"/>
    <w:rsid w:val="52BA2D72"/>
    <w:rsid w:val="52BA5035"/>
    <w:rsid w:val="52C01828"/>
    <w:rsid w:val="52CF63E2"/>
    <w:rsid w:val="52D61AE8"/>
    <w:rsid w:val="52DE6356"/>
    <w:rsid w:val="52EC275E"/>
    <w:rsid w:val="52ED38C2"/>
    <w:rsid w:val="530A6269"/>
    <w:rsid w:val="53201E08"/>
    <w:rsid w:val="532526E4"/>
    <w:rsid w:val="532D1D38"/>
    <w:rsid w:val="53302481"/>
    <w:rsid w:val="5336679D"/>
    <w:rsid w:val="534F79F4"/>
    <w:rsid w:val="535A3D76"/>
    <w:rsid w:val="537077E7"/>
    <w:rsid w:val="537A2E0F"/>
    <w:rsid w:val="53823001"/>
    <w:rsid w:val="53865707"/>
    <w:rsid w:val="53A81F51"/>
    <w:rsid w:val="53DD664B"/>
    <w:rsid w:val="53E127D4"/>
    <w:rsid w:val="53E1364C"/>
    <w:rsid w:val="53F4139F"/>
    <w:rsid w:val="541D63D7"/>
    <w:rsid w:val="541D750F"/>
    <w:rsid w:val="54272C3A"/>
    <w:rsid w:val="542F1C70"/>
    <w:rsid w:val="54311205"/>
    <w:rsid w:val="544456C8"/>
    <w:rsid w:val="54582B75"/>
    <w:rsid w:val="546B39D2"/>
    <w:rsid w:val="54780733"/>
    <w:rsid w:val="54823680"/>
    <w:rsid w:val="54854FC9"/>
    <w:rsid w:val="548E0B30"/>
    <w:rsid w:val="549A0B4B"/>
    <w:rsid w:val="549B3932"/>
    <w:rsid w:val="54AD6063"/>
    <w:rsid w:val="54B01F9C"/>
    <w:rsid w:val="54BB0725"/>
    <w:rsid w:val="54BC0A8A"/>
    <w:rsid w:val="54BD05E5"/>
    <w:rsid w:val="54BF2531"/>
    <w:rsid w:val="54C068FA"/>
    <w:rsid w:val="54D15051"/>
    <w:rsid w:val="54DA489E"/>
    <w:rsid w:val="54F01541"/>
    <w:rsid w:val="54F04B5F"/>
    <w:rsid w:val="55040110"/>
    <w:rsid w:val="552E57CB"/>
    <w:rsid w:val="552E65E4"/>
    <w:rsid w:val="553047C2"/>
    <w:rsid w:val="55336CC1"/>
    <w:rsid w:val="553C3D74"/>
    <w:rsid w:val="55452099"/>
    <w:rsid w:val="555365F1"/>
    <w:rsid w:val="557C2D59"/>
    <w:rsid w:val="558329AE"/>
    <w:rsid w:val="558C7F24"/>
    <w:rsid w:val="55913081"/>
    <w:rsid w:val="55B61AA9"/>
    <w:rsid w:val="55CD7DB2"/>
    <w:rsid w:val="55CE41CA"/>
    <w:rsid w:val="55DB3239"/>
    <w:rsid w:val="55EC59EE"/>
    <w:rsid w:val="55F176C5"/>
    <w:rsid w:val="55FA596C"/>
    <w:rsid w:val="560228CD"/>
    <w:rsid w:val="560870ED"/>
    <w:rsid w:val="5611144D"/>
    <w:rsid w:val="561F63A4"/>
    <w:rsid w:val="56231054"/>
    <w:rsid w:val="56311DBD"/>
    <w:rsid w:val="563D68CE"/>
    <w:rsid w:val="563F244E"/>
    <w:rsid w:val="56411531"/>
    <w:rsid w:val="564E7B1D"/>
    <w:rsid w:val="56510E91"/>
    <w:rsid w:val="56615788"/>
    <w:rsid w:val="56620C68"/>
    <w:rsid w:val="566450C3"/>
    <w:rsid w:val="567D6E7B"/>
    <w:rsid w:val="568529BD"/>
    <w:rsid w:val="56880B74"/>
    <w:rsid w:val="568F59E1"/>
    <w:rsid w:val="56A64A20"/>
    <w:rsid w:val="56A700BB"/>
    <w:rsid w:val="56BB53B8"/>
    <w:rsid w:val="56C10A63"/>
    <w:rsid w:val="56C94E66"/>
    <w:rsid w:val="56D8105B"/>
    <w:rsid w:val="56DB6319"/>
    <w:rsid w:val="56E533EC"/>
    <w:rsid w:val="56ED3615"/>
    <w:rsid w:val="56ED3E3A"/>
    <w:rsid w:val="56F17DB0"/>
    <w:rsid w:val="56FE47CF"/>
    <w:rsid w:val="57077625"/>
    <w:rsid w:val="571457A2"/>
    <w:rsid w:val="57287787"/>
    <w:rsid w:val="57357645"/>
    <w:rsid w:val="573C4A49"/>
    <w:rsid w:val="57520FEF"/>
    <w:rsid w:val="57567FA1"/>
    <w:rsid w:val="57573430"/>
    <w:rsid w:val="57587558"/>
    <w:rsid w:val="575927D8"/>
    <w:rsid w:val="575A659C"/>
    <w:rsid w:val="57755CEE"/>
    <w:rsid w:val="577C7041"/>
    <w:rsid w:val="578B3C6C"/>
    <w:rsid w:val="57ED4E8B"/>
    <w:rsid w:val="580403DA"/>
    <w:rsid w:val="580F32C9"/>
    <w:rsid w:val="58323301"/>
    <w:rsid w:val="583920EC"/>
    <w:rsid w:val="584E1B32"/>
    <w:rsid w:val="58553F8B"/>
    <w:rsid w:val="58557930"/>
    <w:rsid w:val="58575938"/>
    <w:rsid w:val="585A4093"/>
    <w:rsid w:val="58657A9C"/>
    <w:rsid w:val="586D06BF"/>
    <w:rsid w:val="586E0185"/>
    <w:rsid w:val="589A14DB"/>
    <w:rsid w:val="58E00EEA"/>
    <w:rsid w:val="58F650D2"/>
    <w:rsid w:val="5901069B"/>
    <w:rsid w:val="590A60D0"/>
    <w:rsid w:val="590E6E59"/>
    <w:rsid w:val="59112ABE"/>
    <w:rsid w:val="591845C6"/>
    <w:rsid w:val="593D1CF3"/>
    <w:rsid w:val="59416671"/>
    <w:rsid w:val="594D092E"/>
    <w:rsid w:val="596F42B4"/>
    <w:rsid w:val="59720998"/>
    <w:rsid w:val="597261AE"/>
    <w:rsid w:val="59761424"/>
    <w:rsid w:val="597E5176"/>
    <w:rsid w:val="599279C7"/>
    <w:rsid w:val="599C2CF0"/>
    <w:rsid w:val="59A078D1"/>
    <w:rsid w:val="59A109EA"/>
    <w:rsid w:val="59C966E5"/>
    <w:rsid w:val="59D4737C"/>
    <w:rsid w:val="5A0C473A"/>
    <w:rsid w:val="5A0C62F4"/>
    <w:rsid w:val="5A1B5B75"/>
    <w:rsid w:val="5A2B624F"/>
    <w:rsid w:val="5A2D6F5B"/>
    <w:rsid w:val="5A344895"/>
    <w:rsid w:val="5A3566B8"/>
    <w:rsid w:val="5A3B4F4D"/>
    <w:rsid w:val="5A3D7EC8"/>
    <w:rsid w:val="5A3E65BB"/>
    <w:rsid w:val="5A414B40"/>
    <w:rsid w:val="5A46302F"/>
    <w:rsid w:val="5A4E01EB"/>
    <w:rsid w:val="5A720758"/>
    <w:rsid w:val="5A736CF9"/>
    <w:rsid w:val="5A792340"/>
    <w:rsid w:val="5A7B5162"/>
    <w:rsid w:val="5A836633"/>
    <w:rsid w:val="5A8A17BC"/>
    <w:rsid w:val="5A96742F"/>
    <w:rsid w:val="5AA81E53"/>
    <w:rsid w:val="5AA935E7"/>
    <w:rsid w:val="5AB426CC"/>
    <w:rsid w:val="5AC57D1D"/>
    <w:rsid w:val="5AD25F38"/>
    <w:rsid w:val="5AF56BB4"/>
    <w:rsid w:val="5B021B6E"/>
    <w:rsid w:val="5B10035B"/>
    <w:rsid w:val="5B15647B"/>
    <w:rsid w:val="5B163B24"/>
    <w:rsid w:val="5B1E71E3"/>
    <w:rsid w:val="5B217505"/>
    <w:rsid w:val="5B2858C3"/>
    <w:rsid w:val="5B292294"/>
    <w:rsid w:val="5B3748AD"/>
    <w:rsid w:val="5B397E4E"/>
    <w:rsid w:val="5B3B7536"/>
    <w:rsid w:val="5B4E1F29"/>
    <w:rsid w:val="5B6E04F3"/>
    <w:rsid w:val="5B747921"/>
    <w:rsid w:val="5B8C1D56"/>
    <w:rsid w:val="5BA17FE9"/>
    <w:rsid w:val="5BB9312D"/>
    <w:rsid w:val="5BC056C8"/>
    <w:rsid w:val="5BCB0701"/>
    <w:rsid w:val="5BD35EBA"/>
    <w:rsid w:val="5BE21A79"/>
    <w:rsid w:val="5BE50BCF"/>
    <w:rsid w:val="5C012AB8"/>
    <w:rsid w:val="5C043926"/>
    <w:rsid w:val="5C0E4679"/>
    <w:rsid w:val="5C19002E"/>
    <w:rsid w:val="5C1E6394"/>
    <w:rsid w:val="5C26278D"/>
    <w:rsid w:val="5C366130"/>
    <w:rsid w:val="5C3870B9"/>
    <w:rsid w:val="5C3D4821"/>
    <w:rsid w:val="5C550FE5"/>
    <w:rsid w:val="5C57761D"/>
    <w:rsid w:val="5C6F0B11"/>
    <w:rsid w:val="5C7B4A31"/>
    <w:rsid w:val="5C8C639A"/>
    <w:rsid w:val="5C8E5599"/>
    <w:rsid w:val="5CAE7D47"/>
    <w:rsid w:val="5CB41A85"/>
    <w:rsid w:val="5CBC0345"/>
    <w:rsid w:val="5CD55E9A"/>
    <w:rsid w:val="5CE10003"/>
    <w:rsid w:val="5CE132D2"/>
    <w:rsid w:val="5CE641FC"/>
    <w:rsid w:val="5CED3D2F"/>
    <w:rsid w:val="5CF3196B"/>
    <w:rsid w:val="5CF543AE"/>
    <w:rsid w:val="5CF7053F"/>
    <w:rsid w:val="5D1B41B9"/>
    <w:rsid w:val="5D1D34DA"/>
    <w:rsid w:val="5D1F4BA6"/>
    <w:rsid w:val="5D1F6762"/>
    <w:rsid w:val="5D317F77"/>
    <w:rsid w:val="5D333AED"/>
    <w:rsid w:val="5D4A2491"/>
    <w:rsid w:val="5D574E6F"/>
    <w:rsid w:val="5D5F66E3"/>
    <w:rsid w:val="5D6719E2"/>
    <w:rsid w:val="5D6918CE"/>
    <w:rsid w:val="5D6B154F"/>
    <w:rsid w:val="5D6F5798"/>
    <w:rsid w:val="5D8856FC"/>
    <w:rsid w:val="5D8B5904"/>
    <w:rsid w:val="5D8C30FF"/>
    <w:rsid w:val="5D8C4E4F"/>
    <w:rsid w:val="5DB6051E"/>
    <w:rsid w:val="5DCC45C0"/>
    <w:rsid w:val="5DD80A27"/>
    <w:rsid w:val="5DEC52BD"/>
    <w:rsid w:val="5DF729D4"/>
    <w:rsid w:val="5DFC2290"/>
    <w:rsid w:val="5E2B0747"/>
    <w:rsid w:val="5E3433EA"/>
    <w:rsid w:val="5E4E43CC"/>
    <w:rsid w:val="5E5B7A7E"/>
    <w:rsid w:val="5E5C5D42"/>
    <w:rsid w:val="5E6507B4"/>
    <w:rsid w:val="5E712777"/>
    <w:rsid w:val="5E712FED"/>
    <w:rsid w:val="5E7B270A"/>
    <w:rsid w:val="5E7D72DA"/>
    <w:rsid w:val="5E823CA3"/>
    <w:rsid w:val="5E993D0E"/>
    <w:rsid w:val="5E9D4344"/>
    <w:rsid w:val="5EA84F5D"/>
    <w:rsid w:val="5EB1337B"/>
    <w:rsid w:val="5EB52DC2"/>
    <w:rsid w:val="5EBB08B3"/>
    <w:rsid w:val="5EBF3673"/>
    <w:rsid w:val="5EDC6DE9"/>
    <w:rsid w:val="5EE86A9E"/>
    <w:rsid w:val="5EEE6A48"/>
    <w:rsid w:val="5EEF43A5"/>
    <w:rsid w:val="5F054D0B"/>
    <w:rsid w:val="5F063674"/>
    <w:rsid w:val="5F1B0916"/>
    <w:rsid w:val="5F1D1BCB"/>
    <w:rsid w:val="5F266CBE"/>
    <w:rsid w:val="5F3226DC"/>
    <w:rsid w:val="5F363081"/>
    <w:rsid w:val="5F3F7F26"/>
    <w:rsid w:val="5F405D3C"/>
    <w:rsid w:val="5F615576"/>
    <w:rsid w:val="5F646698"/>
    <w:rsid w:val="5F701A55"/>
    <w:rsid w:val="5F807FCE"/>
    <w:rsid w:val="5F8501AB"/>
    <w:rsid w:val="5FA57BCF"/>
    <w:rsid w:val="5FA747EA"/>
    <w:rsid w:val="5FAD6AB5"/>
    <w:rsid w:val="5FB61459"/>
    <w:rsid w:val="5FC815E1"/>
    <w:rsid w:val="5FD2055B"/>
    <w:rsid w:val="5FE3482B"/>
    <w:rsid w:val="5FE810CD"/>
    <w:rsid w:val="600E4EE2"/>
    <w:rsid w:val="601F7F1C"/>
    <w:rsid w:val="60255CBF"/>
    <w:rsid w:val="60271871"/>
    <w:rsid w:val="602E4741"/>
    <w:rsid w:val="603D68DC"/>
    <w:rsid w:val="6041227D"/>
    <w:rsid w:val="604129D3"/>
    <w:rsid w:val="606113E5"/>
    <w:rsid w:val="6062600B"/>
    <w:rsid w:val="606857B2"/>
    <w:rsid w:val="607136D2"/>
    <w:rsid w:val="607576F3"/>
    <w:rsid w:val="60AA47D8"/>
    <w:rsid w:val="60B13DC7"/>
    <w:rsid w:val="60BB471E"/>
    <w:rsid w:val="60D63A29"/>
    <w:rsid w:val="60D729FB"/>
    <w:rsid w:val="60E81FF3"/>
    <w:rsid w:val="60E90896"/>
    <w:rsid w:val="60FF475C"/>
    <w:rsid w:val="611913F0"/>
    <w:rsid w:val="61263DCF"/>
    <w:rsid w:val="612A7B96"/>
    <w:rsid w:val="612E3B82"/>
    <w:rsid w:val="61373613"/>
    <w:rsid w:val="613E3DF3"/>
    <w:rsid w:val="61434676"/>
    <w:rsid w:val="6152159F"/>
    <w:rsid w:val="616B5D8F"/>
    <w:rsid w:val="61781359"/>
    <w:rsid w:val="618978B6"/>
    <w:rsid w:val="618F246A"/>
    <w:rsid w:val="61A23FDC"/>
    <w:rsid w:val="61AF2AEB"/>
    <w:rsid w:val="61B44C6A"/>
    <w:rsid w:val="61BD0471"/>
    <w:rsid w:val="61C41B41"/>
    <w:rsid w:val="61C635AC"/>
    <w:rsid w:val="61D425BA"/>
    <w:rsid w:val="61E71913"/>
    <w:rsid w:val="61E84006"/>
    <w:rsid w:val="61FB616F"/>
    <w:rsid w:val="620F6F52"/>
    <w:rsid w:val="62262336"/>
    <w:rsid w:val="622A638D"/>
    <w:rsid w:val="62394C39"/>
    <w:rsid w:val="623F084D"/>
    <w:rsid w:val="62466FF4"/>
    <w:rsid w:val="624A104D"/>
    <w:rsid w:val="62590189"/>
    <w:rsid w:val="62591BBA"/>
    <w:rsid w:val="625C5790"/>
    <w:rsid w:val="625C6D1F"/>
    <w:rsid w:val="625D4649"/>
    <w:rsid w:val="626244F0"/>
    <w:rsid w:val="62695289"/>
    <w:rsid w:val="62803958"/>
    <w:rsid w:val="62931846"/>
    <w:rsid w:val="62A0242E"/>
    <w:rsid w:val="62D45C67"/>
    <w:rsid w:val="62D649B3"/>
    <w:rsid w:val="62E04C3F"/>
    <w:rsid w:val="62E0648D"/>
    <w:rsid w:val="62EB24A2"/>
    <w:rsid w:val="62FB3CBF"/>
    <w:rsid w:val="63052C56"/>
    <w:rsid w:val="630B7040"/>
    <w:rsid w:val="630F7F80"/>
    <w:rsid w:val="634F73A6"/>
    <w:rsid w:val="63651195"/>
    <w:rsid w:val="636D28CF"/>
    <w:rsid w:val="637C24D1"/>
    <w:rsid w:val="638700E7"/>
    <w:rsid w:val="63924A1D"/>
    <w:rsid w:val="63984FF9"/>
    <w:rsid w:val="639A214C"/>
    <w:rsid w:val="63B53C76"/>
    <w:rsid w:val="63B63806"/>
    <w:rsid w:val="63B70098"/>
    <w:rsid w:val="63BF6A56"/>
    <w:rsid w:val="63C83BED"/>
    <w:rsid w:val="63D21FF5"/>
    <w:rsid w:val="63E606EA"/>
    <w:rsid w:val="63E97547"/>
    <w:rsid w:val="63F23B09"/>
    <w:rsid w:val="63F44C7A"/>
    <w:rsid w:val="63FF29C1"/>
    <w:rsid w:val="64210DF6"/>
    <w:rsid w:val="6433315E"/>
    <w:rsid w:val="64410E63"/>
    <w:rsid w:val="64605CDD"/>
    <w:rsid w:val="64622B2A"/>
    <w:rsid w:val="6473303B"/>
    <w:rsid w:val="64747685"/>
    <w:rsid w:val="64990883"/>
    <w:rsid w:val="64A80309"/>
    <w:rsid w:val="64AC5EEC"/>
    <w:rsid w:val="64C5009D"/>
    <w:rsid w:val="64C97466"/>
    <w:rsid w:val="64E7556B"/>
    <w:rsid w:val="64F7143A"/>
    <w:rsid w:val="64F83DE7"/>
    <w:rsid w:val="6509672A"/>
    <w:rsid w:val="6515525E"/>
    <w:rsid w:val="65330103"/>
    <w:rsid w:val="653438C1"/>
    <w:rsid w:val="65364D2E"/>
    <w:rsid w:val="65381E77"/>
    <w:rsid w:val="6550711B"/>
    <w:rsid w:val="656B409E"/>
    <w:rsid w:val="65765784"/>
    <w:rsid w:val="65850870"/>
    <w:rsid w:val="65A35DC0"/>
    <w:rsid w:val="65AB4115"/>
    <w:rsid w:val="65B15E0A"/>
    <w:rsid w:val="65C1563C"/>
    <w:rsid w:val="65C71937"/>
    <w:rsid w:val="65C92AD2"/>
    <w:rsid w:val="65D7679C"/>
    <w:rsid w:val="65D93132"/>
    <w:rsid w:val="65DC2975"/>
    <w:rsid w:val="65DD35B1"/>
    <w:rsid w:val="65EB7808"/>
    <w:rsid w:val="6608503F"/>
    <w:rsid w:val="660B1820"/>
    <w:rsid w:val="66113086"/>
    <w:rsid w:val="661439C5"/>
    <w:rsid w:val="661A44C5"/>
    <w:rsid w:val="66433153"/>
    <w:rsid w:val="66532BDA"/>
    <w:rsid w:val="66630EC5"/>
    <w:rsid w:val="666444CD"/>
    <w:rsid w:val="66680D2E"/>
    <w:rsid w:val="667367DE"/>
    <w:rsid w:val="66755E77"/>
    <w:rsid w:val="66955C74"/>
    <w:rsid w:val="66991EA9"/>
    <w:rsid w:val="66B12E72"/>
    <w:rsid w:val="66B8473B"/>
    <w:rsid w:val="66BB1AEA"/>
    <w:rsid w:val="66DB05E6"/>
    <w:rsid w:val="66DF6D73"/>
    <w:rsid w:val="66E1134B"/>
    <w:rsid w:val="66E5704A"/>
    <w:rsid w:val="66E757EE"/>
    <w:rsid w:val="66EC67A5"/>
    <w:rsid w:val="6701141C"/>
    <w:rsid w:val="67011920"/>
    <w:rsid w:val="67062D70"/>
    <w:rsid w:val="671771C4"/>
    <w:rsid w:val="67323D99"/>
    <w:rsid w:val="67370F2C"/>
    <w:rsid w:val="675378A6"/>
    <w:rsid w:val="678477D7"/>
    <w:rsid w:val="67BA691D"/>
    <w:rsid w:val="67C847AF"/>
    <w:rsid w:val="67D92BEF"/>
    <w:rsid w:val="67DE5C01"/>
    <w:rsid w:val="67E66884"/>
    <w:rsid w:val="67EB07A1"/>
    <w:rsid w:val="67EF3F1D"/>
    <w:rsid w:val="67F14C38"/>
    <w:rsid w:val="67FE5FD7"/>
    <w:rsid w:val="680C1CA7"/>
    <w:rsid w:val="681418FD"/>
    <w:rsid w:val="68157BD5"/>
    <w:rsid w:val="68454D88"/>
    <w:rsid w:val="684625A1"/>
    <w:rsid w:val="684D56AE"/>
    <w:rsid w:val="685C4C29"/>
    <w:rsid w:val="686B1D39"/>
    <w:rsid w:val="688C7E5F"/>
    <w:rsid w:val="688D6A2F"/>
    <w:rsid w:val="688E7060"/>
    <w:rsid w:val="689B44E3"/>
    <w:rsid w:val="68A52833"/>
    <w:rsid w:val="68AA79C3"/>
    <w:rsid w:val="68B21361"/>
    <w:rsid w:val="68C91E98"/>
    <w:rsid w:val="68DA0B77"/>
    <w:rsid w:val="68DE5A1F"/>
    <w:rsid w:val="690139CC"/>
    <w:rsid w:val="69081720"/>
    <w:rsid w:val="69136837"/>
    <w:rsid w:val="691D0918"/>
    <w:rsid w:val="69224CC1"/>
    <w:rsid w:val="6941224D"/>
    <w:rsid w:val="69572C9B"/>
    <w:rsid w:val="69633383"/>
    <w:rsid w:val="696D5F58"/>
    <w:rsid w:val="696D730A"/>
    <w:rsid w:val="6974152B"/>
    <w:rsid w:val="69807EC7"/>
    <w:rsid w:val="69827307"/>
    <w:rsid w:val="69891A06"/>
    <w:rsid w:val="698B1009"/>
    <w:rsid w:val="69931135"/>
    <w:rsid w:val="69A91A54"/>
    <w:rsid w:val="69B23EE9"/>
    <w:rsid w:val="69BA6247"/>
    <w:rsid w:val="69C24CB7"/>
    <w:rsid w:val="69CC11E9"/>
    <w:rsid w:val="69D33788"/>
    <w:rsid w:val="69E36777"/>
    <w:rsid w:val="69EF24DD"/>
    <w:rsid w:val="69F258F4"/>
    <w:rsid w:val="69F519F6"/>
    <w:rsid w:val="69F52610"/>
    <w:rsid w:val="6A112186"/>
    <w:rsid w:val="6A353DC0"/>
    <w:rsid w:val="6A4C5F48"/>
    <w:rsid w:val="6A4E007D"/>
    <w:rsid w:val="6A503DDB"/>
    <w:rsid w:val="6A51701A"/>
    <w:rsid w:val="6A543315"/>
    <w:rsid w:val="6A582477"/>
    <w:rsid w:val="6A5B1A06"/>
    <w:rsid w:val="6A69413C"/>
    <w:rsid w:val="6A6C60DD"/>
    <w:rsid w:val="6A6C7535"/>
    <w:rsid w:val="6A6E4F68"/>
    <w:rsid w:val="6A7024AA"/>
    <w:rsid w:val="6A8D77F9"/>
    <w:rsid w:val="6A9150F8"/>
    <w:rsid w:val="6A972D4F"/>
    <w:rsid w:val="6AA968FA"/>
    <w:rsid w:val="6AAF4F39"/>
    <w:rsid w:val="6AB94047"/>
    <w:rsid w:val="6ABA7EF2"/>
    <w:rsid w:val="6ABF1FF8"/>
    <w:rsid w:val="6AD0452E"/>
    <w:rsid w:val="6ADA0FF6"/>
    <w:rsid w:val="6ADB3E99"/>
    <w:rsid w:val="6ADC1D95"/>
    <w:rsid w:val="6AE445EB"/>
    <w:rsid w:val="6AF21175"/>
    <w:rsid w:val="6AF302AC"/>
    <w:rsid w:val="6AFA6728"/>
    <w:rsid w:val="6AFC561A"/>
    <w:rsid w:val="6AFC7D27"/>
    <w:rsid w:val="6AFD26EA"/>
    <w:rsid w:val="6AFE7804"/>
    <w:rsid w:val="6B030929"/>
    <w:rsid w:val="6B1A2780"/>
    <w:rsid w:val="6B255DAC"/>
    <w:rsid w:val="6B2723A8"/>
    <w:rsid w:val="6B280372"/>
    <w:rsid w:val="6B395D8C"/>
    <w:rsid w:val="6B5E1E4E"/>
    <w:rsid w:val="6B806C3E"/>
    <w:rsid w:val="6B931BC8"/>
    <w:rsid w:val="6B9672E2"/>
    <w:rsid w:val="6B9F0931"/>
    <w:rsid w:val="6BA70A80"/>
    <w:rsid w:val="6BBD0AAA"/>
    <w:rsid w:val="6BC36C8A"/>
    <w:rsid w:val="6BD90E1E"/>
    <w:rsid w:val="6BD91F8A"/>
    <w:rsid w:val="6BE45423"/>
    <w:rsid w:val="6BE71872"/>
    <w:rsid w:val="6C007ED8"/>
    <w:rsid w:val="6C025B86"/>
    <w:rsid w:val="6C080372"/>
    <w:rsid w:val="6C1E41A1"/>
    <w:rsid w:val="6C2439DA"/>
    <w:rsid w:val="6C2865F5"/>
    <w:rsid w:val="6C2C153A"/>
    <w:rsid w:val="6C443130"/>
    <w:rsid w:val="6C4C615E"/>
    <w:rsid w:val="6C4E2455"/>
    <w:rsid w:val="6C4F533C"/>
    <w:rsid w:val="6C5D2A67"/>
    <w:rsid w:val="6C5E763A"/>
    <w:rsid w:val="6C6156A8"/>
    <w:rsid w:val="6C624EF3"/>
    <w:rsid w:val="6C647D38"/>
    <w:rsid w:val="6C665515"/>
    <w:rsid w:val="6C7726F0"/>
    <w:rsid w:val="6C880524"/>
    <w:rsid w:val="6CA26D11"/>
    <w:rsid w:val="6CB24B86"/>
    <w:rsid w:val="6CC035C9"/>
    <w:rsid w:val="6CD05AA8"/>
    <w:rsid w:val="6CD26FA2"/>
    <w:rsid w:val="6CF344A2"/>
    <w:rsid w:val="6CF47DA3"/>
    <w:rsid w:val="6CFF55C8"/>
    <w:rsid w:val="6D1A58F6"/>
    <w:rsid w:val="6D272344"/>
    <w:rsid w:val="6D2E48E4"/>
    <w:rsid w:val="6D4D262A"/>
    <w:rsid w:val="6D530C9F"/>
    <w:rsid w:val="6D600F73"/>
    <w:rsid w:val="6D6514D1"/>
    <w:rsid w:val="6D796222"/>
    <w:rsid w:val="6D833822"/>
    <w:rsid w:val="6D885AE5"/>
    <w:rsid w:val="6D8E425C"/>
    <w:rsid w:val="6D92118B"/>
    <w:rsid w:val="6D947BA0"/>
    <w:rsid w:val="6DA3247A"/>
    <w:rsid w:val="6DA81EE1"/>
    <w:rsid w:val="6DB60213"/>
    <w:rsid w:val="6DB76F5E"/>
    <w:rsid w:val="6DB81E14"/>
    <w:rsid w:val="6DCA437E"/>
    <w:rsid w:val="6DD64CF4"/>
    <w:rsid w:val="6DE10AFB"/>
    <w:rsid w:val="6DE20568"/>
    <w:rsid w:val="6DE21DA9"/>
    <w:rsid w:val="6DE578E0"/>
    <w:rsid w:val="6E040FF1"/>
    <w:rsid w:val="6E053D92"/>
    <w:rsid w:val="6E061045"/>
    <w:rsid w:val="6E0D68C5"/>
    <w:rsid w:val="6E246638"/>
    <w:rsid w:val="6E2960DB"/>
    <w:rsid w:val="6E2A2EAD"/>
    <w:rsid w:val="6E2C4878"/>
    <w:rsid w:val="6E3114C0"/>
    <w:rsid w:val="6E3A2C7B"/>
    <w:rsid w:val="6E595815"/>
    <w:rsid w:val="6E9424C2"/>
    <w:rsid w:val="6EAE069B"/>
    <w:rsid w:val="6EB135C6"/>
    <w:rsid w:val="6EB449B3"/>
    <w:rsid w:val="6EBC5DA0"/>
    <w:rsid w:val="6EC8420A"/>
    <w:rsid w:val="6EE855B1"/>
    <w:rsid w:val="6EF74D26"/>
    <w:rsid w:val="6F00551A"/>
    <w:rsid w:val="6F0C1ED9"/>
    <w:rsid w:val="6F215A4D"/>
    <w:rsid w:val="6F2D1956"/>
    <w:rsid w:val="6F3C6A0A"/>
    <w:rsid w:val="6F437B71"/>
    <w:rsid w:val="6F556CAD"/>
    <w:rsid w:val="6F5E118B"/>
    <w:rsid w:val="6F6F4EFB"/>
    <w:rsid w:val="6F83657F"/>
    <w:rsid w:val="6F8C241F"/>
    <w:rsid w:val="6F921B0E"/>
    <w:rsid w:val="6F957FAB"/>
    <w:rsid w:val="6FB0526D"/>
    <w:rsid w:val="6FB12833"/>
    <w:rsid w:val="6FBB32D1"/>
    <w:rsid w:val="6FC4172F"/>
    <w:rsid w:val="6FC57A8F"/>
    <w:rsid w:val="6FE21946"/>
    <w:rsid w:val="6FF04B95"/>
    <w:rsid w:val="6FF54C50"/>
    <w:rsid w:val="6FFA3D29"/>
    <w:rsid w:val="6FFB5592"/>
    <w:rsid w:val="6FFD0F36"/>
    <w:rsid w:val="7006608C"/>
    <w:rsid w:val="701012AD"/>
    <w:rsid w:val="7017207C"/>
    <w:rsid w:val="70267E9F"/>
    <w:rsid w:val="703A0B6E"/>
    <w:rsid w:val="7040147E"/>
    <w:rsid w:val="70413213"/>
    <w:rsid w:val="70454C15"/>
    <w:rsid w:val="7045524A"/>
    <w:rsid w:val="70573F0A"/>
    <w:rsid w:val="70644886"/>
    <w:rsid w:val="707C1A99"/>
    <w:rsid w:val="70861078"/>
    <w:rsid w:val="70947545"/>
    <w:rsid w:val="70951F37"/>
    <w:rsid w:val="709A0EBD"/>
    <w:rsid w:val="709F354A"/>
    <w:rsid w:val="70C50589"/>
    <w:rsid w:val="70D70169"/>
    <w:rsid w:val="70E55217"/>
    <w:rsid w:val="70EA2414"/>
    <w:rsid w:val="70EA437C"/>
    <w:rsid w:val="70ED7311"/>
    <w:rsid w:val="70EE5BDF"/>
    <w:rsid w:val="710462BC"/>
    <w:rsid w:val="71156158"/>
    <w:rsid w:val="712163F7"/>
    <w:rsid w:val="712B7DC9"/>
    <w:rsid w:val="716C61F4"/>
    <w:rsid w:val="717F6A5E"/>
    <w:rsid w:val="71820C1B"/>
    <w:rsid w:val="7192329A"/>
    <w:rsid w:val="71962AA5"/>
    <w:rsid w:val="719916A5"/>
    <w:rsid w:val="71C12955"/>
    <w:rsid w:val="71D35C3B"/>
    <w:rsid w:val="71D92869"/>
    <w:rsid w:val="71E87E63"/>
    <w:rsid w:val="71EF19FB"/>
    <w:rsid w:val="71EF2707"/>
    <w:rsid w:val="71F37D9D"/>
    <w:rsid w:val="71FA4204"/>
    <w:rsid w:val="721C0A19"/>
    <w:rsid w:val="721F7C55"/>
    <w:rsid w:val="723512A9"/>
    <w:rsid w:val="723C13D1"/>
    <w:rsid w:val="72436DF3"/>
    <w:rsid w:val="724743D2"/>
    <w:rsid w:val="72563BEA"/>
    <w:rsid w:val="725A3195"/>
    <w:rsid w:val="726A7471"/>
    <w:rsid w:val="72801840"/>
    <w:rsid w:val="72801CB1"/>
    <w:rsid w:val="72816D21"/>
    <w:rsid w:val="7285710B"/>
    <w:rsid w:val="728609BD"/>
    <w:rsid w:val="728E5044"/>
    <w:rsid w:val="72924744"/>
    <w:rsid w:val="729D2BE6"/>
    <w:rsid w:val="72A85492"/>
    <w:rsid w:val="72B13B75"/>
    <w:rsid w:val="72B3544C"/>
    <w:rsid w:val="72B53F64"/>
    <w:rsid w:val="72B76F9B"/>
    <w:rsid w:val="72BF5E01"/>
    <w:rsid w:val="72D13DAA"/>
    <w:rsid w:val="72DA1CA0"/>
    <w:rsid w:val="72E2297C"/>
    <w:rsid w:val="72E54CDA"/>
    <w:rsid w:val="72E90D6A"/>
    <w:rsid w:val="72F22A83"/>
    <w:rsid w:val="7318107A"/>
    <w:rsid w:val="735C4FF2"/>
    <w:rsid w:val="737012F1"/>
    <w:rsid w:val="7381422F"/>
    <w:rsid w:val="73833EE3"/>
    <w:rsid w:val="73835371"/>
    <w:rsid w:val="738F1DDF"/>
    <w:rsid w:val="739429DF"/>
    <w:rsid w:val="73A16B29"/>
    <w:rsid w:val="73B50D97"/>
    <w:rsid w:val="73B8517F"/>
    <w:rsid w:val="73C715B4"/>
    <w:rsid w:val="73D039C8"/>
    <w:rsid w:val="73ED7946"/>
    <w:rsid w:val="73EE63DA"/>
    <w:rsid w:val="73FA00B6"/>
    <w:rsid w:val="74001F1B"/>
    <w:rsid w:val="74141121"/>
    <w:rsid w:val="74254553"/>
    <w:rsid w:val="74340A61"/>
    <w:rsid w:val="7435169E"/>
    <w:rsid w:val="743A45EB"/>
    <w:rsid w:val="743E57BA"/>
    <w:rsid w:val="744E40CD"/>
    <w:rsid w:val="745772D0"/>
    <w:rsid w:val="7472074F"/>
    <w:rsid w:val="74721A7C"/>
    <w:rsid w:val="74732E91"/>
    <w:rsid w:val="74831A8B"/>
    <w:rsid w:val="74927A91"/>
    <w:rsid w:val="749817DA"/>
    <w:rsid w:val="74A13347"/>
    <w:rsid w:val="74DB3FC2"/>
    <w:rsid w:val="74E448C5"/>
    <w:rsid w:val="74FF1F29"/>
    <w:rsid w:val="75023D3B"/>
    <w:rsid w:val="75054E5E"/>
    <w:rsid w:val="750753BA"/>
    <w:rsid w:val="752B02E4"/>
    <w:rsid w:val="753521A5"/>
    <w:rsid w:val="756D1DD9"/>
    <w:rsid w:val="756E386F"/>
    <w:rsid w:val="757246F2"/>
    <w:rsid w:val="758B6665"/>
    <w:rsid w:val="75936982"/>
    <w:rsid w:val="759A363C"/>
    <w:rsid w:val="75A52354"/>
    <w:rsid w:val="75A81E9F"/>
    <w:rsid w:val="75AC5293"/>
    <w:rsid w:val="75C5515B"/>
    <w:rsid w:val="75D62FA0"/>
    <w:rsid w:val="75F660DB"/>
    <w:rsid w:val="75F95BC6"/>
    <w:rsid w:val="76061F39"/>
    <w:rsid w:val="761F3265"/>
    <w:rsid w:val="7622424C"/>
    <w:rsid w:val="762A6718"/>
    <w:rsid w:val="762F195F"/>
    <w:rsid w:val="764A3415"/>
    <w:rsid w:val="764E0C85"/>
    <w:rsid w:val="766724C1"/>
    <w:rsid w:val="766737CD"/>
    <w:rsid w:val="76764BDF"/>
    <w:rsid w:val="767D7530"/>
    <w:rsid w:val="76824B24"/>
    <w:rsid w:val="76852CA3"/>
    <w:rsid w:val="76AB2DF4"/>
    <w:rsid w:val="76B33418"/>
    <w:rsid w:val="76B96E85"/>
    <w:rsid w:val="76BD5820"/>
    <w:rsid w:val="76C75C4D"/>
    <w:rsid w:val="76D70DBA"/>
    <w:rsid w:val="76F7731F"/>
    <w:rsid w:val="770366F1"/>
    <w:rsid w:val="770818E4"/>
    <w:rsid w:val="7710253D"/>
    <w:rsid w:val="771A7835"/>
    <w:rsid w:val="772112C1"/>
    <w:rsid w:val="77276246"/>
    <w:rsid w:val="773059B4"/>
    <w:rsid w:val="773279CA"/>
    <w:rsid w:val="77351BFC"/>
    <w:rsid w:val="773C7313"/>
    <w:rsid w:val="77430FAD"/>
    <w:rsid w:val="77492D19"/>
    <w:rsid w:val="775E68BB"/>
    <w:rsid w:val="776407BA"/>
    <w:rsid w:val="776C272F"/>
    <w:rsid w:val="778F6DDF"/>
    <w:rsid w:val="77950FAB"/>
    <w:rsid w:val="77AB1DAB"/>
    <w:rsid w:val="77AC2AA4"/>
    <w:rsid w:val="77AF6D20"/>
    <w:rsid w:val="77B32055"/>
    <w:rsid w:val="77B3732A"/>
    <w:rsid w:val="77C9103A"/>
    <w:rsid w:val="77CC7908"/>
    <w:rsid w:val="77D92896"/>
    <w:rsid w:val="77E3052C"/>
    <w:rsid w:val="77ED02F3"/>
    <w:rsid w:val="77F4231E"/>
    <w:rsid w:val="780C7687"/>
    <w:rsid w:val="78121ACF"/>
    <w:rsid w:val="78163FC8"/>
    <w:rsid w:val="781F7B91"/>
    <w:rsid w:val="783030C7"/>
    <w:rsid w:val="783A5164"/>
    <w:rsid w:val="783F212E"/>
    <w:rsid w:val="78480D8C"/>
    <w:rsid w:val="784A10B6"/>
    <w:rsid w:val="785846E6"/>
    <w:rsid w:val="785A4C76"/>
    <w:rsid w:val="787B76F9"/>
    <w:rsid w:val="788259F1"/>
    <w:rsid w:val="78860183"/>
    <w:rsid w:val="78873B8E"/>
    <w:rsid w:val="788C5EDF"/>
    <w:rsid w:val="788D430B"/>
    <w:rsid w:val="78935986"/>
    <w:rsid w:val="789B53BF"/>
    <w:rsid w:val="78A508FD"/>
    <w:rsid w:val="78A60A81"/>
    <w:rsid w:val="78C8274E"/>
    <w:rsid w:val="78D77769"/>
    <w:rsid w:val="78E1557B"/>
    <w:rsid w:val="78E17321"/>
    <w:rsid w:val="78F00C42"/>
    <w:rsid w:val="78F422E1"/>
    <w:rsid w:val="790B6A59"/>
    <w:rsid w:val="791305A6"/>
    <w:rsid w:val="79304F4B"/>
    <w:rsid w:val="79305DCF"/>
    <w:rsid w:val="79327D77"/>
    <w:rsid w:val="79461D97"/>
    <w:rsid w:val="795463E2"/>
    <w:rsid w:val="7978128D"/>
    <w:rsid w:val="798169FB"/>
    <w:rsid w:val="799848B2"/>
    <w:rsid w:val="79AC34DA"/>
    <w:rsid w:val="79AF6091"/>
    <w:rsid w:val="79C342FF"/>
    <w:rsid w:val="79CD1F15"/>
    <w:rsid w:val="79D73155"/>
    <w:rsid w:val="79DF28A9"/>
    <w:rsid w:val="79E43CCF"/>
    <w:rsid w:val="79F00852"/>
    <w:rsid w:val="79F10AAB"/>
    <w:rsid w:val="79F53BD1"/>
    <w:rsid w:val="79FD4249"/>
    <w:rsid w:val="7A036048"/>
    <w:rsid w:val="7A0F65D4"/>
    <w:rsid w:val="7A4353ED"/>
    <w:rsid w:val="7A57575A"/>
    <w:rsid w:val="7A744EAC"/>
    <w:rsid w:val="7A78483D"/>
    <w:rsid w:val="7A7D6D0B"/>
    <w:rsid w:val="7A98350B"/>
    <w:rsid w:val="7AA36A9B"/>
    <w:rsid w:val="7AAA0EC4"/>
    <w:rsid w:val="7AB7083E"/>
    <w:rsid w:val="7AC667E5"/>
    <w:rsid w:val="7AD645EF"/>
    <w:rsid w:val="7AD937EF"/>
    <w:rsid w:val="7AFF63FC"/>
    <w:rsid w:val="7B042B97"/>
    <w:rsid w:val="7B097FA4"/>
    <w:rsid w:val="7B1944B9"/>
    <w:rsid w:val="7B2F62DB"/>
    <w:rsid w:val="7B420041"/>
    <w:rsid w:val="7B423126"/>
    <w:rsid w:val="7B5A2695"/>
    <w:rsid w:val="7B6B6ED2"/>
    <w:rsid w:val="7B7A258D"/>
    <w:rsid w:val="7B823259"/>
    <w:rsid w:val="7B8C1E01"/>
    <w:rsid w:val="7B8E00FD"/>
    <w:rsid w:val="7B8E531B"/>
    <w:rsid w:val="7B944B44"/>
    <w:rsid w:val="7BA05027"/>
    <w:rsid w:val="7BB820A8"/>
    <w:rsid w:val="7BC0331E"/>
    <w:rsid w:val="7BC369DC"/>
    <w:rsid w:val="7BCB2C89"/>
    <w:rsid w:val="7BCC653A"/>
    <w:rsid w:val="7BDE131A"/>
    <w:rsid w:val="7BE9270B"/>
    <w:rsid w:val="7BF01082"/>
    <w:rsid w:val="7BF15C4A"/>
    <w:rsid w:val="7BFB3C5B"/>
    <w:rsid w:val="7C092164"/>
    <w:rsid w:val="7C194DB1"/>
    <w:rsid w:val="7C1A3838"/>
    <w:rsid w:val="7C1F6679"/>
    <w:rsid w:val="7C3847B5"/>
    <w:rsid w:val="7C3C5FFD"/>
    <w:rsid w:val="7C46623C"/>
    <w:rsid w:val="7C5F3F60"/>
    <w:rsid w:val="7C6A0990"/>
    <w:rsid w:val="7C70111F"/>
    <w:rsid w:val="7C723A11"/>
    <w:rsid w:val="7C953B6F"/>
    <w:rsid w:val="7CAF02AA"/>
    <w:rsid w:val="7CB9505F"/>
    <w:rsid w:val="7CBF3E7A"/>
    <w:rsid w:val="7CD71B71"/>
    <w:rsid w:val="7CDC3B91"/>
    <w:rsid w:val="7CE8699C"/>
    <w:rsid w:val="7CFD140C"/>
    <w:rsid w:val="7D1203CD"/>
    <w:rsid w:val="7D122B40"/>
    <w:rsid w:val="7D123D8A"/>
    <w:rsid w:val="7D15156C"/>
    <w:rsid w:val="7D254DEB"/>
    <w:rsid w:val="7D2A48BE"/>
    <w:rsid w:val="7D4456B0"/>
    <w:rsid w:val="7D4A48DD"/>
    <w:rsid w:val="7D541E35"/>
    <w:rsid w:val="7D584888"/>
    <w:rsid w:val="7D5D46D9"/>
    <w:rsid w:val="7D6B6A88"/>
    <w:rsid w:val="7D741135"/>
    <w:rsid w:val="7D760591"/>
    <w:rsid w:val="7D7A3D9A"/>
    <w:rsid w:val="7D932299"/>
    <w:rsid w:val="7D9544B2"/>
    <w:rsid w:val="7DA955E3"/>
    <w:rsid w:val="7DB90BDA"/>
    <w:rsid w:val="7DBA1862"/>
    <w:rsid w:val="7DBD3473"/>
    <w:rsid w:val="7DC5681A"/>
    <w:rsid w:val="7DCE4E88"/>
    <w:rsid w:val="7E022D6F"/>
    <w:rsid w:val="7E067F8E"/>
    <w:rsid w:val="7E400377"/>
    <w:rsid w:val="7E474A6A"/>
    <w:rsid w:val="7E583B3C"/>
    <w:rsid w:val="7E616E86"/>
    <w:rsid w:val="7E6258BD"/>
    <w:rsid w:val="7E656269"/>
    <w:rsid w:val="7E7E3296"/>
    <w:rsid w:val="7E83548D"/>
    <w:rsid w:val="7E8D0DE3"/>
    <w:rsid w:val="7E923498"/>
    <w:rsid w:val="7E974818"/>
    <w:rsid w:val="7E9C577D"/>
    <w:rsid w:val="7EA07205"/>
    <w:rsid w:val="7EA7308A"/>
    <w:rsid w:val="7EB10D5A"/>
    <w:rsid w:val="7EC2599C"/>
    <w:rsid w:val="7EC7672D"/>
    <w:rsid w:val="7ED57911"/>
    <w:rsid w:val="7EDB7F25"/>
    <w:rsid w:val="7EE26641"/>
    <w:rsid w:val="7EEB0822"/>
    <w:rsid w:val="7EEE31D1"/>
    <w:rsid w:val="7F0E5152"/>
    <w:rsid w:val="7F1258C2"/>
    <w:rsid w:val="7F2E171C"/>
    <w:rsid w:val="7F3E30CA"/>
    <w:rsid w:val="7F551530"/>
    <w:rsid w:val="7F584157"/>
    <w:rsid w:val="7F5B2972"/>
    <w:rsid w:val="7F641370"/>
    <w:rsid w:val="7F6D66A0"/>
    <w:rsid w:val="7F753A66"/>
    <w:rsid w:val="7F793E84"/>
    <w:rsid w:val="7F7A0FD3"/>
    <w:rsid w:val="7F7C15DA"/>
    <w:rsid w:val="7F8A3F48"/>
    <w:rsid w:val="7F9C28CE"/>
    <w:rsid w:val="7F9E70E2"/>
    <w:rsid w:val="7FA42DD2"/>
    <w:rsid w:val="7FB04335"/>
    <w:rsid w:val="7FB1438A"/>
    <w:rsid w:val="7FC45967"/>
    <w:rsid w:val="7FE94566"/>
    <w:rsid w:val="7FF0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fu\AppData\Roaming\kingsoft\office6\templates\download\abf6623b-e84b-41b0-95a4-8aee83bb03ec\&#31616;&#32422;&#30740;&#31350;&#29983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简约研究生复试简历.docx</Template>
  <Pages>1</Pages>
  <Words>38</Words>
  <Characters>44</Characters>
  <Lines>0</Lines>
  <Paragraphs>0</Paragraphs>
  <TotalTime>2</TotalTime>
  <ScaleCrop>false</ScaleCrop>
  <LinksUpToDate>false</LinksUpToDate>
  <CharactersWithSpaces>50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2022-03-07T03:23:00Z</dcterms:created>
  <dc:creator>WPS_1483515983</dc:creator>
  <cp:lastModifiedBy>WPS_1483515983</cp:lastModifiedBy>
  <dcterms:modified xsi:type="dcterms:W3CDTF">2022-03-07T07:47:24Z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v1.0_mb_B3GBG8aty7XlCGD/Oqigpw==</vt:lpwstr>
  </property>
  <property fmtid="{D5CDD505-2E9C-101B-9397-08002B2CF9AE}" pid="4" name="ICV">
    <vt:lpwstr>72934530FCBD4C2F884CF85DAFADC1D2</vt:lpwstr>
  </property>
</Properties>
</file>