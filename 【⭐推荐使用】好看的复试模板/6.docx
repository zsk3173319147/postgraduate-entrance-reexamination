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2086610</wp:posOffset>
                </wp:positionH>
                <wp:positionV relativeFrom="paragraph">
                  <wp:posOffset>-99695</wp:posOffset>
                </wp:positionV>
                <wp:extent cx="2824480" cy="570865"/>
                <wp:effectExtent l="0" t="0" r="0" b="12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46" cy="57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3pt;margin-top:-7.85pt;height:44.95pt;width:222.4pt;z-index:251663360;v-text-anchor:middle;mso-width-relative:page;mso-height-relative:page;" filled="f" stroked="f" coordsize="21600,21600" o:gfxdata="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5zrYfaAAAACgEAAA8AAAAAAAAAAQAgAAAAIgAAAGRycy9kb3ducmV2LnhtbFBLAQIUABQAAAAI&#10;AIdO4kAcmvvrJAIAACsEAAAOAAAAAAAAAAEAIAAAACk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-93345</wp:posOffset>
                </wp:positionV>
                <wp:extent cx="0" cy="570865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35pt;margin-top:-7.35pt;height:44.95pt;width:0pt;z-index:251665408;mso-width-relative:page;mso-height-relative:page;" filled="f" stroked="t" coordsize="21600,21600" o:gfxdata="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KQ7s12QAAAAoBAAAPAAAAAAAAAAEAIAAAACIAAABkcnMvZG93bnJldi54bWxQSwECFAAU&#10;AAAACACHTuJAALMDUvABAADTAwAADgAAAAAAAAABACAAAAAoAQAAZHJzL2Uyb0RvYy54bWxQSwUG&#10;AAAAAAYABgBZAQAAig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-287020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7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.6pt;margin-top:-22.6pt;height:73.35pt;width:165pt;z-index:251661312;mso-width-relative:page;mso-height-relative:page;" filled="f" stroked="f" coordsize="21600,21600" o:gfxdata="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stL2PV&#10;AAAACAEAAA8AAAAAAAAAAQAgAAAAIgAAAGRycy9kb3ducmV2LnhtbFBLAQIUABQAAAAIAIdO4kAB&#10;+sa6IwIAACkEAAAOAAAAAAAAAAEAIAAAACQ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-450850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-35.5pt;height:844.15pt;width:592.65pt;z-index:-251656192;v-text-anchor:middle;mso-width-relative:page;mso-height-relative:page;" fillcolor="#FFFFFF [3212]" filled="t" stroked="f" coordsize="21600,21600" o:gfxdata="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DrCrn9cAAAANAQAADwAAAAAAAAABACAAAAAiAAAAZHJzL2Rvd25yZXYueG1sUEsB&#10;AhQAFAAAAAgAh07iQPy2AAFoAgAAwAQAAA4AAAAAAAAAAQAgAAAAJgEAAGRycy9lMm9Eb2MueG1s&#10;UEsFBgAAAAAGAAYAWQEAAAAG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8480;mso-width-relative:page;mso-height-relative:page;" fillcolor="#808080 [1629]" filled="t" stroked="f" coordsize="192,196" o:gfxdata="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7456;mso-width-relative:page;mso-height-relative:page;" fillcolor="#808080 [1629]" filled="t" stroked="f" coordsize="191,196" o:gfxdata="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e1YD+dkA&#10;AAAKAQAADwAAAAAAAAABACAAAAAiAAAAZHJzL2Rvd25yZXYueG1sUEsBAhQAFAAAAAgAh07iQGnm&#10;bcXpCQAAzDUAAA4AAAAAAAAAAQAgAAAAKAEAAGRycy9lMm9Eb2MueG1sUEsFBgAAAAAGAAYAWQEA&#10;AI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6432;mso-width-relative:page;mso-height-relative:page;" fillcolor="#808080 [1629]" filled="t" stroked="f" coordsize="264,264" o:gfxdata="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71552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AWLOIL2QAAAAwBAAAPAAAAAAAAAAEAIAAAACIAAABkcnMvZG93bnJldi54bWxQSwECFAAUAAAA&#10;CACHTuJAdP0TPSgGAABOFgAADgAAAAAAAAABACAAAAAo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ht7igbkAAADb&#10;AAAADwAAAGRycy9kb3ducmV2LnhtbEVPy6rCMBDdX/AfwgjurqlaLqUaBQVBd9qr6HJsxrbYTEoT&#10;X39vBMHdHM5zJrOHqcWNWldZVjDoRyCIc6srLhTs/pe/CQjnkTXWlknBkxzMpp2fCaba3nlLt8wX&#10;IoSwS1FB6X2TSunykgy6vm2IA3e2rUEfYFtI3eI9hJtaDqPoTxqsODSU2NCipPySXY2C9cbki8N+&#10;fkhoOVyfslMc2/ioVK87iMYgPD38V/xxr3SYP4L3L+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e4oG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tEaA+bsAAADb&#10;AAAADwAAAGRycy9kb3ducmV2LnhtbEVPS2sCMRC+F/wPYQRvmljFx9booSgUeihqix7HzeyDJpNl&#10;E1/99U1B6G0+vucsVjdnxYXaUHvWMBwoEMS5NzWXGj73m/4MRIjIBq1n0nCnAKtl52mBmfFX3tJl&#10;F0uRQjhkqKGKscmkDHlFDsPAN8SJK3zrMCbYltK0eE3hzspnpSbSYc2pocKGXivKv3dnp2FanOfx&#10;+PM1WvvT9vSRF1a9H6zWve5QvYCIdIv/4of7za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aA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+ZWNq7gAAADb&#10;AAAADwAAAGRycy9kb3ducmV2LnhtbEVPTYvCMBC9L/gfwgje1rTKilRjD+LC4kFYq56HZmyLzaQk&#10;seq/N4LgbR7vc5b53bSiJ+cbywrScQKCuLS64UrBofj9noPwAVlja5kUPMhDvhp8LTHT9sb/1O9D&#10;JWII+wwV1CF0mZS+rMmgH9uOOHJn6wyGCF0ltcNbDDetnCTJTBpsODbU2NG6pvKyvxoFvDv+XNti&#10;N+ldb+fTk99ssTgoNRqmyQJEoHv4iN/uPx3nz+D1Szx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Nq7gAAADbAAAA&#10;DwAAAAAAAAABACAAAAAiAAAAZHJzL2Rvd25yZXYueG1sUEsBAhQAFAAAAAgAh07iQDMvBZ47AAAA&#10;OQAAABAAAAAAAAAAAQAgAAAABwEAAGRycy9zaGFwZXhtbC54bWxQSwUGAAAAAAYABgBbAQAAsQMA&#10;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tabs>
          <w:tab w:val="left" w:pos="1356"/>
          <w:tab w:val="center" w:pos="5233"/>
        </w:tabs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4697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H1nhCHYAAAACQEAAA8A&#10;AAAAAAAAAQAgAAAAIgAAAGRycy9kb3ducmV2LnhtbFBLAQIUABQAAAAIAIdO4kD09fFxigQAAC0S&#10;AAAOAAAAAAAAAAEAIAAAACcBAABkcnMvZTJvRG9jLnhtbFBLBQYAAAAABgAGAFkBAAAjCAAAAAA=&#10;">
                <o:lock v:ext="edit" aspectratio="f"/>
                <v:shape id="矩形 4" o:spid="_x0000_s1026" o:spt="100" style="position:absolute;left:0;top:0;height:190500;width:4572000;v-text-anchor:middle;" fillcolor="#595959 [2109]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808080 [1629]" filled="t" stroked="f" coordsize="3308894,190500" o:gfxdata="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59r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45952;mso-width-relative:page;mso-height-relative:page;" filled="f" stroked="t" coordsize="21600,21600" o:gfxdata="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AlkHM1QAAAAoBAAAPAAAAAAAAAAEAIAAAACIAAABkcnMvZG93bnJldi54bWxQSwECFAAU&#10;AAAACACHTuJA1ZkvCfQBAADVAwAADgAAAAAAAAABACAAAAAkAQAAZHJzL2Uyb0RvYy54bWxQSwUG&#10;AAAAAAYABgBZAQAAigUAAAAA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5560695</wp:posOffset>
            </wp:positionH>
            <wp:positionV relativeFrom="page">
              <wp:posOffset>1722120</wp:posOffset>
            </wp:positionV>
            <wp:extent cx="926465" cy="129730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008" cy="130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6350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毕业院校：传媒营销大学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籍    贯：广东广州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8.5pt;margin-top:0.5pt;height:93.65pt;width:175.55pt;z-index:251659264;v-text-anchor:middle;mso-width-relative:page;mso-height-relative:page;" filled="f" stroked="f" coordsize="21600,21600" o:gfxdata="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3mGkvaAAAACgEAAA8AAAAAAAAAAQAgAAAAIgAAAGRycy9kb3ducmV2LnhtbFBLAQIUABQA&#10;AAAIAIdO4kADfDPoJwIAACwEAAAOAAAAAAAAAAEAIAAAACkBAABkcnMvZTJvRG9jLnhtbFBLBQYA&#10;AAAABgAGAFkBAADC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毕业院校：传媒营销大学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籍    贯：广东广州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25400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姓    名：袁晓欢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电    话：13500135000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75pt;margin-top:2pt;height:93.65pt;width:175.55pt;z-index:251662336;v-text-anchor:middle;mso-width-relative:page;mso-height-relative:page;" filled="f" stroked="f" coordsize="21600,21600" o:gfxdata="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7AQg2QAAAAgBAAAPAAAAAAAAAAEAIAAAACIAAABkcnMvZG93bnJldi54bWxQSwECFAAUAAAA&#10;CACHTuJAL84rViYCAAAs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姓    名：袁晓欢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民    族：汉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电    话：13500135000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邮    箱：service@500d.me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2931160</wp:posOffset>
                </wp:positionV>
                <wp:extent cx="6781800" cy="283845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8pt;height:22.35pt;width:534pt;mso-position-vertical-relative:page;z-index:251672576;mso-width-relative:page;mso-height-relative:page;" coordsize="6781800,284400" o:gfxdata="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J/6Np70AAADb&#10;AAAADwAAAGRycy9kb3ducmV2LnhtbEWPQWvCQBSE7wX/w/KE3uomIRRJXQMGAnqrqZIen9lnEsy+&#10;Ddmt2n/vFgoeh5n5hlnldzOIK02ut6wgXkQgiBure24VHL7KtyUI55E1DpZJwS85yNezlxVm2t54&#10;T9fKtyJA2GWooPN+zKR0TUcG3cKOxME728mgD3JqpZ7wFuBmkEkUvUuDPYeFDkcqOmou1Y9RsPs0&#10;TVEfN/WSymR3qk5patNvpV7ncfQBwtPdP8P/7a1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o2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报考信息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9cPSML0AAADb&#10;AAAADwAAAGRycy9kb3ducmV2LnhtbEWPS2tCMRSE94L/IRyhu5qoYO2t0YUoFFyIttIujzfnPjA5&#10;udzE5683hYLLYWa+Yabzq7PiTG2oPWsY9BUI4tybmksN31+r1wmIEJENWs+k4UYB5rNuZ4qZ8Rfe&#10;0nkXS5EgHDLUUMXYZFKGvCKHoe8b4uQVvnUYk2xLaVq8JLizcqjUWDqsOS1U2NCiovy4OzkNb8Xp&#10;Pf7e96OlP2wPm7ywav1jtX7pDdQHiEjX+Az/tz+NhuEI/r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9I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Gd8+rsAAADb&#10;AAAADwAAAGRycy9kb3ducmV2LnhtbEWPQYvCMBSE7wv+h/AEb2tq3RWpRg+iIB4ErXp+NM+22LyU&#10;JFb992ZB2OMwM98w8+XTNKIj52vLCkbDBARxYXXNpYJTvvmegvABWWNjmRS8yMNy0fuaY6btgw/U&#10;HUMpIoR9hgqqENpMSl9UZNAPbUscvat1BkOUrpTa4SPCTSPTJJlIgzXHhQpbWlVU3I53o4D35997&#10;k+/TznV2Or749Q7zk1KD/iiZgQj0DP/hT3urFaQ/8Pcl/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d8+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3202940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1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报考院校：营销大学           报考专业：市场营销专业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2.2pt;height:77.35pt;width:506.25pt;mso-position-vertical-relative:page;z-index:251673600;v-text-anchor:middle;mso-width-relative:page;mso-height-relative:page;" filled="f" stroked="f" coordsize="21600,21600" o:gfxdata="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6vuHs9wAAAALAQAADwAAAAAAAAABACAAAAAiAAAAZHJzL2Rvd25yZXYueG1sUEsBAhQAFAAA&#10;AAgAh07iQDEOwT8kAgAALAQAAA4AAAAAAAAAAQAgAAAAK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1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报考院校：营销大学           报考专业：市场营销专业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4568825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59.75pt;height:22.3pt;width:534pt;mso-position-vertical-relative:page;z-index:251674624;mso-width-relative:page;mso-height-relative:page;" coordsize="6781800,284400" o:gfxdata="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PeTHbDbAAAADAEAAA8AAAAAAAAAAQAgAAAAIgAAAGRycy9kb3ducmV2LnhtbFBLAQIUABQA&#10;AAAIAIdO4kAs/eVJKAYAAE4WAAAOAAAAAAAAAAEAIAAAACoBAABkcnMvZTJvRG9jLnhtbFBLBQYA&#10;AAAABgAGAFkBAADE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zWu+4bwAAADb&#10;AAAADwAAAGRycy9kb3ducmV2LnhtbEWPT4vCMBTE7wt+h/CEva2pWqRU08IKgt7Wqujx2Tzbss1L&#10;aeK/b2+EhT0OM/MbZpE/TCtu1LvGsoLxKAJBXFrdcKVgv1t9JSCcR9bYWiYFT3KQZ4OPBaba3nlL&#10;t8JXIkDYpaig9r5LpXRlTQbdyHbEwbvY3qAPsq+k7vEe4KaVkyiaSYMNh4UaO1rWVP4WV6Ng82PK&#10;5fHwfUxoNdmci3Mc2/ik1OdwHM1BeHr4//Bfe60VTKfw/hJ+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rvu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//Pcmb4AAADb&#10;AAAADwAAAGRycy9kb3ducmV2LnhtbEWPS2tCMRSE94X+h3AK7mpildbeGl2UCoILUSu6PN6c+6DJ&#10;yeUmPn+9EYQuh5n5hhlNzs6KI7Wh9qyh11UgiHNvai41/K6nr0MQISIbtJ5Jw4UCTMbPTyPMjD/x&#10;ko6rWIoE4ZChhirGJpMy5BU5DF3fECev8K3DmGRbStPiKcGdlW9KvUuHNaeFChv6rij/Wx2cho/i&#10;8Bl3103/x++X+0VeWDXfWq07Lz31BSLSOf6HH+2Z0dAfwP1L+gFy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Pcm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vJPvL0AAADb&#10;AAAADwAAAGRycy9kb3ducmV2LnhtbEWPzWrDMBCE74G8g9hAb4lsh5TgRvGhJFB6CDR2e16srW1q&#10;rYwk//Ttq0Khx2FmvmFOxWJ6MZHznWUF6S4BQVxb3XGjoCqv2yMIH5A19pZJwTd5KM7r1QlzbWd+&#10;o+keGhEh7HNU0IYw5FL6uiWDfmcH4uh9WmcwROkaqR3OEW56mSXJozTYcVxocaDnluqv+2gU8O39&#10;MPblLZvcZI/7D395xbJS6mGTJk8gAi3hP/zXftEK9gf4/RJ/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k+8vQAA&#10;ANsAAAAPAAAAAAAAAAEAIAAAACIAAABkcnMvZG93bnJldi54bWxQSwECFAAUAAAACACHTuJAMy8F&#10;njsAAAA5AAAAEAAAAAAAAAABACAAAAAMAQAAZHJzL3NoYXBleG1sLnhtbFBLBQYAAAAABgAGAFsB&#10;AAC2AwAAAAA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tbl>
      <w:tblPr>
        <w:tblStyle w:val="7"/>
        <w:tblpPr w:leftFromText="180" w:rightFromText="180" w:vertAnchor="text" w:horzAnchor="page" w:tblpX="1447" w:tblpY="5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10"/>
        <w:gridCol w:w="1510"/>
        <w:gridCol w:w="1510"/>
        <w:gridCol w:w="1510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510" w:type="dxa"/>
            <w:vMerge w:val="restart"/>
          </w:tcPr>
          <w:p>
            <w:pPr>
              <w:spacing w:line="960" w:lineRule="auto"/>
              <w:jc w:val="center"/>
              <w:rPr>
                <w:rFonts w:cstheme="minorBid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初试成绩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数学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英语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思想政治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业务课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cstheme="minorBidi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10" w:type="dxa"/>
            <w:vMerge w:val="continue"/>
          </w:tcPr>
          <w:p>
            <w:pPr>
              <w:jc w:val="center"/>
              <w:rPr>
                <w:rFonts w:cstheme="minorBidi"/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77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85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62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404040" w:themeColor="text1" w:themeTint="BF"/>
                <w:sz w:val="22"/>
                <w:szCs w:val="24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309</w:t>
            </w:r>
          </w:p>
        </w:tc>
      </w:tr>
    </w:tbl>
    <w:p>
      <w:pPr>
        <w:widowControl/>
        <w:jc w:val="left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ge">
                  <wp:posOffset>4834890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2013.09~2017.07               华中师范大学               数学（师范）          本科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2014~2016学年连续2年获得学院奖学金：专业前20%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2016学年获得“优秀团干部”称号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9pt;margin-top:380.7pt;height:164pt;width:506.25pt;mso-position-vertical-relative:page;z-index:251681792;v-text-anchor:middle;mso-width-relative:page;mso-height-relative:page;" filled="f" stroked="f" coordsize="21600,21600" o:gfxdata="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gBK3fbAAAADAEAAA8AAAAAAAAAAQAgAAAAIgAAAGRycy9kb3ducmV2LnhtbFBLAQIU&#10;ABQAAAAIAIdO4kB+jWgQKQIAAC0EAAAOAAAAAAAAAAEAIAAAACoBAABkcnMvZTJvRG9jLnhtbFBL&#10;BQYAAAAABgAGAFkBAADF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2013.09~2017.07               华中师范大学               数学（师范）          本科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2014~2016学年连续2年获得学院奖学金：专业前20%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2016学年获得“优秀团干部”称号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6022340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2017.02~2017.04                xx市第六中学              实习教师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参与完成课堂教学工作，协助完成班主任工作；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认真对待每一个教学环节，记录听课笔记，完成编写教案、试讲、正式上课、课后辅导等工作；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虚心向指导老师请教，变换多样教学方法，注重讲练结合；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深入了解学生情况及特点，抓好班级的学风、班风建设；</w:t>
                            </w:r>
                          </w:p>
                          <w:p>
                            <w:pPr>
                              <w:pStyle w:val="14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2"/>
                              </w:rPr>
                              <w:t>● 公平公正地对待学生、关心学生等，得到了老师和学生的好评，被评为优秀实习老师。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474.2pt;height:94.5pt;width:506.25pt;mso-position-vertical-relative:page;z-index:251676672;v-text-anchor:middle;mso-width-relative:page;mso-height-relative:page;" filled="f" stroked="f" coordsize="21600,21600" o:gfxdata="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0z2gtsAAAAMAQAADwAAAAAAAAABACAAAAAiAAAAZHJzL2Rvd25yZXYueG1sUEsBAhQA&#10;FAAAAAgAh07iQLKHO0ooAgAALQQAAA4AAAAAAAAAAQAgAAAAKgEAAGRycy9lMm9Eb2MueG1sUEsF&#10;BgAAAAAGAAYAWQEAAMQ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2017.02~2017.04                xx市第六中学              实习教师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参与完成课堂教学工作，协助完成班主任工作；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认真对待每一个教学环节，记录听课笔记，完成编写教案、试讲、正式上课、课后辅导等工作；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虚心向指导老师请教，变换多样教学方法，注重讲练结合；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深入了解学生情况及特点，抓好班级的学风、班风建设；</w:t>
                      </w:r>
                    </w:p>
                    <w:p>
                      <w:pPr>
                        <w:pStyle w:val="14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2"/>
                        </w:rPr>
                        <w:t>● 公平公正地对待学生、关心学生等，得到了老师和学生的好评，被评为优秀实习老师。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5714365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449.95pt;height:22.3pt;width:534pt;mso-position-vertical-relative:page;z-index:251675648;mso-width-relative:page;mso-height-relative:page;" coordsize="6781800,284400" o:gfxdata="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CvP2cLsAAADb&#10;AAAADwAAAGRycy9kb3ducmV2LnhtbEWPT4vCMBTE74LfITzBm6aVIlKbCgqC3ty6osdn87Yt27yU&#10;Jv779htB2OMwM79hstXTtOJOvWssK4inEQji0uqGKwXfx+1kAcJ5ZI2tZVLwIgerfDjIMNX2wV90&#10;L3wlAoRdigpq77tUSlfWZNBNbUccvB/bG/RB9pXUPT4C3LRyFkVzabDhsFBjR5uayt/iZhTsD6bc&#10;nE/r84K2s/21uCaJTS5KjUdxtATh6en/w5/2TitIYnh/C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P2c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R1CSC74AAADb&#10;AAAADwAAAGRycy9kb3ducmV2LnhtbEWPS2tCMRSE94X+h3AK7jTxgbW3RhelhUIXolZ0ebw590GT&#10;k8tNfP56IwhdDjPzDTOdn50VR2pD7VlDv6dAEOfe1Fxq+F1/dScgQkQ2aD2ThgsFmM+en6aYGX/i&#10;JR1XsRQJwiFDDVWMTSZlyCtyGHq+IU5e4VuHMcm2lKbFU4I7KwdKjaXDmtNChQ19VJT/rQ5Ow2tx&#10;eIu762b46ffL/SIvrPrZWq07L331DiLSOf6HH+1vo2E0gP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CS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+lEBLrwAAADb&#10;AAAADwAAAGRycy9kb3ducmV2LnhtbEWPQWvCQBSE74X+h+UVvNWNpi0hzepBFMSDoLE9P7LPJJh9&#10;G3bXGP+9WxB6HGbmG6ZYjqYTAznfWlYwmyYgiCurW64VnMrNewbCB2SNnWVScCcPy8XrS4G5tjc+&#10;0HAMtYgQ9jkqaELocyl91ZBBP7U9cfTO1hkMUbpaaoe3CDednCfJlzTYclxosKdVQ9XleDUKeP/z&#10;ee3K/Xxwg83SX7/eYXlSavI2S75BBBrDf/jZ3moFHy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AS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7679055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荣誉奖励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04.65pt;height:22.3pt;width:534pt;mso-position-vertical-relative:page;z-index:251677696;mso-width-relative:page;mso-height-relative:page;" coordsize="6781800,284400" o:gfxdata="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BMZ0/p2wAAAA4BAAAPAAAAAAAAAAEAIAAAACIAAABkcnMvZG93bnJldi54bWxQSwECFAAUAAAA&#10;CACHTuJAHC5qpSYGAABOFgAADgAAAAAAAAABACAAAAAq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sZQ0Z70AAADb&#10;AAAADwAAAGRycy9kb3ducmV2LnhtbEWPQWuDQBSE74X8h+UFemvWiIhY10ADgeTWmobk+OK+qtR9&#10;K+4m2n/fLQR6HGbmG6bYzKYXdxpdZ1nBehWBIK6t7rhR8HncvWQgnEfW2FsmBT/kYFMungrMtZ34&#10;g+6Vb0SAsMtRQev9kEvp6pYMupUdiIP3ZUeDPsixkXrEKcBNL+MoSqXBjsNCiwNtW6q/q5tRcHg3&#10;9fZ8ejtntIsP1+qaJDa5KPW8XEevIDzN/j/8aO+1gjSGvy/h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R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荣誉奖励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Y6lr8L8AAADb&#10;AAAADwAAAGRycy9kb3ducmV2LnhtbEWPS2sCMRSF9wX/Q7gFdzWxgo/RzCykhYKLoq3o8jq586DJ&#10;zTCJj/bXN0Khy8M55zucVXFzVlyoD61nDeORAkFcetNyreHz4/VpDiJEZIPWM2n4pgBFPnhYYWb8&#10;lbd02cVaJAiHDDU0MXaZlKFsyGEY+Y44eZXvHcYk+1qaHq8J7qx8VmoqHbacFhrsaN1Q+bU7Ow2z&#10;6ryIx5/95MWftqf3srJqc7BaDx/Hagki0i3+h//ab0bDdAL3L+k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pa/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Pg3FOrsAAADb&#10;AAAADwAAAGRycy9kb3ducmV2LnhtbEWPQYvCMBSE74L/IbwFb5qqq0i3qQdREA+C1t3zo3nblm1e&#10;ShKr/nuzIHgcZuYbJlvfTSt6cr6xrGA6SUAQl1Y3XCm4FLvxCoQPyBpby6TgQR7W+XCQYartjU/U&#10;n0MlIoR9igrqELpUSl/WZNBPbEccvV/rDIYoXSW1w1uEm1bOkmQpDTYcF2rsaFNT+Xe+GgV8/F5c&#10;2+I4611vV/Mfvz1gcVFq9DFNvkAEuod3+NXeawXLT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3FO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7955915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获2015学年度“国家励志奖学金”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获2014-2015学年度“优秀学生干部”称号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获2015学年度“国家励志奖学金”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26.45pt;height:59.35pt;width:506.25pt;mso-position-vertical-relative:page;z-index:251678720;v-text-anchor:middle;mso-width-relative:page;mso-height-relative:page;" filled="f" stroked="f" coordsize="21600,21600" o:gfxdata="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3vG5P2wAAAA0BAAAPAAAAAAAAAAEAIAAAACIAAABkcnMvZG93bnJldi54bWxQSwECFAAU&#10;AAAACACHTuJAhqMc9ScCAAAsBAAADgAAAAAAAAABACAAAAAq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获2015学年度“国家励志奖学金”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获2014-2015学年度“优秀学生干部”称号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获2015学年度“国家励志奖学金”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9125585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18.55pt;height:22.3pt;width:534pt;mso-position-vertical-relative:page;z-index:251679744;mso-width-relative:page;mso-height-relative:page;" coordsize="6781800,284400" o:gfxdata="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B8hfpM2wAAAA4BAAAPAAAAAAAAAAEAIAAAACIAAABkcnMvZG93bnJldi54bWxQSwECFAAUAAAA&#10;CACHTuJAwugUdiYGAABOFgAADgAAAAAAAAABACAAAAAqAQAAZHJzL2Uyb0RvYy54bWxQSwUGAAAA&#10;AAYABgBZAQAAwg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1OifVb0AAADb&#10;AAAADwAAAGRycy9kb3ducmV2LnhtbEWPQWvCQBSE74L/YXlCb7pRQpU0q6AgmJuNLfb4kn1NQrNv&#10;Q3abxH/fLRR6HGbmGyY9TKYVA/WusaxgvYpAEJdWN1wpeLudlzsQziNrbC2Tggc5OOznsxQTbUd+&#10;pSH3lQgQdgkqqL3vEildWZNBt7IdcfA+bW/QB9lXUvc4Brhp5SaKnqXBhsNCjR2daiq/8m+jILua&#10;8nR/P953dN5kRV7EsY0/lHparKMXEJ4m/x/+a1+0gm0Mv1/C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J9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tXAwr0AAADb&#10;AAAADwAAAGRycy9kb3ducmV2LnhtbEWPS2tCMRSE9wX/QziCO02s+Lo1uigKhS6K2qLL4825D5qc&#10;XG7iq7++KQhdDjPfDLNY3ZwVF2pD7VnDcKBAEOfe1Fxq+Nxv+jMQISIbtJ5Jw50CrJadpwVmxl95&#10;S5ddLEUq4ZChhirGJpMy5BU5DAPfECev8K3DmGRbStPiNZU7K5+VmkiHNaeFCht6rSj/3p2dhmlx&#10;nsfjz9do7U/b00deWPV+sFr3ukP1AiLSLf6HH/SbSdwY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1cD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EpoC7wAAADb&#10;AAAADwAAAGRycy9kb3ducmV2LnhtbEWPQWvCQBSE70L/w/IK3nRjRA1p1hzEQulB0GjPj+xrEpp9&#10;G3bXaP+9Wyh4HGbmG6Yo76YXIznfWVawmCcgiGurO24UnKv3WQbCB2SNvWVS8Eseyu3LpMBc2xsf&#10;aTyFRkQI+xwVtCEMuZS+bsmgn9uBOHrf1hkMUbpGaoe3CDe9TJNkLQ12HBdaHGjXUv1zuhoFfLis&#10;rn11SEc32mz55fefWJ2Vmr4ukjcQge7hGf5vf2gFmzX8fY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aA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9414510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中国社会大学数学（师范）专业应届毕业生，专业成绩优秀，多次获得各类奖学金；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有教学实习经历，熟悉初中数学的教学内容和教学大纲，善于与学生沟通，能做到因材施教；</w:t>
                            </w:r>
                          </w:p>
                          <w:p>
                            <w:pPr>
                              <w:pStyle w:val="10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2"/>
                              </w:rPr>
                              <w:t>● 在校期间积极参加各类实习实践，具备良好的沟通表达能力。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41.3pt;height:42.2pt;width:506.25pt;mso-position-vertical-relative:page;z-index:251680768;v-text-anchor:middle;mso-width-relative:page;mso-height-relative:page;" filled="f" stroked="f" coordsize="21600,21600" o:gfxdata="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3xAsz3AAAAA0BAAAPAAAAAAAAAAEAIAAAACIAAABkcnMvZG93bnJldi54bWxQSwEC&#10;FAAUAAAACACHTuJA96A2aykCAAAsBAAADgAAAAAAAAABACAAAAAr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中国社会大学数学（师范）专业应届毕业生，专业成绩优秀，多次获得各类奖学金；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有教学实习经历，熟悉初中数学的教学内容和教学大纲，善于与学生沟通，能做到因材施教；</w:t>
                      </w:r>
                    </w:p>
                    <w:p>
                      <w:pPr>
                        <w:pStyle w:val="10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2"/>
                        </w:rPr>
                        <w:t>● 在校期间积极参加各类实习实践，具备良好的沟通表达能力。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yYTQxYThjYTJkNWI1YTRhNDU4ZDMzNmEzZWFjOWYifQ=="/>
  </w:docVars>
  <w:rsids>
    <w:rsidRoot w:val="1D06237C"/>
    <w:rsid w:val="00017269"/>
    <w:rsid w:val="00033B00"/>
    <w:rsid w:val="00050DD0"/>
    <w:rsid w:val="000A15E2"/>
    <w:rsid w:val="000A477B"/>
    <w:rsid w:val="000B7624"/>
    <w:rsid w:val="00101F8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2069C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E2CF5"/>
    <w:rsid w:val="004F0F87"/>
    <w:rsid w:val="004F6A02"/>
    <w:rsid w:val="0051378C"/>
    <w:rsid w:val="0053077D"/>
    <w:rsid w:val="005311C9"/>
    <w:rsid w:val="005402B0"/>
    <w:rsid w:val="00553D99"/>
    <w:rsid w:val="00557EDC"/>
    <w:rsid w:val="005930A9"/>
    <w:rsid w:val="005B4768"/>
    <w:rsid w:val="005C3A11"/>
    <w:rsid w:val="006314A6"/>
    <w:rsid w:val="006922FB"/>
    <w:rsid w:val="00694DFC"/>
    <w:rsid w:val="006B4C9F"/>
    <w:rsid w:val="006F567F"/>
    <w:rsid w:val="007269E1"/>
    <w:rsid w:val="00735052"/>
    <w:rsid w:val="007719C0"/>
    <w:rsid w:val="0077420C"/>
    <w:rsid w:val="007B1C07"/>
    <w:rsid w:val="0082702B"/>
    <w:rsid w:val="0085417A"/>
    <w:rsid w:val="0087610E"/>
    <w:rsid w:val="0089146D"/>
    <w:rsid w:val="00911736"/>
    <w:rsid w:val="00923016"/>
    <w:rsid w:val="0092591B"/>
    <w:rsid w:val="0093682A"/>
    <w:rsid w:val="0094454E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6766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B6737"/>
    <w:rsid w:val="00DD7BC7"/>
    <w:rsid w:val="00E17ECD"/>
    <w:rsid w:val="00EA688C"/>
    <w:rsid w:val="00EB1E8E"/>
    <w:rsid w:val="00F4103D"/>
    <w:rsid w:val="00F54173"/>
    <w:rsid w:val="00FF5D10"/>
    <w:rsid w:val="00FF7F4E"/>
    <w:rsid w:val="022F48F3"/>
    <w:rsid w:val="04925626"/>
    <w:rsid w:val="074C75C1"/>
    <w:rsid w:val="084A76CE"/>
    <w:rsid w:val="0AE04DF9"/>
    <w:rsid w:val="0CE131E6"/>
    <w:rsid w:val="0F4D50E1"/>
    <w:rsid w:val="11120177"/>
    <w:rsid w:val="13AD662C"/>
    <w:rsid w:val="17267A8E"/>
    <w:rsid w:val="1B232003"/>
    <w:rsid w:val="1C2106E4"/>
    <w:rsid w:val="1CBA3C22"/>
    <w:rsid w:val="1D06237C"/>
    <w:rsid w:val="1EFD08F1"/>
    <w:rsid w:val="1F120F6E"/>
    <w:rsid w:val="1F697420"/>
    <w:rsid w:val="20A42CF2"/>
    <w:rsid w:val="21CB7B54"/>
    <w:rsid w:val="23656A9A"/>
    <w:rsid w:val="24292737"/>
    <w:rsid w:val="276349F4"/>
    <w:rsid w:val="2CC13888"/>
    <w:rsid w:val="2D4C2D07"/>
    <w:rsid w:val="2E6B6B2E"/>
    <w:rsid w:val="2EDE1784"/>
    <w:rsid w:val="32267810"/>
    <w:rsid w:val="34267BCE"/>
    <w:rsid w:val="34491369"/>
    <w:rsid w:val="373413EB"/>
    <w:rsid w:val="376727AF"/>
    <w:rsid w:val="377F209C"/>
    <w:rsid w:val="3FF36905"/>
    <w:rsid w:val="41BF3490"/>
    <w:rsid w:val="42E07DBB"/>
    <w:rsid w:val="43842EC3"/>
    <w:rsid w:val="445D6327"/>
    <w:rsid w:val="44726807"/>
    <w:rsid w:val="489E538C"/>
    <w:rsid w:val="49F40881"/>
    <w:rsid w:val="4D8F6034"/>
    <w:rsid w:val="501038FD"/>
    <w:rsid w:val="548155A3"/>
    <w:rsid w:val="55BF06DA"/>
    <w:rsid w:val="55EF31FD"/>
    <w:rsid w:val="59820B34"/>
    <w:rsid w:val="5A812BE9"/>
    <w:rsid w:val="5AAC5B0E"/>
    <w:rsid w:val="5D6D7BF8"/>
    <w:rsid w:val="5D8D62D9"/>
    <w:rsid w:val="5EFB09A5"/>
    <w:rsid w:val="6245621A"/>
    <w:rsid w:val="63A635D5"/>
    <w:rsid w:val="66F565E0"/>
    <w:rsid w:val="68220E8D"/>
    <w:rsid w:val="6C1C035E"/>
    <w:rsid w:val="711D7A3E"/>
    <w:rsid w:val="730B4A76"/>
    <w:rsid w:val="73C956F8"/>
    <w:rsid w:val="799B323C"/>
    <w:rsid w:val="7C242D65"/>
    <w:rsid w:val="7D9170B7"/>
    <w:rsid w:val="7E2E4282"/>
    <w:rsid w:val="7F98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字符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字符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字符"/>
    <w:basedOn w:val="8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6246F-BDAA-40B0-B467-8EC9BFA98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</Template>
  <Company>china</Company>
  <Pages>5</Pages>
  <Words>22</Words>
  <Characters>28</Characters>
  <Lines>1</Lines>
  <Paragraphs>1</Paragraphs>
  <TotalTime>2</TotalTime>
  <ScaleCrop>false</ScaleCrop>
  <LinksUpToDate>false</LinksUpToDate>
  <CharactersWithSpaces>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2018-04-11T08:01:00Z</dcterms:created>
  <dc:creator>kedao</dc:creator>
  <cp:lastModifiedBy>图图班班（工作日9:30-18:30）</cp:lastModifiedBy>
  <dcterms:modified xsi:type="dcterms:W3CDTF">2023-02-15T02:21:54Z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51FA7372F2D44D2093E5DD00080928E1</vt:lpwstr>
  </property>
</Properties>
</file>