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-703580</wp:posOffset>
                </wp:positionV>
                <wp:extent cx="5191125" cy="190500"/>
                <wp:effectExtent l="0" t="0" r="9525" b="0"/>
                <wp:wrapNone/>
                <wp:docPr id="12" name="梯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546860" y="153670"/>
                          <a:ext cx="5191125" cy="190500"/>
                        </a:xfrm>
                        <a:prstGeom prst="trapezoid">
                          <a:avLst/>
                        </a:prstGeom>
                        <a:solidFill>
                          <a:srgbClr val="C6AE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5.55pt;margin-top:-55.4pt;height:15pt;width:408.75pt;z-index:251676672;v-text-anchor:middle;mso-width-relative:page;mso-height-relative:page;" fillcolor="#C6AE9B" filled="t" stroked="f" coordsize="5191125,190500" o:gfxdata="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s4a7XWAAAACwEAAA8AAAAAAAAAAQAg&#10;AAAAIgAAAGRycy9kb3ducmV2LnhtbFBLAQIUABQAAAAIAIdO4kAsiTBgggIAAOcEAAAOAAAAAAAA&#10;AAEAIAAAACUBAABkcnMvZTJvRG9jLnhtbFBLBQYAAAAABgAGAFkBAAAZBgAAAAA=&#10;" path="m0,190500l47625,0,5143500,0,5191125,190500xe">
                <v:path o:connectlocs="2595562,0;23812,95250;2595562,190500;5167312,9525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-190500</wp:posOffset>
            </wp:positionV>
            <wp:extent cx="1012190" cy="1421765"/>
            <wp:effectExtent l="0" t="0" r="16510" b="6985"/>
            <wp:wrapNone/>
            <wp:docPr id="39" name="图片 3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1467485</wp:posOffset>
                </wp:positionV>
                <wp:extent cx="6485255" cy="360680"/>
                <wp:effectExtent l="0" t="0" r="10795" b="12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60680"/>
                          <a:chOff x="6808" y="3834"/>
                          <a:chExt cx="10213" cy="568"/>
                        </a:xfrm>
                      </wpg:grpSpPr>
                      <wps:wsp>
                        <wps:cNvPr id="15" name="圆角矩形 15"/>
                        <wps:cNvSpPr/>
                        <wps:spPr>
                          <a:xfrm>
                            <a:off x="6808" y="3834"/>
                            <a:ext cx="2159" cy="569"/>
                          </a:xfrm>
                          <a:prstGeom prst="roundRect">
                            <a:avLst/>
                          </a:prstGeom>
                          <a:solidFill>
                            <a:srgbClr val="4C73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9103" y="4233"/>
                            <a:ext cx="7918" cy="120"/>
                          </a:xfrm>
                          <a:prstGeom prst="roundRect">
                            <a:avLst/>
                          </a:prstGeom>
                          <a:solidFill>
                            <a:srgbClr val="C6AE9B">
                              <a:alpha val="1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115.55pt;height:28.4pt;width:510.65pt;z-index:-251635712;mso-width-relative:page;mso-height-relative:page;" coordorigin="6808,3834" coordsize="10213,568" o:gfxdata="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GZlyRPcAAAACwEAAA8AAAAAAAAAAQAgAAAAIgAAAGRycy9kb3ducmV2LnhtbFBLAQIUABQA&#10;AAAIAIdO4kC12ixUQgMAACUJAAAOAAAAAAAAAAEAIAAAACsBAABkcnMvZTJvRG9jLnhtbFBLBQYA&#10;AAAABgAGAFkBAADfBgAAAAA=&#10;">
                <o:lock v:ext="edit" aspectratio="f"/>
                <v:roundrect id="_x0000_s1026" o:spid="_x0000_s1026" o:spt="2" style="position:absolute;left:6808;top:3834;height:569;width:2159;v-text-anchor:middle;" fillcolor="#4C7380" filled="t" stroked="f" coordsize="21600,21600" arcsize="0.166666666666667" o:gfxdata="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jS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9103;top:4233;height:120;width:7918;v-text-anchor:middle;" fillcolor="#C6AE9B" filled="t" stroked="f" coordsize="21600,21600" arcsize="0.166666666666667" o:gfxdata="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fj2rsAAADb&#10;AAAADwAAAAAAAAABACAAAAAiAAAAZHJzL2Rvd25yZXYueG1sUEsBAhQAFAAAAAgAh07iQDMvBZ47&#10;AAAAOQAAABAAAAAAAAAAAQAgAAAACgEAAGRycy9zaGFwZXhtbC54bWxQSwUGAAAAAAYABgBbAQAA&#10;tAMAAAAA&#10;">
                  <v:fill on="t" opacity="917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-93980</wp:posOffset>
                </wp:positionV>
                <wp:extent cx="3399155" cy="5905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报考院校：中国人民大学/高分子工程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pt;margin-top:-7.4pt;height:46.5pt;width:267.65pt;z-index:251662336;mso-width-relative:page;mso-height-relative:page;" filled="f" stroked="f" coordsize="21600,21600" o:gfxdata="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xj0/3AAAAAoBAAAPAAAAAAAAAAEAIAAAACIAAABk&#10;cnMvZG93bnJldi54bWxQSwECFAAUAAAACACHTuJAGTZj1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报考院校：中国人民大学/高分子工程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-214630</wp:posOffset>
                </wp:positionV>
                <wp:extent cx="1231265" cy="590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张晓丽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pt;margin-top:-16.9pt;height:46.5pt;width:96.95pt;z-index:251661312;mso-width-relative:page;mso-height-relative:page;" filled="f" stroked="f" coordsize="21600,21600" o:gfxdata="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XQ3aTcAAAACgEAAA8AAAAAAAAAAQAgAAAAIgAAAGRy&#10;cy9kb3ducmV2LnhtbFBLAQIUABQAAAAIAIdO4kBqyk1X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张晓丽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-1386840</wp:posOffset>
                </wp:positionH>
                <wp:positionV relativeFrom="paragraph">
                  <wp:posOffset>-951230</wp:posOffset>
                </wp:positionV>
                <wp:extent cx="7943850" cy="3048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" y="67945"/>
                          <a:ext cx="7943850" cy="304800"/>
                        </a:xfrm>
                        <a:prstGeom prst="rect">
                          <a:avLst/>
                        </a:prstGeom>
                        <a:solidFill>
                          <a:srgbClr val="4C73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2pt;margin-top:-74.9pt;height:24pt;width:625.5pt;z-index:251675648;v-text-anchor:middle;mso-width-relative:page;mso-height-relative:page;" fillcolor="#4C7380" filled="t" stroked="f" coordsize="21600,21600" o:gfxdata="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FrPQzcAAAADwEAAA8AAAAAAAAAAQAgAAAAIgAAAGRycy9k&#10;b3ducmV2LnhtbFBLAQIUABQAAAAIAIdO4kB1pXpbcAIAANU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114300</wp:posOffset>
                </wp:positionV>
                <wp:extent cx="4336415" cy="768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26岁 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汉族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：docer@qq.com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浙江杭州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本科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158-0000-0000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4pt;margin-top:9pt;height:60.5pt;width:341.45pt;z-index:251660288;mso-width-relative:page;mso-height-relative:page;" filled="f" stroked="f" coordsize="21600,21600" o:gfxdata="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wg7+NoAAAAKAQAADwAAAAAAAAABACAAAAAiAAAAZHJz&#10;L2Rvd25yZXYueG1sUEsBAhQAFAAAAAgAh07iQF1imUE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26岁 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汉族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：docer@qq.com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浙江杭州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本科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158-0000-0000  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111125</wp:posOffset>
                </wp:positionV>
                <wp:extent cx="4457700" cy="85725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57250"/>
                        </a:xfrm>
                        <a:prstGeom prst="rect">
                          <a:avLst/>
                        </a:prstGeom>
                        <a:solidFill>
                          <a:srgbClr val="C6AE9B">
                            <a:alpha val="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55pt;margin-top:8.75pt;height:67.5pt;width:351pt;z-index:-251630592;v-text-anchor:middle;mso-width-relative:page;mso-height-relative:page;" fillcolor="#C6AE9B" filled="t" stroked="f" coordsize="21600,21600" o:gfxdata="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U8A72AAAAAoBAAAPAAAAAAAAAAEAIAAAACIAAABk&#10;cnMvZG93bnJldi54bWxQSwECFAAUAAAACACHTuJAt7JB6HgCAADtBAAADgAAAAAAAAABACAAAAAn&#10;AQAAZHJzL2Uyb0RvYy54bWxQSwUGAAAAAAYABgBZAQAAEQYAAAAA&#10;">
                <v:fill on="t" opacity="589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160020</wp:posOffset>
            </wp:positionV>
            <wp:extent cx="222250" cy="196215"/>
            <wp:effectExtent l="0" t="0" r="6350" b="13335"/>
            <wp:wrapNone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23495</wp:posOffset>
                </wp:positionV>
                <wp:extent cx="882015" cy="3810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1.85pt;height:30pt;width:69.45pt;z-index:251677696;mso-width-relative:page;mso-height-relative:page;" filled="f" stroked="f" coordsize="21600,21600" o:gfxdata="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0vZZDZAAAACAEAAA8AAAAAAAAAAQAgAAAAIgAAAGRy&#10;cy9kb3ducmV2LnhtbFBLAQIUABQAAAAIAIdO4kD/6tN7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tbl>
      <w:tblPr>
        <w:tblStyle w:val="4"/>
        <w:tblpPr w:leftFromText="180" w:rightFromText="180" w:vertAnchor="text" w:horzAnchor="page" w:tblpX="1200" w:tblpY="285"/>
        <w:tblOverlap w:val="never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701"/>
        <w:gridCol w:w="1701"/>
        <w:gridCol w:w="1701"/>
        <w:gridCol w:w="1701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70" w:type="dxa"/>
            <w:vMerge w:val="restart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初试成绩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数学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英语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政治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专业</w:t>
            </w:r>
          </w:p>
        </w:tc>
        <w:tc>
          <w:tcPr>
            <w:tcW w:w="1703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  <w:r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270" w:type="dxa"/>
            <w:vMerge w:val="continue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tabs>
                <w:tab w:val="left" w:pos="411"/>
              </w:tabs>
              <w:bidi w:val="0"/>
              <w:jc w:val="center"/>
              <w:rPr>
                <w:rFonts w:hint="eastAsia" w:ascii="汉仪旗黑-55简" w:hAnsi="汉仪旗黑-55简" w:eastAsia="汉仪旗黑-55简" w:cs="汉仪旗黑-55简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tabs>
          <w:tab w:val="left" w:pos="411"/>
        </w:tabs>
        <w:bidi w:val="0"/>
        <w:jc w:val="left"/>
        <w:rPr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4445</wp:posOffset>
                </wp:positionV>
                <wp:extent cx="882015" cy="3810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0.35pt;height:30pt;width:69.45pt;z-index:251667456;mso-width-relative:page;mso-height-relative:page;" filled="f" stroked="f" coordsize="21600,21600" o:gfxdata="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MWd72AAAAAcBAAAPAAAAAAAAAAEAIAAAACIAAABkcnMv&#10;ZG93bnJldi54bWxQSwECFAAUAAAACACHTuJAL+deBz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175260</wp:posOffset>
                </wp:positionV>
                <wp:extent cx="227965" cy="158750"/>
                <wp:effectExtent l="0" t="0" r="635" b="13335"/>
                <wp:wrapNone/>
                <wp:docPr id="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796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29.7pt;margin-top:13.8pt;height:12.5pt;width:17.95pt;z-index:251678720;mso-width-relative:page;mso-height-relative:page;" fillcolor="#FFFFFF [3212]" filled="t" stroked="f" coordsize="263,184" o:gfxdata="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Jsk/AzbAAAACQEAAA8A&#10;AAAAAAAAAQAgAAAAIgAAAGRycy9kb3ducmV2LnhtbFBLAQIUABQAAAAIAIdO4kCW9iz9awUAAKUZ&#10;AAAOAAAAAAAAAAEAIAAAACoBAABkcnMvZTJvRG9jLnhtbFBLBQYAAAAABgAGAFkBAAAH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textboxrect="0,0,263,184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55880</wp:posOffset>
                </wp:positionV>
                <wp:extent cx="6485255" cy="360680"/>
                <wp:effectExtent l="0" t="0" r="10795" b="12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60680"/>
                          <a:chOff x="6808" y="3834"/>
                          <a:chExt cx="10213" cy="568"/>
                        </a:xfrm>
                      </wpg:grpSpPr>
                      <wps:wsp>
                        <wps:cNvPr id="84" name="圆角矩形 15"/>
                        <wps:cNvSpPr/>
                        <wps:spPr>
                          <a:xfrm>
                            <a:off x="6808" y="3834"/>
                            <a:ext cx="2159" cy="569"/>
                          </a:xfrm>
                          <a:prstGeom prst="roundRect">
                            <a:avLst/>
                          </a:prstGeom>
                          <a:solidFill>
                            <a:srgbClr val="4C73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圆角矩形 26"/>
                        <wps:cNvSpPr/>
                        <wps:spPr>
                          <a:xfrm>
                            <a:off x="9103" y="4233"/>
                            <a:ext cx="7918" cy="120"/>
                          </a:xfrm>
                          <a:prstGeom prst="roundRect">
                            <a:avLst/>
                          </a:prstGeom>
                          <a:solidFill>
                            <a:srgbClr val="C6AE9B">
                              <a:alpha val="1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4.4pt;height:28.4pt;width:510.65pt;z-index:-251631616;mso-width-relative:page;mso-height-relative:page;" coordorigin="6808,3834" coordsize="10213,568" o:gfxdata="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CkelY2QAAAAgBAAAPAAAAAAAAAAEAIAAAACIAAABkcnMvZG93bnJldi54bWxQSwECFAAUAAAA&#10;CACHTuJAmS/ZFUMDAAAlCQAADgAAAAAAAAABACAAAAAoAQAAZHJzL2Uyb0RvYy54bWxQSwUGAAAA&#10;AAYABgBZAQAA3QYAAAAA&#10;">
                <o:lock v:ext="edit" aspectratio="f"/>
                <v:roundrect id="圆角矩形 15" o:spid="_x0000_s1026" o:spt="2" style="position:absolute;left:6808;top:3834;height:569;width:2159;v-text-anchor:middle;" fillcolor="#4C7380" filled="t" stroked="f" coordsize="21600,21600" arcsize="0.166666666666667" o:gfxdata="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W9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6" o:spid="_x0000_s1026" o:spt="2" style="position:absolute;left:9103;top:4233;height:120;width:7918;v-text-anchor:middle;" fillcolor="#C6AE9B" filled="t" stroked="f" coordsize="21600,21600" arcsize="0.166666666666667" o:gfxdata="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MyKXvQAA&#10;ANsAAAAPAAAAAAAAAAEAIAAAACIAAABkcnMvZG93bnJldi54bWxQSwECFAAUAAAACACHTuJAMy8F&#10;njsAAAA5AAAAEAAAAAAAAAABACAAAAAMAQAAZHJzL3NoYXBleG1sLnhtbFBLBQYAAAAABgAGAFsB&#10;AAC2AwAAAAA=&#10;">
                  <v:fill on="t" opacity="917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485775</wp:posOffset>
                </wp:positionV>
                <wp:extent cx="6469380" cy="12687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lang w:val="en-US" w:eastAsia="zh-CN"/>
                              </w:rPr>
                              <w:t>20xx年10月-20xx年09月          南京市审计大学                           专业/汉语言文学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lang w:val="en-US" w:eastAsia="zh-CN"/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学概论、现代汉语、古代汉语、中国汉字学、汉语史(或文字、声韵、训估学)、中外语言学史、语言文字信息处理、中国文化概论、中国古代文献学、文学概论、马克思主义文论、中国现代文学史、中国现当代文学作品选、中国古代文学史、语文教学论、自然科学基础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lang w:val="en-US" w:eastAsia="zh-CN"/>
                              </w:rPr>
                              <w:t>基础。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5pt;margin-top:38.25pt;height:99.9pt;width:509.4pt;z-index:251663360;mso-width-relative:page;mso-height-relative:page;" filled="f" stroked="f" coordsize="21600,21600" o:gfxdata="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KZAwfcAAAACgEAAA8AAAAAAAAAAQAgAAAAIgAA&#10;AGRycy9kb3ducmV2LnhtbFBLAQIUABQAAAAIAIdO4kD4ap5t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lang w:val="en-US" w:eastAsia="zh-CN"/>
                        </w:rPr>
                        <w:t>20xx年10月-20xx年09月          南京市审计大学                           专业/汉语言文学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lang w:val="en-US" w:eastAsia="zh-CN"/>
                        </w:rPr>
                        <w:t>主修课程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学概论、现代汉语、古代汉语、中国汉字学、汉语史(或文字、声韵、训估学)、中外语言学史、语言文字信息处理、中国文化概论、中国古代文献学、文学概论、马克思主义文论、中国现代文学史、中国现当代文学作品选、中国古代文学史、语文教学论、自然科学基础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lang w:val="en-US" w:eastAsia="zh-CN"/>
                        </w:rPr>
                        <w:t>基础。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411"/>
        </w:tabs>
        <w:bidi w:val="0"/>
        <w:jc w:val="left"/>
        <w:rPr>
          <w:lang w:val="en-US" w:eastAsia="zh-CN"/>
        </w:rPr>
        <w:sectPr>
          <w:pgSz w:w="11906" w:h="16838"/>
          <w:pgMar w:top="12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-1386840</wp:posOffset>
                </wp:positionH>
                <wp:positionV relativeFrom="paragraph">
                  <wp:posOffset>6490970</wp:posOffset>
                </wp:positionV>
                <wp:extent cx="7943850" cy="30480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304800"/>
                        </a:xfrm>
                        <a:prstGeom prst="rect">
                          <a:avLst/>
                        </a:prstGeom>
                        <a:solidFill>
                          <a:srgbClr val="4C73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2pt;margin-top:511.1pt;height:24pt;width:625.5pt;z-index:251686912;v-text-anchor:middle;mso-width-relative:page;mso-height-relative:page;" fillcolor="#4C7380" filled="t" stroked="f" coordsize="21600,21600" o:gfxdata="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0vhO9sAAAAPAQAADwAAAAAAAAABACAAAAAiAAAAZHJzL2Rvd25y&#10;ZXYueG1sUEsBAhQAFAAAAAgAh07iQBQtindtAgAAzQ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3288665</wp:posOffset>
                </wp:positionV>
                <wp:extent cx="882015" cy="3810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个人技能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258.95pt;height:30pt;width:69.45pt;z-index:251668480;mso-width-relative:page;mso-height-relative:page;" filled="f" stroked="f" coordsize="21600,21600" o:gfxdata="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PIt32wAAAAsBAAAPAAAAAAAAAAEAIAAAACIAAABk&#10;cnMvZG93bnJldi54bWxQSwECFAAUAAAACACHTuJA2h+pD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个人技能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4907915</wp:posOffset>
                </wp:positionV>
                <wp:extent cx="882015" cy="3810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386.45pt;height:30pt;width:69.45pt;z-index:251669504;mso-width-relative:page;mso-height-relative:page;" filled="f" stroked="f" coordsize="21600,21600" o:gfxdata="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yS1k9sAAAALAQAADwAAAAAAAAABACAAAAAiAAAA&#10;ZHJzL2Rvd25yZXYueG1sUEsBAhQAFAAAAAgAh07iQHibLz8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1488440</wp:posOffset>
                </wp:positionV>
                <wp:extent cx="882015" cy="3810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117.2pt;height:30pt;width:69.45pt;z-index:251679744;mso-width-relative:page;mso-height-relative:page;" filled="f" stroked="f" coordsize="21600,21600" o:gfxdata="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9vdQdsAAAALAQAADwAAAAAAAAABACAAAAAiAAAA&#10;ZHJzL2Rvd25yZXYueG1sUEsBAhQAFAAAAAgAh07iQIBgau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5033645</wp:posOffset>
                </wp:positionV>
                <wp:extent cx="205105" cy="205105"/>
                <wp:effectExtent l="0" t="0" r="4445" b="4445"/>
                <wp:wrapNone/>
                <wp:docPr id="71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custGeom>
                          <a:avLst/>
                          <a:gdLst>
                            <a:gd name="T0" fmla="*/ 624285 w 144"/>
                            <a:gd name="T1" fmla="*/ 286478 h 144"/>
                            <a:gd name="T2" fmla="*/ 572261 w 144"/>
                            <a:gd name="T3" fmla="*/ 216032 h 144"/>
                            <a:gd name="T4" fmla="*/ 600638 w 144"/>
                            <a:gd name="T5" fmla="*/ 154980 h 144"/>
                            <a:gd name="T6" fmla="*/ 562802 w 144"/>
                            <a:gd name="T7" fmla="*/ 79838 h 144"/>
                            <a:gd name="T8" fmla="*/ 501320 w 144"/>
                            <a:gd name="T9" fmla="*/ 103320 h 144"/>
                            <a:gd name="T10" fmla="*/ 416190 w 144"/>
                            <a:gd name="T11" fmla="*/ 89231 h 144"/>
                            <a:gd name="T12" fmla="*/ 392543 w 144"/>
                            <a:gd name="T13" fmla="*/ 28178 h 144"/>
                            <a:gd name="T14" fmla="*/ 312142 w 144"/>
                            <a:gd name="T15" fmla="*/ 0 h 144"/>
                            <a:gd name="T16" fmla="*/ 288495 w 144"/>
                            <a:gd name="T17" fmla="*/ 56356 h 144"/>
                            <a:gd name="T18" fmla="*/ 217554 w 144"/>
                            <a:gd name="T19" fmla="*/ 108016 h 144"/>
                            <a:gd name="T20" fmla="*/ 156071 w 144"/>
                            <a:gd name="T21" fmla="*/ 79838 h 144"/>
                            <a:gd name="T22" fmla="*/ 80400 w 144"/>
                            <a:gd name="T23" fmla="*/ 117409 h 144"/>
                            <a:gd name="T24" fmla="*/ 104047 w 144"/>
                            <a:gd name="T25" fmla="*/ 178461 h 144"/>
                            <a:gd name="T26" fmla="*/ 89859 w 144"/>
                            <a:gd name="T27" fmla="*/ 262996 h 144"/>
                            <a:gd name="T28" fmla="*/ 28377 w 144"/>
                            <a:gd name="T29" fmla="*/ 286478 h 144"/>
                            <a:gd name="T30" fmla="*/ 0 w 144"/>
                            <a:gd name="T31" fmla="*/ 366316 h 144"/>
                            <a:gd name="T32" fmla="*/ 56753 w 144"/>
                            <a:gd name="T33" fmla="*/ 389797 h 144"/>
                            <a:gd name="T34" fmla="*/ 108777 w 144"/>
                            <a:gd name="T35" fmla="*/ 460243 h 144"/>
                            <a:gd name="T36" fmla="*/ 80400 w 144"/>
                            <a:gd name="T37" fmla="*/ 521295 h 144"/>
                            <a:gd name="T38" fmla="*/ 118236 w 144"/>
                            <a:gd name="T39" fmla="*/ 596437 h 144"/>
                            <a:gd name="T40" fmla="*/ 179718 w 144"/>
                            <a:gd name="T41" fmla="*/ 572955 h 144"/>
                            <a:gd name="T42" fmla="*/ 264848 w 144"/>
                            <a:gd name="T43" fmla="*/ 587044 h 144"/>
                            <a:gd name="T44" fmla="*/ 288495 w 144"/>
                            <a:gd name="T45" fmla="*/ 648097 h 144"/>
                            <a:gd name="T46" fmla="*/ 368896 w 144"/>
                            <a:gd name="T47" fmla="*/ 676275 h 144"/>
                            <a:gd name="T48" fmla="*/ 392543 w 144"/>
                            <a:gd name="T49" fmla="*/ 619919 h 144"/>
                            <a:gd name="T50" fmla="*/ 463484 w 144"/>
                            <a:gd name="T51" fmla="*/ 568259 h 144"/>
                            <a:gd name="T52" fmla="*/ 524967 w 144"/>
                            <a:gd name="T53" fmla="*/ 596437 h 144"/>
                            <a:gd name="T54" fmla="*/ 600638 w 144"/>
                            <a:gd name="T55" fmla="*/ 558866 h 144"/>
                            <a:gd name="T56" fmla="*/ 576991 w 144"/>
                            <a:gd name="T57" fmla="*/ 497814 h 144"/>
                            <a:gd name="T58" fmla="*/ 591179 w 144"/>
                            <a:gd name="T59" fmla="*/ 413279 h 144"/>
                            <a:gd name="T60" fmla="*/ 652661 w 144"/>
                            <a:gd name="T61" fmla="*/ 389797 h 144"/>
                            <a:gd name="T62" fmla="*/ 681038 w 144"/>
                            <a:gd name="T63" fmla="*/ 309959 h 144"/>
                            <a:gd name="T64" fmla="*/ 472943 w 144"/>
                            <a:gd name="T65" fmla="*/ 338138 h 144"/>
                            <a:gd name="T66" fmla="*/ 208095 w 144"/>
                            <a:gd name="T67" fmla="*/ 338138 h 144"/>
                            <a:gd name="T68" fmla="*/ 472943 w 144"/>
                            <a:gd name="T69" fmla="*/ 338138 h 144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44" h="144">
                              <a:moveTo>
                                <a:pt x="138" y="61"/>
                              </a:moveTo>
                              <a:cubicBezTo>
                                <a:pt x="132" y="61"/>
                                <a:pt x="132" y="61"/>
                                <a:pt x="132" y="61"/>
                              </a:cubicBezTo>
                              <a:cubicBezTo>
                                <a:pt x="129" y="61"/>
                                <a:pt x="126" y="59"/>
                                <a:pt x="125" y="56"/>
                              </a:cubicBezTo>
                              <a:cubicBezTo>
                                <a:pt x="121" y="46"/>
                                <a:pt x="121" y="46"/>
                                <a:pt x="121" y="46"/>
                              </a:cubicBezTo>
                              <a:cubicBezTo>
                                <a:pt x="119" y="44"/>
                                <a:pt x="120" y="40"/>
                                <a:pt x="122" y="38"/>
                              </a:cubicBez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9" y="31"/>
                                <a:pt x="129" y="27"/>
                                <a:pt x="127" y="25"/>
                              </a:cubicBezTo>
                              <a:cubicBezTo>
                                <a:pt x="119" y="17"/>
                                <a:pt x="119" y="17"/>
                                <a:pt x="119" y="17"/>
                              </a:cubicBezTo>
                              <a:cubicBezTo>
                                <a:pt x="117" y="15"/>
                                <a:pt x="113" y="15"/>
                                <a:pt x="111" y="17"/>
                              </a:cubicBezTo>
                              <a:cubicBezTo>
                                <a:pt x="106" y="22"/>
                                <a:pt x="106" y="22"/>
                                <a:pt x="106" y="22"/>
                              </a:cubicBezTo>
                              <a:cubicBezTo>
                                <a:pt x="104" y="24"/>
                                <a:pt x="100" y="25"/>
                                <a:pt x="98" y="23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5" y="18"/>
                                <a:pt x="83" y="15"/>
                                <a:pt x="83" y="12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3" y="2"/>
                                <a:pt x="81" y="0"/>
                                <a:pt x="78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63" y="0"/>
                                <a:pt x="61" y="2"/>
                                <a:pt x="61" y="6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61" y="15"/>
                                <a:pt x="59" y="18"/>
                                <a:pt x="56" y="19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44" y="25"/>
                                <a:pt x="40" y="24"/>
                                <a:pt x="38" y="22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1" y="15"/>
                                <a:pt x="27" y="15"/>
                                <a:pt x="25" y="17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cubicBezTo>
                                <a:pt x="15" y="27"/>
                                <a:pt x="15" y="31"/>
                                <a:pt x="17" y="33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4" y="40"/>
                                <a:pt x="25" y="44"/>
                                <a:pt x="23" y="46"/>
                              </a:cubicBezTo>
                              <a:cubicBezTo>
                                <a:pt x="19" y="56"/>
                                <a:pt x="19" y="56"/>
                                <a:pt x="19" y="56"/>
                              </a:cubicBezTo>
                              <a:cubicBezTo>
                                <a:pt x="18" y="59"/>
                                <a:pt x="15" y="61"/>
                                <a:pt x="12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cubicBezTo>
                                <a:pt x="2" y="61"/>
                                <a:pt x="0" y="63"/>
                                <a:pt x="0" y="66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1"/>
                                <a:pt x="2" y="83"/>
                                <a:pt x="6" y="83"/>
                              </a:cubicBezTo>
                              <a:cubicBezTo>
                                <a:pt x="12" y="83"/>
                                <a:pt x="12" y="83"/>
                                <a:pt x="12" y="83"/>
                              </a:cubicBezTo>
                              <a:cubicBezTo>
                                <a:pt x="15" y="83"/>
                                <a:pt x="18" y="85"/>
                                <a:pt x="19" y="88"/>
                              </a:cubicBezTo>
                              <a:cubicBezTo>
                                <a:pt x="23" y="98"/>
                                <a:pt x="23" y="98"/>
                                <a:pt x="23" y="98"/>
                              </a:cubicBezTo>
                              <a:cubicBezTo>
                                <a:pt x="25" y="100"/>
                                <a:pt x="24" y="104"/>
                                <a:pt x="22" y="106"/>
                              </a:cubicBezTo>
                              <a:cubicBezTo>
                                <a:pt x="17" y="111"/>
                                <a:pt x="17" y="111"/>
                                <a:pt x="17" y="111"/>
                              </a:cubicBezTo>
                              <a:cubicBezTo>
                                <a:pt x="15" y="113"/>
                                <a:pt x="15" y="117"/>
                                <a:pt x="17" y="119"/>
                              </a:cubicBezTo>
                              <a:cubicBezTo>
                                <a:pt x="25" y="127"/>
                                <a:pt x="25" y="127"/>
                                <a:pt x="25" y="127"/>
                              </a:cubicBezTo>
                              <a:cubicBezTo>
                                <a:pt x="27" y="129"/>
                                <a:pt x="31" y="129"/>
                                <a:pt x="33" y="127"/>
                              </a:cubicBezTo>
                              <a:cubicBezTo>
                                <a:pt x="38" y="122"/>
                                <a:pt x="38" y="122"/>
                                <a:pt x="38" y="122"/>
                              </a:cubicBezTo>
                              <a:cubicBezTo>
                                <a:pt x="40" y="120"/>
                                <a:pt x="44" y="119"/>
                                <a:pt x="46" y="121"/>
                              </a:cubicBezTo>
                              <a:cubicBezTo>
                                <a:pt x="56" y="125"/>
                                <a:pt x="56" y="125"/>
                                <a:pt x="56" y="125"/>
                              </a:cubicBezTo>
                              <a:cubicBezTo>
                                <a:pt x="59" y="126"/>
                                <a:pt x="61" y="129"/>
                                <a:pt x="61" y="132"/>
                              </a:cubicBezTo>
                              <a:cubicBezTo>
                                <a:pt x="61" y="138"/>
                                <a:pt x="61" y="138"/>
                                <a:pt x="61" y="138"/>
                              </a:cubicBezTo>
                              <a:cubicBezTo>
                                <a:pt x="61" y="142"/>
                                <a:pt x="63" y="144"/>
                                <a:pt x="66" y="144"/>
                              </a:cubicBezTo>
                              <a:cubicBezTo>
                                <a:pt x="78" y="144"/>
                                <a:pt x="78" y="144"/>
                                <a:pt x="78" y="144"/>
                              </a:cubicBezTo>
                              <a:cubicBezTo>
                                <a:pt x="81" y="144"/>
                                <a:pt x="83" y="142"/>
                                <a:pt x="83" y="138"/>
                              </a:cubicBezTo>
                              <a:cubicBezTo>
                                <a:pt x="83" y="132"/>
                                <a:pt x="83" y="132"/>
                                <a:pt x="83" y="132"/>
                              </a:cubicBezTo>
                              <a:cubicBezTo>
                                <a:pt x="83" y="129"/>
                                <a:pt x="85" y="126"/>
                                <a:pt x="88" y="125"/>
                              </a:cubicBezTo>
                              <a:cubicBezTo>
                                <a:pt x="98" y="121"/>
                                <a:pt x="98" y="121"/>
                                <a:pt x="98" y="121"/>
                              </a:cubicBezTo>
                              <a:cubicBezTo>
                                <a:pt x="100" y="119"/>
                                <a:pt x="104" y="120"/>
                                <a:pt x="106" y="122"/>
                              </a:cubicBezTo>
                              <a:cubicBezTo>
                                <a:pt x="111" y="127"/>
                                <a:pt x="111" y="127"/>
                                <a:pt x="111" y="127"/>
                              </a:cubicBezTo>
                              <a:cubicBezTo>
                                <a:pt x="113" y="129"/>
                                <a:pt x="117" y="129"/>
                                <a:pt x="119" y="127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cubicBezTo>
                                <a:pt x="129" y="117"/>
                                <a:pt x="129" y="113"/>
                                <a:pt x="127" y="111"/>
                              </a:cubicBezTo>
                              <a:cubicBezTo>
                                <a:pt x="122" y="106"/>
                                <a:pt x="122" y="106"/>
                                <a:pt x="122" y="106"/>
                              </a:cubicBezTo>
                              <a:cubicBezTo>
                                <a:pt x="120" y="104"/>
                                <a:pt x="119" y="100"/>
                                <a:pt x="121" y="98"/>
                              </a:cubicBezTo>
                              <a:cubicBezTo>
                                <a:pt x="125" y="88"/>
                                <a:pt x="125" y="88"/>
                                <a:pt x="125" y="88"/>
                              </a:cubicBezTo>
                              <a:cubicBezTo>
                                <a:pt x="126" y="85"/>
                                <a:pt x="129" y="83"/>
                                <a:pt x="132" y="83"/>
                              </a:cubicBezTo>
                              <a:cubicBezTo>
                                <a:pt x="138" y="83"/>
                                <a:pt x="138" y="83"/>
                                <a:pt x="138" y="83"/>
                              </a:cubicBezTo>
                              <a:cubicBezTo>
                                <a:pt x="142" y="83"/>
                                <a:pt x="144" y="81"/>
                                <a:pt x="144" y="78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63"/>
                                <a:pt x="142" y="61"/>
                                <a:pt x="138" y="61"/>
                              </a:cubicBezTo>
                              <a:moveTo>
                                <a:pt x="100" y="72"/>
                              </a:moveTo>
                              <a:cubicBezTo>
                                <a:pt x="100" y="87"/>
                                <a:pt x="87" y="100"/>
                                <a:pt x="72" y="100"/>
                              </a:cubicBezTo>
                              <a:cubicBezTo>
                                <a:pt x="57" y="100"/>
                                <a:pt x="44" y="87"/>
                                <a:pt x="44" y="72"/>
                              </a:cubicBezTo>
                              <a:cubicBezTo>
                                <a:pt x="44" y="57"/>
                                <a:pt x="57" y="44"/>
                                <a:pt x="72" y="44"/>
                              </a:cubicBezTo>
                              <a:cubicBezTo>
                                <a:pt x="87" y="44"/>
                                <a:pt x="100" y="57"/>
                                <a:pt x="100" y="7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lIns="121917" tIns="60958" rIns="121917" bIns="60958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-29.3pt;margin-top:396.35pt;height:16.15pt;width:16.15pt;z-index:251674624;mso-width-relative:page;mso-height-relative:page;" fillcolor="#FFFFFF [3212]" filled="t" stroked="f" coordsize="144,144" o:gfxdata="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P/raW90AAAALAQAADwAAAAAA&#10;AAABACAAAAAiAAAAZHJzL2Rvd25yZXYueG1sUEsBAhQAFAAAAAgAh07iQOT7l7GECgAAKjUAAA4A&#10;AAAAAAAAAQAgAAAALAEAAGRycy9lMm9Eb2MueG1sUEsFBgAAAAAGAAYAWQEAACIOAAAAAA==&#10;" path="m138,61c132,61,132,61,132,61c129,61,126,59,125,56c121,46,121,46,121,46c119,44,120,40,122,38c127,33,127,33,127,33c129,31,129,27,127,25c119,17,119,17,119,17c117,15,113,15,111,17c106,22,106,22,106,22c104,24,100,25,98,23c88,19,88,19,88,19c85,18,83,15,83,12c83,6,83,6,83,6c83,2,81,0,78,0c66,0,66,0,66,0c63,0,61,2,61,6c61,12,61,12,61,12c61,15,59,18,56,19c46,23,46,23,46,23c44,25,40,24,38,22c33,17,33,17,33,17c31,15,27,15,25,17c17,25,17,25,17,25c15,27,15,31,17,33c22,38,22,38,22,38c24,40,25,44,23,46c19,56,19,56,19,56c18,59,15,61,12,61c6,61,6,61,6,61c2,61,0,63,0,66c0,78,0,78,0,78c0,81,2,83,6,83c12,83,12,83,12,83c15,83,18,85,19,88c23,98,23,98,23,98c25,100,24,104,22,106c17,111,17,111,17,111c15,113,15,117,17,119c25,127,25,127,25,127c27,129,31,129,33,127c38,122,38,122,38,122c40,120,44,119,46,121c56,125,56,125,56,125c59,126,61,129,61,132c61,138,61,138,61,138c61,142,63,144,66,144c78,144,78,144,78,144c81,144,83,142,83,138c83,132,83,132,83,132c83,129,85,126,88,125c98,121,98,121,98,121c100,119,104,120,106,122c111,127,111,127,111,127c113,129,117,129,119,127c127,119,127,119,127,119c129,117,129,113,127,111c122,106,122,106,122,106c120,104,119,100,121,98c125,88,125,88,125,88c126,85,129,83,132,83c138,83,138,83,138,83c142,83,144,81,144,78c144,66,144,66,144,66c144,63,142,61,138,61m100,72c100,87,87,100,72,100c57,100,44,87,44,72c44,57,57,44,72,44c87,44,100,57,100,72e">
                <v:path textboxrect="0,0,144,144" o:connectlocs="889194270,408042154;815094391,307703078;855512895,220744256;801621557,113716479;714050268,147162837;592796180,127095307;559114805,40135060;444596422,0;410915048,80270120;309870924,153851539;222298211,113716479;114516958,167230367;148198332,254189190;127989793,374595795;40418504,408042154;0,521758633;80835583,555203567;154935462,655542642;114516958,742501465;168408297,849529242;255979586,816082883;377233673,836150414;410915048,923110661;525433431,963245721;559114805,882975600;660158929,809394181;747731642,849529242;855512895,796015353;821831521,709056531;842040061,588649925;929611350,555203567;970029854,441487088;673631763,481623572;296398090,481623572;673631763,48162357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76377952756pt,4.79984251968504pt,9.59976377952756pt,4.79984251968504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1633220</wp:posOffset>
                </wp:positionV>
                <wp:extent cx="205105" cy="177800"/>
                <wp:effectExtent l="0" t="0" r="4445" b="12700"/>
                <wp:wrapNone/>
                <wp:docPr id="70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105" cy="177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4" y="28"/>
                            </a:cxn>
                            <a:cxn ang="0">
                              <a:pos x="0" y="28"/>
                            </a:cxn>
                            <a:cxn ang="0">
                              <a:pos x="0" y="15"/>
                            </a:cxn>
                            <a:cxn ang="0">
                              <a:pos x="5" y="9"/>
                            </a:cxn>
                            <a:cxn ang="0">
                              <a:pos x="18" y="9"/>
                            </a:cxn>
                            <a:cxn ang="0">
                              <a:pos x="18" y="3"/>
                            </a:cxn>
                            <a:cxn ang="0">
                              <a:pos x="21" y="0"/>
                            </a:cxn>
                            <a:cxn ang="0">
                              <a:pos x="42" y="0"/>
                            </a:cxn>
                            <a:cxn ang="0">
                              <a:pos x="45" y="3"/>
                            </a:cxn>
                            <a:cxn ang="0">
                              <a:pos x="45" y="9"/>
                            </a:cxn>
                            <a:cxn ang="0">
                              <a:pos x="58" y="9"/>
                            </a:cxn>
                            <a:cxn ang="0">
                              <a:pos x="64" y="15"/>
                            </a:cxn>
                            <a:cxn ang="0">
                              <a:pos x="64" y="28"/>
                            </a:cxn>
                            <a:cxn ang="0">
                              <a:pos x="64" y="49"/>
                            </a:cxn>
                            <a:cxn ang="0">
                              <a:pos x="58" y="55"/>
                            </a:cxn>
                            <a:cxn ang="0">
                              <a:pos x="5" y="55"/>
                            </a:cxn>
                            <a:cxn ang="0">
                              <a:pos x="0" y="49"/>
                            </a:cxn>
                            <a:cxn ang="0">
                              <a:pos x="0" y="32"/>
                            </a:cxn>
                            <a:cxn ang="0">
                              <a:pos x="24" y="32"/>
                            </a:cxn>
                            <a:cxn ang="0">
                              <a:pos x="24" y="37"/>
                            </a:cxn>
                            <a:cxn ang="0">
                              <a:pos x="26" y="40"/>
                            </a:cxn>
                            <a:cxn ang="0">
                              <a:pos x="37" y="40"/>
                            </a:cxn>
                            <a:cxn ang="0">
                              <a:pos x="40" y="37"/>
                            </a:cxn>
                            <a:cxn ang="0">
                              <a:pos x="40" y="32"/>
                            </a:cxn>
                            <a:cxn ang="0">
                              <a:pos x="64" y="32"/>
                            </a:cxn>
                            <a:cxn ang="0">
                              <a:pos x="64" y="49"/>
                            </a:cxn>
                            <a:cxn ang="0">
                              <a:pos x="41" y="9"/>
                            </a:cxn>
                            <a:cxn ang="0">
                              <a:pos x="41" y="4"/>
                            </a:cxn>
                            <a:cxn ang="0">
                              <a:pos x="23" y="4"/>
                            </a:cxn>
                            <a:cxn ang="0">
                              <a:pos x="23" y="9"/>
                            </a:cxn>
                            <a:cxn ang="0">
                              <a:pos x="41" y="9"/>
                            </a:cxn>
                            <a:cxn ang="0">
                              <a:pos x="36" y="36"/>
                            </a:cxn>
                            <a:cxn ang="0">
                              <a:pos x="27" y="36"/>
                            </a:cxn>
                            <a:cxn ang="0">
                              <a:pos x="27" y="32"/>
                            </a:cxn>
                            <a:cxn ang="0">
                              <a:pos x="36" y="32"/>
                            </a:cxn>
                            <a:cxn ang="0">
                              <a:pos x="36" y="36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28"/>
                              </a:move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1"/>
                                <a:pt x="2" y="9"/>
                                <a:pt x="5" y="9"/>
                              </a:cubicBezTo>
                              <a:cubicBezTo>
                                <a:pt x="18" y="9"/>
                                <a:pt x="18" y="9"/>
                                <a:pt x="18" y="9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1"/>
                                <a:pt x="20" y="0"/>
                                <a:pt x="21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4" y="0"/>
                                <a:pt x="45" y="1"/>
                                <a:pt x="45" y="3"/>
                              </a:cubicBezTo>
                              <a:cubicBezTo>
                                <a:pt x="45" y="9"/>
                                <a:pt x="45" y="9"/>
                                <a:pt x="45" y="9"/>
                              </a:cubicBezTo>
                              <a:cubicBezTo>
                                <a:pt x="58" y="9"/>
                                <a:pt x="58" y="9"/>
                                <a:pt x="58" y="9"/>
                              </a:cubicBezTo>
                              <a:cubicBezTo>
                                <a:pt x="61" y="9"/>
                                <a:pt x="64" y="11"/>
                                <a:pt x="64" y="15"/>
                              </a:cubicBezTo>
                              <a:lnTo>
                                <a:pt x="64" y="28"/>
                              </a:lnTo>
                              <a:close/>
                              <a:moveTo>
                                <a:pt x="64" y="49"/>
                              </a:moveTo>
                              <a:cubicBezTo>
                                <a:pt x="64" y="52"/>
                                <a:pt x="61" y="55"/>
                                <a:pt x="58" y="55"/>
                              </a:cubicBezTo>
                              <a:cubicBezTo>
                                <a:pt x="5" y="55"/>
                                <a:pt x="5" y="55"/>
                                <a:pt x="5" y="55"/>
                              </a:cubicBezTo>
                              <a:cubicBezTo>
                                <a:pt x="2" y="55"/>
                                <a:pt x="0" y="52"/>
                                <a:pt x="0" y="49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39"/>
                                <a:pt x="25" y="40"/>
                                <a:pt x="26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9" y="40"/>
                                <a:pt x="40" y="39"/>
                                <a:pt x="40" y="37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lnTo>
                                <a:pt x="64" y="49"/>
                              </a:lnTo>
                              <a:close/>
                              <a:moveTo>
                                <a:pt x="41" y="9"/>
                              </a:move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lnTo>
                                <a:pt x="41" y="9"/>
                              </a:lnTo>
                              <a:close/>
                              <a:moveTo>
                                <a:pt x="36" y="36"/>
                              </a:moveTo>
                              <a:cubicBezTo>
                                <a:pt x="27" y="36"/>
                                <a:pt x="27" y="36"/>
                                <a:pt x="27" y="36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lnTo>
                                <a:pt x="36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121917" tIns="60958" rIns="121917" bIns="60958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-27.8pt;margin-top:128.6pt;height:14pt;width:16.15pt;z-index:251672576;mso-width-relative:page;mso-height-relative:page;" fillcolor="#FFFFFF [3212]" filled="t" stroked="f" coordsize="64,55" o:gfxdata="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BFzlTp2wAAAAsBAAAPAAAAAAAAAAEAIAAA&#10;ACIAAABkcnMvZG93bnJldi54bWxQSwECFAAUAAAACACHTuJANdBy67UEAAAoFgAADgAAAAAAAAAB&#10;ACAAAAAqAQAAZHJzL2Uyb0RvYy54bWxQSwUGAAAAAAYABgBZAQAAUQgAAAAA&#10;" path="m64,28c0,28,0,28,0,28c0,15,0,15,0,15c0,11,2,9,5,9c18,9,18,9,18,9c18,3,18,3,18,3c18,1,20,0,21,0c42,0,42,0,42,0c44,0,45,1,45,3c45,9,45,9,45,9c58,9,58,9,58,9c61,9,64,11,64,15l64,28xm64,49c64,52,61,55,58,55c5,55,5,55,5,55c2,55,0,52,0,49c0,32,0,32,0,32c24,32,24,32,24,32c24,37,24,37,24,37c24,39,25,40,26,40c37,40,37,40,37,40c39,40,40,39,40,37c40,32,40,32,40,32c64,32,64,32,64,32l64,49xm41,9c41,4,41,4,41,4c23,4,23,4,23,4c23,9,23,9,23,9l41,9xm36,36c27,36,27,36,27,36c27,32,27,32,27,32c36,32,36,32,36,32l36,36xe">
                <v:path textboxrect="0,0,64,55" o:connectlocs="64,28;0,28;0,15;5,9;18,9;18,3;21,0;42,0;45,3;45,9;58,9;64,15;64,28;64,49;58,55;5,55;0,49;0,32;24,32;24,37;26,40;37,40;40,37;40,32;64,32;64,49;41,9;41,4;23,4;23,9;41,9;36,36;27,36;27,32;36,32;36,36" o:connectangles="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9.59976377952756pt,4.79984251968504pt,9.59976377952756pt,4.79984251968504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3426460</wp:posOffset>
                </wp:positionV>
                <wp:extent cx="198755" cy="198755"/>
                <wp:effectExtent l="0" t="0" r="10795" b="10795"/>
                <wp:wrapNone/>
                <wp:docPr id="104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" cy="198755"/>
                          <a:chOff x="0" y="0"/>
                          <a:chExt cx="581" cy="578"/>
                        </a:xfrm>
                        <a:solidFill>
                          <a:srgbClr val="FFFFFF"/>
                        </a:solidFill>
                      </wpg:grpSpPr>
                      <wps:wsp>
                        <wps:cNvPr id="105" name="AutoShape 289"/>
                        <wps:cNvSpPr/>
                        <wps:spPr bwMode="auto">
                          <a:xfrm>
                            <a:off x="344" y="336"/>
                            <a:ext cx="237" cy="24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w 21600"/>
                              <a:gd name="T7" fmla="*/ 0 h 21600"/>
                              <a:gd name="T8" fmla="*/ 0 w 21600"/>
                              <a:gd name="T9" fmla="*/ 0 h 21600"/>
                              <a:gd name="T10" fmla="*/ 0 w 21600"/>
                              <a:gd name="T11" fmla="*/ 0 h 21600"/>
                              <a:gd name="T12" fmla="*/ 0 w 21600"/>
                              <a:gd name="T13" fmla="*/ 0 h 21600"/>
                              <a:gd name="T14" fmla="*/ 0 w 21600"/>
                              <a:gd name="T15" fmla="*/ 0 h 21600"/>
                              <a:gd name="T16" fmla="*/ 0 w 21600"/>
                              <a:gd name="T17" fmla="*/ 0 h 21600"/>
                              <a:gd name="T18" fmla="*/ 0 w 21600"/>
                              <a:gd name="T19" fmla="*/ 0 h 21600"/>
                              <a:gd name="T20" fmla="*/ 0 w 21600"/>
                              <a:gd name="T21" fmla="*/ 0 h 21600"/>
                              <a:gd name="T22" fmla="*/ 0 w 21600"/>
                              <a:gd name="T23" fmla="*/ 0 h 21600"/>
                              <a:gd name="T24" fmla="*/ 0 w 21600"/>
                              <a:gd name="T25" fmla="*/ 0 h 21600"/>
                              <a:gd name="T26" fmla="*/ 0 w 21600"/>
                              <a:gd name="T27" fmla="*/ 0 h 21600"/>
                              <a:gd name="T28" fmla="*/ 0 w 21600"/>
                              <a:gd name="T29" fmla="*/ 0 h 21600"/>
                              <a:gd name="T30" fmla="*/ 0 w 21600"/>
                              <a:gd name="T31" fmla="*/ 0 h 21600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7065"/>
                                </a:moveTo>
                                <a:lnTo>
                                  <a:pt x="8317" y="15192"/>
                                </a:lnTo>
                                <a:lnTo>
                                  <a:pt x="12736" y="20980"/>
                                </a:lnTo>
                                <a:lnTo>
                                  <a:pt x="15082" y="21600"/>
                                </a:lnTo>
                                <a:lnTo>
                                  <a:pt x="21600" y="15192"/>
                                </a:lnTo>
                                <a:lnTo>
                                  <a:pt x="20968" y="12848"/>
                                </a:lnTo>
                                <a:lnTo>
                                  <a:pt x="15089" y="8571"/>
                                </a:lnTo>
                                <a:lnTo>
                                  <a:pt x="6319" y="0"/>
                                </a:lnTo>
                                <a:lnTo>
                                  <a:pt x="111" y="6067"/>
                                </a:lnTo>
                                <a:cubicBezTo>
                                  <a:pt x="103" y="6407"/>
                                  <a:pt x="62" y="6739"/>
                                  <a:pt x="0" y="7065"/>
                                </a:cubicBezTo>
                                <a:close/>
                                <a:moveTo>
                                  <a:pt x="14454" y="11832"/>
                                </a:moveTo>
                                <a:cubicBezTo>
                                  <a:pt x="15979" y="11832"/>
                                  <a:pt x="17215" y="13039"/>
                                  <a:pt x="17215" y="14528"/>
                                </a:cubicBezTo>
                                <a:cubicBezTo>
                                  <a:pt x="17215" y="16018"/>
                                  <a:pt x="15979" y="17224"/>
                                  <a:pt x="14454" y="17224"/>
                                </a:cubicBezTo>
                                <a:cubicBezTo>
                                  <a:pt x="12932" y="17224"/>
                                  <a:pt x="11695" y="16018"/>
                                  <a:pt x="11695" y="14528"/>
                                </a:cubicBezTo>
                                <a:cubicBezTo>
                                  <a:pt x="11695" y="13039"/>
                                  <a:pt x="12932" y="11832"/>
                                  <a:pt x="14454" y="11832"/>
                                </a:cubicBezTo>
                                <a:close/>
                                <a:moveTo>
                                  <a:pt x="14454" y="11832"/>
                                </a:move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0" tIns="0" rIns="0" bIns="0"/>
                      </wps:wsp>
                      <wps:wsp>
                        <wps:cNvPr id="106" name="AutoShape 290"/>
                        <wps:cNvSpPr/>
                        <wps:spPr bwMode="auto">
                          <a:xfrm>
                            <a:off x="0" y="0"/>
                            <a:ext cx="301" cy="29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541"/>
                              <a:gd name="T2" fmla="*/ 0 w 21600"/>
                              <a:gd name="T3" fmla="*/ 0 h 21541"/>
                              <a:gd name="T4" fmla="*/ 0 w 21600"/>
                              <a:gd name="T5" fmla="*/ 0 h 21541"/>
                              <a:gd name="T6" fmla="*/ 0 w 21600"/>
                              <a:gd name="T7" fmla="*/ 0 h 21541"/>
                              <a:gd name="T8" fmla="*/ 0 w 21600"/>
                              <a:gd name="T9" fmla="*/ 0 h 21541"/>
                              <a:gd name="T10" fmla="*/ 0 w 21600"/>
                              <a:gd name="T11" fmla="*/ 0 h 21541"/>
                              <a:gd name="T12" fmla="*/ 0 w 21600"/>
                              <a:gd name="T13" fmla="*/ 0 h 21541"/>
                              <a:gd name="T14" fmla="*/ 0 w 21600"/>
                              <a:gd name="T15" fmla="*/ 0 h 21541"/>
                              <a:gd name="T16" fmla="*/ 0 w 21600"/>
                              <a:gd name="T17" fmla="*/ 0 h 21541"/>
                              <a:gd name="T18" fmla="*/ 0 w 21600"/>
                              <a:gd name="T19" fmla="*/ 0 h 21541"/>
                              <a:gd name="T20" fmla="*/ 0 w 21600"/>
                              <a:gd name="T21" fmla="*/ 0 h 21541"/>
                              <a:gd name="T22" fmla="*/ 0 w 21600"/>
                              <a:gd name="T23" fmla="*/ 0 h 21541"/>
                              <a:gd name="T24" fmla="*/ 0 w 21600"/>
                              <a:gd name="T25" fmla="*/ 0 h 21541"/>
                              <a:gd name="T26" fmla="*/ 0 w 21600"/>
                              <a:gd name="T27" fmla="*/ 0 h 21541"/>
                              <a:gd name="T28" fmla="*/ 0 w 21600"/>
                              <a:gd name="T29" fmla="*/ 0 h 21541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1600" h="21541">
                                <a:moveTo>
                                  <a:pt x="21600" y="16501"/>
                                </a:moveTo>
                                <a:lnTo>
                                  <a:pt x="17762" y="12617"/>
                                </a:lnTo>
                                <a:cubicBezTo>
                                  <a:pt x="18256" y="11638"/>
                                  <a:pt x="18551" y="10655"/>
                                  <a:pt x="18551" y="9752"/>
                                </a:cubicBezTo>
                                <a:cubicBezTo>
                                  <a:pt x="18551" y="4765"/>
                                  <a:pt x="13841" y="-59"/>
                                  <a:pt x="8917" y="0"/>
                                </a:cubicBezTo>
                                <a:cubicBezTo>
                                  <a:pt x="8899" y="0"/>
                                  <a:pt x="8342" y="572"/>
                                  <a:pt x="8039" y="878"/>
                                </a:cubicBezTo>
                                <a:cubicBezTo>
                                  <a:pt x="11985" y="4873"/>
                                  <a:pt x="11660" y="4225"/>
                                  <a:pt x="11660" y="6674"/>
                                </a:cubicBezTo>
                                <a:cubicBezTo>
                                  <a:pt x="11660" y="8662"/>
                                  <a:pt x="8514" y="11801"/>
                                  <a:pt x="6594" y="11801"/>
                                </a:cubicBezTo>
                                <a:cubicBezTo>
                                  <a:pt x="4109" y="11801"/>
                                  <a:pt x="4901" y="12218"/>
                                  <a:pt x="869" y="8136"/>
                                </a:cubicBezTo>
                                <a:cubicBezTo>
                                  <a:pt x="555" y="8453"/>
                                  <a:pt x="1" y="9007"/>
                                  <a:pt x="0" y="9026"/>
                                </a:cubicBezTo>
                                <a:cubicBezTo>
                                  <a:pt x="60" y="14011"/>
                                  <a:pt x="4710" y="18778"/>
                                  <a:pt x="9634" y="18778"/>
                                </a:cubicBezTo>
                                <a:cubicBezTo>
                                  <a:pt x="10526" y="18778"/>
                                  <a:pt x="11479" y="18490"/>
                                  <a:pt x="12420" y="18011"/>
                                </a:cubicBezTo>
                                <a:lnTo>
                                  <a:pt x="15907" y="21541"/>
                                </a:lnTo>
                                <a:cubicBezTo>
                                  <a:pt x="16169" y="21491"/>
                                  <a:pt x="16436" y="21458"/>
                                  <a:pt x="16708" y="21452"/>
                                </a:cubicBezTo>
                                <a:lnTo>
                                  <a:pt x="21600" y="16501"/>
                                </a:lnTo>
                                <a:close/>
                                <a:moveTo>
                                  <a:pt x="21600" y="16501"/>
                                </a:move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0" tIns="0" rIns="0" bIns="0"/>
                      </wps:wsp>
                      <wps:wsp>
                        <wps:cNvPr id="107" name="AutoShape 291"/>
                        <wps:cNvSpPr/>
                        <wps:spPr bwMode="auto">
                          <a:xfrm>
                            <a:off x="64" y="0"/>
                            <a:ext cx="517" cy="578"/>
                          </a:xfrm>
                          <a:custGeom>
                            <a:avLst/>
                            <a:gdLst>
                              <a:gd name="T0" fmla="*/ 0 w 19649"/>
                              <a:gd name="T1" fmla="*/ 0 h 21600"/>
                              <a:gd name="T2" fmla="*/ 0 w 19649"/>
                              <a:gd name="T3" fmla="*/ 0 h 21600"/>
                              <a:gd name="T4" fmla="*/ 0 w 19649"/>
                              <a:gd name="T5" fmla="*/ 0 h 21600"/>
                              <a:gd name="T6" fmla="*/ 0 w 19649"/>
                              <a:gd name="T7" fmla="*/ 0 h 21600"/>
                              <a:gd name="T8" fmla="*/ 0 w 19649"/>
                              <a:gd name="T9" fmla="*/ 0 h 21600"/>
                              <a:gd name="T10" fmla="*/ 0 w 19649"/>
                              <a:gd name="T11" fmla="*/ 0 h 21600"/>
                              <a:gd name="T12" fmla="*/ 0 w 19649"/>
                              <a:gd name="T13" fmla="*/ 0 h 21600"/>
                              <a:gd name="T14" fmla="*/ 0 w 19649"/>
                              <a:gd name="T15" fmla="*/ 0 h 21600"/>
                              <a:gd name="T16" fmla="*/ 0 w 19649"/>
                              <a:gd name="T17" fmla="*/ 0 h 21600"/>
                              <a:gd name="T18" fmla="*/ 0 w 19649"/>
                              <a:gd name="T19" fmla="*/ 0 h 21600"/>
                              <a:gd name="T20" fmla="*/ 0 w 19649"/>
                              <a:gd name="T21" fmla="*/ 0 h 21600"/>
                              <a:gd name="T22" fmla="*/ 0 w 19649"/>
                              <a:gd name="T23" fmla="*/ 0 h 21600"/>
                              <a:gd name="T24" fmla="*/ 0 w 19649"/>
                              <a:gd name="T25" fmla="*/ 0 h 21600"/>
                              <a:gd name="T26" fmla="*/ 0 w 19649"/>
                              <a:gd name="T27" fmla="*/ 0 h 21600"/>
                              <a:gd name="T28" fmla="*/ 0 w 19649"/>
                              <a:gd name="T29" fmla="*/ 0 h 21600"/>
                              <a:gd name="T30" fmla="*/ 0 w 19649"/>
                              <a:gd name="T31" fmla="*/ 0 h 21600"/>
                              <a:gd name="T32" fmla="*/ 0 w 19649"/>
                              <a:gd name="T33" fmla="*/ 0 h 21600"/>
                              <a:gd name="T34" fmla="*/ 0 w 19649"/>
                              <a:gd name="T35" fmla="*/ 0 h 21600"/>
                              <a:gd name="T36" fmla="*/ 0 w 19649"/>
                              <a:gd name="T37" fmla="*/ 0 h 21600"/>
                              <a:gd name="T38" fmla="*/ 0 w 19649"/>
                              <a:gd name="T39" fmla="*/ 0 h 21600"/>
                              <a:gd name="T40" fmla="*/ 0 w 19649"/>
                              <a:gd name="T41" fmla="*/ 0 h 21600"/>
                              <a:gd name="T42" fmla="*/ 0 w 19649"/>
                              <a:gd name="T43" fmla="*/ 0 h 21600"/>
                              <a:gd name="T44" fmla="*/ 0 w 19649"/>
                              <a:gd name="T45" fmla="*/ 0 h 21600"/>
                              <a:gd name="T46" fmla="*/ 0 w 19649"/>
                              <a:gd name="T47" fmla="*/ 0 h 21600"/>
                              <a:gd name="T48" fmla="*/ 0 w 19649"/>
                              <a:gd name="T49" fmla="*/ 0 h 21600"/>
                              <a:gd name="T50" fmla="*/ 0 w 19649"/>
                              <a:gd name="T51" fmla="*/ 0 h 21600"/>
                              <a:gd name="T52" fmla="*/ 0 w 19649"/>
                              <a:gd name="T53" fmla="*/ 0 h 21600"/>
                              <a:gd name="T54" fmla="*/ 0 w 19649"/>
                              <a:gd name="T55" fmla="*/ 0 h 21600"/>
                              <a:gd name="T56" fmla="*/ 0 w 19649"/>
                              <a:gd name="T57" fmla="*/ 0 h 21600"/>
                              <a:gd name="T58" fmla="*/ 0 w 19649"/>
                              <a:gd name="T59" fmla="*/ 0 h 21600"/>
                              <a:gd name="T60" fmla="*/ 0 w 19649"/>
                              <a:gd name="T61" fmla="*/ 0 h 21600"/>
                              <a:gd name="T62" fmla="*/ 0 w 19649"/>
                              <a:gd name="T63" fmla="*/ 0 h 21600"/>
                              <a:gd name="T64" fmla="*/ 0 w 19649"/>
                              <a:gd name="T65" fmla="*/ 0 h 21600"/>
                              <a:gd name="T66" fmla="*/ 0 w 19649"/>
                              <a:gd name="T67" fmla="*/ 0 h 2160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649" h="21600">
                                <a:moveTo>
                                  <a:pt x="17472" y="12888"/>
                                </a:moveTo>
                                <a:lnTo>
                                  <a:pt x="18861" y="14219"/>
                                </a:lnTo>
                                <a:cubicBezTo>
                                  <a:pt x="18861" y="14219"/>
                                  <a:pt x="20862" y="8759"/>
                                  <a:pt x="18487" y="6419"/>
                                </a:cubicBezTo>
                                <a:cubicBezTo>
                                  <a:pt x="17628" y="5574"/>
                                  <a:pt x="16359" y="4325"/>
                                  <a:pt x="15362" y="3342"/>
                                </a:cubicBezTo>
                                <a:cubicBezTo>
                                  <a:pt x="15146" y="3130"/>
                                  <a:pt x="14541" y="3322"/>
                                  <a:pt x="14385" y="3118"/>
                                </a:cubicBezTo>
                                <a:cubicBezTo>
                                  <a:pt x="13948" y="2546"/>
                                  <a:pt x="13787" y="2058"/>
                                  <a:pt x="13753" y="1939"/>
                                </a:cubicBezTo>
                                <a:cubicBezTo>
                                  <a:pt x="13658" y="1489"/>
                                  <a:pt x="13171" y="1049"/>
                                  <a:pt x="12778" y="661"/>
                                </a:cubicBezTo>
                                <a:lnTo>
                                  <a:pt x="12632" y="517"/>
                                </a:lnTo>
                                <a:cubicBezTo>
                                  <a:pt x="12305" y="195"/>
                                  <a:pt x="12135" y="0"/>
                                  <a:pt x="11936" y="0"/>
                                </a:cubicBezTo>
                                <a:cubicBezTo>
                                  <a:pt x="11770" y="0"/>
                                  <a:pt x="11583" y="136"/>
                                  <a:pt x="11265" y="449"/>
                                </a:cubicBezTo>
                                <a:lnTo>
                                  <a:pt x="9364" y="2322"/>
                                </a:lnTo>
                                <a:cubicBezTo>
                                  <a:pt x="8667" y="3008"/>
                                  <a:pt x="8832" y="3076"/>
                                  <a:pt x="9433" y="3667"/>
                                </a:cubicBezTo>
                                <a:lnTo>
                                  <a:pt x="9580" y="3811"/>
                                </a:lnTo>
                                <a:cubicBezTo>
                                  <a:pt x="10017" y="4242"/>
                                  <a:pt x="10522" y="4788"/>
                                  <a:pt x="11033" y="4788"/>
                                </a:cubicBezTo>
                                <a:cubicBezTo>
                                  <a:pt x="11039" y="4788"/>
                                  <a:pt x="11045" y="4788"/>
                                  <a:pt x="11051" y="4788"/>
                                </a:cubicBezTo>
                                <a:cubicBezTo>
                                  <a:pt x="11444" y="4860"/>
                                  <a:pt x="12257" y="5087"/>
                                  <a:pt x="12630" y="5763"/>
                                </a:cubicBezTo>
                                <a:cubicBezTo>
                                  <a:pt x="13041" y="6658"/>
                                  <a:pt x="12460" y="7273"/>
                                  <a:pt x="12228" y="7616"/>
                                </a:cubicBezTo>
                                <a:lnTo>
                                  <a:pt x="7130" y="12636"/>
                                </a:lnTo>
                                <a:cubicBezTo>
                                  <a:pt x="6967" y="12585"/>
                                  <a:pt x="6805" y="12557"/>
                                  <a:pt x="6649" y="12557"/>
                                </a:cubicBezTo>
                                <a:cubicBezTo>
                                  <a:pt x="6373" y="12557"/>
                                  <a:pt x="6118" y="12645"/>
                                  <a:pt x="5910" y="12849"/>
                                </a:cubicBezTo>
                                <a:cubicBezTo>
                                  <a:pt x="5872" y="12887"/>
                                  <a:pt x="5816" y="12942"/>
                                  <a:pt x="5748" y="13009"/>
                                </a:cubicBezTo>
                                <a:cubicBezTo>
                                  <a:pt x="5748" y="13009"/>
                                  <a:pt x="1550" y="17143"/>
                                  <a:pt x="461" y="18215"/>
                                </a:cubicBezTo>
                                <a:cubicBezTo>
                                  <a:pt x="392" y="18283"/>
                                  <a:pt x="337" y="18337"/>
                                  <a:pt x="298" y="18375"/>
                                </a:cubicBezTo>
                                <a:cubicBezTo>
                                  <a:pt x="-738" y="19396"/>
                                  <a:pt x="1154" y="21600"/>
                                  <a:pt x="2534" y="21600"/>
                                </a:cubicBezTo>
                                <a:cubicBezTo>
                                  <a:pt x="2811" y="21600"/>
                                  <a:pt x="3067" y="21511"/>
                                  <a:pt x="3275" y="21307"/>
                                </a:cubicBezTo>
                                <a:cubicBezTo>
                                  <a:pt x="3314" y="21269"/>
                                  <a:pt x="3369" y="21214"/>
                                  <a:pt x="3438" y="21147"/>
                                </a:cubicBezTo>
                                <a:cubicBezTo>
                                  <a:pt x="4530" y="20071"/>
                                  <a:pt x="8725" y="15940"/>
                                  <a:pt x="8725" y="15940"/>
                                </a:cubicBezTo>
                                <a:cubicBezTo>
                                  <a:pt x="8793" y="15873"/>
                                  <a:pt x="8848" y="15819"/>
                                  <a:pt x="8887" y="15780"/>
                                </a:cubicBezTo>
                                <a:cubicBezTo>
                                  <a:pt x="9211" y="15461"/>
                                  <a:pt x="9247" y="15026"/>
                                  <a:pt x="9104" y="14578"/>
                                </a:cubicBezTo>
                                <a:lnTo>
                                  <a:pt x="14816" y="8953"/>
                                </a:lnTo>
                                <a:cubicBezTo>
                                  <a:pt x="15172" y="8659"/>
                                  <a:pt x="15527" y="8388"/>
                                  <a:pt x="15729" y="8388"/>
                                </a:cubicBezTo>
                                <a:cubicBezTo>
                                  <a:pt x="15759" y="8388"/>
                                  <a:pt x="15786" y="8395"/>
                                  <a:pt x="15809" y="8408"/>
                                </a:cubicBezTo>
                                <a:cubicBezTo>
                                  <a:pt x="17877" y="9576"/>
                                  <a:pt x="17472" y="12888"/>
                                  <a:pt x="17472" y="12888"/>
                                </a:cubicBezTo>
                                <a:close/>
                                <a:moveTo>
                                  <a:pt x="17472" y="12888"/>
                                </a:move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26" o:spt="203" style="position:absolute;left:0pt;margin-left:-27.9pt;margin-top:269.8pt;height:15.65pt;width:15.65pt;z-index:251673600;mso-width-relative:page;mso-height-relative:page;" coordsize="581,578" o:gfxdata="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">
                <o:lock v:ext="edit" aspectratio="f"/>
                <v:shape id="AutoShape 289" o:spid="_x0000_s1026" o:spt="100" style="position:absolute;left:344;top:336;height:242;width:237;" filled="t" stroked="f" coordsize="21600,21600" o:gfxdata="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4bqq8AAAA&#10;3AAAAA8AAAAAAAAAAQAgAAAAIgAAAGRycy9kb3ducmV2LnhtbFBLAQIUABQAAAAIAIdO4kAzLwWe&#10;OwAAADkAAAAQAAAAAAAAAAEAIAAAAAsBAABkcnMvc2hhcGV4bWwueG1sUEsFBgAAAAAGAAYAWwEA&#10;ALUDAAAAAA==&#10;" path="m0,7065l8317,15192,12736,20980,15082,21600,21600,15192,20968,12848,15089,8571,6319,0,111,6067c103,6407,62,6739,0,7065xm14454,11832c15979,11832,17215,13039,17215,14528c17215,16018,15979,17224,14454,17224c12932,17224,11695,16018,11695,14528c11695,13039,12932,11832,14454,11832xm14454,11832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AutoShape 290" o:spid="_x0000_s1026" o:spt="100" style="position:absolute;left:0;top:0;height:296;width:301;" filled="t" stroked="f" coordsize="21600,21541" o:gfxdata="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U1K28AAAA&#10;3AAAAA8AAAAAAAAAAQAgAAAAIgAAAGRycy9kb3ducmV2LnhtbFBLAQIUABQAAAAIAIdO4kAzLwWe&#10;OwAAADkAAAAQAAAAAAAAAAEAIAAAAAsBAABkcnMvc2hhcGV4bWwueG1sUEsFBgAAAAAGAAYAWwEA&#10;ALUDAAAAAA==&#10;" path="m21600,16501l17762,12617c18256,11638,18551,10655,18551,9752c18551,4765,13841,-59,8917,0c8899,0,8342,572,8039,878c11985,4873,11660,4225,11660,6674c11660,8662,8514,11801,6594,11801c4109,11801,4901,12218,869,8136c555,8453,1,9007,0,9026c60,14011,4710,18778,9634,18778c10526,18778,11479,18490,12420,18011l15907,21541c16169,21491,16436,21458,16708,21452l21600,16501xm21600,16501e">
                  <v:path o:connectlocs="0,0;0,0;0,0;0,0;0,0;0,0;0,0;0,0;0,0;0,0;0,0;0,0;0,0;0,0;0,0" o:connectangles="0,0,0,0,0,0,0,0,0,0,0,0,0,0,0"/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AutoShape 291" o:spid="_x0000_s1026" o:spt="100" style="position:absolute;left:64;top:0;height:578;width:517;" filled="t" stroked="f" coordsize="19649,21600" o:gfxdata="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dn5rsAAADc&#10;AAAADwAAAAAAAAABACAAAAAiAAAAZHJzL2Rvd25yZXYueG1sUEsBAhQAFAAAAAgAh07iQDMvBZ47&#10;AAAAOQAAABAAAAAAAAAAAQAgAAAACgEAAGRycy9zaGFwZXhtbC54bWxQSwUGAAAAAAYABgBbAQAA&#10;tAMAAAAA&#10;" path="m17472,12888l18861,14219c18861,14219,20862,8759,18487,6419c17628,5574,16359,4325,15362,3342c15146,3130,14541,3322,14385,3118c13948,2546,13787,2058,13753,1939c13658,1489,13171,1049,12778,661l12632,517c12305,195,12135,0,11936,0c11770,0,11583,136,11265,449l9364,2322c8667,3008,8832,3076,9433,3667l9580,3811c10017,4242,10522,4788,11033,4788c11039,4788,11045,4788,11051,4788c11444,4860,12257,5087,12630,5763c13041,6658,12460,7273,12228,7616l7130,12636c6967,12585,6805,12557,6649,12557c6373,12557,6118,12645,5910,12849c5872,12887,5816,12942,5748,13009c5748,13009,1550,17143,461,18215c392,18283,337,18337,298,18375c-738,19396,1154,21600,2534,21600c2811,21600,3067,21511,3275,21307c3314,21269,3369,21214,3438,21147c4530,20071,8725,15940,8725,15940c8793,15873,8848,15819,8887,15780c9211,15461,9247,15026,9104,14578l14816,8953c15172,8659,15527,8388,15729,8388c15759,8388,15786,8395,15809,8408c17877,9576,17472,12888,17472,12888xm17472,12888e">
                  <v:path o:connectlocs="0,0;0,0;0,0;0,0;0,0;0,0;0,0;0,0;0,0;0,0;0,0;0,0;0,0;0,0;0,0;0,0;0,0;0,0;0,0;0,0;0,0;0,0;0,0;0,0;0,0;0,0;0,0;0,0;0,0;0,0;0,0;0,0;0,0;0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2014855</wp:posOffset>
                </wp:positionV>
                <wp:extent cx="6412230" cy="10725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230" cy="107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lang w:val="en-US" w:eastAsia="zh-CN"/>
                              </w:rPr>
                              <w:t>20xx年10月-20xx年09月          学生会班级负责人                          学生会管理员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分管学生会学生日常活动管理工作。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每月进行一次所属班级的学生会议管理工作，主持日常会议的召开和宣传工作。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对学生会中出现的管理问题进行汇总，及时传达学生日常管理工作报告。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158.65pt;height:84.45pt;width:504.9pt;z-index:251664384;mso-width-relative:page;mso-height-relative:page;" filled="f" stroked="f" coordsize="21600,21600" o:gfxdata="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hXoDzdAAAACwEAAA8AAAAAAAAAAQAgAAAAIgAA&#10;AGRycy9kb3ducmV2LnhtbFBLAQIUABQAAAAIAIdO4kAt5jak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lang w:val="en-US" w:eastAsia="zh-CN"/>
                        </w:rPr>
                        <w:t>20xx年10月-20xx年09月          学生会班级负责人                          学生会管理员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分管学生会学生日常活动管理工作。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每月进行一次所属班级的学生会议管理工作，主持日常会议的召开和宣传工作。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对学生会中出现的管理问题进行汇总，及时传达学生日常管理工作报告。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5383530</wp:posOffset>
                </wp:positionV>
                <wp:extent cx="6412230" cy="10629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230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拥有一定的管理经验，可处理日常的工作关系，协调好各种不同部门的工作传递规程，工作细致认真，遇到事情冷静分析、认真负责，有很轻的责任心和处事能力，在工作中能够做到团结同事，具有良好的沟通能力，能够分析自身缺点，不断完善自己，有强烈的进取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423.9pt;height:83.7pt;width:504.9pt;z-index:251666432;mso-width-relative:page;mso-height-relative:page;" filled="f" stroked="f" coordsize="21600,21600" o:gfxdata="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2Chx3AAAAAwBAAAPAAAAAAAAAAEAIAAAACIA&#10;AABkcnMvZG93bnJldi54bWxQSwECFAAUAAAACACHTuJAj9DQ9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拥有一定的管理经验，可处理日常的工作关系，协调好各种不同部门的工作传递规程，工作细致认真，遇到事情冷静分析、认真负责，有很轻的责任心和处事能力，在工作中能够做到团结同事，具有良好的沟通能力，能够分析自身缺点，不断完善自己，有强烈的进取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3799205</wp:posOffset>
                </wp:positionV>
                <wp:extent cx="6412230" cy="10725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230" cy="107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获得证书：英语四六级证书，普通话二级甲等，计算机操作证书中级。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办公技能：可进行日常办公软件的操作，编写日常报告和办公表格的制作。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取得荣誉：在校期间获得过国家二级奖学金三次；在学生会工作期间多次获得“xxxx先进工作者”称号。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299.15pt;height:84.45pt;width:504.9pt;z-index:251665408;mso-width-relative:page;mso-height-relative:page;" filled="f" stroked="f" coordsize="21600,21600" o:gfxdata="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/8617dAAAACwEAAA8AAAAAAAAAAQAgAAAAIgAA&#10;AGRycy9kb3ducmV2LnhtbFBLAQIUABQAAAAIAIdO4kAbN4qj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获得证书：英语四六级证书，普通话二级甲等，计算机操作证书中级。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办公技能：可进行日常办公软件的操作，编写日常报告和办公表格的制作。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取得荣誉：在校期间获得过国家二级奖学金三次；在学生会工作期间多次获得“xxxx先进工作者”称号。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1543685</wp:posOffset>
                </wp:positionV>
                <wp:extent cx="6485255" cy="360680"/>
                <wp:effectExtent l="0" t="0" r="10795" b="127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60680"/>
                          <a:chOff x="6808" y="3834"/>
                          <a:chExt cx="10213" cy="568"/>
                        </a:xfrm>
                      </wpg:grpSpPr>
                      <wps:wsp>
                        <wps:cNvPr id="73" name="圆角矩形 15"/>
                        <wps:cNvSpPr/>
                        <wps:spPr>
                          <a:xfrm>
                            <a:off x="6808" y="3834"/>
                            <a:ext cx="2159" cy="569"/>
                          </a:xfrm>
                          <a:prstGeom prst="roundRect">
                            <a:avLst/>
                          </a:prstGeom>
                          <a:solidFill>
                            <a:srgbClr val="4C73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圆角矩形 26"/>
                        <wps:cNvSpPr/>
                        <wps:spPr>
                          <a:xfrm>
                            <a:off x="9103" y="4233"/>
                            <a:ext cx="7918" cy="120"/>
                          </a:xfrm>
                          <a:prstGeom prst="roundRect">
                            <a:avLst/>
                          </a:prstGeom>
                          <a:solidFill>
                            <a:srgbClr val="C6AE9B">
                              <a:alpha val="1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121.55pt;height:28.4pt;width:510.65pt;z-index:-251634688;mso-width-relative:page;mso-height-relative:page;" coordorigin="6808,3834" coordsize="10213,568" o:gfxdata="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BGRFZ9wAAAALAQAADwAAAAAAAAABACAAAAAiAAAAZHJzL2Rvd25yZXYueG1sUEsBAhQAFAAAAAgA&#10;h07iQIJvgy8+AwAAJQkAAA4AAAAAAAAAAQAgAAAAKwEAAGRycy9lMm9Eb2MueG1sUEsFBgAAAAAG&#10;AAYAWQEAANsGAAAAAA==&#10;">
                <o:lock v:ext="edit" aspectratio="f"/>
                <v:roundrect id="圆角矩形 15" o:spid="_x0000_s1026" o:spt="2" style="position:absolute;left:6808;top:3834;height:569;width:2159;v-text-anchor:middle;" fillcolor="#4C7380" filled="t" stroked="f" coordsize="21600,21600" arcsize="0.166666666666667" o:gfxdata="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5VW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6" o:spid="_x0000_s1026" o:spt="2" style="position:absolute;left:9103;top:4233;height:120;width:7918;v-text-anchor:middle;" fillcolor="#C6AE9B" filled="t" stroked="f" coordsize="21600,21600" arcsize="0.166666666666667" o:gfxdata="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q9yu8AAAA&#10;2wAAAA8AAAAAAAAAAQAgAAAAIgAAAGRycy9kb3ducmV2LnhtbFBLAQIUABQAAAAIAIdO4kAzLwWe&#10;OwAAADkAAAAQAAAAAAAAAAEAIAAAAAsBAABkcnMvc2hhcGV4bWwueG1sUEsFBgAAAAAGAAYAWwEA&#10;ALUDAAAAAA==&#10;">
                  <v:fill on="t" opacity="917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3343910</wp:posOffset>
                </wp:positionV>
                <wp:extent cx="6485255" cy="360680"/>
                <wp:effectExtent l="0" t="0" r="10795" b="127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60680"/>
                          <a:chOff x="6808" y="3834"/>
                          <a:chExt cx="10213" cy="568"/>
                        </a:xfrm>
                      </wpg:grpSpPr>
                      <wps:wsp>
                        <wps:cNvPr id="78" name="圆角矩形 15"/>
                        <wps:cNvSpPr/>
                        <wps:spPr>
                          <a:xfrm>
                            <a:off x="6808" y="3834"/>
                            <a:ext cx="2159" cy="569"/>
                          </a:xfrm>
                          <a:prstGeom prst="roundRect">
                            <a:avLst/>
                          </a:prstGeom>
                          <a:solidFill>
                            <a:srgbClr val="4C73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圆角矩形 26"/>
                        <wps:cNvSpPr/>
                        <wps:spPr>
                          <a:xfrm>
                            <a:off x="9103" y="4233"/>
                            <a:ext cx="7918" cy="120"/>
                          </a:xfrm>
                          <a:prstGeom prst="roundRect">
                            <a:avLst/>
                          </a:prstGeom>
                          <a:solidFill>
                            <a:srgbClr val="C6AE9B">
                              <a:alpha val="1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263.3pt;height:28.4pt;width:510.65pt;z-index:-251633664;mso-width-relative:page;mso-height-relative:page;" coordorigin="6808,3834" coordsize="10213,568" o:gfxdata="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1MCJnbAAAACwEAAA8AAAAAAAAAAQAgAAAAIgAAAGRycy9kb3ducmV2LnhtbFBLAQIUABQA&#10;AAAIAIdO4kCBwC7JQwMAACUJAAAOAAAAAAAAAAEAIAAAACoBAABkcnMvZTJvRG9jLnhtbFBLBQYA&#10;AAAABgAGAFkBAADfBgAAAAA=&#10;">
                <o:lock v:ext="edit" aspectratio="f"/>
                <v:roundrect id="圆角矩形 15" o:spid="_x0000_s1026" o:spt="2" style="position:absolute;left:6808;top:3834;height:569;width:2159;v-text-anchor:middle;" fillcolor="#4C7380" filled="t" stroked="f" coordsize="21600,21600" arcsize="0.166666666666667" o:gfxdata="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3HE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6" o:spid="_x0000_s1026" o:spt="2" style="position:absolute;left:9103;top:4233;height:120;width:7918;v-text-anchor:middle;" fillcolor="#C6AE9B" filled="t" stroked="f" coordsize="21600,21600" arcsize="0.166666666666667" o:gfxdata="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1i1vQAA&#10;ANsAAAAPAAAAAAAAAAEAIAAAACIAAABkcnMvZG93bnJldi54bWxQSwECFAAUAAAACACHTuJAMy8F&#10;njsAAAA5AAAAEAAAAAAAAAABACAAAAAMAQAAZHJzL3NoYXBleG1sLnhtbFBLBQYAAAAABgAGAFsB&#10;AAC2AwAAAAA=&#10;">
                  <v:fill on="t" opacity="917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4953635</wp:posOffset>
                </wp:positionV>
                <wp:extent cx="6485255" cy="360680"/>
                <wp:effectExtent l="0" t="0" r="10795" b="127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60680"/>
                          <a:chOff x="6808" y="3834"/>
                          <a:chExt cx="10213" cy="568"/>
                        </a:xfrm>
                      </wpg:grpSpPr>
                      <wps:wsp>
                        <wps:cNvPr id="81" name="圆角矩形 15"/>
                        <wps:cNvSpPr/>
                        <wps:spPr>
                          <a:xfrm>
                            <a:off x="6808" y="3834"/>
                            <a:ext cx="2159" cy="569"/>
                          </a:xfrm>
                          <a:prstGeom prst="roundRect">
                            <a:avLst/>
                          </a:prstGeom>
                          <a:solidFill>
                            <a:srgbClr val="4C73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圆角矩形 26"/>
                        <wps:cNvSpPr/>
                        <wps:spPr>
                          <a:xfrm>
                            <a:off x="9103" y="4233"/>
                            <a:ext cx="7918" cy="120"/>
                          </a:xfrm>
                          <a:prstGeom prst="roundRect">
                            <a:avLst/>
                          </a:prstGeom>
                          <a:solidFill>
                            <a:srgbClr val="C6AE9B">
                              <a:alpha val="1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pt;margin-top:390.05pt;height:28.4pt;width:510.65pt;z-index:-251632640;mso-width-relative:page;mso-height-relative:page;" coordorigin="6808,3834" coordsize="10213,568" o:gfxdata="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P11ch9wAAAALAQAADwAAAAAAAAABACAAAAAiAAAAZHJzL2Rvd25yZXYueG1sUEsBAhQAFAAA&#10;AAgAh07iQOvLhfRBAwAAJQkAAA4AAAAAAAAAAQAgAAAAKwEAAGRycy9lMm9Eb2MueG1sUEsFBgAA&#10;AAAGAAYAWQEAAN4GAAAAAA==&#10;">
                <o:lock v:ext="edit" aspectratio="f"/>
                <v:roundrect id="圆角矩形 15" o:spid="_x0000_s1026" o:spt="2" style="position:absolute;left:6808;top:3834;height:569;width:2159;v-text-anchor:middle;" fillcolor="#4C7380" filled="t" stroked="f" coordsize="21600,21600" arcsize="0.166666666666667" o:gfxdata="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Ie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6" o:spid="_x0000_s1026" o:spt="2" style="position:absolute;left:9103;top:4233;height:120;width:7918;v-text-anchor:middle;" fillcolor="#C6AE9B" filled="t" stroked="f" coordsize="21600,21600" arcsize="0.166666666666667" o:gfxdata="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2rrjvQAA&#10;ANsAAAAPAAAAAAAAAAEAIAAAACIAAABkcnMvZG93bnJldi54bWxQSwECFAAUAAAACACHTuJAMy8F&#10;njsAAAA5AAAAEAAAAAAAAAABACAAAAAMAQAAZHJzL3NoYXBleG1sLnhtbFBLBQYAAAAABgAGAFsB&#10;AAC2AwAAAAA=&#10;">
                  <v:fill on="t" opacity="9175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7184390</wp:posOffset>
                </wp:positionV>
                <wp:extent cx="2916555" cy="1120140"/>
                <wp:effectExtent l="0" t="0" r="0" b="0"/>
                <wp:wrapNone/>
                <wp:docPr id="77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1120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模板中未使用素材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47.5pt;margin-top:565.7pt;height:88.2pt;width:229.65pt;z-index:251671552;mso-width-relative:page;mso-height-relative:page;" filled="f" stroked="f" coordsize="21600,21600" o:gfxdata="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ekd1doAAAANAQAADwAAAAAAAAABACAAAAAiAAAAZHJzL2Rvd25yZXYueG1s&#10;UEsBAhQAFAAAAAgAh07iQKKDScq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模板中未使用素材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4879975</wp:posOffset>
                </wp:positionV>
                <wp:extent cx="987425" cy="883920"/>
                <wp:effectExtent l="0" t="0" r="0" b="0"/>
                <wp:wrapNone/>
                <wp:docPr id="6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2832"/>
                                <w:kern w:val="24"/>
                                <w:sz w:val="76"/>
                                <w:szCs w:val="76"/>
                              </w:rPr>
                              <w:t>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-48.25pt;margin-top:384.25pt;height:69.6pt;width:77.75pt;z-index:251671552;mso-width-relative:page;mso-height-relative:page;" filled="f" stroked="f" coordsize="21600,21600" o:gfxdata="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maZQ1wAAAAoBAAAPAAAAAAAAAAEAIAAAACIAAABkcnMvZG93bnJldi54bWxQSwEC&#10;FAAUAAAACACHTuJATCYkyb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76"/>
                          <w:szCs w:val="7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2832"/>
                          <w:kern w:val="24"/>
                          <w:sz w:val="76"/>
                          <w:szCs w:val="7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5090795</wp:posOffset>
                </wp:positionV>
                <wp:extent cx="1451610" cy="487680"/>
                <wp:effectExtent l="0" t="0" r="0" b="0"/>
                <wp:wrapNone/>
                <wp:docPr id="6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44"/>
                                <w:szCs w:val="44"/>
                              </w:rPr>
                              <w:t>素材说明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1.6pt;margin-top:400.85pt;height:38.4pt;width:114.3pt;z-index:251671552;mso-width-relative:page;mso-height-relative:page;" filled="f" stroked="f" coordsize="21600,21600" o:gfxdata="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YeShJ2AAAAAoBAAAPAAAAAAAAAAEAIAAAACIAAABkcnMvZG93bnJldi54bWxQSwEC&#10;FAAUAAAACACHTuJAY0iJE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44"/>
                          <w:szCs w:val="44"/>
                        </w:rPr>
                        <w:t>素材说明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5765800</wp:posOffset>
                </wp:positionV>
                <wp:extent cx="817245" cy="292100"/>
                <wp:effectExtent l="0" t="0" r="0" b="0"/>
                <wp:wrapNone/>
                <wp:docPr id="6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</w:rPr>
                              <w:t>图片：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48.25pt;margin-top:454pt;height:23pt;width:64.35pt;z-index:251671552;mso-width-relative:page;mso-height-relative:page;" filled="f" stroked="f" coordsize="21600,21600" o:gfxdata="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yKD6tgAAAAKAQAADwAAAAAAAAABACAAAAAiAAAAZHJzL2Rvd25yZXYueG1sUEsB&#10;AhQAFAAAAAgAh07iQMLvl/O8AQAAXg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22"/>
                          <w:szCs w:val="22"/>
                        </w:rPr>
                        <w:t>图片：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6064885</wp:posOffset>
                </wp:positionV>
                <wp:extent cx="2916555" cy="962025"/>
                <wp:effectExtent l="0" t="0" r="0" b="0"/>
                <wp:wrapNone/>
                <wp:docPr id="69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962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模板中未使用图片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-47.5pt;margin-top:477.55pt;height:75.75pt;width:229.65pt;z-index:251671552;mso-width-relative:page;mso-height-relative:page;" filled="f" stroked="f" coordsize="21600,21600" o:gfxdata="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lEd79kAAAAMAQAADwAAAAAAAAABACAAAAAiAAAAZHJzL2Rvd25yZXYueG1sUEsB&#10;AhQAFAAAAAgAh07iQMMFVQ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模板中未使用图片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6882130</wp:posOffset>
                </wp:positionV>
                <wp:extent cx="817245" cy="289560"/>
                <wp:effectExtent l="0" t="0" r="0" b="0"/>
                <wp:wrapNone/>
                <wp:docPr id="75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0"/>
                                <w:szCs w:val="20"/>
                              </w:rPr>
                              <w:t>素材：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-47.5pt;margin-top:541.9pt;height:22.8pt;width:64.35pt;z-index:251671552;mso-width-relative:page;mso-height-relative:page;" filled="f" stroked="f" coordsize="21600,21600" o:gfxdata="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Mr7MXZAAAADAEAAA8AAAAAAAAAAQAgAAAAIgAAAGRycy9kb3ducmV2LnhtbFBL&#10;AQIUABQAAAAIAIdO4kA3gJaP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20"/>
                          <w:szCs w:val="20"/>
                        </w:rPr>
                        <w:t>素材：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-480060</wp:posOffset>
                </wp:positionV>
                <wp:extent cx="7567295" cy="9874885"/>
                <wp:effectExtent l="0" t="0" r="14605" b="120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295" cy="9874885"/>
                          <a:chOff x="10756" y="967"/>
                          <a:chExt cx="11917" cy="15551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 rot="0">
                            <a:off x="10756" y="967"/>
                            <a:ext cx="6827" cy="1331"/>
                            <a:chOff x="-30" y="731"/>
                            <a:chExt cx="6827" cy="1331"/>
                          </a:xfrm>
                        </wpg:grpSpPr>
                        <wps:wsp>
                          <wps:cNvPr id="51" name="矩形 11"/>
                          <wps:cNvSpPr/>
                          <wps:spPr>
                            <a:xfrm>
                              <a:off x="-30" y="861"/>
                              <a:ext cx="170" cy="737"/>
                            </a:xfrm>
                            <a:prstGeom prst="rect">
                              <a:avLst/>
                            </a:prstGeom>
                            <a:solidFill>
                              <a:srgbClr val="FF28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2" name="文本框 12"/>
                          <wps:cNvSpPr txBox="1"/>
                          <wps:spPr>
                            <a:xfrm>
                              <a:off x="166" y="731"/>
                              <a:ext cx="6631" cy="10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稻壳儿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  <w:lang w:val="en-US" w:eastAsia="zh-CN"/>
                                  </w:rPr>
                                  <w:t>文字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模板使用说明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文本框 13"/>
                          <wps:cNvSpPr txBox="1"/>
                          <wps:spPr>
                            <a:xfrm>
                              <a:off x="74" y="1606"/>
                              <a:ext cx="5913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（本页为说明页，用户使用模板时可删除本页内容）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27" name="组合 6"/>
                        <wpg:cNvGrpSpPr/>
                        <wpg:grpSpPr>
                          <a:xfrm>
                            <a:off x="11528" y="1443"/>
                            <a:ext cx="11145" cy="15075"/>
                            <a:chOff x="11528" y="1443"/>
                            <a:chExt cx="11145" cy="15075"/>
                          </a:xfrm>
                        </wpg:grpSpPr>
                        <pic:pic xmlns:pic="http://schemas.openxmlformats.org/drawingml/2006/picture">
                          <pic:nvPicPr>
                            <pic:cNvPr id="54" name="图片 11" descr="WPS图片编辑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t="1047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85" y="1443"/>
                              <a:ext cx="5588" cy="15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7" name="直接连接符 56"/>
                          <wps:cNvCnPr/>
                          <wps:spPr>
                            <a:xfrm>
                              <a:off x="16637" y="3418"/>
                              <a:ext cx="0" cy="1232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6" name="组合 186"/>
                          <wpg:cNvGrpSpPr/>
                          <wpg:grpSpPr>
                            <a:xfrm rot="0">
                              <a:off x="11528" y="3067"/>
                              <a:ext cx="4671" cy="5564"/>
                              <a:chOff x="3945" y="3673"/>
                              <a:chExt cx="4671" cy="5564"/>
                            </a:xfrm>
                          </wpg:grpSpPr>
                          <wps:wsp>
                            <wps:cNvPr id="55" name="直接连接符 24"/>
                            <wps:cNvCnPr/>
                            <wps:spPr>
                              <a:xfrm>
                                <a:off x="4174" y="5917"/>
                                <a:ext cx="431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222222">
                                    <a:alpha val="8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" name="组合 34"/>
                            <wpg:cNvGrpSpPr/>
                            <wpg:grpSpPr>
                              <a:xfrm rot="0">
                                <a:off x="4014" y="3673"/>
                                <a:ext cx="4081" cy="3810"/>
                                <a:chOff x="10848" y="3181"/>
                                <a:chExt cx="4081" cy="3810"/>
                              </a:xfrm>
                            </wpg:grpSpPr>
                            <wps:wsp>
                              <wps:cNvPr id="58" name="文本框 17"/>
                              <wps:cNvSpPr txBox="1"/>
                              <wps:spPr>
                                <a:xfrm>
                                  <a:off x="10892" y="4279"/>
                                  <a:ext cx="1702" cy="46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中文｜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字体名称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9" name="文本框 23"/>
                              <wps:cNvSpPr txBox="1"/>
                              <wps:spPr>
                                <a:xfrm>
                                  <a:off x="10848" y="4615"/>
                                  <a:ext cx="4081" cy="10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汉仪旗黑-55简" w:hAnsi="汉仪旗黑-55简" w:eastAsia="汉仪旗黑-55简" w:cs="汉仪旗黑-55简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汉仪旗黑-55简" w:hAnsi="汉仪旗黑-55简" w:eastAsia="汉仪旗黑-55简" w:cs="汉仪旗黑-55简"/>
                                        <w:color w:val="222222"/>
                                        <w:kern w:val="24"/>
                                        <w:sz w:val="40"/>
                                        <w:szCs w:val="40"/>
                                        <w:lang w:val="en-US" w:eastAsia="zh-CN"/>
                                      </w:rPr>
                                      <w:t>汉仪旗黑-55简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60" name="组合 57"/>
                              <wpg:cNvGrpSpPr/>
                              <wpg:grpSpPr>
                                <a:xfrm rot="0">
                                  <a:off x="10850" y="3181"/>
                                  <a:ext cx="3135" cy="1392"/>
                                  <a:chOff x="1166" y="2513"/>
                                  <a:chExt cx="3135" cy="1392"/>
                                </a:xfrm>
                              </wpg:grpSpPr>
                              <wps:wsp>
                                <wps:cNvPr id="61" name="文本框 16"/>
                                <wps:cNvSpPr txBox="1"/>
                                <wps:spPr>
                                  <a:xfrm>
                                    <a:off x="1166" y="2513"/>
                                    <a:ext cx="1506" cy="1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kinsoku/>
                                        <w:ind w:left="0"/>
                                        <w:jc w:val="left"/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 w:val="0"/>
                                          <w:sz w:val="76"/>
                                          <w:szCs w:val="76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 w:val="0"/>
                                          <w:color w:val="FF2832"/>
                                          <w:kern w:val="24"/>
                                          <w:sz w:val="76"/>
                                          <w:szCs w:val="76"/>
                                        </w:rP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62" name="文本框 18"/>
                                <wps:cNvSpPr txBox="1"/>
                                <wps:spPr>
                                  <a:xfrm>
                                    <a:off x="2015" y="2846"/>
                                    <a:ext cx="2286" cy="7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kinsoku/>
                                        <w:ind w:left="0"/>
                                        <w:jc w:val="left"/>
                                        <w:rPr>
                                          <w:rFonts w:hint="eastAsia" w:ascii="黑体" w:hAnsi="黑体" w:eastAsia="黑体" w:cs="黑体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color w:val="222222"/>
                                          <w:kern w:val="24"/>
                                          <w:sz w:val="44"/>
                                          <w:szCs w:val="44"/>
                                        </w:rPr>
                                        <w:t>字体说明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65" name="文本框 17"/>
                              <wps:cNvSpPr txBox="1"/>
                              <wps:spPr>
                                <a:xfrm>
                                  <a:off x="10892" y="5819"/>
                                  <a:ext cx="1702" cy="46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英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文｜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字体名称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0" name="文本框 23"/>
                              <wps:cNvSpPr txBox="1"/>
                              <wps:spPr>
                                <a:xfrm>
                                  <a:off x="10848" y="6223"/>
                                  <a:ext cx="4081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default" w:ascii="黑体" w:hAnsi="黑体" w:eastAsia="黑体" w:cs="黑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40"/>
                                        <w:szCs w:val="40"/>
                                        <w:lang w:val="en-US" w:eastAsia="zh-CN"/>
                                      </w:rPr>
                                      <w:t>///////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66" name="文本框 55"/>
                            <wps:cNvSpPr txBox="1"/>
                            <wps:spPr>
                              <a:xfrm>
                                <a:off x="3945" y="7563"/>
                                <a:ext cx="4671" cy="16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88" w:lineRule="auto"/>
                                    <w:ind w:left="0" w:right="0" w:rightChars="0" w:firstLine="0" w:firstLineChars="0"/>
                                    <w:jc w:val="left"/>
                                    <w:textAlignment w:val="top"/>
                                    <w:outlineLvl w:val="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【说明】</w:t>
                                  </w:r>
                                </w:p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62" w:right="0" w:rightChars="0" w:firstLine="0" w:firstLineChars="0"/>
                                    <w:jc w:val="left"/>
                                    <w:textAlignment w:val="top"/>
                                    <w:outlineLvl w:val="9"/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4"/>
                                      <w:szCs w:val="14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4"/>
                                      <w:szCs w:val="14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模板中使用的字体仅限于个人学习、研究或欣赏目的使用，如需商用请您自行向版权方购买、获取商用版权。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7" name="直接连接符 24"/>
                            <wps:cNvCnPr/>
                            <wps:spPr>
                              <a:xfrm>
                                <a:off x="4174" y="7457"/>
                                <a:ext cx="431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222222">
                                    <a:alpha val="8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-37.8pt;height:777.55pt;width:595.85pt;z-index:251670528;mso-width-relative:page;mso-height-relative:page;" coordorigin="10756,967" coordsize="11917,15551" o:gfxdata="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">
                <o:lock v:ext="edit" aspectratio="f"/>
                <v:group id="_x0000_s1026" o:spid="_x0000_s1026" o:spt="203" style="position:absolute;left:10756;top:967;height:1331;width:6827;" coordorigin="-30,731" coordsize="6827,133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-30;top:861;height:737;width:170;v-text-anchor:middle;" fillcolor="#FF2832" filled="t" stroked="f" coordsize="21600,21600" o:gfxdata="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Z1YQ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12" o:spid="_x0000_s1026" o:spt="202" type="#_x0000_t202" style="position:absolute;left:166;top:731;height:1036;width:6631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稻壳儿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  <w:lang w:val="en-US" w:eastAsia="zh-CN"/>
                            </w:rPr>
                            <w:t>文字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模板使用说明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74;top:1606;height:456;width:5913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（本页为说明页，用户使用模板时可删除本页内容）</w:t>
                          </w:r>
                        </w:p>
                      </w:txbxContent>
                    </v:textbox>
                  </v:shape>
                </v:group>
                <v:group id="组合 6" o:spid="_x0000_s1026" o:spt="203" style="position:absolute;left:11528;top:1443;height:15075;width:11145;" coordorigin="11528,1443" coordsize="11145,1507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1" o:spid="_x0000_s1026" o:spt="75" alt="WPS图片编辑" type="#_x0000_t75" style="position:absolute;left:17085;top:1443;height:15075;width:5588;" filled="f" o:preferrelative="t" stroked="f" coordsize="21600,21600" o:gfxdata="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h1g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croptop="6862f" o:title=""/>
                    <o:lock v:ext="edit" aspectratio="t"/>
                  </v:shape>
                  <v:line id="直接连接符 56" o:spid="_x0000_s1026" o:spt="20" style="position:absolute;left:16637;top:3418;height:12324;width:0;" filled="f" stroked="t" coordsize="21600,21600" o:gfxdata="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lJ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222222 [3204]" opacity="5242f" miterlimit="8" joinstyle="miter"/>
                    <v:imagedata o:title=""/>
                    <o:lock v:ext="edit" aspectratio="f"/>
                  </v:line>
                  <v:group id="_x0000_s1026" o:spid="_x0000_s1026" o:spt="203" style="position:absolute;left:11528;top:3067;height:5564;width:4671;" coordorigin="3945,3673" coordsize="4671,5564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24" o:spid="_x0000_s1026" o:spt="20" style="position:absolute;left:4174;top:5917;height:0;width:4318;" filled="f" stroked="t" coordsize="21600,21600" o:gfxdata="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3L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222222 [3204]" opacity="5242f" miterlimit="8" joinstyle="miter"/>
                      <v:imagedata o:title=""/>
                      <o:lock v:ext="edit" aspectratio="f"/>
                    </v:line>
                    <v:group id="组合 34" o:spid="_x0000_s1026" o:spt="203" style="position:absolute;left:4014;top:3673;height:3810;width:4081;" coordorigin="10848,3181" coordsize="4081,381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17" o:spid="_x0000_s1026" o:spt="202" type="#_x0000_t202" style="position:absolute;left:10892;top:4279;height:463;width:1702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中文｜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字体名称</w:t>
                              </w:r>
                            </w:p>
                          </w:txbxContent>
                        </v:textbox>
                      </v:shape>
                      <v:shape id="文本框 23" o:spid="_x0000_s1026" o:spt="202" type="#_x0000_t202" style="position:absolute;left:10848;top:4615;height:1080;width:4081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汉仪旗黑-55简" w:hAnsi="汉仪旗黑-55简" w:eastAsia="汉仪旗黑-55简" w:cs="汉仪旗黑-55简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color w:val="222222"/>
                                  <w:kern w:val="24"/>
                                  <w:sz w:val="40"/>
                                  <w:szCs w:val="40"/>
                                  <w:lang w:val="en-US" w:eastAsia="zh-CN"/>
                                </w:rPr>
                                <w:t>汉仪旗黑-55简</w:t>
                              </w:r>
                            </w:p>
                          </w:txbxContent>
                        </v:textbox>
                      </v:shape>
                      <v:group id="组合 57" o:spid="_x0000_s1026" o:spt="203" style="position:absolute;left:10850;top:3181;height:1392;width:3135;" coordorigin="1166,2513" coordsize="3135,139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文本框 16" o:spid="_x0000_s1026" o:spt="202" type="#_x0000_t202" style="position:absolute;left:1166;top:2513;height:1392;width:150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b/>
                                    <w:bCs w:val="0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 w:val="0"/>
                                    <w:color w:val="FF2832"/>
                                    <w:kern w:val="24"/>
                                    <w:sz w:val="76"/>
                                    <w:szCs w:val="76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文本框 18" o:spid="_x0000_s1026" o:spt="202" type="#_x0000_t202" style="position:absolute;left:2015;top:2846;height:768;width:2286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</w:rPr>
                                  <w:t>字体说明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7" o:spid="_x0000_s1026" o:spt="202" type="#_x0000_t202" style="position:absolute;left:10892;top:5819;height:463;width:1702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英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文｜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字体名称</w:t>
                              </w:r>
                            </w:p>
                          </w:txbxContent>
                        </v:textbox>
                      </v:shape>
                      <v:shape id="文本框 23" o:spid="_x0000_s1026" o:spt="202" type="#_x0000_t202" style="position:absolute;left:10848;top:6223;height:768;width:4081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40"/>
                                  <w:szCs w:val="40"/>
                                  <w:lang w:val="en-US" w:eastAsia="zh-CN"/>
                                </w:rPr>
                                <w:t>///////</w:t>
                              </w:r>
                            </w:p>
                          </w:txbxContent>
                        </v:textbox>
                      </v:shape>
                    </v:group>
                    <v:shape id="文本框 55" o:spid="_x0000_s1026" o:spt="202" type="#_x0000_t202" style="position:absolute;left:3945;top:7563;height:1674;width:4671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【说明】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62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模板中使用的字体仅限于个人学习、研究或欣赏目的使用，如需商用请您自行向版权方购买、获取商用版权。</w:t>
                            </w:r>
                          </w:p>
                        </w:txbxContent>
                      </v:textbox>
                    </v:shape>
                    <v:line id="直接连接符 24" o:spid="_x0000_s1026" o:spt="20" style="position:absolute;left:4174;top:7457;height:0;width:4318;" filled="f" stroked="t" coordsize="21600,21600" o:gfxdata="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/WDo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222222 [3204]" opacity="5242f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F2FB170-5C19-44DF-AC5C-DB79C6BD269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F6D55246-F0A4-4DB2-902D-E53E947A7C66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旗黑-55简">
    <w:panose1 w:val="00020600040101010101"/>
    <w:charset w:val="80"/>
    <w:family w:val="auto"/>
    <w:pitch w:val="default"/>
    <w:sig w:usb0="A00002BF" w:usb1="18CF7CFA" w:usb2="00000016" w:usb3="00000000" w:csb0="40020001" w:csb1="C0D60000"/>
    <w:embedRegular r:id="rId3" w:fontKey="{F1DA3829-F71B-43A7-A12A-BCFD4A25CEE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F3231"/>
    <w:multiLevelType w:val="singleLevel"/>
    <w:tmpl w:val="1ADF32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E1BE3"/>
    <w:rsid w:val="02B66F9D"/>
    <w:rsid w:val="030E3FCA"/>
    <w:rsid w:val="052A5669"/>
    <w:rsid w:val="0EED5A53"/>
    <w:rsid w:val="12E32714"/>
    <w:rsid w:val="13EA1C36"/>
    <w:rsid w:val="1C8845BE"/>
    <w:rsid w:val="24870232"/>
    <w:rsid w:val="26D21363"/>
    <w:rsid w:val="38922DFD"/>
    <w:rsid w:val="3A955182"/>
    <w:rsid w:val="456A167A"/>
    <w:rsid w:val="58817B73"/>
    <w:rsid w:val="5BCC5A39"/>
    <w:rsid w:val="5BF335C3"/>
    <w:rsid w:val="5FB01AE7"/>
    <w:rsid w:val="713773F9"/>
    <w:rsid w:val="74A657E8"/>
    <w:rsid w:val="76747ECD"/>
    <w:rsid w:val="792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01a26d38-52e7-4a2e-bd69-b1cf7f19be99\&#30740;&#31350;&#29983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研究生复试个人简历.docx</Template>
  <Pages>2</Pages>
  <Words>14</Words>
  <Characters>14</Characters>
  <Lines>0</Lines>
  <Paragraphs>0</Paragraphs>
  <TotalTime>1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2022-03-07T03:20:00Z</dcterms:created>
  <dc:creator>WPS_1483515983</dc:creator>
  <cp:lastModifiedBy>WPS_1483515983</cp:lastModifiedBy>
  <dcterms:modified xsi:type="dcterms:W3CDTF">2022-03-07T03:20:30Z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4B4156BCFD644C9DBDFF9A9A958A4DEE</vt:lpwstr>
  </property>
  <property fmtid="{D5CDD505-2E9C-101B-9397-08002B2CF9AE}" pid="4" name="KSOTemplateUUID">
    <vt:lpwstr>v1.0_mb_7nRuDqzhgNSkmyLAbZv4nA==</vt:lpwstr>
  </property>
</Properties>
</file>