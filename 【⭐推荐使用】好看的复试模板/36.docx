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70528" behindDoc="0" locked="0" layoutInCell="1" allowOverlap="1">
            <wp:simplePos x="0" y="0"/>
            <wp:positionH relativeFrom="column">
              <wp:posOffset>-812165</wp:posOffset>
            </wp:positionH>
            <wp:positionV relativeFrom="paragraph">
              <wp:posOffset>-437515</wp:posOffset>
            </wp:positionV>
            <wp:extent cx="1270000" cy="1839595"/>
            <wp:effectExtent l="0" t="0" r="6350" b="8255"/>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70000" cy="1839720"/>
                    </a:xfrm>
                    <a:prstGeom prst="rect">
                      <a:avLst/>
                    </a:prstGeom>
                    <a:noFill/>
                    <a:ln>
                      <a:noFill/>
                    </a:ln>
                  </pic:spPr>
                </pic:pic>
              </a:graphicData>
            </a:graphic>
          </wp:anchor>
        </w:drawing>
      </w:r>
      <w:r>
        <mc:AlternateContent>
          <mc:Choice Requires="wpg">
            <w:drawing>
              <wp:anchor distT="0" distB="0" distL="114300" distR="114300" simplePos="0" relativeHeight="251667456" behindDoc="0" locked="0" layoutInCell="1" allowOverlap="1">
                <wp:simplePos x="0" y="0"/>
                <wp:positionH relativeFrom="column">
                  <wp:posOffset>1262380</wp:posOffset>
                </wp:positionH>
                <wp:positionV relativeFrom="paragraph">
                  <wp:posOffset>6517640</wp:posOffset>
                </wp:positionV>
                <wp:extent cx="5318125" cy="2776220"/>
                <wp:effectExtent l="0" t="0" r="15875" b="5080"/>
                <wp:wrapNone/>
                <wp:docPr id="86" name="组合 85"/>
                <wp:cNvGraphicFramePr/>
                <a:graphic xmlns:a="http://schemas.openxmlformats.org/drawingml/2006/main">
                  <a:graphicData uri="http://schemas.microsoft.com/office/word/2010/wordprocessingGroup">
                    <wpg:wgp>
                      <wpg:cNvGrpSpPr/>
                      <wpg:grpSpPr>
                        <a:xfrm>
                          <a:off x="0" y="0"/>
                          <a:ext cx="5318125" cy="2776220"/>
                          <a:chOff x="2204238" y="6910486"/>
                          <a:chExt cx="4565306" cy="2579032"/>
                        </a:xfrm>
                      </wpg:grpSpPr>
                      <wpg:grpSp>
                        <wpg:cNvPr id="40" name="组合 40"/>
                        <wpg:cNvGrpSpPr/>
                        <wpg:grpSpPr>
                          <a:xfrm>
                            <a:off x="2204238" y="6910486"/>
                            <a:ext cx="4565306" cy="2579032"/>
                            <a:chOff x="2204238" y="6910417"/>
                            <a:chExt cx="4566220" cy="2581173"/>
                          </a:xfrm>
                        </wpg:grpSpPr>
                        <wpg:grpSp>
                          <wpg:cNvPr id="43" name="组合 43"/>
                          <wpg:cNvGrpSpPr/>
                          <wpg:grpSpPr>
                            <a:xfrm>
                              <a:off x="2220116" y="6910417"/>
                              <a:ext cx="4550342" cy="535723"/>
                              <a:chOff x="2220116" y="6910417"/>
                              <a:chExt cx="4550342" cy="535723"/>
                            </a:xfrm>
                          </wpg:grpSpPr>
                          <wps:wsp>
                            <wps:cNvPr id="45" name="椭圆 45"/>
                            <wps:cNvSpPr/>
                            <wps:spPr>
                              <a:xfrm>
                                <a:off x="2220116" y="7013029"/>
                                <a:ext cx="230233" cy="231883"/>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6" name="文本框 2"/>
                            <wps:cNvSpPr txBox="1"/>
                            <wps:spPr>
                              <a:xfrm>
                                <a:off x="2454762" y="6910417"/>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其它技能</w:t>
                                  </w:r>
                                </w:p>
                              </w:txbxContent>
                            </wps:txbx>
                            <wps:bodyPr anchor="t"/>
                          </wps:wsp>
                          <wps:wsp>
                            <wps:cNvPr id="47" name="直接连接符 47"/>
                            <wps:cNvCnPr/>
                            <wps:spPr>
                              <a:xfrm>
                                <a:off x="2243933" y="7314794"/>
                                <a:ext cx="4526525"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44" name="文本框 2"/>
                          <wps:cNvSpPr txBox="1"/>
                          <wps:spPr>
                            <a:xfrm>
                              <a:off x="2204238" y="7384677"/>
                              <a:ext cx="3868660" cy="2106913"/>
                            </a:xfrm>
                            <a:prstGeom prst="rect">
                              <a:avLst/>
                            </a:prstGeom>
                            <a:noFill/>
                            <a:ln w="9525">
                              <a:noFill/>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404040"/>
                                    <w:kern w:val="24"/>
                                    <w:sz w:val="20"/>
                                    <w:szCs w:val="20"/>
                                  </w:rPr>
                                  <w:t>英语：通过大学英语四六级及口语六级</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计算机：通过国家计算机二级等级考试</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其它语言：具有一定的日语基础</w:t>
                                </w:r>
                              </w:p>
                            </w:txbxContent>
                          </wps:txbx>
                          <wps:bodyPr anchor="t"/>
                        </wps:wsp>
                      </wpg:grpSp>
                      <wps:wsp>
                        <wps:cNvPr id="42" name="五角星 84"/>
                        <wps:cNvSpPr/>
                        <wps:spPr>
                          <a:xfrm>
                            <a:off x="2284036" y="7075140"/>
                            <a:ext cx="108000" cy="108000"/>
                          </a:xfrm>
                          <a:prstGeom prst="star5">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85" o:spid="_x0000_s1026" o:spt="203" style="position:absolute;left:0pt;margin-left:99.4pt;margin-top:513.2pt;height:218.6pt;width:418.75pt;z-index:251667456;mso-width-relative:page;mso-height-relative:page;" coordorigin="2204238,6910486" coordsize="4565306,2579032" o:gfxdata="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tfs5o9wAAAAOAQAADwAAAAAAAAABACAAAAAiAAAAZHJzL2Rvd25yZXYueG1sUEsBAhQA&#10;FAAAAAgAh07iQCSB4BUoBAAA3Q4AAA4AAAAAAAAAAQAgAAAAKwEAAGRycy9lMm9Eb2MueG1sUEsF&#10;BgAAAAAGAAYAWQEAAMUHAAAAAA==&#10;">
                <o:lock v:ext="edit" aspectratio="f"/>
                <v:group id="_x0000_s1026" o:spid="_x0000_s1026" o:spt="203" style="position:absolute;left:2204238;top:6910486;height:2579032;width:4565306;" coordorigin="2204238,6910417" coordsize="4566220,2581173"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2220116;top:6910417;height:535723;width:4550342;" coordorigin="2220116,6910417" coordsize="4550342,535723"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2220116;top:7013029;height:231883;width:230233;v-text-anchor:middle;" fillcolor="#0D5788" filled="t" stroked="t" coordsize="21600,21600" o:gfxdata="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J6ALsAAADb&#10;AAAADwAAAAAAAAABACAAAAAiAAAAZHJzL2Rvd25yZXYueG1sUEsBAhQAFAAAAAgAh07iQDMvBZ47&#10;AAAAOQAAABAAAAAAAAAAAQAgAAAACgEAAGRycy9zaGFwZXhtbC54bWxQSwUGAAAAAAYABgBbAQAA&#10;tAMAAAAA&#10;">
                      <v:fill on="t" focussize="0,0"/>
                      <v:stroke weight="1pt" color="#0D5788 [3204]" miterlimit="8" joinstyle="miter"/>
                      <v:imagedata o:title=""/>
                      <o:lock v:ext="edit" aspectratio="f"/>
                    </v:shape>
                    <v:shape id="文本框 2" o:spid="_x0000_s1026" o:spt="202" type="#_x0000_t202" style="position:absolute;left:2454762;top:6910417;height:535723;width:1468882;"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其它技能</w:t>
                            </w:r>
                          </w:p>
                        </w:txbxContent>
                      </v:textbox>
                    </v:shape>
                    <v:line id="_x0000_s1026" o:spid="_x0000_s1026" o:spt="20" style="position:absolute;left:2243933;top:7314794;height:0;width:4526525;" filled="f" stroked="t" coordsize="21600,21600" o:gfxdata="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jO1evQAA&#10;ANsAAAAPAAAAAAAAAAEAIAAAACIAAABkcnMvZG93bnJldi54bWxQSwECFAAUAAAACACHTuJAMy8F&#10;njsAAAA5AAAAEAAAAAAAAAABACAAAAAMAQAAZHJzL3NoYXBleG1sLnhtbFBLBQYAAAAABgAGAFsB&#10;AAC2AwAAAAA=&#10;">
                      <v:fill on="f" focussize="0,0"/>
                      <v:stroke weight="0.5pt" color="#6B685F [3204]" miterlimit="8" joinstyle="miter"/>
                      <v:imagedata o:title=""/>
                      <o:lock v:ext="edit" aspectratio="f"/>
                    </v:line>
                  </v:group>
                  <v:shape id="文本框 2" o:spid="_x0000_s1026" o:spt="202" type="#_x0000_t202" style="position:absolute;left:2204238;top:7384677;height:2106913;width:3868660;"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404040"/>
                              <w:kern w:val="24"/>
                              <w:sz w:val="20"/>
                              <w:szCs w:val="20"/>
                            </w:rPr>
                            <w:t>英语：通过大学英语四六级及口语六级</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计算机：通过国家计算机二级等级考试</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其它语言：具有一定的日语基础</w:t>
                          </w:r>
                        </w:p>
                      </w:txbxContent>
                    </v:textbox>
                  </v:shape>
                </v:group>
                <v:shape id="五角星 84" o:spid="_x0000_s1026" style="position:absolute;left:2284036;top:7075140;height:108000;width:108000;v-text-anchor:middle;" fillcolor="#FFFFFF [3212]" filled="t" stroked="t" coordsize="108000,108000" o:gfxdata="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ICt74A&#10;AADbAAAADwAAAAAAAAABACAAAAAiAAAAZHJzL2Rvd25yZXYueG1sUEsBAhQAFAAAAAgAh07iQDMv&#10;BZ47AAAAOQAAABAAAAAAAAAAAQAgAAAADQEAAGRycy9zaGFwZXhtbC54bWxQSwUGAAAAAAYABgBb&#10;AQAAtwMAAAAA&#10;" path="m0,41252l41252,41252,54000,0,66747,41252,107999,41252,74625,66747,87373,107999,54000,82504,20626,107999,33374,66747xe">
                  <v:path o:connectlocs="54000,0;0,41252;20626,107999;87373,107999;107999,41252" o:connectangles="247,164,82,82,0"/>
                  <v:fill on="t" focussize="0,0"/>
                  <v:stroke weight="1pt" color="#FFFFFF [3212]" miterlimit="8" joinstyle="miter"/>
                  <v:imagedata o:title=""/>
                  <o:lock v:ext="edit" aspectratio="f"/>
                </v:shape>
              </v:group>
            </w:pict>
          </mc:Fallback>
        </mc:AlternateContent>
      </w:r>
      <w:r>
        <mc:AlternateContent>
          <mc:Choice Requires="wpg">
            <w:drawing>
              <wp:anchor distT="0" distB="0" distL="114300" distR="114300" simplePos="0" relativeHeight="251663360" behindDoc="0" locked="0" layoutInCell="1" allowOverlap="1">
                <wp:simplePos x="0" y="0"/>
                <wp:positionH relativeFrom="column">
                  <wp:posOffset>1251585</wp:posOffset>
                </wp:positionH>
                <wp:positionV relativeFrom="paragraph">
                  <wp:posOffset>5212715</wp:posOffset>
                </wp:positionV>
                <wp:extent cx="5138420" cy="3310255"/>
                <wp:effectExtent l="0" t="0" r="24130" b="4445"/>
                <wp:wrapNone/>
                <wp:docPr id="12" name="组合 20"/>
                <wp:cNvGraphicFramePr/>
                <a:graphic xmlns:a="http://schemas.openxmlformats.org/drawingml/2006/main">
                  <a:graphicData uri="http://schemas.microsoft.com/office/word/2010/wordprocessingGroup">
                    <wpg:wgp>
                      <wpg:cNvGrpSpPr/>
                      <wpg:grpSpPr>
                        <a:xfrm>
                          <a:off x="0" y="0"/>
                          <a:ext cx="5138420" cy="3310255"/>
                          <a:chOff x="2194714" y="5726531"/>
                          <a:chExt cx="4323723" cy="3076454"/>
                        </a:xfrm>
                      </wpg:grpSpPr>
                      <wpg:grpSp>
                        <wpg:cNvPr id="13" name="组合 13"/>
                        <wpg:cNvGrpSpPr/>
                        <wpg:grpSpPr>
                          <a:xfrm>
                            <a:off x="2194714" y="5726531"/>
                            <a:ext cx="4323723" cy="3076454"/>
                            <a:chOff x="2194714" y="5726531"/>
                            <a:chExt cx="4323723" cy="3076454"/>
                          </a:xfrm>
                        </wpg:grpSpPr>
                        <wpg:grpSp>
                          <wpg:cNvPr id="15" name="组合 15"/>
                          <wpg:cNvGrpSpPr/>
                          <wpg:grpSpPr>
                            <a:xfrm>
                              <a:off x="2210593" y="5726531"/>
                              <a:ext cx="4307844" cy="535723"/>
                              <a:chOff x="2210593" y="5726531"/>
                              <a:chExt cx="4307844" cy="535723"/>
                            </a:xfrm>
                          </wpg:grpSpPr>
                          <wps:wsp>
                            <wps:cNvPr id="17" name="椭圆 17"/>
                            <wps:cNvSpPr/>
                            <wps:spPr>
                              <a:xfrm>
                                <a:off x="2210593" y="5839226"/>
                                <a:ext cx="230238" cy="231841"/>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8" name="文本框 2"/>
                            <wps:cNvSpPr txBox="1"/>
                            <wps:spPr>
                              <a:xfrm>
                                <a:off x="2445238" y="5726531"/>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实习经历</w:t>
                                  </w:r>
                                </w:p>
                              </w:txbxContent>
                            </wps:txbx>
                            <wps:bodyPr anchor="t"/>
                          </wps:wsp>
                          <wps:wsp>
                            <wps:cNvPr id="19" name="直接连接符 19"/>
                            <wps:cNvCnPr/>
                            <wps:spPr>
                              <a:xfrm>
                                <a:off x="2234410" y="6140937"/>
                                <a:ext cx="4284027"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16" name="文本框 2"/>
                          <wps:cNvSpPr txBox="1">
                            <a:spLocks noChangeArrowheads="1"/>
                          </wps:cNvSpPr>
                          <wps:spPr bwMode="auto">
                            <a:xfrm>
                              <a:off x="2194714" y="6210805"/>
                              <a:ext cx="4234727" cy="2592180"/>
                            </a:xfrm>
                            <a:prstGeom prst="rect">
                              <a:avLst/>
                            </a:prstGeom>
                            <a:noFill/>
                            <a:ln w="9525">
                              <a:noFill/>
                              <a:miter lim="800000"/>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olor w:val="404040" w:themeColor="text1" w:themeTint="BF"/>
                                    <w:sz w:val="20"/>
                                    <w:szCs w:val="20"/>
                                    <w14:textFill>
                                      <w14:solidFill>
                                        <w14:schemeClr w14:val="tx1">
                                          <w14:lumMod w14:val="75000"/>
                                          <w14:lumOff w14:val="25000"/>
                                        </w14:schemeClr>
                                      </w14:solidFill>
                                    </w14:textFill>
                                  </w:rPr>
                                  <w:t>2012.06—2013.05 在荆州市第一人民医院实习</w:t>
                                </w:r>
                              </w:p>
                              <w:p>
                                <w:pPr>
                                  <w:kinsoku w:val="0"/>
                                  <w:overflowPunct w:val="0"/>
                                  <w:snapToGrid w:val="0"/>
                                  <w:spacing w:line="460" w:lineRule="exact"/>
                                  <w:ind w:left="357"/>
                                  <w:contextualSpacing/>
                                  <w:rPr>
                                    <w:sz w:val="20"/>
                                  </w:rPr>
                                </w:pPr>
                                <w:r>
                                  <w:rPr>
                                    <w:rFonts w:hint="eastAsia" w:ascii="微软雅黑" w:hAnsi="微软雅黑"/>
                                    <w:color w:val="404040" w:themeColor="text1" w:themeTint="BF"/>
                                    <w:sz w:val="20"/>
                                    <w:szCs w:val="20"/>
                                    <w14:textFill>
                                      <w14:solidFill>
                                        <w14:schemeClr w14:val="tx1">
                                          <w14:lumMod w14:val="75000"/>
                                          <w14:lumOff w14:val="25000"/>
                                        </w14:schemeClr>
                                      </w14:solidFill>
                                    </w14:textFill>
                                  </w:rPr>
                                  <w:t>2015.07—2016.05 在宜昌市中心人民医院实习</w:t>
                                </w:r>
                              </w:p>
                            </w:txbxContent>
                          </wps:txbx>
                          <wps:bodyPr/>
                        </wps:wsp>
                      </wpg:grpSp>
                      <wps:wsp>
                        <wps:cNvPr id="14" name="Freeform 57"/>
                        <wps:cNvSpPr>
                          <a:spLocks noEditPoints="1"/>
                        </wps:cNvSpPr>
                        <wps:spPr>
                          <a:xfrm>
                            <a:off x="2274669" y="5898546"/>
                            <a:ext cx="108000" cy="108030"/>
                          </a:xfrm>
                          <a:custGeom>
                            <a:avLst/>
                            <a:gdLst/>
                            <a:ahLst/>
                            <a:cxnLst>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0"/>
                              </a:cxn>
                              <a:cxn ang="0">
                                <a:pos x="2147483646" y="0"/>
                              </a:cxn>
                              <a:cxn ang="0">
                                <a:pos x="2147483646" y="0"/>
                              </a:cxn>
                              <a:cxn ang="0">
                                <a:pos x="2147483646" y="0"/>
                              </a:cxn>
                              <a:cxn ang="0">
                                <a:pos x="2147483646" y="0"/>
                              </a:cxn>
                              <a:cxn ang="0">
                                <a:pos x="2147483646" y="0"/>
                              </a:cxn>
                              <a:cxn ang="0">
                                <a:pos x="2147483646" y="2147483646"/>
                              </a:cxn>
                              <a:cxn ang="0">
                                <a:pos x="2147483646" y="2147483646"/>
                              </a:cxn>
                              <a:cxn ang="0">
                                <a:pos x="2147483646" y="2147483646"/>
                              </a:cxn>
                              <a:cxn ang="0">
                                <a:pos x="2147483646" y="2147483646"/>
                              </a:cxn>
                              <a:cxn ang="0">
                                <a:pos x="2147483646" y="2147483646"/>
                              </a:cxn>
                              <a:cxn ang="0">
                                <a:pos x="0"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rect l="0" t="0" r="0" b="0"/>
                            <a:pathLst>
                              <a:path w="4308" h="3426">
                                <a:moveTo>
                                  <a:pt x="4111" y="881"/>
                                </a:moveTo>
                                <a:lnTo>
                                  <a:pt x="4111" y="586"/>
                                </a:lnTo>
                                <a:lnTo>
                                  <a:pt x="4107" y="547"/>
                                </a:lnTo>
                                <a:lnTo>
                                  <a:pt x="4096" y="511"/>
                                </a:lnTo>
                                <a:lnTo>
                                  <a:pt x="4079" y="478"/>
                                </a:lnTo>
                                <a:lnTo>
                                  <a:pt x="4054" y="449"/>
                                </a:lnTo>
                                <a:lnTo>
                                  <a:pt x="4025" y="424"/>
                                </a:lnTo>
                                <a:lnTo>
                                  <a:pt x="3992" y="406"/>
                                </a:lnTo>
                                <a:lnTo>
                                  <a:pt x="3956" y="395"/>
                                </a:lnTo>
                                <a:lnTo>
                                  <a:pt x="3916" y="391"/>
                                </a:lnTo>
                                <a:lnTo>
                                  <a:pt x="3911" y="391"/>
                                </a:lnTo>
                                <a:lnTo>
                                  <a:pt x="3895" y="391"/>
                                </a:lnTo>
                                <a:lnTo>
                                  <a:pt x="3872" y="391"/>
                                </a:lnTo>
                                <a:lnTo>
                                  <a:pt x="3839" y="391"/>
                                </a:lnTo>
                                <a:lnTo>
                                  <a:pt x="3799" y="391"/>
                                </a:lnTo>
                                <a:lnTo>
                                  <a:pt x="3751" y="391"/>
                                </a:lnTo>
                                <a:lnTo>
                                  <a:pt x="3696" y="391"/>
                                </a:lnTo>
                                <a:lnTo>
                                  <a:pt x="3636" y="391"/>
                                </a:lnTo>
                                <a:lnTo>
                                  <a:pt x="3571" y="391"/>
                                </a:lnTo>
                                <a:lnTo>
                                  <a:pt x="3501" y="391"/>
                                </a:lnTo>
                                <a:lnTo>
                                  <a:pt x="3427" y="391"/>
                                </a:lnTo>
                                <a:lnTo>
                                  <a:pt x="3348" y="391"/>
                                </a:lnTo>
                                <a:lnTo>
                                  <a:pt x="3268" y="391"/>
                                </a:lnTo>
                                <a:lnTo>
                                  <a:pt x="3186" y="391"/>
                                </a:lnTo>
                                <a:lnTo>
                                  <a:pt x="3016" y="391"/>
                                </a:lnTo>
                                <a:lnTo>
                                  <a:pt x="2931" y="391"/>
                                </a:lnTo>
                                <a:lnTo>
                                  <a:pt x="2846" y="391"/>
                                </a:lnTo>
                                <a:lnTo>
                                  <a:pt x="2760" y="391"/>
                                </a:lnTo>
                                <a:lnTo>
                                  <a:pt x="2678" y="391"/>
                                </a:lnTo>
                                <a:lnTo>
                                  <a:pt x="2598" y="391"/>
                                </a:lnTo>
                                <a:lnTo>
                                  <a:pt x="2521" y="391"/>
                                </a:lnTo>
                                <a:lnTo>
                                  <a:pt x="2448" y="391"/>
                                </a:lnTo>
                                <a:lnTo>
                                  <a:pt x="2254" y="391"/>
                                </a:lnTo>
                                <a:lnTo>
                                  <a:pt x="2200" y="391"/>
                                </a:lnTo>
                                <a:lnTo>
                                  <a:pt x="2153" y="391"/>
                                </a:lnTo>
                                <a:lnTo>
                                  <a:pt x="2152" y="389"/>
                                </a:lnTo>
                                <a:lnTo>
                                  <a:pt x="2145" y="382"/>
                                </a:lnTo>
                                <a:lnTo>
                                  <a:pt x="2135" y="372"/>
                                </a:lnTo>
                                <a:lnTo>
                                  <a:pt x="2120" y="357"/>
                                </a:lnTo>
                                <a:lnTo>
                                  <a:pt x="2102" y="339"/>
                                </a:lnTo>
                                <a:lnTo>
                                  <a:pt x="2081" y="319"/>
                                </a:lnTo>
                                <a:lnTo>
                                  <a:pt x="2059" y="297"/>
                                </a:lnTo>
                                <a:lnTo>
                                  <a:pt x="2034" y="274"/>
                                </a:lnTo>
                                <a:lnTo>
                                  <a:pt x="2008" y="247"/>
                                </a:lnTo>
                                <a:lnTo>
                                  <a:pt x="1980" y="221"/>
                                </a:lnTo>
                                <a:lnTo>
                                  <a:pt x="1951" y="195"/>
                                </a:lnTo>
                                <a:lnTo>
                                  <a:pt x="1924" y="169"/>
                                </a:lnTo>
                                <a:lnTo>
                                  <a:pt x="1896" y="143"/>
                                </a:lnTo>
                                <a:lnTo>
                                  <a:pt x="1869" y="116"/>
                                </a:lnTo>
                                <a:lnTo>
                                  <a:pt x="1843" y="93"/>
                                </a:lnTo>
                                <a:lnTo>
                                  <a:pt x="1818" y="71"/>
                                </a:lnTo>
                                <a:lnTo>
                                  <a:pt x="1796" y="51"/>
                                </a:lnTo>
                                <a:lnTo>
                                  <a:pt x="1776" y="34"/>
                                </a:lnTo>
                                <a:lnTo>
                                  <a:pt x="1759" y="20"/>
                                </a:lnTo>
                                <a:lnTo>
                                  <a:pt x="1745" y="9"/>
                                </a:lnTo>
                                <a:lnTo>
                                  <a:pt x="1735" y="1"/>
                                </a:lnTo>
                                <a:lnTo>
                                  <a:pt x="1729" y="0"/>
                                </a:lnTo>
                                <a:lnTo>
                                  <a:pt x="1547" y="0"/>
                                </a:lnTo>
                                <a:lnTo>
                                  <a:pt x="1457" y="0"/>
                                </a:lnTo>
                                <a:lnTo>
                                  <a:pt x="1365" y="0"/>
                                </a:lnTo>
                                <a:lnTo>
                                  <a:pt x="1276" y="0"/>
                                </a:lnTo>
                                <a:lnTo>
                                  <a:pt x="1188" y="0"/>
                                </a:lnTo>
                                <a:lnTo>
                                  <a:pt x="1102" y="0"/>
                                </a:lnTo>
                                <a:lnTo>
                                  <a:pt x="1018" y="0"/>
                                </a:lnTo>
                                <a:lnTo>
                                  <a:pt x="937" y="0"/>
                                </a:lnTo>
                                <a:lnTo>
                                  <a:pt x="861" y="0"/>
                                </a:lnTo>
                                <a:lnTo>
                                  <a:pt x="788" y="0"/>
                                </a:lnTo>
                                <a:lnTo>
                                  <a:pt x="720" y="0"/>
                                </a:lnTo>
                                <a:lnTo>
                                  <a:pt x="655" y="0"/>
                                </a:lnTo>
                                <a:lnTo>
                                  <a:pt x="598" y="0"/>
                                </a:lnTo>
                                <a:lnTo>
                                  <a:pt x="547" y="0"/>
                                </a:lnTo>
                                <a:lnTo>
                                  <a:pt x="501" y="0"/>
                                </a:lnTo>
                                <a:lnTo>
                                  <a:pt x="391" y="0"/>
                                </a:lnTo>
                                <a:lnTo>
                                  <a:pt x="352" y="4"/>
                                </a:lnTo>
                                <a:lnTo>
                                  <a:pt x="315" y="14"/>
                                </a:lnTo>
                                <a:lnTo>
                                  <a:pt x="282" y="33"/>
                                </a:lnTo>
                                <a:lnTo>
                                  <a:pt x="254" y="56"/>
                                </a:lnTo>
                                <a:lnTo>
                                  <a:pt x="229" y="86"/>
                                </a:lnTo>
                                <a:lnTo>
                                  <a:pt x="212" y="119"/>
                                </a:lnTo>
                                <a:lnTo>
                                  <a:pt x="200" y="156"/>
                                </a:lnTo>
                                <a:lnTo>
                                  <a:pt x="196" y="195"/>
                                </a:lnTo>
                                <a:lnTo>
                                  <a:pt x="196" y="881"/>
                                </a:lnTo>
                                <a:lnTo>
                                  <a:pt x="157" y="885"/>
                                </a:lnTo>
                                <a:lnTo>
                                  <a:pt x="120" y="895"/>
                                </a:lnTo>
                                <a:lnTo>
                                  <a:pt x="86" y="914"/>
                                </a:lnTo>
                                <a:lnTo>
                                  <a:pt x="57" y="937"/>
                                </a:lnTo>
                                <a:lnTo>
                                  <a:pt x="34" y="967"/>
                                </a:lnTo>
                                <a:lnTo>
                                  <a:pt x="15" y="1000"/>
                                </a:lnTo>
                                <a:lnTo>
                                  <a:pt x="3" y="1037"/>
                                </a:lnTo>
                                <a:lnTo>
                                  <a:pt x="0" y="1076"/>
                                </a:lnTo>
                                <a:lnTo>
                                  <a:pt x="196" y="3230"/>
                                </a:lnTo>
                                <a:lnTo>
                                  <a:pt x="199" y="3265"/>
                                </a:lnTo>
                                <a:lnTo>
                                  <a:pt x="208" y="3297"/>
                                </a:lnTo>
                                <a:lnTo>
                                  <a:pt x="222" y="3327"/>
                                </a:lnTo>
                                <a:lnTo>
                                  <a:pt x="240" y="3354"/>
                                </a:lnTo>
                                <a:lnTo>
                                  <a:pt x="264" y="3378"/>
                                </a:lnTo>
                                <a:lnTo>
                                  <a:pt x="291" y="3397"/>
                                </a:lnTo>
                                <a:lnTo>
                                  <a:pt x="322" y="3413"/>
                                </a:lnTo>
                                <a:lnTo>
                                  <a:pt x="356" y="3422"/>
                                </a:lnTo>
                                <a:lnTo>
                                  <a:pt x="391" y="3426"/>
                                </a:lnTo>
                                <a:lnTo>
                                  <a:pt x="3916" y="3426"/>
                                </a:lnTo>
                                <a:lnTo>
                                  <a:pt x="3956" y="3422"/>
                                </a:lnTo>
                                <a:lnTo>
                                  <a:pt x="3992" y="3411"/>
                                </a:lnTo>
                                <a:lnTo>
                                  <a:pt x="4025" y="3392"/>
                                </a:lnTo>
                                <a:lnTo>
                                  <a:pt x="4054" y="3369"/>
                                </a:lnTo>
                                <a:lnTo>
                                  <a:pt x="4079" y="3340"/>
                                </a:lnTo>
                                <a:lnTo>
                                  <a:pt x="4096" y="3307"/>
                                </a:lnTo>
                                <a:lnTo>
                                  <a:pt x="4107" y="3270"/>
                                </a:lnTo>
                                <a:lnTo>
                                  <a:pt x="4111" y="3230"/>
                                </a:lnTo>
                                <a:lnTo>
                                  <a:pt x="4308" y="1076"/>
                                </a:lnTo>
                                <a:lnTo>
                                  <a:pt x="4304" y="1037"/>
                                </a:lnTo>
                                <a:lnTo>
                                  <a:pt x="4292" y="1000"/>
                                </a:lnTo>
                                <a:lnTo>
                                  <a:pt x="4274" y="967"/>
                                </a:lnTo>
                                <a:lnTo>
                                  <a:pt x="4250" y="937"/>
                                </a:lnTo>
                                <a:lnTo>
                                  <a:pt x="4221" y="914"/>
                                </a:lnTo>
                                <a:lnTo>
                                  <a:pt x="4187" y="895"/>
                                </a:lnTo>
                                <a:lnTo>
                                  <a:pt x="4151" y="885"/>
                                </a:lnTo>
                                <a:lnTo>
                                  <a:pt x="4111" y="881"/>
                                </a:lnTo>
                                <a:close/>
                                <a:moveTo>
                                  <a:pt x="1729" y="195"/>
                                </a:moveTo>
                                <a:lnTo>
                                  <a:pt x="1733" y="198"/>
                                </a:lnTo>
                                <a:lnTo>
                                  <a:pt x="1741" y="204"/>
                                </a:lnTo>
                                <a:lnTo>
                                  <a:pt x="1752" y="215"/>
                                </a:lnTo>
                                <a:lnTo>
                                  <a:pt x="1768" y="229"/>
                                </a:lnTo>
                                <a:lnTo>
                                  <a:pt x="1786" y="246"/>
                                </a:lnTo>
                                <a:lnTo>
                                  <a:pt x="1806" y="267"/>
                                </a:lnTo>
                                <a:lnTo>
                                  <a:pt x="1830" y="289"/>
                                </a:lnTo>
                                <a:lnTo>
                                  <a:pt x="1855" y="313"/>
                                </a:lnTo>
                                <a:lnTo>
                                  <a:pt x="1879" y="338"/>
                                </a:lnTo>
                                <a:lnTo>
                                  <a:pt x="1907" y="364"/>
                                </a:lnTo>
                                <a:lnTo>
                                  <a:pt x="1934" y="391"/>
                                </a:lnTo>
                                <a:lnTo>
                                  <a:pt x="1961" y="418"/>
                                </a:lnTo>
                                <a:lnTo>
                                  <a:pt x="1988" y="444"/>
                                </a:lnTo>
                                <a:lnTo>
                                  <a:pt x="2013" y="469"/>
                                </a:lnTo>
                                <a:lnTo>
                                  <a:pt x="2038" y="494"/>
                                </a:lnTo>
                                <a:lnTo>
                                  <a:pt x="2061" y="516"/>
                                </a:lnTo>
                                <a:lnTo>
                                  <a:pt x="2081" y="535"/>
                                </a:lnTo>
                                <a:lnTo>
                                  <a:pt x="2099" y="552"/>
                                </a:lnTo>
                                <a:lnTo>
                                  <a:pt x="2115" y="567"/>
                                </a:lnTo>
                                <a:lnTo>
                                  <a:pt x="2127" y="577"/>
                                </a:lnTo>
                                <a:lnTo>
                                  <a:pt x="2133" y="584"/>
                                </a:lnTo>
                                <a:lnTo>
                                  <a:pt x="2137" y="586"/>
                                </a:lnTo>
                                <a:lnTo>
                                  <a:pt x="2201" y="586"/>
                                </a:lnTo>
                                <a:lnTo>
                                  <a:pt x="2271" y="586"/>
                                </a:lnTo>
                                <a:lnTo>
                                  <a:pt x="2344" y="586"/>
                                </a:lnTo>
                                <a:lnTo>
                                  <a:pt x="2421" y="586"/>
                                </a:lnTo>
                                <a:lnTo>
                                  <a:pt x="2501" y="586"/>
                                </a:lnTo>
                                <a:lnTo>
                                  <a:pt x="2585" y="586"/>
                                </a:lnTo>
                                <a:lnTo>
                                  <a:pt x="2670" y="586"/>
                                </a:lnTo>
                                <a:lnTo>
                                  <a:pt x="2756" y="586"/>
                                </a:lnTo>
                                <a:lnTo>
                                  <a:pt x="2844" y="586"/>
                                </a:lnTo>
                                <a:lnTo>
                                  <a:pt x="3106" y="586"/>
                                </a:lnTo>
                                <a:lnTo>
                                  <a:pt x="3191" y="586"/>
                                </a:lnTo>
                                <a:lnTo>
                                  <a:pt x="3275" y="586"/>
                                </a:lnTo>
                                <a:lnTo>
                                  <a:pt x="3356" y="586"/>
                                </a:lnTo>
                                <a:lnTo>
                                  <a:pt x="3433" y="586"/>
                                </a:lnTo>
                                <a:lnTo>
                                  <a:pt x="3508" y="586"/>
                                </a:lnTo>
                                <a:lnTo>
                                  <a:pt x="3702" y="586"/>
                                </a:lnTo>
                                <a:lnTo>
                                  <a:pt x="3755" y="586"/>
                                </a:lnTo>
                                <a:lnTo>
                                  <a:pt x="3801" y="586"/>
                                </a:lnTo>
                                <a:lnTo>
                                  <a:pt x="3842" y="586"/>
                                </a:lnTo>
                                <a:lnTo>
                                  <a:pt x="3873" y="586"/>
                                </a:lnTo>
                                <a:lnTo>
                                  <a:pt x="3897" y="586"/>
                                </a:lnTo>
                                <a:lnTo>
                                  <a:pt x="3911" y="586"/>
                                </a:lnTo>
                                <a:lnTo>
                                  <a:pt x="3916" y="586"/>
                                </a:lnTo>
                                <a:lnTo>
                                  <a:pt x="3916" y="881"/>
                                </a:lnTo>
                                <a:lnTo>
                                  <a:pt x="391" y="881"/>
                                </a:lnTo>
                                <a:lnTo>
                                  <a:pt x="391" y="195"/>
                                </a:lnTo>
                                <a:lnTo>
                                  <a:pt x="466" y="195"/>
                                </a:lnTo>
                                <a:lnTo>
                                  <a:pt x="504" y="195"/>
                                </a:lnTo>
                                <a:lnTo>
                                  <a:pt x="549" y="195"/>
                                </a:lnTo>
                                <a:lnTo>
                                  <a:pt x="659" y="195"/>
                                </a:lnTo>
                                <a:lnTo>
                                  <a:pt x="723" y="195"/>
                                </a:lnTo>
                                <a:lnTo>
                                  <a:pt x="790" y="195"/>
                                </a:lnTo>
                                <a:lnTo>
                                  <a:pt x="1729" y="195"/>
                                </a:lnTo>
                                <a:close/>
                              </a:path>
                            </a:pathLst>
                          </a:custGeom>
                          <a:solidFill>
                            <a:schemeClr val="bg1"/>
                          </a:solidFill>
                          <a:ln w="0" cap="flat" cmpd="sng">
                            <a:solidFill>
                              <a:schemeClr val="bg1"/>
                            </a:solidFill>
                            <a:prstDash val="solid"/>
                            <a:round/>
                            <a:headEnd type="none" w="med" len="med"/>
                            <a:tailEnd type="none" w="med" len="med"/>
                          </a:ln>
                        </wps:spPr>
                        <wps:bodyPr/>
                      </wps:wsp>
                    </wpg:wgp>
                  </a:graphicData>
                </a:graphic>
              </wp:anchor>
            </w:drawing>
          </mc:Choice>
          <mc:Fallback>
            <w:pict>
              <v:group id="组合 20" o:spid="_x0000_s1026" o:spt="203" style="position:absolute;left:0pt;margin-left:98.55pt;margin-top:410.45pt;height:260.65pt;width:404.6pt;z-index:251663360;mso-width-relative:page;mso-height-relative:page;" coordorigin="2194714,5726531" coordsize="4323723,3076454" o:gfxdata="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">
                <o:lock v:ext="edit" aspectratio="f"/>
                <v:group id="_x0000_s1026" o:spid="_x0000_s1026" o:spt="203" style="position:absolute;left:2194714;top:5726531;height:3076454;width:4323723;" coordorigin="2194714,5726531" coordsize="4323723,3076454"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2210593;top:5726531;height:535723;width:4307844;" coordorigin="2210593,5726531" coordsize="4307844,53572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2210593;top:5839226;height:231841;width:230238;v-text-anchor:middle;" fillcolor="#0D5788" filled="t" stroked="t" coordsize="21600,21600" o:gfxdata="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f27xtwAAANsAAAAP&#10;AAAAAAAAAAEAIAAAACIAAABkcnMvZG93bnJldi54bWxQSwECFAAUAAAACACHTuJAMy8FnjsAAAA5&#10;AAAAEAAAAAAAAAABACAAAAAGAQAAZHJzL3NoYXBleG1sLnhtbFBLBQYAAAAABgAGAFsBAACwAwAA&#10;AAA=&#10;">
                      <v:fill on="t" focussize="0,0"/>
                      <v:stroke weight="1pt" color="#0D5788 [3204]" miterlimit="8" joinstyle="miter"/>
                      <v:imagedata o:title=""/>
                      <o:lock v:ext="edit" aspectratio="f"/>
                    </v:shape>
                    <v:shape id="文本框 2" o:spid="_x0000_s1026" o:spt="202" type="#_x0000_t202" style="position:absolute;left:2445238;top:5726531;height:535723;width:1468882;"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实习经历</w:t>
                            </w:r>
                          </w:p>
                        </w:txbxContent>
                      </v:textbox>
                    </v:shape>
                    <v:line id="_x0000_s1026" o:spid="_x0000_s1026" o:spt="20" style="position:absolute;left:2234410;top:6140937;height:0;width:4284027;" filled="f" stroked="t" coordsize="21600,21600" o:gfxdata="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7POqugAAANsA&#10;AAAPAAAAAAAAAAEAIAAAACIAAABkcnMvZG93bnJldi54bWxQSwECFAAUAAAACACHTuJAMy8FnjsA&#10;AAA5AAAAEAAAAAAAAAABACAAAAAJAQAAZHJzL3NoYXBleG1sLnhtbFBLBQYAAAAABgAGAFsBAACz&#10;AwAAAAA=&#10;">
                      <v:fill on="f" focussize="0,0"/>
                      <v:stroke weight="0.5pt" color="#6B685F [3204]" miterlimit="8" joinstyle="miter"/>
                      <v:imagedata o:title=""/>
                      <o:lock v:ext="edit" aspectratio="f"/>
                    </v:line>
                  </v:group>
                  <v:shape id="文本框 2" o:spid="_x0000_s1026" o:spt="202" type="#_x0000_t202" style="position:absolute;left:2194714;top:6210805;height:2592180;width:4234727;"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olor w:val="404040" w:themeColor="text1" w:themeTint="BF"/>
                              <w:sz w:val="20"/>
                              <w:szCs w:val="20"/>
                              <w14:textFill>
                                <w14:solidFill>
                                  <w14:schemeClr w14:val="tx1">
                                    <w14:lumMod w14:val="75000"/>
                                    <w14:lumOff w14:val="25000"/>
                                  </w14:schemeClr>
                                </w14:solidFill>
                              </w14:textFill>
                            </w:rPr>
                            <w:t>2012.06—2013.05 在荆州市第一人民医院实习</w:t>
                          </w:r>
                        </w:p>
                        <w:p>
                          <w:pPr>
                            <w:kinsoku w:val="0"/>
                            <w:overflowPunct w:val="0"/>
                            <w:snapToGrid w:val="0"/>
                            <w:spacing w:line="460" w:lineRule="exact"/>
                            <w:ind w:left="357"/>
                            <w:contextualSpacing/>
                            <w:rPr>
                              <w:sz w:val="20"/>
                            </w:rPr>
                          </w:pPr>
                          <w:r>
                            <w:rPr>
                              <w:rFonts w:hint="eastAsia" w:ascii="微软雅黑" w:hAnsi="微软雅黑"/>
                              <w:color w:val="404040" w:themeColor="text1" w:themeTint="BF"/>
                              <w:sz w:val="20"/>
                              <w:szCs w:val="20"/>
                              <w14:textFill>
                                <w14:solidFill>
                                  <w14:schemeClr w14:val="tx1">
                                    <w14:lumMod w14:val="75000"/>
                                    <w14:lumOff w14:val="25000"/>
                                  </w14:schemeClr>
                                </w14:solidFill>
                              </w14:textFill>
                            </w:rPr>
                            <w:t>2015.07—2016.05 在宜昌市中心人民医院实习</w:t>
                          </w:r>
                        </w:p>
                      </w:txbxContent>
                    </v:textbox>
                  </v:shape>
                </v:group>
                <v:shape id="Freeform 57" o:spid="_x0000_s1026" o:spt="100" style="position:absolute;left:2274669;top:5898546;height:108030;width:108000;" fillcolor="#FFFFFF [3212]" filled="t" stroked="t" coordsize="4308,3426" o:gfxdata="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7ubabsAAADb&#10;AAAADwAAAAAAAAABACAAAAAiAAAAZHJzL2Rvd25yZXYueG1sUEsBAhQAFAAAAAgAh07iQDMvBZ47&#10;AAAAOQAAABAAAAAAAAAAAQAgAAAACgEAAGRycy9zaGFwZXhtbC54bWxQSwUGAAAAAAYABgBbAQAA&#10;tAMAAAAA&#10;" path="m4111,881l4111,586,4107,547,4096,511,4079,478,4054,449,4025,424,3992,406,3956,395,3916,391,3911,391,3895,391,3872,391,3839,391,3799,391,3751,391,3696,391,3636,391,3571,391,3501,391,3427,391,3348,391,3268,391,3186,391,3016,391,2931,391,2846,391,2760,391,2678,391,2598,391,2521,391,2448,391,2254,391,2200,391,2153,391,2152,389,2145,382,2135,372,2120,357,2102,339,2081,319,2059,297,2034,274,2008,247,1980,221,1951,195,1924,169,1896,143,1869,116,1843,93,1818,71,1796,51,1776,34,1759,20,1745,9,1735,1,1729,0,1547,0,1457,0,1365,0,1276,0,1188,0,1102,0,1018,0,937,0,861,0,788,0,720,0,655,0,598,0,547,0,501,0,391,0,352,4,315,14,282,33,254,56,229,86,212,119,200,156,196,195,196,881,157,885,120,895,86,914,57,937,34,967,15,1000,3,1037,0,1076,196,3230,199,3265,208,3297,222,3327,240,3354,264,3378,291,3397,322,3413,356,3422,391,3426,3916,3426,3956,3422,3992,3411,4025,3392,4054,3369,4079,3340,4096,3307,4107,3270,4111,3230,4308,1076,4304,1037,4292,1000,4274,967,4250,937,4221,914,4187,895,4151,885,4111,881xm1729,195l1733,198,1741,204,1752,215,1768,229,1786,246,1806,267,1830,289,1855,313,1879,338,1907,364,1934,391,1961,418,1988,444,2013,469,2038,494,2061,516,2081,535,2099,552,2115,567,2127,577,2133,584,2137,586,2201,586,2271,586,2344,586,2421,586,2501,586,2585,586,2670,586,2756,586,2844,586,3106,586,3191,586,3275,586,3356,586,3433,586,3508,586,3702,586,3755,586,3801,586,3842,586,3873,586,3897,586,3911,586,3916,586,3916,881,391,881,391,195,466,195,504,195,549,195,659,195,723,195,790,195,1729,195xe">
                  <v:path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0;2147483646,0;2147483646,0;2147483646,0;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0"/>
                  <v:fill on="t" focussize="0,0"/>
                  <v:stroke weight="0pt" color="#FFFFFF [3212]" joinstyle="round"/>
                  <v:imagedata o:title=""/>
                  <o:lock v:ext="edit" aspectratio="f"/>
                </v:shape>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1251585</wp:posOffset>
                </wp:positionH>
                <wp:positionV relativeFrom="paragraph">
                  <wp:posOffset>1325880</wp:posOffset>
                </wp:positionV>
                <wp:extent cx="5606415" cy="3880485"/>
                <wp:effectExtent l="0" t="0" r="13335" b="5715"/>
                <wp:wrapNone/>
                <wp:docPr id="41" name="组合 28"/>
                <wp:cNvGraphicFramePr/>
                <a:graphic xmlns:a="http://schemas.openxmlformats.org/drawingml/2006/main">
                  <a:graphicData uri="http://schemas.microsoft.com/office/word/2010/wordprocessingGroup">
                    <wpg:wgp>
                      <wpg:cNvGrpSpPr/>
                      <wpg:grpSpPr>
                        <a:xfrm>
                          <a:off x="0" y="0"/>
                          <a:ext cx="5606415" cy="3880485"/>
                          <a:chOff x="2195040" y="2063736"/>
                          <a:chExt cx="4813087" cy="3606997"/>
                        </a:xfrm>
                      </wpg:grpSpPr>
                      <wpg:grpSp>
                        <wpg:cNvPr id="32" name="组合 32"/>
                        <wpg:cNvGrpSpPr/>
                        <wpg:grpSpPr>
                          <a:xfrm>
                            <a:off x="2195040" y="2063736"/>
                            <a:ext cx="4813087" cy="3606997"/>
                            <a:chOff x="2195040" y="2063736"/>
                            <a:chExt cx="4813087" cy="3606997"/>
                          </a:xfrm>
                        </wpg:grpSpPr>
                        <wpg:grpSp>
                          <wpg:cNvPr id="35" name="组合 35"/>
                          <wpg:cNvGrpSpPr/>
                          <wpg:grpSpPr>
                            <a:xfrm>
                              <a:off x="2210918" y="2063736"/>
                              <a:ext cx="4797209" cy="535723"/>
                              <a:chOff x="2210918" y="2063736"/>
                              <a:chExt cx="4797209" cy="535723"/>
                            </a:xfrm>
                          </wpg:grpSpPr>
                          <wps:wsp>
                            <wps:cNvPr id="37" name="椭圆 37"/>
                            <wps:cNvSpPr/>
                            <wps:spPr>
                              <a:xfrm>
                                <a:off x="2210918" y="2176453"/>
                                <a:ext cx="230233" cy="231883"/>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8" name="文本框 2"/>
                            <wps:cNvSpPr txBox="1"/>
                            <wps:spPr>
                              <a:xfrm>
                                <a:off x="2445564" y="2063736"/>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荣誉奖励</w:t>
                                  </w:r>
                                </w:p>
                              </w:txbxContent>
                            </wps:txbx>
                            <wps:bodyPr anchor="t"/>
                          </wps:wsp>
                          <wps:wsp>
                            <wps:cNvPr id="39" name="直接连接符 39"/>
                            <wps:cNvCnPr/>
                            <wps:spPr>
                              <a:xfrm>
                                <a:off x="2234731" y="2478218"/>
                                <a:ext cx="4773396"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36" name="文本框 2"/>
                          <wps:cNvSpPr txBox="1"/>
                          <wps:spPr>
                            <a:xfrm>
                              <a:off x="2195040" y="2548102"/>
                              <a:ext cx="4171954" cy="3122631"/>
                            </a:xfrm>
                            <a:prstGeom prst="rect">
                              <a:avLst/>
                            </a:prstGeom>
                            <a:noFill/>
                            <a:ln w="9525">
                              <a:noFill/>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b/>
                                    <w:bCs/>
                                    <w:color w:val="0D5788"/>
                                    <w:kern w:val="24"/>
                                    <w:sz w:val="20"/>
                                    <w:szCs w:val="20"/>
                                  </w:rPr>
                                  <w:t>奖学金类：</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2010—2011学年度获国家励志奖学金；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2013—2014学年度获国家励志奖学金、一等奖学金；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2014—2015学年度荣获二等奖学金；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2015—2016学年度荣获三等奖学金。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0D5788"/>
                                    <w:kern w:val="24"/>
                                    <w:sz w:val="20"/>
                                    <w:szCs w:val="20"/>
                                  </w:rPr>
                                  <w:t>荣誉类：</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2010—2011学年度获“优秀共青团员”、“系三好学生”称号；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2011—2012学年度获生产科学技能操作竞赛二等奖及外科学技能操作竞赛优秀奖、“五星级文明寝室成员”、“校优秀学生干部”称号；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2013—2016年度连续三年获“三好学生”称号；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2016年荣获“优秀毕业生”称号。</w:t>
                                </w:r>
                              </w:p>
                            </w:txbxContent>
                          </wps:txbx>
                          <wps:bodyPr anchor="t"/>
                        </wps:wsp>
                      </wpg:grpSp>
                      <wps:wsp>
                        <wps:cNvPr id="34" name="Freeform 60"/>
                        <wps:cNvSpPr>
                          <a:spLocks noEditPoints="1"/>
                        </wps:cNvSpPr>
                        <wps:spPr>
                          <a:xfrm>
                            <a:off x="2255220" y="2217661"/>
                            <a:ext cx="144018" cy="144072"/>
                          </a:xfrm>
                          <a:custGeom>
                            <a:avLst/>
                            <a:gdLst/>
                            <a:ahLst/>
                            <a:cxnLst>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rect l="0" t="0" r="0" b="0"/>
                            <a:pathLst>
                              <a:path w="701" h="821">
                                <a:moveTo>
                                  <a:pt x="700" y="688"/>
                                </a:moveTo>
                                <a:lnTo>
                                  <a:pt x="619" y="550"/>
                                </a:lnTo>
                                <a:lnTo>
                                  <a:pt x="638" y="539"/>
                                </a:lnTo>
                                <a:lnTo>
                                  <a:pt x="651" y="524"/>
                                </a:lnTo>
                                <a:lnTo>
                                  <a:pt x="658" y="503"/>
                                </a:lnTo>
                                <a:lnTo>
                                  <a:pt x="658" y="481"/>
                                </a:lnTo>
                                <a:lnTo>
                                  <a:pt x="647" y="432"/>
                                </a:lnTo>
                                <a:lnTo>
                                  <a:pt x="681" y="397"/>
                                </a:lnTo>
                                <a:lnTo>
                                  <a:pt x="683" y="395"/>
                                </a:lnTo>
                                <a:lnTo>
                                  <a:pt x="696" y="374"/>
                                </a:lnTo>
                                <a:lnTo>
                                  <a:pt x="700" y="350"/>
                                </a:lnTo>
                                <a:lnTo>
                                  <a:pt x="698" y="335"/>
                                </a:lnTo>
                                <a:lnTo>
                                  <a:pt x="692" y="322"/>
                                </a:lnTo>
                                <a:lnTo>
                                  <a:pt x="683" y="310"/>
                                </a:lnTo>
                                <a:lnTo>
                                  <a:pt x="647" y="271"/>
                                </a:lnTo>
                                <a:lnTo>
                                  <a:pt x="658" y="223"/>
                                </a:lnTo>
                                <a:lnTo>
                                  <a:pt x="658" y="200"/>
                                </a:lnTo>
                                <a:lnTo>
                                  <a:pt x="651" y="179"/>
                                </a:lnTo>
                                <a:lnTo>
                                  <a:pt x="636" y="163"/>
                                </a:lnTo>
                                <a:lnTo>
                                  <a:pt x="615" y="151"/>
                                </a:lnTo>
                                <a:lnTo>
                                  <a:pt x="567" y="136"/>
                                </a:lnTo>
                                <a:lnTo>
                                  <a:pt x="550" y="88"/>
                                </a:lnTo>
                                <a:lnTo>
                                  <a:pt x="539" y="67"/>
                                </a:lnTo>
                                <a:lnTo>
                                  <a:pt x="522" y="52"/>
                                </a:lnTo>
                                <a:lnTo>
                                  <a:pt x="501" y="45"/>
                                </a:lnTo>
                                <a:lnTo>
                                  <a:pt x="479" y="45"/>
                                </a:lnTo>
                                <a:lnTo>
                                  <a:pt x="428" y="52"/>
                                </a:lnTo>
                                <a:lnTo>
                                  <a:pt x="393" y="19"/>
                                </a:lnTo>
                                <a:lnTo>
                                  <a:pt x="389" y="17"/>
                                </a:lnTo>
                                <a:lnTo>
                                  <a:pt x="370" y="4"/>
                                </a:lnTo>
                                <a:lnTo>
                                  <a:pt x="350" y="0"/>
                                </a:lnTo>
                                <a:lnTo>
                                  <a:pt x="325" y="4"/>
                                </a:lnTo>
                                <a:lnTo>
                                  <a:pt x="305" y="17"/>
                                </a:lnTo>
                                <a:lnTo>
                                  <a:pt x="269" y="52"/>
                                </a:lnTo>
                                <a:lnTo>
                                  <a:pt x="267" y="52"/>
                                </a:lnTo>
                                <a:lnTo>
                                  <a:pt x="217" y="41"/>
                                </a:lnTo>
                                <a:lnTo>
                                  <a:pt x="192" y="41"/>
                                </a:lnTo>
                                <a:lnTo>
                                  <a:pt x="172" y="49"/>
                                </a:lnTo>
                                <a:lnTo>
                                  <a:pt x="155" y="63"/>
                                </a:lnTo>
                                <a:lnTo>
                                  <a:pt x="144" y="86"/>
                                </a:lnTo>
                                <a:lnTo>
                                  <a:pt x="129" y="133"/>
                                </a:lnTo>
                                <a:lnTo>
                                  <a:pt x="80" y="150"/>
                                </a:lnTo>
                                <a:lnTo>
                                  <a:pt x="60" y="161"/>
                                </a:lnTo>
                                <a:lnTo>
                                  <a:pt x="45" y="178"/>
                                </a:lnTo>
                                <a:lnTo>
                                  <a:pt x="37" y="198"/>
                                </a:lnTo>
                                <a:lnTo>
                                  <a:pt x="37" y="221"/>
                                </a:lnTo>
                                <a:lnTo>
                                  <a:pt x="50" y="269"/>
                                </a:lnTo>
                                <a:lnTo>
                                  <a:pt x="17" y="305"/>
                                </a:lnTo>
                                <a:lnTo>
                                  <a:pt x="17" y="307"/>
                                </a:lnTo>
                                <a:lnTo>
                                  <a:pt x="5" y="327"/>
                                </a:lnTo>
                                <a:lnTo>
                                  <a:pt x="2" y="348"/>
                                </a:lnTo>
                                <a:lnTo>
                                  <a:pt x="5" y="370"/>
                                </a:lnTo>
                                <a:lnTo>
                                  <a:pt x="17" y="391"/>
                                </a:lnTo>
                                <a:lnTo>
                                  <a:pt x="50" y="426"/>
                                </a:lnTo>
                                <a:lnTo>
                                  <a:pt x="43" y="475"/>
                                </a:lnTo>
                                <a:lnTo>
                                  <a:pt x="43" y="499"/>
                                </a:lnTo>
                                <a:lnTo>
                                  <a:pt x="50" y="520"/>
                                </a:lnTo>
                                <a:lnTo>
                                  <a:pt x="63" y="535"/>
                                </a:lnTo>
                                <a:lnTo>
                                  <a:pt x="80" y="548"/>
                                </a:lnTo>
                                <a:lnTo>
                                  <a:pt x="2" y="685"/>
                                </a:lnTo>
                                <a:lnTo>
                                  <a:pt x="0" y="692"/>
                                </a:lnTo>
                                <a:lnTo>
                                  <a:pt x="0" y="698"/>
                                </a:lnTo>
                                <a:lnTo>
                                  <a:pt x="0" y="703"/>
                                </a:lnTo>
                                <a:lnTo>
                                  <a:pt x="3" y="707"/>
                                </a:lnTo>
                                <a:lnTo>
                                  <a:pt x="9" y="711"/>
                                </a:lnTo>
                                <a:lnTo>
                                  <a:pt x="9" y="715"/>
                                </a:lnTo>
                                <a:lnTo>
                                  <a:pt x="11" y="715"/>
                                </a:lnTo>
                                <a:lnTo>
                                  <a:pt x="13" y="716"/>
                                </a:lnTo>
                                <a:lnTo>
                                  <a:pt x="17" y="716"/>
                                </a:lnTo>
                                <a:lnTo>
                                  <a:pt x="123" y="716"/>
                                </a:lnTo>
                                <a:lnTo>
                                  <a:pt x="177" y="810"/>
                                </a:lnTo>
                                <a:lnTo>
                                  <a:pt x="181" y="816"/>
                                </a:lnTo>
                                <a:lnTo>
                                  <a:pt x="187" y="819"/>
                                </a:lnTo>
                                <a:lnTo>
                                  <a:pt x="192" y="821"/>
                                </a:lnTo>
                                <a:lnTo>
                                  <a:pt x="198" y="821"/>
                                </a:lnTo>
                                <a:lnTo>
                                  <a:pt x="204" y="818"/>
                                </a:lnTo>
                                <a:lnTo>
                                  <a:pt x="211" y="810"/>
                                </a:lnTo>
                                <a:lnTo>
                                  <a:pt x="293" y="668"/>
                                </a:lnTo>
                                <a:lnTo>
                                  <a:pt x="308" y="681"/>
                                </a:lnTo>
                                <a:lnTo>
                                  <a:pt x="329" y="692"/>
                                </a:lnTo>
                                <a:lnTo>
                                  <a:pt x="350" y="696"/>
                                </a:lnTo>
                                <a:lnTo>
                                  <a:pt x="372" y="692"/>
                                </a:lnTo>
                                <a:lnTo>
                                  <a:pt x="393" y="681"/>
                                </a:lnTo>
                                <a:lnTo>
                                  <a:pt x="408" y="668"/>
                                </a:lnTo>
                                <a:lnTo>
                                  <a:pt x="490" y="810"/>
                                </a:lnTo>
                                <a:lnTo>
                                  <a:pt x="497" y="818"/>
                                </a:lnTo>
                                <a:lnTo>
                                  <a:pt x="503" y="821"/>
                                </a:lnTo>
                                <a:lnTo>
                                  <a:pt x="509" y="821"/>
                                </a:lnTo>
                                <a:lnTo>
                                  <a:pt x="514" y="819"/>
                                </a:lnTo>
                                <a:lnTo>
                                  <a:pt x="518" y="816"/>
                                </a:lnTo>
                                <a:lnTo>
                                  <a:pt x="522" y="810"/>
                                </a:lnTo>
                                <a:lnTo>
                                  <a:pt x="576" y="716"/>
                                </a:lnTo>
                                <a:lnTo>
                                  <a:pt x="683" y="716"/>
                                </a:lnTo>
                                <a:lnTo>
                                  <a:pt x="686" y="716"/>
                                </a:lnTo>
                                <a:lnTo>
                                  <a:pt x="690" y="715"/>
                                </a:lnTo>
                                <a:lnTo>
                                  <a:pt x="694" y="713"/>
                                </a:lnTo>
                                <a:lnTo>
                                  <a:pt x="698" y="709"/>
                                </a:lnTo>
                                <a:lnTo>
                                  <a:pt x="700" y="705"/>
                                </a:lnTo>
                                <a:lnTo>
                                  <a:pt x="701" y="700"/>
                                </a:lnTo>
                                <a:lnTo>
                                  <a:pt x="701" y="692"/>
                                </a:lnTo>
                                <a:lnTo>
                                  <a:pt x="700" y="688"/>
                                </a:lnTo>
                                <a:close/>
                                <a:moveTo>
                                  <a:pt x="192" y="760"/>
                                </a:moveTo>
                                <a:lnTo>
                                  <a:pt x="149" y="685"/>
                                </a:lnTo>
                                <a:lnTo>
                                  <a:pt x="146" y="681"/>
                                </a:lnTo>
                                <a:lnTo>
                                  <a:pt x="140" y="677"/>
                                </a:lnTo>
                                <a:lnTo>
                                  <a:pt x="133" y="675"/>
                                </a:lnTo>
                                <a:lnTo>
                                  <a:pt x="45" y="675"/>
                                </a:lnTo>
                                <a:lnTo>
                                  <a:pt x="112" y="557"/>
                                </a:lnTo>
                                <a:lnTo>
                                  <a:pt x="127" y="563"/>
                                </a:lnTo>
                                <a:lnTo>
                                  <a:pt x="142" y="612"/>
                                </a:lnTo>
                                <a:lnTo>
                                  <a:pt x="153" y="632"/>
                                </a:lnTo>
                                <a:lnTo>
                                  <a:pt x="170" y="647"/>
                                </a:lnTo>
                                <a:lnTo>
                                  <a:pt x="191" y="655"/>
                                </a:lnTo>
                                <a:lnTo>
                                  <a:pt x="213" y="653"/>
                                </a:lnTo>
                                <a:lnTo>
                                  <a:pt x="254" y="642"/>
                                </a:lnTo>
                                <a:lnTo>
                                  <a:pt x="192" y="760"/>
                                </a:lnTo>
                                <a:close/>
                                <a:moveTo>
                                  <a:pt x="410" y="584"/>
                                </a:moveTo>
                                <a:lnTo>
                                  <a:pt x="402" y="587"/>
                                </a:lnTo>
                                <a:lnTo>
                                  <a:pt x="395" y="591"/>
                                </a:lnTo>
                                <a:lnTo>
                                  <a:pt x="387" y="597"/>
                                </a:lnTo>
                                <a:lnTo>
                                  <a:pt x="385" y="599"/>
                                </a:lnTo>
                                <a:lnTo>
                                  <a:pt x="350" y="632"/>
                                </a:lnTo>
                                <a:lnTo>
                                  <a:pt x="312" y="599"/>
                                </a:lnTo>
                                <a:lnTo>
                                  <a:pt x="305" y="591"/>
                                </a:lnTo>
                                <a:lnTo>
                                  <a:pt x="297" y="587"/>
                                </a:lnTo>
                                <a:lnTo>
                                  <a:pt x="288" y="584"/>
                                </a:lnTo>
                                <a:lnTo>
                                  <a:pt x="273" y="582"/>
                                </a:lnTo>
                                <a:lnTo>
                                  <a:pt x="256" y="584"/>
                                </a:lnTo>
                                <a:lnTo>
                                  <a:pt x="209" y="597"/>
                                </a:lnTo>
                                <a:lnTo>
                                  <a:pt x="192" y="548"/>
                                </a:lnTo>
                                <a:lnTo>
                                  <a:pt x="189" y="539"/>
                                </a:lnTo>
                                <a:lnTo>
                                  <a:pt x="185" y="529"/>
                                </a:lnTo>
                                <a:lnTo>
                                  <a:pt x="177" y="522"/>
                                </a:lnTo>
                                <a:lnTo>
                                  <a:pt x="170" y="514"/>
                                </a:lnTo>
                                <a:lnTo>
                                  <a:pt x="163" y="511"/>
                                </a:lnTo>
                                <a:lnTo>
                                  <a:pt x="151" y="507"/>
                                </a:lnTo>
                                <a:lnTo>
                                  <a:pt x="105" y="492"/>
                                </a:lnTo>
                                <a:lnTo>
                                  <a:pt x="114" y="443"/>
                                </a:lnTo>
                                <a:lnTo>
                                  <a:pt x="116" y="432"/>
                                </a:lnTo>
                                <a:lnTo>
                                  <a:pt x="116" y="423"/>
                                </a:lnTo>
                                <a:lnTo>
                                  <a:pt x="114" y="415"/>
                                </a:lnTo>
                                <a:lnTo>
                                  <a:pt x="114" y="411"/>
                                </a:lnTo>
                                <a:lnTo>
                                  <a:pt x="110" y="404"/>
                                </a:lnTo>
                                <a:lnTo>
                                  <a:pt x="106" y="397"/>
                                </a:lnTo>
                                <a:lnTo>
                                  <a:pt x="101" y="389"/>
                                </a:lnTo>
                                <a:lnTo>
                                  <a:pt x="99" y="383"/>
                                </a:lnTo>
                                <a:lnTo>
                                  <a:pt x="65" y="348"/>
                                </a:lnTo>
                                <a:lnTo>
                                  <a:pt x="99" y="312"/>
                                </a:lnTo>
                                <a:lnTo>
                                  <a:pt x="105" y="305"/>
                                </a:lnTo>
                                <a:lnTo>
                                  <a:pt x="110" y="295"/>
                                </a:lnTo>
                                <a:lnTo>
                                  <a:pt x="114" y="286"/>
                                </a:lnTo>
                                <a:lnTo>
                                  <a:pt x="116" y="271"/>
                                </a:lnTo>
                                <a:lnTo>
                                  <a:pt x="114" y="256"/>
                                </a:lnTo>
                                <a:lnTo>
                                  <a:pt x="105" y="208"/>
                                </a:lnTo>
                                <a:lnTo>
                                  <a:pt x="151" y="193"/>
                                </a:lnTo>
                                <a:lnTo>
                                  <a:pt x="163" y="189"/>
                                </a:lnTo>
                                <a:lnTo>
                                  <a:pt x="170" y="183"/>
                                </a:lnTo>
                                <a:lnTo>
                                  <a:pt x="177" y="178"/>
                                </a:lnTo>
                                <a:lnTo>
                                  <a:pt x="185" y="170"/>
                                </a:lnTo>
                                <a:lnTo>
                                  <a:pt x="189" y="161"/>
                                </a:lnTo>
                                <a:lnTo>
                                  <a:pt x="192" y="151"/>
                                </a:lnTo>
                                <a:lnTo>
                                  <a:pt x="209" y="105"/>
                                </a:lnTo>
                                <a:lnTo>
                                  <a:pt x="256" y="116"/>
                                </a:lnTo>
                                <a:lnTo>
                                  <a:pt x="273" y="118"/>
                                </a:lnTo>
                                <a:lnTo>
                                  <a:pt x="288" y="116"/>
                                </a:lnTo>
                                <a:lnTo>
                                  <a:pt x="297" y="112"/>
                                </a:lnTo>
                                <a:lnTo>
                                  <a:pt x="305" y="107"/>
                                </a:lnTo>
                                <a:lnTo>
                                  <a:pt x="312" y="101"/>
                                </a:lnTo>
                                <a:lnTo>
                                  <a:pt x="316" y="97"/>
                                </a:lnTo>
                                <a:lnTo>
                                  <a:pt x="352" y="65"/>
                                </a:lnTo>
                                <a:lnTo>
                                  <a:pt x="387" y="97"/>
                                </a:lnTo>
                                <a:lnTo>
                                  <a:pt x="395" y="105"/>
                                </a:lnTo>
                                <a:lnTo>
                                  <a:pt x="404" y="110"/>
                                </a:lnTo>
                                <a:lnTo>
                                  <a:pt x="413" y="114"/>
                                </a:lnTo>
                                <a:lnTo>
                                  <a:pt x="428" y="116"/>
                                </a:lnTo>
                                <a:lnTo>
                                  <a:pt x="443" y="114"/>
                                </a:lnTo>
                                <a:lnTo>
                                  <a:pt x="492" y="103"/>
                                </a:lnTo>
                                <a:lnTo>
                                  <a:pt x="507" y="151"/>
                                </a:lnTo>
                                <a:lnTo>
                                  <a:pt x="516" y="170"/>
                                </a:lnTo>
                                <a:lnTo>
                                  <a:pt x="529" y="183"/>
                                </a:lnTo>
                                <a:lnTo>
                                  <a:pt x="548" y="193"/>
                                </a:lnTo>
                                <a:lnTo>
                                  <a:pt x="597" y="208"/>
                                </a:lnTo>
                                <a:lnTo>
                                  <a:pt x="584" y="256"/>
                                </a:lnTo>
                                <a:lnTo>
                                  <a:pt x="582" y="271"/>
                                </a:lnTo>
                                <a:lnTo>
                                  <a:pt x="584" y="286"/>
                                </a:lnTo>
                                <a:lnTo>
                                  <a:pt x="587" y="295"/>
                                </a:lnTo>
                                <a:lnTo>
                                  <a:pt x="593" y="305"/>
                                </a:lnTo>
                                <a:lnTo>
                                  <a:pt x="598" y="312"/>
                                </a:lnTo>
                                <a:lnTo>
                                  <a:pt x="632" y="348"/>
                                </a:lnTo>
                                <a:lnTo>
                                  <a:pt x="598" y="383"/>
                                </a:lnTo>
                                <a:lnTo>
                                  <a:pt x="593" y="391"/>
                                </a:lnTo>
                                <a:lnTo>
                                  <a:pt x="587" y="400"/>
                                </a:lnTo>
                                <a:lnTo>
                                  <a:pt x="584" y="410"/>
                                </a:lnTo>
                                <a:lnTo>
                                  <a:pt x="584" y="411"/>
                                </a:lnTo>
                                <a:lnTo>
                                  <a:pt x="582" y="421"/>
                                </a:lnTo>
                                <a:lnTo>
                                  <a:pt x="582" y="430"/>
                                </a:lnTo>
                                <a:lnTo>
                                  <a:pt x="584" y="440"/>
                                </a:lnTo>
                                <a:lnTo>
                                  <a:pt x="595" y="488"/>
                                </a:lnTo>
                                <a:lnTo>
                                  <a:pt x="546" y="503"/>
                                </a:lnTo>
                                <a:lnTo>
                                  <a:pt x="537" y="507"/>
                                </a:lnTo>
                                <a:lnTo>
                                  <a:pt x="527" y="513"/>
                                </a:lnTo>
                                <a:lnTo>
                                  <a:pt x="520" y="520"/>
                                </a:lnTo>
                                <a:lnTo>
                                  <a:pt x="512" y="528"/>
                                </a:lnTo>
                                <a:lnTo>
                                  <a:pt x="509" y="535"/>
                                </a:lnTo>
                                <a:lnTo>
                                  <a:pt x="505" y="544"/>
                                </a:lnTo>
                                <a:lnTo>
                                  <a:pt x="490" y="591"/>
                                </a:lnTo>
                                <a:lnTo>
                                  <a:pt x="441" y="578"/>
                                </a:lnTo>
                                <a:lnTo>
                                  <a:pt x="426" y="576"/>
                                </a:lnTo>
                                <a:lnTo>
                                  <a:pt x="410" y="578"/>
                                </a:lnTo>
                                <a:lnTo>
                                  <a:pt x="410" y="584"/>
                                </a:lnTo>
                                <a:close/>
                                <a:moveTo>
                                  <a:pt x="563" y="675"/>
                                </a:moveTo>
                                <a:lnTo>
                                  <a:pt x="557" y="675"/>
                                </a:lnTo>
                                <a:lnTo>
                                  <a:pt x="552" y="679"/>
                                </a:lnTo>
                                <a:lnTo>
                                  <a:pt x="546" y="685"/>
                                </a:lnTo>
                                <a:lnTo>
                                  <a:pt x="503" y="760"/>
                                </a:lnTo>
                                <a:lnTo>
                                  <a:pt x="436" y="645"/>
                                </a:lnTo>
                                <a:lnTo>
                                  <a:pt x="475" y="653"/>
                                </a:lnTo>
                                <a:lnTo>
                                  <a:pt x="497" y="653"/>
                                </a:lnTo>
                                <a:lnTo>
                                  <a:pt x="518" y="647"/>
                                </a:lnTo>
                                <a:lnTo>
                                  <a:pt x="520" y="647"/>
                                </a:lnTo>
                                <a:lnTo>
                                  <a:pt x="531" y="638"/>
                                </a:lnTo>
                                <a:lnTo>
                                  <a:pt x="542" y="627"/>
                                </a:lnTo>
                                <a:lnTo>
                                  <a:pt x="548" y="614"/>
                                </a:lnTo>
                                <a:lnTo>
                                  <a:pt x="548" y="612"/>
                                </a:lnTo>
                                <a:lnTo>
                                  <a:pt x="563" y="563"/>
                                </a:lnTo>
                                <a:lnTo>
                                  <a:pt x="578" y="557"/>
                                </a:lnTo>
                                <a:lnTo>
                                  <a:pt x="645" y="675"/>
                                </a:lnTo>
                                <a:lnTo>
                                  <a:pt x="563" y="675"/>
                                </a:lnTo>
                                <a:close/>
                                <a:moveTo>
                                  <a:pt x="466" y="466"/>
                                </a:moveTo>
                                <a:lnTo>
                                  <a:pt x="486" y="441"/>
                                </a:lnTo>
                                <a:lnTo>
                                  <a:pt x="503" y="413"/>
                                </a:lnTo>
                                <a:lnTo>
                                  <a:pt x="512" y="382"/>
                                </a:lnTo>
                                <a:lnTo>
                                  <a:pt x="514" y="348"/>
                                </a:lnTo>
                                <a:lnTo>
                                  <a:pt x="512" y="314"/>
                                </a:lnTo>
                                <a:lnTo>
                                  <a:pt x="503" y="284"/>
                                </a:lnTo>
                                <a:lnTo>
                                  <a:pt x="486" y="256"/>
                                </a:lnTo>
                                <a:lnTo>
                                  <a:pt x="466" y="230"/>
                                </a:lnTo>
                                <a:lnTo>
                                  <a:pt x="441" y="209"/>
                                </a:lnTo>
                                <a:lnTo>
                                  <a:pt x="413" y="194"/>
                                </a:lnTo>
                                <a:lnTo>
                                  <a:pt x="381" y="183"/>
                                </a:lnTo>
                                <a:lnTo>
                                  <a:pt x="350" y="179"/>
                                </a:lnTo>
                                <a:lnTo>
                                  <a:pt x="316" y="183"/>
                                </a:lnTo>
                                <a:lnTo>
                                  <a:pt x="284" y="193"/>
                                </a:lnTo>
                                <a:lnTo>
                                  <a:pt x="256" y="208"/>
                                </a:lnTo>
                                <a:lnTo>
                                  <a:pt x="232" y="228"/>
                                </a:lnTo>
                                <a:lnTo>
                                  <a:pt x="211" y="252"/>
                                </a:lnTo>
                                <a:lnTo>
                                  <a:pt x="196" y="281"/>
                                </a:lnTo>
                                <a:lnTo>
                                  <a:pt x="187" y="312"/>
                                </a:lnTo>
                                <a:lnTo>
                                  <a:pt x="183" y="346"/>
                                </a:lnTo>
                                <a:lnTo>
                                  <a:pt x="187" y="380"/>
                                </a:lnTo>
                                <a:lnTo>
                                  <a:pt x="196" y="410"/>
                                </a:lnTo>
                                <a:lnTo>
                                  <a:pt x="211" y="438"/>
                                </a:lnTo>
                                <a:lnTo>
                                  <a:pt x="232" y="464"/>
                                </a:lnTo>
                                <a:lnTo>
                                  <a:pt x="256" y="484"/>
                                </a:lnTo>
                                <a:lnTo>
                                  <a:pt x="284" y="499"/>
                                </a:lnTo>
                                <a:lnTo>
                                  <a:pt x="316" y="509"/>
                                </a:lnTo>
                                <a:lnTo>
                                  <a:pt x="350" y="513"/>
                                </a:lnTo>
                                <a:lnTo>
                                  <a:pt x="381" y="511"/>
                                </a:lnTo>
                                <a:lnTo>
                                  <a:pt x="413" y="501"/>
                                </a:lnTo>
                                <a:lnTo>
                                  <a:pt x="441" y="486"/>
                                </a:lnTo>
                                <a:lnTo>
                                  <a:pt x="466" y="466"/>
                                </a:lnTo>
                                <a:close/>
                                <a:moveTo>
                                  <a:pt x="441" y="440"/>
                                </a:moveTo>
                                <a:lnTo>
                                  <a:pt x="415" y="460"/>
                                </a:lnTo>
                                <a:lnTo>
                                  <a:pt x="383" y="473"/>
                                </a:lnTo>
                                <a:lnTo>
                                  <a:pt x="350" y="479"/>
                                </a:lnTo>
                                <a:lnTo>
                                  <a:pt x="314" y="473"/>
                                </a:lnTo>
                                <a:lnTo>
                                  <a:pt x="282" y="460"/>
                                </a:lnTo>
                                <a:lnTo>
                                  <a:pt x="256" y="440"/>
                                </a:lnTo>
                                <a:lnTo>
                                  <a:pt x="237" y="413"/>
                                </a:lnTo>
                                <a:lnTo>
                                  <a:pt x="226" y="383"/>
                                </a:lnTo>
                                <a:lnTo>
                                  <a:pt x="221" y="350"/>
                                </a:lnTo>
                                <a:lnTo>
                                  <a:pt x="226" y="316"/>
                                </a:lnTo>
                                <a:lnTo>
                                  <a:pt x="239" y="284"/>
                                </a:lnTo>
                                <a:lnTo>
                                  <a:pt x="260" y="258"/>
                                </a:lnTo>
                                <a:lnTo>
                                  <a:pt x="286" y="239"/>
                                </a:lnTo>
                                <a:lnTo>
                                  <a:pt x="316" y="224"/>
                                </a:lnTo>
                                <a:lnTo>
                                  <a:pt x="352" y="221"/>
                                </a:lnTo>
                                <a:lnTo>
                                  <a:pt x="385" y="224"/>
                                </a:lnTo>
                                <a:lnTo>
                                  <a:pt x="417" y="239"/>
                                </a:lnTo>
                                <a:lnTo>
                                  <a:pt x="443" y="258"/>
                                </a:lnTo>
                                <a:lnTo>
                                  <a:pt x="464" y="284"/>
                                </a:lnTo>
                                <a:lnTo>
                                  <a:pt x="477" y="316"/>
                                </a:lnTo>
                                <a:lnTo>
                                  <a:pt x="482" y="350"/>
                                </a:lnTo>
                                <a:lnTo>
                                  <a:pt x="475" y="383"/>
                                </a:lnTo>
                                <a:lnTo>
                                  <a:pt x="462" y="413"/>
                                </a:lnTo>
                                <a:lnTo>
                                  <a:pt x="441" y="440"/>
                                </a:lnTo>
                                <a:close/>
                              </a:path>
                            </a:pathLst>
                          </a:custGeom>
                          <a:solidFill>
                            <a:schemeClr val="bg1"/>
                          </a:solidFill>
                          <a:ln w="0" cap="flat" cmpd="sng">
                            <a:solidFill>
                              <a:schemeClr val="bg1"/>
                            </a:solidFill>
                            <a:prstDash val="solid"/>
                            <a:round/>
                            <a:headEnd type="none" w="med" len="med"/>
                            <a:tailEnd type="none" w="med" len="med"/>
                          </a:ln>
                        </wps:spPr>
                        <wps:bodyPr/>
                      </wps:wsp>
                    </wpg:wgp>
                  </a:graphicData>
                </a:graphic>
              </wp:anchor>
            </w:drawing>
          </mc:Choice>
          <mc:Fallback>
            <w:pict>
              <v:group id="组合 28" o:spid="_x0000_s1026" o:spt="203" style="position:absolute;left:0pt;margin-left:98.55pt;margin-top:104.4pt;height:305.55pt;width:441.45pt;z-index:251666432;mso-width-relative:page;mso-height-relative:page;" coordorigin="2195040,2063736" coordsize="4813087,3606997" o:gfxdata="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">
                <o:lock v:ext="edit" aspectratio="f"/>
                <v:group id="_x0000_s1026" o:spid="_x0000_s1026" o:spt="203" style="position:absolute;left:2195040;top:2063736;height:3606997;width:4813087;" coordorigin="2195040,2063736" coordsize="4813087,3606997"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210918;top:2063736;height:535723;width:4797209;" coordorigin="2210918,2063736" coordsize="4797209,535723"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2210918;top:2176453;height:231883;width:230233;v-text-anchor:middle;" fillcolor="#0D5788" filled="t" stroked="t" coordsize="21600,21600" o:gfxdata="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oykbsAAADb&#10;AAAADwAAAAAAAAABACAAAAAiAAAAZHJzL2Rvd25yZXYueG1sUEsBAhQAFAAAAAgAh07iQDMvBZ47&#10;AAAAOQAAABAAAAAAAAAAAQAgAAAACgEAAGRycy9zaGFwZXhtbC54bWxQSwUGAAAAAAYABgBbAQAA&#10;tAMAAAAA&#10;">
                      <v:fill on="t" focussize="0,0"/>
                      <v:stroke weight="1pt" color="#0D5788 [3204]" miterlimit="8" joinstyle="miter"/>
                      <v:imagedata o:title=""/>
                      <o:lock v:ext="edit" aspectratio="f"/>
                    </v:shape>
                    <v:shape id="文本框 2" o:spid="_x0000_s1026" o:spt="202" type="#_x0000_t202" style="position:absolute;left:2445564;top:2063736;height:535723;width:1468882;" filled="f" stroked="f" coordsize="21600,21600" o:gfxdata="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w1p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荣誉奖励</w:t>
                            </w:r>
                          </w:p>
                        </w:txbxContent>
                      </v:textbox>
                    </v:shape>
                    <v:line id="_x0000_s1026" o:spid="_x0000_s1026" o:spt="20" style="position:absolute;left:2234731;top:2478218;height:0;width:4773396;" filled="f" stroked="t" coordsize="21600,21600" o:gfxdata="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a/KvQAA&#10;ANsAAAAPAAAAAAAAAAEAIAAAACIAAABkcnMvZG93bnJldi54bWxQSwECFAAUAAAACACHTuJAMy8F&#10;njsAAAA5AAAAEAAAAAAAAAABACAAAAAMAQAAZHJzL3NoYXBleG1sLnhtbFBLBQYAAAAABgAGAFsB&#10;AAC2AwAAAAA=&#10;">
                      <v:fill on="f" focussize="0,0"/>
                      <v:stroke weight="0.5pt" color="#6B685F [3204]" miterlimit="8" joinstyle="miter"/>
                      <v:imagedata o:title=""/>
                      <o:lock v:ext="edit" aspectratio="f"/>
                    </v:line>
                  </v:group>
                  <v:shape id="文本框 2" o:spid="_x0000_s1026" o:spt="202" type="#_x0000_t202" style="position:absolute;left:2195040;top:2548102;height:3122631;width:4171954;"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b/>
                              <w:bCs/>
                              <w:color w:val="0D5788"/>
                              <w:kern w:val="24"/>
                              <w:sz w:val="20"/>
                              <w:szCs w:val="20"/>
                            </w:rPr>
                            <w:t>奖学金类：</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2010—2011学年度获国家励志奖学金；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2013—2014学年度获国家励志奖学金、一等奖学金；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2014—2015学年度荣获二等奖学金；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404040"/>
                              <w:kern w:val="24"/>
                              <w:sz w:val="20"/>
                              <w:szCs w:val="20"/>
                            </w:rPr>
                            <w:t>2015—2016学年度荣获三等奖学金。</w:t>
                          </w:r>
                        </w:p>
                        <w:p>
                          <w:pPr>
                            <w:kinsoku w:val="0"/>
                            <w:overflowPunct w:val="0"/>
                            <w:snapToGrid w:val="0"/>
                            <w:spacing w:line="460" w:lineRule="exact"/>
                            <w:ind w:left="357"/>
                            <w:contextualSpacing/>
                            <w:rPr>
                              <w:sz w:val="20"/>
                            </w:rPr>
                          </w:pPr>
                          <w:r>
                            <w:rPr>
                              <w:rFonts w:hint="eastAsia" w:ascii="微软雅黑" w:hAnsi="微软雅黑" w:cstheme="minorBidi"/>
                              <w:b/>
                              <w:bCs/>
                              <w:color w:val="0D5788"/>
                              <w:kern w:val="24"/>
                              <w:sz w:val="20"/>
                              <w:szCs w:val="20"/>
                            </w:rPr>
                            <w:t>荣誉类：</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2010—2011学年度获“优秀共青团员”、“系三好学生”称号；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2011—2012学年度获生产科学技能操作竞赛二等奖及外科学技能操作竞赛优秀奖、“五星级文明寝室成员”、“校优秀学生干部”称号；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2013—2016年度连续三年获“三好学生”称号；</w:t>
                          </w:r>
                        </w:p>
                        <w:p>
                          <w:pPr>
                            <w:kinsoku w:val="0"/>
                            <w:overflowPunct w:val="0"/>
                            <w:snapToGrid w:val="0"/>
                            <w:spacing w:line="460" w:lineRule="exact"/>
                            <w:ind w:left="357"/>
                            <w:contextualSpacing/>
                            <w:rPr>
                              <w:sz w:val="20"/>
                            </w:rPr>
                          </w:pPr>
                          <w:r>
                            <w:rPr>
                              <w:rFonts w:hint="eastAsia" w:ascii="微软雅黑" w:hAnsi="微软雅黑" w:cstheme="minorBidi"/>
                              <w:color w:val="404040"/>
                              <w:kern w:val="24"/>
                              <w:sz w:val="20"/>
                              <w:szCs w:val="20"/>
                            </w:rPr>
                            <w:t>2016年荣获“优秀毕业生”称号。</w:t>
                          </w:r>
                        </w:p>
                      </w:txbxContent>
                    </v:textbox>
                  </v:shape>
                </v:group>
                <v:shape id="Freeform 60" o:spid="_x0000_s1026" o:spt="100" style="position:absolute;left:2255220;top:2217661;height:144072;width:144018;" fillcolor="#FFFFFF [3212]" filled="t" stroked="t" coordsize="701,821" o:gfxdata="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wxuL4A&#10;AADbAAAADwAAAAAAAAABACAAAAAiAAAAZHJzL2Rvd25yZXYueG1sUEsBAhQAFAAAAAgAh07iQDMv&#10;BZ47AAAAOQAAABAAAAAAAAAAAQAgAAAADQEAAGRycy9zaGFwZXhtbC54bWxQSwUGAAAAAAYABgBb&#10;AQAAtwMAAAAA&#10;" path="m700,688l619,550,638,539,651,524,658,503,658,481,647,432,681,397,683,395,696,374,700,350,698,335,692,322,683,310,647,271,658,223,658,200,651,179,636,163,615,151,567,136,550,88,539,67,522,52,501,45,479,45,428,52,393,19,389,17,370,4,350,0,325,4,305,17,269,52,267,52,217,41,192,41,172,49,155,63,144,86,129,133,80,150,60,161,45,178,37,198,37,221,50,269,17,305,17,307,5,327,2,348,5,370,17,391,50,426,43,475,43,499,50,520,63,535,80,548,2,685,0,692,0,698,0,703,3,707,9,711,9,715,11,715,13,716,17,716,123,716,177,810,181,816,187,819,192,821,198,821,204,818,211,810,293,668,308,681,329,692,350,696,372,692,393,681,408,668,490,810,497,818,503,821,509,821,514,819,518,816,522,810,576,716,683,716,686,716,690,715,694,713,698,709,700,705,701,700,701,692,700,688xm192,760l149,685,146,681,140,677,133,675,45,675,112,557,127,563,142,612,153,632,170,647,191,655,213,653,254,642,192,760xm410,584l402,587,395,591,387,597,385,599,350,632,312,599,305,591,297,587,288,584,273,582,256,584,209,597,192,548,189,539,185,529,177,522,170,514,163,511,151,507,105,492,114,443,116,432,116,423,114,415,114,411,110,404,106,397,101,389,99,383,65,348,99,312,105,305,110,295,114,286,116,271,114,256,105,208,151,193,163,189,170,183,177,178,185,170,189,161,192,151,209,105,256,116,273,118,288,116,297,112,305,107,312,101,316,97,352,65,387,97,395,105,404,110,413,114,428,116,443,114,492,103,507,151,516,170,529,183,548,193,597,208,584,256,582,271,584,286,587,295,593,305,598,312,632,348,598,383,593,391,587,400,584,410,584,411,582,421,582,430,584,440,595,488,546,503,537,507,527,513,520,520,512,528,509,535,505,544,490,591,441,578,426,576,410,578,410,584xm563,675l557,675,552,679,546,685,503,760,436,645,475,653,497,653,518,647,520,647,531,638,542,627,548,614,548,612,563,563,578,557,645,675,563,675xm466,466l486,441,503,413,512,382,514,348,512,314,503,284,486,256,466,230,441,209,413,194,381,183,350,179,316,183,284,193,256,208,232,228,211,252,196,281,187,312,183,346,187,380,196,410,211,438,232,464,256,484,284,499,316,509,350,513,381,511,413,501,441,486,466,466xm441,440l415,460,383,473,350,479,314,473,282,460,256,440,237,413,226,383,221,350,226,316,239,284,260,258,286,239,316,224,352,221,385,224,417,239,443,258,464,284,477,316,482,350,475,383,462,413,441,440xe">
                  <v:path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0,0,0,0,0,0"/>
                  <v:fill on="t" focussize="0,0"/>
                  <v:stroke weight="0pt" color="#FFFFFF [3212]" joinstyle="round"/>
                  <v:imagedata o:title=""/>
                  <o:lock v:ext="edit" aspectratio="f"/>
                </v:shap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-1131570</wp:posOffset>
                </wp:positionH>
                <wp:positionV relativeFrom="paragraph">
                  <wp:posOffset>-914400</wp:posOffset>
                </wp:positionV>
                <wp:extent cx="1910080" cy="10712450"/>
                <wp:effectExtent l="0" t="0" r="0" b="0"/>
                <wp:wrapNone/>
                <wp:docPr id="5" name="矩形 4"/>
                <wp:cNvGraphicFramePr/>
                <a:graphic xmlns:a="http://schemas.openxmlformats.org/drawingml/2006/main">
                  <a:graphicData uri="http://schemas.microsoft.com/office/word/2010/wordprocessingShape">
                    <wps:wsp>
                      <wps:cNvSpPr/>
                      <wps:spPr>
                        <a:xfrm>
                          <a:off x="0" y="0"/>
                          <a:ext cx="1910197" cy="1071245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矩形 4" o:spid="_x0000_s1026" o:spt="1" style="position:absolute;left:0pt;margin-left:-89.1pt;margin-top:-72pt;height:843.5pt;width:150.4pt;z-index:251660288;v-text-anchor:middle;mso-width-relative:page;mso-height-relative:page;" fillcolor="#EBEBEB" filled="t" stroked="f" coordsize="21600,21600" o:gfxdata="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NCuidwAAAAOAQAADwAAAAAAAAABACAAAAAiAAAAZHJzL2Rvd25yZXYueG1sUEsBAhQAFAAA&#10;AAgAh07iQLQ4+wfrAQAAvQMAAA4AAAAAAAAAAQAgAAAAKwEAAGRycy9lMm9Eb2MueG1sUEsFBgAA&#10;AAAGAAYAWQEAAIgFA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1262380</wp:posOffset>
                </wp:positionH>
                <wp:positionV relativeFrom="paragraph">
                  <wp:posOffset>8077200</wp:posOffset>
                </wp:positionV>
                <wp:extent cx="5595620" cy="2797810"/>
                <wp:effectExtent l="0" t="0" r="24765" b="2540"/>
                <wp:wrapNone/>
                <wp:docPr id="1" name="组合 20"/>
                <wp:cNvGraphicFramePr/>
                <a:graphic xmlns:a="http://schemas.openxmlformats.org/drawingml/2006/main">
                  <a:graphicData uri="http://schemas.microsoft.com/office/word/2010/wordprocessingGroup">
                    <wpg:wgp>
                      <wpg:cNvGrpSpPr/>
                      <wpg:grpSpPr>
                        <a:xfrm>
                          <a:off x="0" y="0"/>
                          <a:ext cx="5595530" cy="2797810"/>
                          <a:chOff x="2204238" y="8342093"/>
                          <a:chExt cx="4802869" cy="2599221"/>
                        </a:xfrm>
                      </wpg:grpSpPr>
                      <wpg:grpSp>
                        <wpg:cNvPr id="52" name="组合 52"/>
                        <wpg:cNvGrpSpPr/>
                        <wpg:grpSpPr>
                          <a:xfrm>
                            <a:off x="2204238" y="8342093"/>
                            <a:ext cx="4802869" cy="2599221"/>
                            <a:chOff x="2204238" y="8342011"/>
                            <a:chExt cx="4803830" cy="2601381"/>
                          </a:xfrm>
                        </wpg:grpSpPr>
                        <wpg:grpSp>
                          <wpg:cNvPr id="54" name="组合 54"/>
                          <wpg:cNvGrpSpPr/>
                          <wpg:grpSpPr>
                            <a:xfrm>
                              <a:off x="2220116" y="8342011"/>
                              <a:ext cx="4787952" cy="535723"/>
                              <a:chOff x="2220116" y="8342011"/>
                              <a:chExt cx="4787952" cy="535723"/>
                            </a:xfrm>
                          </wpg:grpSpPr>
                          <wps:wsp>
                            <wps:cNvPr id="56" name="椭圆 56"/>
                            <wps:cNvSpPr/>
                            <wps:spPr>
                              <a:xfrm>
                                <a:off x="2220116" y="8464862"/>
                                <a:ext cx="230233" cy="231883"/>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7" name="文本框 2"/>
                            <wps:cNvSpPr txBox="1"/>
                            <wps:spPr>
                              <a:xfrm>
                                <a:off x="2454762" y="8342011"/>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自我评价</w:t>
                                  </w:r>
                                </w:p>
                              </w:txbxContent>
                            </wps:txbx>
                            <wps:bodyPr anchor="t"/>
                          </wps:wsp>
                          <wps:wsp>
                            <wps:cNvPr id="58" name="直接连接符 58"/>
                            <wps:cNvCnPr/>
                            <wps:spPr>
                              <a:xfrm>
                                <a:off x="2243933" y="8766627"/>
                                <a:ext cx="4764135"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55" name="文本框 2"/>
                          <wps:cNvSpPr txBox="1"/>
                          <wps:spPr>
                            <a:xfrm>
                              <a:off x="2204238" y="8836479"/>
                              <a:ext cx="4162685" cy="2106913"/>
                            </a:xfrm>
                            <a:prstGeom prst="rect">
                              <a:avLst/>
                            </a:prstGeom>
                            <a:noFill/>
                            <a:ln w="9525">
                              <a:noFill/>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404040"/>
                                    <w:kern w:val="24"/>
                                    <w:sz w:val="20"/>
                                    <w:szCs w:val="20"/>
                                  </w:rPr>
                                  <w:t>性格外向活泼，善于也乐于与人沟通交流合作。勤勉刻苦，坚信日积月累方能厚积薄发，自律才能自由。有良好的独立自主学习和思考能力。将所学理论知识转化为实践应用的能力有待提高。</w:t>
                                </w:r>
                              </w:p>
                            </w:txbxContent>
                          </wps:txbx>
                          <wps:bodyPr anchor="t"/>
                        </wps:wsp>
                      </wpg:grpSp>
                      <wps:wsp>
                        <wps:cNvPr id="53" name="心形 53"/>
                        <wps:cNvSpPr/>
                        <wps:spPr>
                          <a:xfrm>
                            <a:off x="2262083" y="8516600"/>
                            <a:ext cx="144000" cy="144000"/>
                          </a:xfrm>
                          <a:prstGeom prst="hear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组合 20" o:spid="_x0000_s1026" o:spt="203" style="position:absolute;left:0pt;margin-left:99.4pt;margin-top:636pt;height:220.3pt;width:440.6pt;z-index:251669504;mso-width-relative:page;mso-height-relative:page;" coordorigin="2204238,8342093" coordsize="4802869,2599221" o:gfxdata="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EwP&#10;4YjbAAAADgEAAA8AAAAAAAAAAQAgAAAAIgAAAGRycy9kb3ducmV2LnhtbFBLAQIUABQAAAAIAIdO&#10;4kBiwSC8IQQAANkOAAAOAAAAAAAAAAEAIAAAACoBAABkcnMvZTJvRG9jLnhtbFBLBQYAAAAABgAG&#10;AFkBAAC9BwAAAAA=&#10;">
                <o:lock v:ext="edit" aspectratio="f"/>
                <v:group id="_x0000_s1026" o:spid="_x0000_s1026" o:spt="203" style="position:absolute;left:2204238;top:8342093;height:2599221;width:4802869;" coordorigin="2204238,8342011" coordsize="4803830,2601381"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2220116;top:8342011;height:535723;width:4787952;" coordorigin="2220116,8342011" coordsize="4787952,53572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2220116;top:8464862;height:231883;width:230233;v-text-anchor:middle;" fillcolor="#0D5788" filled="t" stroked="t" coordsize="21600,21600" o:gfxdata="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tZcqq5AAAA2wAA&#10;AA8AAAAAAAAAAQAgAAAAIgAAAGRycy9kb3ducmV2LnhtbFBLAQIUABQAAAAIAIdO4kAzLwWeOwAA&#10;ADkAAAAQAAAAAAAAAAEAIAAAAAgBAABkcnMvc2hhcGV4bWwueG1sUEsFBgAAAAAGAAYAWwEAALID&#10;AAAAAA==&#10;">
                      <v:fill on="t" focussize="0,0"/>
                      <v:stroke weight="1pt" color="#0D5788 [3204]" miterlimit="8" joinstyle="miter"/>
                      <v:imagedata o:title=""/>
                      <o:lock v:ext="edit" aspectratio="f"/>
                    </v:shape>
                    <v:shape id="文本框 2" o:spid="_x0000_s1026" o:spt="202" type="#_x0000_t202" style="position:absolute;left:2454762;top:8342011;height:535723;width:1468882;"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自我评价</w:t>
                            </w:r>
                          </w:p>
                        </w:txbxContent>
                      </v:textbox>
                    </v:shape>
                    <v:line id="_x0000_s1026" o:spid="_x0000_s1026" o:spt="20" style="position:absolute;left:2243933;top:8766627;height:0;width:4764135;" filled="f" stroked="t" coordsize="21600,21600" o:gfxdata="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yu/xugAAANsA&#10;AAAPAAAAAAAAAAEAIAAAACIAAABkcnMvZG93bnJldi54bWxQSwECFAAUAAAACACHTuJAMy8FnjsA&#10;AAA5AAAAEAAAAAAAAAABACAAAAAJAQAAZHJzL3NoYXBleG1sLnhtbFBLBQYAAAAABgAGAFsBAACz&#10;AwAAAAA=&#10;">
                      <v:fill on="f" focussize="0,0"/>
                      <v:stroke weight="0.5pt" color="#6B685F [3204]" miterlimit="8" joinstyle="miter"/>
                      <v:imagedata o:title=""/>
                      <o:lock v:ext="edit" aspectratio="f"/>
                    </v:line>
                  </v:group>
                  <v:shape id="文本框 2" o:spid="_x0000_s1026" o:spt="202" type="#_x0000_t202" style="position:absolute;left:2204238;top:8836479;height:2106913;width:4162685;"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404040"/>
                              <w:kern w:val="24"/>
                              <w:sz w:val="20"/>
                              <w:szCs w:val="20"/>
                            </w:rPr>
                            <w:t>性格外向活泼，善于也乐于与人沟通交流合作。勤勉刻苦，坚信日积月累方能厚积薄发，自律才能自由。有良好的独立自主学习和思考能力。将所学理论知识转化为实践应用的能力有待提高。</w:t>
                          </w:r>
                        </w:p>
                      </w:txbxContent>
                    </v:textbox>
                  </v:shape>
                </v:group>
                <v:shape id="_x0000_s1026" o:spid="_x0000_s1026" style="position:absolute;left:2262083;top:8516600;height:144000;width:144000;v-text-anchor:middle;" fillcolor="#FFFFFF [3212]" filled="t" stroked="t" coordsize="144000,144000" o:gfxdata="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HnrrsAAADb&#10;AAAADwAAAAAAAAABACAAAAAiAAAAZHJzL2Rvd25yZXYueG1sUEsBAhQAFAAAAAgAh07iQDMvBZ47&#10;AAAAOQAAABAAAAAAAAAAAQAgAAAACgEAAGRycy9zaGFwZXhtbC54bWxQSwUGAAAAAAYABgBbAQAA&#10;tAMAAAAA&#10;" path="m72000,36000c102000,-48000,219000,36000,72000,144000c-75000,36000,42000,-48000,72000,36000xe">
                  <v:path o:connectlocs="72000,36000;72000,144000" o:connectangles="247,82"/>
                  <v:fill on="t" focussize="0,0"/>
                  <v:stroke weight="1pt" color="#FFFFFF [3212]" miterlimit="8" joinstyle="miter"/>
                  <v:imagedata o:title=""/>
                  <o:lock v:ext="edit" aspectratio="f"/>
                </v:shape>
              </v:group>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1251585</wp:posOffset>
                </wp:positionH>
                <wp:positionV relativeFrom="paragraph">
                  <wp:posOffset>-554990</wp:posOffset>
                </wp:positionV>
                <wp:extent cx="5736590" cy="2218690"/>
                <wp:effectExtent l="0" t="0" r="16510" b="0"/>
                <wp:wrapNone/>
                <wp:docPr id="33" name="组合 12"/>
                <wp:cNvGraphicFramePr/>
                <a:graphic xmlns:a="http://schemas.openxmlformats.org/drawingml/2006/main">
                  <a:graphicData uri="http://schemas.microsoft.com/office/word/2010/wordprocessingGroup">
                    <wpg:wgp>
                      <wpg:cNvGrpSpPr/>
                      <wpg:grpSpPr>
                        <a:xfrm>
                          <a:off x="0" y="0"/>
                          <a:ext cx="5736773" cy="2218783"/>
                          <a:chOff x="2198688" y="365891"/>
                          <a:chExt cx="4924353" cy="2063887"/>
                        </a:xfrm>
                      </wpg:grpSpPr>
                      <wpg:grpSp>
                        <wpg:cNvPr id="24" name="组合 24"/>
                        <wpg:cNvGrpSpPr/>
                        <wpg:grpSpPr>
                          <a:xfrm>
                            <a:off x="2214562" y="365891"/>
                            <a:ext cx="4908479" cy="535723"/>
                            <a:chOff x="2214562" y="365891"/>
                            <a:chExt cx="4908479" cy="535723"/>
                          </a:xfrm>
                        </wpg:grpSpPr>
                        <wpg:grpSp>
                          <wpg:cNvPr id="26" name="组合 26"/>
                          <wpg:cNvGrpSpPr/>
                          <wpg:grpSpPr>
                            <a:xfrm>
                              <a:off x="2214562" y="478681"/>
                              <a:ext cx="231768" cy="232007"/>
                              <a:chOff x="2214562" y="478681"/>
                              <a:chExt cx="231768" cy="232007"/>
                            </a:xfrm>
                          </wpg:grpSpPr>
                          <wps:wsp>
                            <wps:cNvPr id="30" name="椭圆 30"/>
                            <wps:cNvSpPr/>
                            <wps:spPr>
                              <a:xfrm>
                                <a:off x="2214562" y="478681"/>
                                <a:ext cx="231768" cy="232007"/>
                              </a:xfrm>
                              <a:prstGeom prst="ellipse">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1" name="Freeform 10"/>
                            <wps:cNvSpPr>
                              <a:spLocks noEditPoints="1"/>
                            </wps:cNvSpPr>
                            <wps:spPr bwMode="auto">
                              <a:xfrm>
                                <a:off x="2238373" y="539066"/>
                                <a:ext cx="182557" cy="130305"/>
                              </a:xfrm>
                              <a:custGeom>
                                <a:avLst/>
                                <a:gdLst>
                                  <a:gd name="T0" fmla="*/ 2138 w 4311"/>
                                  <a:gd name="T1" fmla="*/ 0 h 3084"/>
                                  <a:gd name="T2" fmla="*/ 962 w 4311"/>
                                  <a:gd name="T3" fmla="*/ 1537 h 3084"/>
                                  <a:gd name="T4" fmla="*/ 1011 w 4311"/>
                                  <a:gd name="T5" fmla="*/ 2692 h 3084"/>
                                  <a:gd name="T6" fmla="*/ 1027 w 4311"/>
                                  <a:gd name="T7" fmla="*/ 2704 h 3084"/>
                                  <a:gd name="T8" fmla="*/ 1065 w 4311"/>
                                  <a:gd name="T9" fmla="*/ 2730 h 3084"/>
                                  <a:gd name="T10" fmla="*/ 1123 w 4311"/>
                                  <a:gd name="T11" fmla="*/ 2768 h 3084"/>
                                  <a:gd name="T12" fmla="*/ 1199 w 4311"/>
                                  <a:gd name="T13" fmla="*/ 2813 h 3084"/>
                                  <a:gd name="T14" fmla="*/ 1294 w 4311"/>
                                  <a:gd name="T15" fmla="*/ 2863 h 3084"/>
                                  <a:gd name="T16" fmla="*/ 1404 w 4311"/>
                                  <a:gd name="T17" fmla="*/ 2914 h 3084"/>
                                  <a:gd name="T18" fmla="*/ 1529 w 4311"/>
                                  <a:gd name="T19" fmla="*/ 2963 h 3084"/>
                                  <a:gd name="T20" fmla="*/ 1668 w 4311"/>
                                  <a:gd name="T21" fmla="*/ 3008 h 3084"/>
                                  <a:gd name="T22" fmla="*/ 1819 w 4311"/>
                                  <a:gd name="T23" fmla="*/ 3045 h 3084"/>
                                  <a:gd name="T24" fmla="*/ 1980 w 4311"/>
                                  <a:gd name="T25" fmla="*/ 3072 h 3084"/>
                                  <a:gd name="T26" fmla="*/ 2151 w 4311"/>
                                  <a:gd name="T27" fmla="*/ 3084 h 3084"/>
                                  <a:gd name="T28" fmla="*/ 2279 w 4311"/>
                                  <a:gd name="T29" fmla="*/ 3083 h 3084"/>
                                  <a:gd name="T30" fmla="*/ 2447 w 4311"/>
                                  <a:gd name="T31" fmla="*/ 3064 h 3084"/>
                                  <a:gd name="T32" fmla="*/ 2601 w 4311"/>
                                  <a:gd name="T33" fmla="*/ 3031 h 3084"/>
                                  <a:gd name="T34" fmla="*/ 2740 w 4311"/>
                                  <a:gd name="T35" fmla="*/ 2988 h 3084"/>
                                  <a:gd name="T36" fmla="*/ 2865 w 4311"/>
                                  <a:gd name="T37" fmla="*/ 2938 h 3084"/>
                                  <a:gd name="T38" fmla="*/ 2973 w 4311"/>
                                  <a:gd name="T39" fmla="*/ 2885 h 3084"/>
                                  <a:gd name="T40" fmla="*/ 3065 w 4311"/>
                                  <a:gd name="T41" fmla="*/ 2832 h 3084"/>
                                  <a:gd name="T42" fmla="*/ 3138 w 4311"/>
                                  <a:gd name="T43" fmla="*/ 2784 h 3084"/>
                                  <a:gd name="T44" fmla="*/ 3193 w 4311"/>
                                  <a:gd name="T45" fmla="*/ 2743 h 3084"/>
                                  <a:gd name="T46" fmla="*/ 3230 w 4311"/>
                                  <a:gd name="T47" fmla="*/ 2713 h 3084"/>
                                  <a:gd name="T48" fmla="*/ 3244 w 4311"/>
                                  <a:gd name="T49" fmla="*/ 2700 h 3084"/>
                                  <a:gd name="T50" fmla="*/ 3283 w 4311"/>
                                  <a:gd name="T51" fmla="*/ 1548 h 3084"/>
                                  <a:gd name="T52" fmla="*/ 2139 w 4311"/>
                                  <a:gd name="T53" fmla="*/ 271 h 3084"/>
                                  <a:gd name="T54" fmla="*/ 2138 w 4311"/>
                                  <a:gd name="T55" fmla="*/ 1848 h 3084"/>
                                  <a:gd name="T56" fmla="*/ 2139 w 4311"/>
                                  <a:gd name="T57" fmla="*/ 271 h 3084"/>
                                  <a:gd name="T58" fmla="*/ 3015 w 4311"/>
                                  <a:gd name="T59" fmla="*/ 2571 h 3084"/>
                                  <a:gd name="T60" fmla="*/ 2948 w 4311"/>
                                  <a:gd name="T61" fmla="*/ 2615 h 3084"/>
                                  <a:gd name="T62" fmla="*/ 2862 w 4311"/>
                                  <a:gd name="T63" fmla="*/ 2666 h 3084"/>
                                  <a:gd name="T64" fmla="*/ 2755 w 4311"/>
                                  <a:gd name="T65" fmla="*/ 2719 h 3084"/>
                                  <a:gd name="T66" fmla="*/ 2629 w 4311"/>
                                  <a:gd name="T67" fmla="*/ 2767 h 3084"/>
                                  <a:gd name="T68" fmla="*/ 2486 w 4311"/>
                                  <a:gd name="T69" fmla="*/ 2806 h 3084"/>
                                  <a:gd name="T70" fmla="*/ 2328 w 4311"/>
                                  <a:gd name="T71" fmla="*/ 2832 h 3084"/>
                                  <a:gd name="T72" fmla="*/ 2156 w 4311"/>
                                  <a:gd name="T73" fmla="*/ 2839 h 3084"/>
                                  <a:gd name="T74" fmla="*/ 1981 w 4311"/>
                                  <a:gd name="T75" fmla="*/ 2825 h 3084"/>
                                  <a:gd name="T76" fmla="*/ 1815 w 4311"/>
                                  <a:gd name="T77" fmla="*/ 2793 h 3084"/>
                                  <a:gd name="T78" fmla="*/ 1663 w 4311"/>
                                  <a:gd name="T79" fmla="*/ 2750 h 3084"/>
                                  <a:gd name="T80" fmla="*/ 1528 w 4311"/>
                                  <a:gd name="T81" fmla="*/ 2699 h 3084"/>
                                  <a:gd name="T82" fmla="*/ 1409 w 4311"/>
                                  <a:gd name="T83" fmla="*/ 2645 h 3084"/>
                                  <a:gd name="T84" fmla="*/ 1311 w 4311"/>
                                  <a:gd name="T85" fmla="*/ 2594 h 3084"/>
                                  <a:gd name="T86" fmla="*/ 1236 w 4311"/>
                                  <a:gd name="T87" fmla="*/ 2550 h 3084"/>
                                  <a:gd name="T88" fmla="*/ 1207 w 4311"/>
                                  <a:gd name="T89" fmla="*/ 1658 h 3084"/>
                                  <a:gd name="T90" fmla="*/ 3040 w 4311"/>
                                  <a:gd name="T91" fmla="*/ 1670 h 3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311" h="3084">
                                    <a:moveTo>
                                      <a:pt x="4311" y="1035"/>
                                    </a:moveTo>
                                    <a:lnTo>
                                      <a:pt x="2138" y="0"/>
                                    </a:lnTo>
                                    <a:lnTo>
                                      <a:pt x="0" y="1060"/>
                                    </a:lnTo>
                                    <a:lnTo>
                                      <a:pt x="962" y="1537"/>
                                    </a:lnTo>
                                    <a:lnTo>
                                      <a:pt x="962" y="2656"/>
                                    </a:lnTo>
                                    <a:lnTo>
                                      <a:pt x="1011" y="2692"/>
                                    </a:lnTo>
                                    <a:lnTo>
                                      <a:pt x="1016" y="2696"/>
                                    </a:lnTo>
                                    <a:lnTo>
                                      <a:pt x="1027" y="2704"/>
                                    </a:lnTo>
                                    <a:lnTo>
                                      <a:pt x="1044" y="2716"/>
                                    </a:lnTo>
                                    <a:lnTo>
                                      <a:pt x="1065" y="2730"/>
                                    </a:lnTo>
                                    <a:lnTo>
                                      <a:pt x="1092" y="2749"/>
                                    </a:lnTo>
                                    <a:lnTo>
                                      <a:pt x="1123" y="2768"/>
                                    </a:lnTo>
                                    <a:lnTo>
                                      <a:pt x="1159" y="2789"/>
                                    </a:lnTo>
                                    <a:lnTo>
                                      <a:pt x="1199" y="2813"/>
                                    </a:lnTo>
                                    <a:lnTo>
                                      <a:pt x="1244" y="2838"/>
                                    </a:lnTo>
                                    <a:lnTo>
                                      <a:pt x="1294" y="2863"/>
                                    </a:lnTo>
                                    <a:lnTo>
                                      <a:pt x="1347" y="2887"/>
                                    </a:lnTo>
                                    <a:lnTo>
                                      <a:pt x="1404" y="2914"/>
                                    </a:lnTo>
                                    <a:lnTo>
                                      <a:pt x="1465" y="2938"/>
                                    </a:lnTo>
                                    <a:lnTo>
                                      <a:pt x="1529" y="2963"/>
                                    </a:lnTo>
                                    <a:lnTo>
                                      <a:pt x="1596" y="2986"/>
                                    </a:lnTo>
                                    <a:lnTo>
                                      <a:pt x="1668" y="3008"/>
                                    </a:lnTo>
                                    <a:lnTo>
                                      <a:pt x="1741" y="3028"/>
                                    </a:lnTo>
                                    <a:lnTo>
                                      <a:pt x="1819" y="3045"/>
                                    </a:lnTo>
                                    <a:lnTo>
                                      <a:pt x="1897" y="3060"/>
                                    </a:lnTo>
                                    <a:lnTo>
                                      <a:pt x="1980" y="3072"/>
                                    </a:lnTo>
                                    <a:lnTo>
                                      <a:pt x="2063" y="3080"/>
                                    </a:lnTo>
                                    <a:lnTo>
                                      <a:pt x="2151" y="3084"/>
                                    </a:lnTo>
                                    <a:lnTo>
                                      <a:pt x="2192" y="3084"/>
                                    </a:lnTo>
                                    <a:lnTo>
                                      <a:pt x="2279" y="3083"/>
                                    </a:lnTo>
                                    <a:lnTo>
                                      <a:pt x="2364" y="3075"/>
                                    </a:lnTo>
                                    <a:lnTo>
                                      <a:pt x="2447" y="3064"/>
                                    </a:lnTo>
                                    <a:lnTo>
                                      <a:pt x="2525" y="3050"/>
                                    </a:lnTo>
                                    <a:lnTo>
                                      <a:pt x="2601" y="3031"/>
                                    </a:lnTo>
                                    <a:lnTo>
                                      <a:pt x="2672" y="3011"/>
                                    </a:lnTo>
                                    <a:lnTo>
                                      <a:pt x="2740" y="2988"/>
                                    </a:lnTo>
                                    <a:lnTo>
                                      <a:pt x="2804" y="2963"/>
                                    </a:lnTo>
                                    <a:lnTo>
                                      <a:pt x="2865" y="2938"/>
                                    </a:lnTo>
                                    <a:lnTo>
                                      <a:pt x="2921" y="2912"/>
                                    </a:lnTo>
                                    <a:lnTo>
                                      <a:pt x="2973" y="2885"/>
                                    </a:lnTo>
                                    <a:lnTo>
                                      <a:pt x="3020" y="2859"/>
                                    </a:lnTo>
                                    <a:lnTo>
                                      <a:pt x="3065" y="2832"/>
                                    </a:lnTo>
                                    <a:lnTo>
                                      <a:pt x="3104" y="2808"/>
                                    </a:lnTo>
                                    <a:lnTo>
                                      <a:pt x="3138" y="2784"/>
                                    </a:lnTo>
                                    <a:lnTo>
                                      <a:pt x="3168" y="2762"/>
                                    </a:lnTo>
                                    <a:lnTo>
                                      <a:pt x="3193" y="2743"/>
                                    </a:lnTo>
                                    <a:lnTo>
                                      <a:pt x="3214" y="2726"/>
                                    </a:lnTo>
                                    <a:lnTo>
                                      <a:pt x="3230" y="2713"/>
                                    </a:lnTo>
                                    <a:lnTo>
                                      <a:pt x="3239" y="2705"/>
                                    </a:lnTo>
                                    <a:lnTo>
                                      <a:pt x="3244" y="2700"/>
                                    </a:lnTo>
                                    <a:lnTo>
                                      <a:pt x="3283" y="2664"/>
                                    </a:lnTo>
                                    <a:lnTo>
                                      <a:pt x="3283" y="1548"/>
                                    </a:lnTo>
                                    <a:lnTo>
                                      <a:pt x="4311" y="1035"/>
                                    </a:lnTo>
                                    <a:close/>
                                    <a:moveTo>
                                      <a:pt x="2139" y="271"/>
                                    </a:moveTo>
                                    <a:lnTo>
                                      <a:pt x="3753" y="1040"/>
                                    </a:lnTo>
                                    <a:lnTo>
                                      <a:pt x="2138" y="1848"/>
                                    </a:lnTo>
                                    <a:lnTo>
                                      <a:pt x="550" y="1060"/>
                                    </a:lnTo>
                                    <a:lnTo>
                                      <a:pt x="2139" y="271"/>
                                    </a:lnTo>
                                    <a:close/>
                                    <a:moveTo>
                                      <a:pt x="3040" y="2552"/>
                                    </a:moveTo>
                                    <a:lnTo>
                                      <a:pt x="3015" y="2571"/>
                                    </a:lnTo>
                                    <a:lnTo>
                                      <a:pt x="2985" y="2593"/>
                                    </a:lnTo>
                                    <a:lnTo>
                                      <a:pt x="2948" y="2615"/>
                                    </a:lnTo>
                                    <a:lnTo>
                                      <a:pt x="2908" y="2640"/>
                                    </a:lnTo>
                                    <a:lnTo>
                                      <a:pt x="2862" y="2666"/>
                                    </a:lnTo>
                                    <a:lnTo>
                                      <a:pt x="2810" y="2692"/>
                                    </a:lnTo>
                                    <a:lnTo>
                                      <a:pt x="2755" y="2719"/>
                                    </a:lnTo>
                                    <a:lnTo>
                                      <a:pt x="2693" y="2743"/>
                                    </a:lnTo>
                                    <a:lnTo>
                                      <a:pt x="2629" y="2767"/>
                                    </a:lnTo>
                                    <a:lnTo>
                                      <a:pt x="2560" y="2788"/>
                                    </a:lnTo>
                                    <a:lnTo>
                                      <a:pt x="2486" y="2806"/>
                                    </a:lnTo>
                                    <a:lnTo>
                                      <a:pt x="2409" y="2822"/>
                                    </a:lnTo>
                                    <a:lnTo>
                                      <a:pt x="2328" y="2832"/>
                                    </a:lnTo>
                                    <a:lnTo>
                                      <a:pt x="2244" y="2839"/>
                                    </a:lnTo>
                                    <a:lnTo>
                                      <a:pt x="2156" y="2839"/>
                                    </a:lnTo>
                                    <a:lnTo>
                                      <a:pt x="2067" y="2835"/>
                                    </a:lnTo>
                                    <a:lnTo>
                                      <a:pt x="1981" y="2825"/>
                                    </a:lnTo>
                                    <a:lnTo>
                                      <a:pt x="1896" y="2811"/>
                                    </a:lnTo>
                                    <a:lnTo>
                                      <a:pt x="1815" y="2793"/>
                                    </a:lnTo>
                                    <a:lnTo>
                                      <a:pt x="1737" y="2774"/>
                                    </a:lnTo>
                                    <a:lnTo>
                                      <a:pt x="1663" y="2750"/>
                                    </a:lnTo>
                                    <a:lnTo>
                                      <a:pt x="1593" y="2725"/>
                                    </a:lnTo>
                                    <a:lnTo>
                                      <a:pt x="1528" y="2699"/>
                                    </a:lnTo>
                                    <a:lnTo>
                                      <a:pt x="1466" y="2673"/>
                                    </a:lnTo>
                                    <a:lnTo>
                                      <a:pt x="1409" y="2645"/>
                                    </a:lnTo>
                                    <a:lnTo>
                                      <a:pt x="1358" y="2619"/>
                                    </a:lnTo>
                                    <a:lnTo>
                                      <a:pt x="1311" y="2594"/>
                                    </a:lnTo>
                                    <a:lnTo>
                                      <a:pt x="1270" y="2571"/>
                                    </a:lnTo>
                                    <a:lnTo>
                                      <a:pt x="1236" y="2550"/>
                                    </a:lnTo>
                                    <a:lnTo>
                                      <a:pt x="1207" y="2531"/>
                                    </a:lnTo>
                                    <a:lnTo>
                                      <a:pt x="1207" y="1658"/>
                                    </a:lnTo>
                                    <a:lnTo>
                                      <a:pt x="2139" y="2120"/>
                                    </a:lnTo>
                                    <a:lnTo>
                                      <a:pt x="3040" y="1670"/>
                                    </a:lnTo>
                                    <a:lnTo>
                                      <a:pt x="3040" y="2552"/>
                                    </a:lnTo>
                                    <a:close/>
                                  </a:path>
                                </a:pathLst>
                              </a:custGeom>
                              <a:solidFill>
                                <a:schemeClr val="bg1"/>
                              </a:solidFill>
                              <a:ln w="0">
                                <a:solidFill>
                                  <a:schemeClr val="bg1"/>
                                </a:solidFill>
                                <a:prstDash val="solid"/>
                                <a:round/>
                              </a:ln>
                            </wps:spPr>
                            <wps:bodyPr/>
                          </wps:wsp>
                        </wpg:grpSp>
                        <wps:wsp>
                          <wps:cNvPr id="27" name="文本框 2"/>
                          <wps:cNvSpPr txBox="1"/>
                          <wps:spPr>
                            <a:xfrm>
                              <a:off x="2449212" y="365891"/>
                              <a:ext cx="1468882" cy="535723"/>
                            </a:xfrm>
                            <a:prstGeom prst="rect">
                              <a:avLst/>
                            </a:prstGeom>
                            <a:noFill/>
                            <a:ln w="9525">
                              <a:noFill/>
                            </a:ln>
                          </wps:spPr>
                          <wps:txb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教育背景</w:t>
                                </w:r>
                              </w:p>
                            </w:txbxContent>
                          </wps:txbx>
                          <wps:bodyPr anchor="t"/>
                        </wps:wsp>
                        <wps:wsp>
                          <wps:cNvPr id="29" name="直接连接符 29"/>
                          <wps:cNvCnPr/>
                          <wps:spPr>
                            <a:xfrm>
                              <a:off x="2238372" y="780591"/>
                              <a:ext cx="4884669" cy="0"/>
                            </a:xfrm>
                            <a:prstGeom prst="line">
                              <a:avLst/>
                            </a:prstGeom>
                            <a:ln>
                              <a:solidFill>
                                <a:srgbClr val="6B685F"/>
                              </a:solidFill>
                            </a:ln>
                          </wps:spPr>
                          <wps:style>
                            <a:lnRef idx="1">
                              <a:schemeClr val="accent1"/>
                            </a:lnRef>
                            <a:fillRef idx="0">
                              <a:schemeClr val="accent1"/>
                            </a:fillRef>
                            <a:effectRef idx="0">
                              <a:schemeClr val="accent1"/>
                            </a:effectRef>
                            <a:fontRef idx="minor">
                              <a:schemeClr val="tx1"/>
                            </a:fontRef>
                          </wps:style>
                          <wps:bodyPr/>
                        </wps:wsp>
                      </wpg:grpSp>
                      <wps:wsp>
                        <wps:cNvPr id="25" name="文本框 2"/>
                        <wps:cNvSpPr txBox="1"/>
                        <wps:spPr>
                          <a:xfrm>
                            <a:off x="2198688" y="850528"/>
                            <a:ext cx="4171746" cy="1579250"/>
                          </a:xfrm>
                          <a:prstGeom prst="rect">
                            <a:avLst/>
                          </a:prstGeom>
                          <a:noFill/>
                          <a:ln w="9525">
                            <a:noFill/>
                          </a:ln>
                        </wps:spPr>
                        <wps:txb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0D5788"/>
                                  <w:kern w:val="24"/>
                                  <w:sz w:val="20"/>
                                  <w:szCs w:val="20"/>
                                </w:rPr>
                                <w:t>2010.09—2013.06，湖北中医药高等专科学校，临床医学专业</w:t>
                              </w:r>
                            </w:p>
                            <w:p>
                              <w:pPr>
                                <w:kinsoku w:val="0"/>
                                <w:overflowPunct w:val="0"/>
                                <w:snapToGrid w:val="0"/>
                                <w:spacing w:line="460" w:lineRule="exact"/>
                                <w:ind w:left="357"/>
                                <w:contextualSpacing/>
                                <w:rPr>
                                  <w:sz w:val="20"/>
                                </w:rPr>
                              </w:pPr>
                              <w:r>
                                <w:rPr>
                                  <w:rFonts w:hint="eastAsia" w:ascii="微软雅黑" w:hAnsi="微软雅黑" w:cstheme="minorBidi"/>
                                  <w:color w:val="0D5788"/>
                                  <w:kern w:val="24"/>
                                  <w:sz w:val="20"/>
                                  <w:szCs w:val="20"/>
                                </w:rPr>
                                <w:t>2013.09—2016.06，三峡大学，临床医学</w:t>
                              </w:r>
                            </w:p>
                            <w:p>
                              <w:pPr>
                                <w:kinsoku w:val="0"/>
                                <w:overflowPunct w:val="0"/>
                                <w:snapToGrid w:val="0"/>
                                <w:spacing w:line="460" w:lineRule="exact"/>
                                <w:ind w:left="357"/>
                                <w:contextualSpacing/>
                                <w:rPr>
                                  <w:sz w:val="20"/>
                                </w:rPr>
                              </w:pPr>
                              <w:r>
                                <w:rPr>
                                  <w:rFonts w:hint="eastAsia" w:ascii="微软雅黑" w:hAnsi="微软雅黑" w:cstheme="minorBidi"/>
                                  <w:b/>
                                  <w:bCs/>
                                  <w:color w:val="404040" w:themeColor="text1" w:themeTint="BF"/>
                                  <w:kern w:val="24"/>
                                  <w:sz w:val="20"/>
                                  <w:szCs w:val="20"/>
                                  <w14:textFill>
                                    <w14:solidFill>
                                      <w14:schemeClr w14:val="tx1">
                                        <w14:lumMod w14:val="75000"/>
                                        <w14:lumOff w14:val="25000"/>
                                      </w14:schemeClr>
                                    </w14:solidFill>
                                  </w14:textFill>
                                </w:rPr>
                                <w:t>专业课程成绩：</w:t>
                              </w:r>
                              <w:r>
                                <w:rPr>
                                  <w:rFonts w:hint="eastAsia" w:ascii="微软雅黑" w:hAnsi="微软雅黑" w:cstheme="minorBidi"/>
                                  <w:color w:val="404040" w:themeColor="text1" w:themeTint="BF"/>
                                  <w:kern w:val="24"/>
                                  <w:sz w:val="20"/>
                                  <w:szCs w:val="20"/>
                                  <w14:textFill>
                                    <w14:solidFill>
                                      <w14:schemeClr w14:val="tx1">
                                        <w14:lumMod w14:val="75000"/>
                                        <w14:lumOff w14:val="25000"/>
                                      </w14:schemeClr>
                                    </w14:solidFill>
                                  </w14:textFill>
                                </w:rPr>
                                <w:t>医学影像学：85、内科学（一）：88、内科学（二）：82、外科学（一）：86、妇产科学：87、急诊学：85。</w:t>
                              </w:r>
                            </w:p>
                          </w:txbxContent>
                        </wps:txbx>
                        <wps:bodyPr anchor="t"/>
                      </wps:wsp>
                    </wpg:wgp>
                  </a:graphicData>
                </a:graphic>
              </wp:anchor>
            </w:drawing>
          </mc:Choice>
          <mc:Fallback>
            <w:pict>
              <v:group id="组合 12" o:spid="_x0000_s1026" o:spt="203" style="position:absolute;left:0pt;margin-left:98.55pt;margin-top:-43.7pt;height:174.7pt;width:451.7pt;z-index:251665408;mso-width-relative:page;mso-height-relative:page;" coordorigin="2198688,365891" coordsize="4924353,2063887" o:gfxdata="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">
                <o:lock v:ext="edit" aspectratio="f"/>
                <v:group id="_x0000_s1026" o:spid="_x0000_s1026" o:spt="203" style="position:absolute;left:2214562;top:365891;height:535723;width:4908479;" coordorigin="2214562,365891" coordsize="4908479,535723"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2214562;top:478681;height:232007;width:231768;" coordorigin="2214562,478681" coordsize="231768,232007"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2214562;top:478681;height:232007;width:231768;v-text-anchor:middle;" fillcolor="#0D5788" filled="t" stroked="t" coordsize="21600,21600" o:gfxdata="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YjquW2AAAA2wAAAA8A&#10;AAAAAAAAAQAgAAAAIgAAAGRycy9kb3ducmV2LnhtbFBLAQIUABQAAAAIAIdO4kAzLwWeOwAAADkA&#10;AAAQAAAAAAAAAAEAIAAAAAUBAABkcnMvc2hhcGV4bWwueG1sUEsFBgAAAAAGAAYAWwEAAK8DAAAA&#10;AA==&#10;">
                      <v:fill on="t" focussize="0,0"/>
                      <v:stroke weight="1pt" color="#0D5788 [3204]" miterlimit="8" joinstyle="miter"/>
                      <v:imagedata o:title=""/>
                      <o:lock v:ext="edit" aspectratio="f"/>
                    </v:shape>
                    <v:shape id="Freeform 10" o:spid="_x0000_s1026" o:spt="100" style="position:absolute;left:2238373;top:539066;height:130305;width:182557;" fillcolor="#FFFFFF [3212]" filled="t" stroked="t" coordsize="4311,3084" o:gfxdata="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jXK4vQAA&#10;ANsAAAAPAAAAAAAAAAEAIAAAACIAAABkcnMvZG93bnJldi54bWxQSwECFAAUAAAACACHTuJAMy8F&#10;njsAAAA5AAAAEAAAAAAAAAABACAAAAAMAQAAZHJzL3NoYXBleG1sLnhtbFBLBQYAAAAABgAGAFsB&#10;AAC2AwAAAAA=&#10;" path="m4311,1035l2138,0,0,1060,962,1537,962,2656,1011,2692,1016,2696,1027,2704,1044,2716,1065,2730,1092,2749,1123,2768,1159,2789,1199,2813,1244,2838,1294,2863,1347,2887,1404,2914,1465,2938,1529,2963,1596,2986,1668,3008,1741,3028,1819,3045,1897,3060,1980,3072,2063,3080,2151,3084,2192,3084,2279,3083,2364,3075,2447,3064,2525,3050,2601,3031,2672,3011,2740,2988,2804,2963,2865,2938,2921,2912,2973,2885,3020,2859,3065,2832,3104,2808,3138,2784,3168,2762,3193,2743,3214,2726,3230,2713,3239,2705,3244,2700,3283,2664,3283,1548,4311,1035xm2139,271l3753,1040,2138,1848,550,1060,2139,271xm3040,2552l3015,2571,2985,2593,2948,2615,2908,2640,2862,2666,2810,2692,2755,2719,2693,2743,2629,2767,2560,2788,2486,2806,2409,2822,2328,2832,2244,2839,2156,2839,2067,2835,1981,2825,1896,2811,1815,2793,1737,2774,1663,2750,1593,2725,1528,2699,1466,2673,1409,2645,1358,2619,1311,2594,1270,2571,1236,2550,1207,2531,1207,1658,2139,2120,3040,1670,3040,2552xe">
                      <v:path o:connectlocs="90537,0;40737,64941;42812,113742;43490,114249;45099,115347;47555,116953;50773,118854;54796,120967;59454,123122;64748,125192;70634,127093;77028,128657;83846,129797;91087,130305;96508,130262;103622,129459;110143,128065;116030,126248;121323,124136;125896,121896;129792,119657;132884,117629;135213,115897;136780,114629;137372,114080;139024,65406;90579,11450;90537,78081;90579,11450;127675,108629;124838,110488;121196,112643;116665,114883;111329,116911;105274,118558;98583,119657;91299,119953;83888,119361;76859,118009;70422,116192;64705,114038;59666,111756;55516,109601;52340,107742;51112,70053;128734,70560" o:connectangles="0,0,0,0,0,0,0,0,0,0,0,0,0,0,0,0,0,0,0,0,0,0,0,0,0,0,0,0,0,0,0,0,0,0,0,0,0,0,0,0,0,0,0,0,0,0"/>
                      <v:fill on="t" focussize="0,0"/>
                      <v:stroke weight="0pt" color="#FFFFFF [3212]" joinstyle="round"/>
                      <v:imagedata o:title=""/>
                      <o:lock v:ext="edit" aspectratio="f"/>
                    </v:shape>
                  </v:group>
                  <v:shape id="文本框 2" o:spid="_x0000_s1026" o:spt="202" type="#_x0000_t202" style="position:absolute;left:2449212;top:365891;height:535723;width:1468882;"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rPr>
                              <w:kern w:val="0"/>
                              <w:sz w:val="24"/>
                              <w:szCs w:val="24"/>
                            </w:rPr>
                          </w:pPr>
                          <w:r>
                            <w:rPr>
                              <w:rFonts w:hint="eastAsia" w:ascii="微软雅黑" w:hAnsi="微软雅黑" w:cstheme="minorBidi"/>
                              <w:color w:val="000000" w:themeColor="text1"/>
                              <w:kern w:val="24"/>
                              <w14:textFill>
                                <w14:solidFill>
                                  <w14:schemeClr w14:val="tx1"/>
                                </w14:solidFill>
                              </w14:textFill>
                            </w:rPr>
                            <w:t>教育背景</w:t>
                          </w:r>
                        </w:p>
                      </w:txbxContent>
                    </v:textbox>
                  </v:shape>
                  <v:line id="_x0000_s1026" o:spid="_x0000_s1026" o:spt="20" style="position:absolute;left:2238372;top:780591;height:0;width:4884669;" filled="f" stroked="t" coordsize="21600,21600" o:gfxdata="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gDkXvQAA&#10;ANsAAAAPAAAAAAAAAAEAIAAAACIAAABkcnMvZG93bnJldi54bWxQSwECFAAUAAAACACHTuJAMy8F&#10;njsAAAA5AAAAEAAAAAAAAAABACAAAAAMAQAAZHJzL3NoYXBleG1sLnhtbFBLBQYAAAAABgAGAFsB&#10;AAC2AwAAAAA=&#10;">
                    <v:fill on="f" focussize="0,0"/>
                    <v:stroke weight="0.5pt" color="#6B685F [3204]" miterlimit="8" joinstyle="miter"/>
                    <v:imagedata o:title=""/>
                    <o:lock v:ext="edit" aspectratio="f"/>
                  </v:line>
                </v:group>
                <v:shape id="文本框 2" o:spid="_x0000_s1026" o:spt="202" type="#_x0000_t202" style="position:absolute;left:2198688;top:850528;height:1579250;width:4171746;"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insoku w:val="0"/>
                          <w:overflowPunct w:val="0"/>
                          <w:snapToGrid w:val="0"/>
                          <w:spacing w:line="460" w:lineRule="exact"/>
                          <w:ind w:left="357"/>
                          <w:contextualSpacing/>
                          <w:rPr>
                            <w:kern w:val="0"/>
                            <w:sz w:val="20"/>
                            <w:szCs w:val="24"/>
                          </w:rPr>
                        </w:pPr>
                        <w:r>
                          <w:rPr>
                            <w:rFonts w:hint="eastAsia" w:ascii="微软雅黑" w:hAnsi="微软雅黑" w:cstheme="minorBidi"/>
                            <w:color w:val="0D5788"/>
                            <w:kern w:val="24"/>
                            <w:sz w:val="20"/>
                            <w:szCs w:val="20"/>
                          </w:rPr>
                          <w:t>2010.09—2013.06，湖北中医药高等专科学校，临床医学专业</w:t>
                        </w:r>
                      </w:p>
                      <w:p>
                        <w:pPr>
                          <w:kinsoku w:val="0"/>
                          <w:overflowPunct w:val="0"/>
                          <w:snapToGrid w:val="0"/>
                          <w:spacing w:line="460" w:lineRule="exact"/>
                          <w:ind w:left="357"/>
                          <w:contextualSpacing/>
                          <w:rPr>
                            <w:sz w:val="20"/>
                          </w:rPr>
                        </w:pPr>
                        <w:r>
                          <w:rPr>
                            <w:rFonts w:hint="eastAsia" w:ascii="微软雅黑" w:hAnsi="微软雅黑" w:cstheme="minorBidi"/>
                            <w:color w:val="0D5788"/>
                            <w:kern w:val="24"/>
                            <w:sz w:val="20"/>
                            <w:szCs w:val="20"/>
                          </w:rPr>
                          <w:t>2013.09—2016.06，三峡大学，临床医学</w:t>
                        </w:r>
                      </w:p>
                      <w:p>
                        <w:pPr>
                          <w:kinsoku w:val="0"/>
                          <w:overflowPunct w:val="0"/>
                          <w:snapToGrid w:val="0"/>
                          <w:spacing w:line="460" w:lineRule="exact"/>
                          <w:ind w:left="357"/>
                          <w:contextualSpacing/>
                          <w:rPr>
                            <w:sz w:val="20"/>
                          </w:rPr>
                        </w:pPr>
                        <w:r>
                          <w:rPr>
                            <w:rFonts w:hint="eastAsia" w:ascii="微软雅黑" w:hAnsi="微软雅黑" w:cstheme="minorBidi"/>
                            <w:b/>
                            <w:bCs/>
                            <w:color w:val="404040" w:themeColor="text1" w:themeTint="BF"/>
                            <w:kern w:val="24"/>
                            <w:sz w:val="20"/>
                            <w:szCs w:val="20"/>
                            <w14:textFill>
                              <w14:solidFill>
                                <w14:schemeClr w14:val="tx1">
                                  <w14:lumMod w14:val="75000"/>
                                  <w14:lumOff w14:val="25000"/>
                                </w14:schemeClr>
                              </w14:solidFill>
                            </w14:textFill>
                          </w:rPr>
                          <w:t>专业课程成绩：</w:t>
                        </w:r>
                        <w:r>
                          <w:rPr>
                            <w:rFonts w:hint="eastAsia" w:ascii="微软雅黑" w:hAnsi="微软雅黑" w:cstheme="minorBidi"/>
                            <w:color w:val="404040" w:themeColor="text1" w:themeTint="BF"/>
                            <w:kern w:val="24"/>
                            <w:sz w:val="20"/>
                            <w:szCs w:val="20"/>
                            <w14:textFill>
                              <w14:solidFill>
                                <w14:schemeClr w14:val="tx1">
                                  <w14:lumMod w14:val="75000"/>
                                  <w14:lumOff w14:val="25000"/>
                                </w14:schemeClr>
                              </w14:solidFill>
                            </w14:textFill>
                          </w:rPr>
                          <w:t>医学影像学：85、内科学（一）：88、内科学（二）：82、外科学（一）：86、妇产科学：87、急诊学：85。</w:t>
                        </w:r>
                      </w:p>
                    </w:txbxContent>
                  </v:textbox>
                </v:shape>
              </v:group>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-1127760</wp:posOffset>
                </wp:positionH>
                <wp:positionV relativeFrom="paragraph">
                  <wp:posOffset>-914400</wp:posOffset>
                </wp:positionV>
                <wp:extent cx="7991475" cy="492125"/>
                <wp:effectExtent l="0" t="0" r="0" b="3175"/>
                <wp:wrapNone/>
                <wp:docPr id="6" name="Rectangle 2"/>
                <wp:cNvGraphicFramePr/>
                <a:graphic xmlns:a="http://schemas.openxmlformats.org/drawingml/2006/main">
                  <a:graphicData uri="http://schemas.microsoft.com/office/word/2010/wordprocessingShape">
                    <wps:wsp>
                      <wps:cNvSpPr/>
                      <wps:spPr>
                        <a:xfrm>
                          <a:off x="0" y="0"/>
                          <a:ext cx="7991299" cy="492369"/>
                        </a:xfrm>
                        <a:prstGeom prst="rect">
                          <a:avLst/>
                        </a:prstGeom>
                        <a:noFill/>
                        <a:ln w="9525">
                          <a:noFill/>
                        </a:ln>
                      </wps:spPr>
                      <wps:bodyPr wrap="square" anchor="ctr">
                        <a:spAutoFit/>
                      </wps:bodyPr>
                    </wps:wsp>
                  </a:graphicData>
                </a:graphic>
              </wp:anchor>
            </w:drawing>
          </mc:Choice>
          <mc:Fallback>
            <w:pict>
              <v:rect id="Rectangle 2" o:spid="_x0000_s1026" o:spt="1" style="position:absolute;left:0pt;margin-left:-88.8pt;margin-top:-72pt;height:38.75pt;width:629.25pt;z-index:251661312;v-text-anchor:middle;mso-width-relative:page;mso-height-relative:page;" filled="f" stroked="f" coordsize="21600,21600" o:gfxdata="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ThoU9oAAAAOAQAADwAAAAAAAAABACAAAAAiAAAAZHJzL2Rvd25yZXYueG1sUEsBAhQAFAAAAAgA&#10;h07iQFEKJGKxAQAAawMAAA4AAAAAAAAAAQAgAAAAKQEAAGRycy9lMm9Eb2MueG1sUEsFBgAAAAAG&#10;AAYAWQEAAEwFAAAAAA==&#10;">
                <v:fill on="f" focussize="0,0"/>
                <v:stroke on="f"/>
                <v:imagedata o:title=""/>
                <o:lock v:ext="edit" aspectratio="f"/>
                <v:textbox style="mso-fit-shape-to-text:t;"/>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655320</wp:posOffset>
                </wp:positionH>
                <wp:positionV relativeFrom="paragraph">
                  <wp:posOffset>-914400</wp:posOffset>
                </wp:positionV>
                <wp:extent cx="5928360" cy="10668000"/>
                <wp:effectExtent l="0" t="0" r="0" b="0"/>
                <wp:wrapNone/>
                <wp:docPr id="4" name="矩形 3"/>
                <wp:cNvGraphicFramePr/>
                <a:graphic xmlns:a="http://schemas.openxmlformats.org/drawingml/2006/main">
                  <a:graphicData uri="http://schemas.microsoft.com/office/word/2010/wordprocessingShape">
                    <wps:wsp>
                      <wps:cNvSpPr/>
                      <wps:spPr>
                        <a:xfrm>
                          <a:off x="0" y="0"/>
                          <a:ext cx="5928360" cy="10668000"/>
                        </a:xfrm>
                        <a:prstGeom prst="rect">
                          <a:avLst/>
                        </a:prstGeom>
                        <a:solidFill>
                          <a:srgbClr val="F7F7F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insoku w:val="0"/>
                              <w:overflowPunct w:val="0"/>
                              <w:jc w:val="center"/>
                              <w:textAlignment w:val="baseline"/>
                              <w:rPr>
                                <w:kern w:val="0"/>
                                <w:sz w:val="24"/>
                                <w:szCs w:val="24"/>
                              </w:rPr>
                            </w:pPr>
                            <w:r>
                              <w:rPr>
                                <w:rFonts w:hint="eastAsia" w:hAnsi="等线" w:asciiTheme="minorHAnsi" w:eastAsiaTheme="minorEastAsia" w:cstheme="minorBidi"/>
                                <w:color w:val="FFFFFF" w:themeColor="light1"/>
                                <w:kern w:val="24"/>
                                <w:sz w:val="36"/>
                                <w:szCs w:val="36"/>
                                <w14:textFill>
                                  <w14:solidFill>
                                    <w14:schemeClr w14:val="lt1"/>
                                  </w14:solidFill>
                                </w14:textFill>
                              </w:rPr>
                              <w:t>：</w:t>
                            </w:r>
                          </w:p>
                        </w:txbxContent>
                      </wps:txbx>
                      <wps:bodyPr wrap="square" anchor="ctr">
                        <a:noAutofit/>
                      </wps:bodyPr>
                    </wps:wsp>
                  </a:graphicData>
                </a:graphic>
              </wp:anchor>
            </w:drawing>
          </mc:Choice>
          <mc:Fallback>
            <w:pict>
              <v:rect id="矩形 3" o:spid="_x0000_s1026" o:spt="1" style="position:absolute;left:0pt;margin-left:51.6pt;margin-top:-72pt;height:840pt;width:466.8pt;z-index:251659264;v-text-anchor:middle;mso-width-relative:page;mso-height-relative:page;" fillcolor="#F7F7F7" filled="t" stroked="f" coordsize="21600,21600" o:gfxdata="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UVvI3ZAAAADgEAAA8AAAAAAAAAAQAgAAAAIgAAAGRycy9kb3du&#10;cmV2LnhtbFBLAQIUABQAAAAIAIdO4kB9iq6w/gEAAPADAAAOAAAAAAAAAAEAIAAAACgBAABkcnMv&#10;ZTJvRG9jLnhtbFBLBQYAAAAABgAGAFkBAACYBQAAAAA=&#10;">
                <v:fill on="t" focussize="0,0"/>
                <v:stroke on="f" weight="1pt" miterlimit="8" joinstyle="miter"/>
                <v:imagedata o:title=""/>
                <o:lock v:ext="edit" aspectratio="f"/>
                <v:textbox>
                  <w:txbxContent>
                    <w:p>
                      <w:pPr>
                        <w:kinsoku w:val="0"/>
                        <w:overflowPunct w:val="0"/>
                        <w:jc w:val="center"/>
                        <w:textAlignment w:val="baseline"/>
                        <w:rPr>
                          <w:kern w:val="0"/>
                          <w:sz w:val="24"/>
                          <w:szCs w:val="24"/>
                        </w:rPr>
                      </w:pPr>
                      <w:r>
                        <w:rPr>
                          <w:rFonts w:hint="eastAsia" w:hAnsi="等线" w:asciiTheme="minorHAnsi" w:eastAsiaTheme="minorEastAsia" w:cstheme="minorBidi"/>
                          <w:color w:val="FFFFFF" w:themeColor="light1"/>
                          <w:kern w:val="24"/>
                          <w:sz w:val="36"/>
                          <w:szCs w:val="36"/>
                          <w14:textFill>
                            <w14:solidFill>
                              <w14:schemeClr w14:val="lt1"/>
                            </w14:solidFill>
                          </w14:textFill>
                        </w:rPr>
                        <w:t>：</w:t>
                      </w:r>
                    </w:p>
                  </w:txbxContent>
                </v:textbox>
              </v:rect>
            </w:pict>
          </mc:Fallback>
        </mc:AlternateContent>
      </w:r>
    </w:p>
    <w:p/>
    <w:p>
      <w:pPr>
        <w:widowControl/>
        <w:jc w:val="left"/>
        <w:rPr>
          <w:rFonts w:hint="eastAsia"/>
        </w:rPr>
      </w:pPr>
      <w:r>
        <mc:AlternateContent>
          <mc:Choice Requires="wpg">
            <w:drawing>
              <wp:anchor distT="0" distB="0" distL="114300" distR="114300" simplePos="0" relativeHeight="251668480" behindDoc="0" locked="0" layoutInCell="1" allowOverlap="1">
                <wp:simplePos x="0" y="0"/>
                <wp:positionH relativeFrom="column">
                  <wp:posOffset>-1014095</wp:posOffset>
                </wp:positionH>
                <wp:positionV relativeFrom="paragraph">
                  <wp:posOffset>3951605</wp:posOffset>
                </wp:positionV>
                <wp:extent cx="1981200" cy="2198370"/>
                <wp:effectExtent l="19050" t="0" r="19050" b="0"/>
                <wp:wrapNone/>
                <wp:docPr id="75" name="组合 74"/>
                <wp:cNvGraphicFramePr/>
                <a:graphic xmlns:a="http://schemas.openxmlformats.org/drawingml/2006/main">
                  <a:graphicData uri="http://schemas.microsoft.com/office/word/2010/wordprocessingGroup">
                    <wpg:wgp>
                      <wpg:cNvGrpSpPr/>
                      <wpg:grpSpPr>
                        <a:xfrm>
                          <a:off x="0" y="0"/>
                          <a:ext cx="1981200" cy="2198370"/>
                          <a:chOff x="183757" y="5188866"/>
                          <a:chExt cx="1872000" cy="2041484"/>
                        </a:xfrm>
                      </wpg:grpSpPr>
                      <wps:wsp>
                        <wps:cNvPr id="48" name="文本框 2"/>
                        <wps:cNvSpPr txBox="1"/>
                        <wps:spPr>
                          <a:xfrm>
                            <a:off x="225039" y="5568140"/>
                            <a:ext cx="1629069" cy="1662210"/>
                          </a:xfrm>
                          <a:prstGeom prst="rect">
                            <a:avLst/>
                          </a:prstGeom>
                          <a:noFill/>
                          <a:ln w="9525">
                            <a:noFill/>
                          </a:ln>
                        </wps:spPr>
                        <wps:txbx>
                          <w:txbxContent>
                            <w:p>
                              <w:pPr>
                                <w:kinsoku w:val="0"/>
                                <w:overflowPunct w:val="0"/>
                                <w:spacing w:line="480" w:lineRule="auto"/>
                                <w:rPr>
                                  <w:kern w:val="0"/>
                                  <w:sz w:val="24"/>
                                  <w:szCs w:val="24"/>
                                </w:rPr>
                              </w:pPr>
                              <w:r>
                                <w:rPr>
                                  <w:rFonts w:hint="eastAsia" w:ascii="微软雅黑" w:hAnsi="微软雅黑" w:cstheme="minorBidi"/>
                                  <w:color w:val="000000" w:themeColor="text1"/>
                                  <w:kern w:val="24"/>
                                  <w:sz w:val="20"/>
                                  <w:szCs w:val="20"/>
                                  <w14:textFill>
                                    <w14:solidFill>
                                      <w14:schemeClr w14:val="tx1"/>
                                    </w14:solidFill>
                                  </w14:textFill>
                                </w:rPr>
                                <w:t>政治：60</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英语一：55</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西医综合：177</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总分：292</w:t>
                              </w:r>
                            </w:p>
                          </w:txbxContent>
                        </wps:txbx>
                        <wps:bodyPr anchor="t"/>
                      </wps:wsp>
                      <wpg:grpSp>
                        <wpg:cNvPr id="49" name="组合 49"/>
                        <wpg:cNvGrpSpPr/>
                        <wpg:grpSpPr>
                          <a:xfrm>
                            <a:off x="183757" y="5188866"/>
                            <a:ext cx="1872000" cy="466555"/>
                            <a:chOff x="183757" y="5188866"/>
                            <a:chExt cx="1872000" cy="466555"/>
                          </a:xfrm>
                        </wpg:grpSpPr>
                        <wps:wsp>
                          <wps:cNvPr id="50" name="五边形 9"/>
                          <wps:cNvSpPr/>
                          <wps:spPr>
                            <a:xfrm flipH="1">
                              <a:off x="183757" y="5188866"/>
                              <a:ext cx="1872000" cy="339601"/>
                            </a:xfrm>
                            <a:prstGeom prst="homePlate">
                              <a:avLst>
                                <a:gd name="adj" fmla="val 3501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insoku w:val="0"/>
                                  <w:overflowPunct w:val="0"/>
                                  <w:snapToGrid w:val="0"/>
                                  <w:contextualSpacing/>
                                  <w:textAlignment w:val="baseline"/>
                                  <w:rPr>
                                    <w:rFonts w:ascii="微软雅黑" w:hAnsi="微软雅黑" w:cstheme="minorBidi"/>
                                    <w:b/>
                                    <w:bCs/>
                                    <w:color w:val="FFFFFF"/>
                                    <w:kern w:val="24"/>
                                    <w:sz w:val="28"/>
                                    <w:szCs w:val="28"/>
                                  </w:rPr>
                                </w:pPr>
                                <w:r>
                                  <w:rPr>
                                    <w:rFonts w:hint="eastAsia" w:ascii="微软雅黑" w:hAnsi="微软雅黑" w:cstheme="minorBidi"/>
                                    <w:b/>
                                    <w:bCs/>
                                    <w:color w:val="FFFFFF"/>
                                    <w:kern w:val="24"/>
                                    <w:sz w:val="28"/>
                                    <w:szCs w:val="28"/>
                                  </w:rPr>
                                  <w:t>考研成绩</w:t>
                                </w:r>
                              </w:p>
                            </w:txbxContent>
                          </wps:txbx>
                          <wps:bodyPr anchor="ctr"/>
                        </wps:wsp>
                        <wps:wsp>
                          <wps:cNvPr id="51" name="等腰三角形 51"/>
                          <wps:cNvSpPr/>
                          <wps:spPr>
                            <a:xfrm rot="10800000">
                              <a:off x="1877925" y="5528467"/>
                              <a:ext cx="168305" cy="126954"/>
                            </a:xfrm>
                            <a:prstGeom prst="triangle">
                              <a:avLst>
                                <a:gd name="adj" fmla="val 10000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wgp>
                  </a:graphicData>
                </a:graphic>
              </wp:anchor>
            </w:drawing>
          </mc:Choice>
          <mc:Fallback>
            <w:pict>
              <v:group id="组合 74" o:spid="_x0000_s1026" o:spt="203" style="position:absolute;left:0pt;margin-left:-79.85pt;margin-top:311.15pt;height:173.1pt;width:156pt;z-index:251668480;mso-width-relative:page;mso-height-relative:page;" coordorigin="183757,5188866" coordsize="1872000,2041484" o:gfxdata="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CsADfU3AAAAAwBAAAPAAAAAAAAAAEA&#10;IAAAACIAAABkcnMvZG93bnJldi54bWxQSwECFAAUAAAACACHTuJA7J/BrpoDAACjCgAADgAAAAAA&#10;AAABACAAAAArAQAAZHJzL2Uyb0RvYy54bWxQSwUGAAAAAAYABgBZAQAANwcAAAAA&#10;">
                <o:lock v:ext="edit" aspectratio="f"/>
                <v:shape id="文本框 2" o:spid="_x0000_s1026" o:spt="202" type="#_x0000_t202" style="position:absolute;left:225039;top:5568140;height:1662210;width:1629069;" filled="f" stroked="f" coordsize="21600,21600" o:gfxdata="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al7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kinsoku w:val="0"/>
                          <w:overflowPunct w:val="0"/>
                          <w:spacing w:line="480" w:lineRule="auto"/>
                          <w:rPr>
                            <w:kern w:val="0"/>
                            <w:sz w:val="24"/>
                            <w:szCs w:val="24"/>
                          </w:rPr>
                        </w:pPr>
                        <w:r>
                          <w:rPr>
                            <w:rFonts w:hint="eastAsia" w:ascii="微软雅黑" w:hAnsi="微软雅黑" w:cstheme="minorBidi"/>
                            <w:color w:val="000000" w:themeColor="text1"/>
                            <w:kern w:val="24"/>
                            <w:sz w:val="20"/>
                            <w:szCs w:val="20"/>
                            <w14:textFill>
                              <w14:solidFill>
                                <w14:schemeClr w14:val="tx1"/>
                              </w14:solidFill>
                            </w14:textFill>
                          </w:rPr>
                          <w:t>政治：60</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英语一：55</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西医综合：177</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总分：292</w:t>
                        </w:r>
                      </w:p>
                    </w:txbxContent>
                  </v:textbox>
                </v:shape>
                <v:group id="_x0000_s1026" o:spid="_x0000_s1026" o:spt="203" style="position:absolute;left:183757;top:5188866;height:466555;width:1872000;" coordorigin="183757,5188866" coordsize="1872000,466555"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shape id="五边形 9" o:spid="_x0000_s1026" o:spt="15" type="#_x0000_t15" style="position:absolute;left:183757;top:5188866;flip:x;height:339601;width:1872000;v-text-anchor:middle;" fillcolor="#0D5788" filled="t" stroked="t" coordsize="21600,21600" o:gfxdata="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qKDWugAAANsA&#10;AAAPAAAAAAAAAAEAIAAAACIAAABkcnMvZG93bnJldi54bWxQSwECFAAUAAAACACHTuJAMy8FnjsA&#10;AAA5AAAAEAAAAAAAAAABACAAAAAJAQAAZHJzL3NoYXBleG1sLnhtbFBLBQYAAAAABgAGAFsBAACz&#10;AwAAAAA=&#10;" adj="20229">
                    <v:fill on="t" focussize="0,0"/>
                    <v:stroke weight="1pt" color="#0D5788 [3204]" miterlimit="8" joinstyle="miter"/>
                    <v:imagedata o:title=""/>
                    <o:lock v:ext="edit" aspectratio="f"/>
                    <v:textbox>
                      <w:txbxContent>
                        <w:p>
                          <w:pPr>
                            <w:kinsoku w:val="0"/>
                            <w:overflowPunct w:val="0"/>
                            <w:snapToGrid w:val="0"/>
                            <w:contextualSpacing/>
                            <w:textAlignment w:val="baseline"/>
                            <w:rPr>
                              <w:rFonts w:ascii="微软雅黑" w:hAnsi="微软雅黑" w:cstheme="minorBidi"/>
                              <w:b/>
                              <w:bCs/>
                              <w:color w:val="FFFFFF"/>
                              <w:kern w:val="24"/>
                              <w:sz w:val="28"/>
                              <w:szCs w:val="28"/>
                            </w:rPr>
                          </w:pPr>
                          <w:r>
                            <w:rPr>
                              <w:rFonts w:hint="eastAsia" w:ascii="微软雅黑" w:hAnsi="微软雅黑" w:cstheme="minorBidi"/>
                              <w:b/>
                              <w:bCs/>
                              <w:color w:val="FFFFFF"/>
                              <w:kern w:val="24"/>
                              <w:sz w:val="28"/>
                              <w:szCs w:val="28"/>
                            </w:rPr>
                            <w:t>考研成绩</w:t>
                          </w:r>
                        </w:p>
                      </w:txbxContent>
                    </v:textbox>
                  </v:shape>
                  <v:shape id="_x0000_s1026" o:spid="_x0000_s1026" o:spt="5" type="#_x0000_t5" style="position:absolute;left:1877925;top:5528467;height:126954;width:168305;rotation:11796480f;v-text-anchor:middle;" fillcolor="#0D5788" filled="t" stroked="t" coordsize="21600,21600" o:gfxdata="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YI8i8AAAA&#10;2wAAAA8AAAAAAAAAAQAgAAAAIgAAAGRycy9kb3ducmV2LnhtbFBLAQIUABQAAAAIAIdO4kAzLwWe&#10;OwAAADkAAAAQAAAAAAAAAAEAIAAAAAsBAABkcnMvc2hhcGV4bWwueG1sUEsFBgAAAAAGAAYAWwEA&#10;ALUDAAAAAA==&#10;" adj="21600">
                    <v:fill on="t" focussize="0,0"/>
                    <v:stroke weight="1pt" color="#0D5788 [3204]" miterlimit="8" joinstyle="miter"/>
                    <v:imagedata o:title=""/>
                    <o:lock v:ext="edit" aspectratio="f"/>
                  </v:shape>
                </v:group>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-1015365</wp:posOffset>
                </wp:positionH>
                <wp:positionV relativeFrom="paragraph">
                  <wp:posOffset>6150610</wp:posOffset>
                </wp:positionV>
                <wp:extent cx="2070100" cy="1545590"/>
                <wp:effectExtent l="19050" t="0" r="0" b="0"/>
                <wp:wrapNone/>
                <wp:docPr id="28" name="组合 49"/>
                <wp:cNvGraphicFramePr/>
                <a:graphic xmlns:a="http://schemas.openxmlformats.org/drawingml/2006/main">
                  <a:graphicData uri="http://schemas.microsoft.com/office/word/2010/wordprocessingGroup">
                    <wpg:wgp>
                      <wpg:cNvGrpSpPr/>
                      <wpg:grpSpPr>
                        <a:xfrm>
                          <a:off x="0" y="0"/>
                          <a:ext cx="2070100" cy="1545590"/>
                          <a:chOff x="183757" y="6969223"/>
                          <a:chExt cx="1955802" cy="1436391"/>
                        </a:xfrm>
                      </wpg:grpSpPr>
                      <wps:wsp>
                        <wps:cNvPr id="20" name="文本框 2"/>
                        <wps:cNvSpPr txBox="1">
                          <a:spLocks noChangeArrowheads="1"/>
                        </wps:cNvSpPr>
                        <wps:spPr bwMode="auto">
                          <a:xfrm>
                            <a:off x="225039" y="7359918"/>
                            <a:ext cx="1914520" cy="1045696"/>
                          </a:xfrm>
                          <a:prstGeom prst="rect">
                            <a:avLst/>
                          </a:prstGeom>
                          <a:noFill/>
                          <a:ln w="9525">
                            <a:noFill/>
                            <a:miter lim="800000"/>
                          </a:ln>
                        </wps:spPr>
                        <wps:txbx>
                          <w:txbxContent>
                            <w:p>
                              <w:pPr>
                                <w:kinsoku w:val="0"/>
                                <w:overflowPunct w:val="0"/>
                                <w:spacing w:line="480" w:lineRule="auto"/>
                                <w:rPr>
                                  <w:rFonts w:ascii="微软雅黑" w:hAnsi="微软雅黑"/>
                                  <w:color w:val="000000" w:themeColor="text1"/>
                                  <w:sz w:val="20"/>
                                  <w:szCs w:val="20"/>
                                  <w14:textFill>
                                    <w14:solidFill>
                                      <w14:schemeClr w14:val="tx1"/>
                                    </w14:solidFill>
                                  </w14:textFill>
                                </w:rPr>
                              </w:pPr>
                              <w:r>
                                <w:rPr>
                                  <w:rFonts w:ascii="微软雅黑" w:hAnsi="微软雅黑"/>
                                  <w:color w:val="000000" w:themeColor="text1"/>
                                  <w:sz w:val="20"/>
                                  <w:szCs w:val="20"/>
                                  <w14:textFill>
                                    <w14:solidFill>
                                      <w14:schemeClr w14:val="tx1"/>
                                    </w14:solidFill>
                                  </w14:textFill>
                                </w:rPr>
                                <w:t>180121212111</w:t>
                              </w:r>
                            </w:p>
                            <w:p>
                              <w:pPr>
                                <w:kinsoku w:val="0"/>
                                <w:overflowPunct w:val="0"/>
                                <w:spacing w:line="480" w:lineRule="auto"/>
                              </w:pPr>
                              <w:r>
                                <w:rPr>
                                  <w:rFonts w:hint="eastAsia" w:ascii="微软雅黑" w:hAnsi="微软雅黑"/>
                                  <w:color w:val="000000" w:themeColor="text1"/>
                                  <w:sz w:val="20"/>
                                  <w:szCs w:val="20"/>
                                  <w14:textFill>
                                    <w14:solidFill>
                                      <w14:schemeClr w14:val="tx1"/>
                                    </w14:solidFill>
                                  </w14:textFill>
                                </w:rPr>
                                <w:t>2</w:t>
                              </w:r>
                              <w:r>
                                <w:rPr>
                                  <w:rFonts w:ascii="微软雅黑" w:hAnsi="微软雅黑"/>
                                  <w:color w:val="000000" w:themeColor="text1"/>
                                  <w:sz w:val="20"/>
                                  <w:szCs w:val="20"/>
                                  <w14:textFill>
                                    <w14:solidFill>
                                      <w14:schemeClr w14:val="tx1"/>
                                    </w14:solidFill>
                                  </w14:textFill>
                                </w:rPr>
                                <w:t>122131@qq.com</w:t>
                              </w:r>
                            </w:p>
                          </w:txbxContent>
                        </wps:txbx>
                        <wps:bodyPr/>
                      </wps:wsp>
                      <wpg:grpSp>
                        <wpg:cNvPr id="21" name="组合 21"/>
                        <wpg:cNvGrpSpPr/>
                        <wpg:grpSpPr>
                          <a:xfrm>
                            <a:off x="183757" y="6969223"/>
                            <a:ext cx="1872000" cy="466869"/>
                            <a:chOff x="183757" y="6969223"/>
                            <a:chExt cx="1872000" cy="466869"/>
                          </a:xfrm>
                        </wpg:grpSpPr>
                        <wps:wsp>
                          <wps:cNvPr id="22" name="五边形 30"/>
                          <wps:cNvSpPr/>
                          <wps:spPr>
                            <a:xfrm flipH="1">
                              <a:off x="183757" y="6969223"/>
                              <a:ext cx="1872000" cy="339830"/>
                            </a:xfrm>
                            <a:prstGeom prst="homePlate">
                              <a:avLst>
                                <a:gd name="adj" fmla="val 3501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insoku w:val="0"/>
                                  <w:overflowPunct w:val="0"/>
                                  <w:snapToGrid w:val="0"/>
                                  <w:contextualSpacing/>
                                  <w:textAlignment w:val="baseline"/>
                                  <w:rPr>
                                    <w:rFonts w:ascii="微软雅黑" w:hAnsi="微软雅黑" w:cstheme="minorBidi"/>
                                    <w:b/>
                                    <w:bCs/>
                                    <w:color w:val="FFFFFF"/>
                                    <w:kern w:val="24"/>
                                    <w:sz w:val="28"/>
                                    <w:szCs w:val="28"/>
                                  </w:rPr>
                                </w:pPr>
                                <w:r>
                                  <w:rPr>
                                    <w:rFonts w:hint="eastAsia" w:ascii="微软雅黑" w:hAnsi="微软雅黑" w:cstheme="minorBidi"/>
                                    <w:b/>
                                    <w:bCs/>
                                    <w:color w:val="FFFFFF"/>
                                    <w:kern w:val="24"/>
                                    <w:sz w:val="28"/>
                                    <w:szCs w:val="28"/>
                                  </w:rPr>
                                  <w:t>联系方式</w:t>
                                </w:r>
                              </w:p>
                            </w:txbxContent>
                          </wps:txbx>
                          <wps:bodyPr anchor="ctr"/>
                        </wps:wsp>
                        <wps:wsp>
                          <wps:cNvPr id="23" name="等腰三角形 23"/>
                          <wps:cNvSpPr/>
                          <wps:spPr>
                            <a:xfrm rot="10800000">
                              <a:off x="1877925" y="7309053"/>
                              <a:ext cx="168305" cy="127039"/>
                            </a:xfrm>
                            <a:prstGeom prst="triangle">
                              <a:avLst>
                                <a:gd name="adj" fmla="val 10000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wgp>
                  </a:graphicData>
                </a:graphic>
              </wp:anchor>
            </w:drawing>
          </mc:Choice>
          <mc:Fallback>
            <w:pict>
              <v:group id="组合 49" o:spid="_x0000_s1026" o:spt="203" style="position:absolute;left:0pt;margin-left:-79.95pt;margin-top:484.3pt;height:121.7pt;width:163pt;z-index:251664384;mso-width-relative:page;mso-height-relative:page;" coordorigin="183757,6969223" coordsize="1955802,1436391" o:gfxdata="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td2L79wAAAANAQAADwAAAAAAAAABACAAAAAiAAAAZHJzL2Rvd25y&#10;ZXYueG1sUEsBAhQAFAAAAAgAh07iQI7KolDCAwAA7goAAA4AAAAAAAAAAQAgAAAAKwEAAGRycy9l&#10;Mm9Eb2MueG1sUEsFBgAAAAAGAAYAWQEAAF8HAAAAAA==&#10;">
                <o:lock v:ext="edit" aspectratio="f"/>
                <v:shape id="文本框 2" o:spid="_x0000_s1026" o:spt="202" type="#_x0000_t202" style="position:absolute;left:225039;top:7359918;height:1045696;width:191452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w:txbxContent>
                      <w:p>
                        <w:pPr>
                          <w:kinsoku w:val="0"/>
                          <w:overflowPunct w:val="0"/>
                          <w:spacing w:line="480" w:lineRule="auto"/>
                          <w:rPr>
                            <w:rFonts w:ascii="微软雅黑" w:hAnsi="微软雅黑"/>
                            <w:color w:val="000000" w:themeColor="text1"/>
                            <w:sz w:val="20"/>
                            <w:szCs w:val="20"/>
                            <w14:textFill>
                              <w14:solidFill>
                                <w14:schemeClr w14:val="tx1"/>
                              </w14:solidFill>
                            </w14:textFill>
                          </w:rPr>
                        </w:pPr>
                        <w:r>
                          <w:rPr>
                            <w:rFonts w:ascii="微软雅黑" w:hAnsi="微软雅黑"/>
                            <w:color w:val="000000" w:themeColor="text1"/>
                            <w:sz w:val="20"/>
                            <w:szCs w:val="20"/>
                            <w14:textFill>
                              <w14:solidFill>
                                <w14:schemeClr w14:val="tx1"/>
                              </w14:solidFill>
                            </w14:textFill>
                          </w:rPr>
                          <w:t>180121212111</w:t>
                        </w:r>
                      </w:p>
                      <w:p>
                        <w:pPr>
                          <w:kinsoku w:val="0"/>
                          <w:overflowPunct w:val="0"/>
                          <w:spacing w:line="480" w:lineRule="auto"/>
                        </w:pPr>
                        <w:r>
                          <w:rPr>
                            <w:rFonts w:hint="eastAsia" w:ascii="微软雅黑" w:hAnsi="微软雅黑"/>
                            <w:color w:val="000000" w:themeColor="text1"/>
                            <w:sz w:val="20"/>
                            <w:szCs w:val="20"/>
                            <w14:textFill>
                              <w14:solidFill>
                                <w14:schemeClr w14:val="tx1"/>
                              </w14:solidFill>
                            </w14:textFill>
                          </w:rPr>
                          <w:t>2</w:t>
                        </w:r>
                        <w:r>
                          <w:rPr>
                            <w:rFonts w:ascii="微软雅黑" w:hAnsi="微软雅黑"/>
                            <w:color w:val="000000" w:themeColor="text1"/>
                            <w:sz w:val="20"/>
                            <w:szCs w:val="20"/>
                            <w14:textFill>
                              <w14:solidFill>
                                <w14:schemeClr w14:val="tx1"/>
                              </w14:solidFill>
                            </w14:textFill>
                          </w:rPr>
                          <w:t>122131@qq.com</w:t>
                        </w:r>
                      </w:p>
                    </w:txbxContent>
                  </v:textbox>
                </v:shape>
                <v:group id="_x0000_s1026" o:spid="_x0000_s1026" o:spt="203" style="position:absolute;left:183757;top:6969223;height:466869;width:1872000;" coordorigin="183757,6969223" coordsize="1872000,466869"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五边形 30" o:spid="_x0000_s1026" o:spt="15" type="#_x0000_t15" style="position:absolute;left:183757;top:6969223;flip:x;height:339830;width:1872000;v-text-anchor:middle;" fillcolor="#0D5788" filled="t" stroked="t" coordsize="21600,21600" o:gfxdata="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wJX0ugAAANsA&#10;AAAPAAAAAAAAAAEAIAAAACIAAABkcnMvZG93bnJldi54bWxQSwECFAAUAAAACACHTuJAMy8FnjsA&#10;AAA5AAAAEAAAAAAAAAABACAAAAAJAQAAZHJzL3NoYXBleG1sLnhtbFBLBQYAAAAABgAGAFsBAACz&#10;AwAAAAA=&#10;" adj="20228">
                    <v:fill on="t" focussize="0,0"/>
                    <v:stroke weight="1pt" color="#0D5788 [3204]" miterlimit="8" joinstyle="miter"/>
                    <v:imagedata o:title=""/>
                    <o:lock v:ext="edit" aspectratio="f"/>
                    <v:textbox>
                      <w:txbxContent>
                        <w:p>
                          <w:pPr>
                            <w:kinsoku w:val="0"/>
                            <w:overflowPunct w:val="0"/>
                            <w:snapToGrid w:val="0"/>
                            <w:contextualSpacing/>
                            <w:textAlignment w:val="baseline"/>
                            <w:rPr>
                              <w:rFonts w:ascii="微软雅黑" w:hAnsi="微软雅黑" w:cstheme="minorBidi"/>
                              <w:b/>
                              <w:bCs/>
                              <w:color w:val="FFFFFF"/>
                              <w:kern w:val="24"/>
                              <w:sz w:val="28"/>
                              <w:szCs w:val="28"/>
                            </w:rPr>
                          </w:pPr>
                          <w:r>
                            <w:rPr>
                              <w:rFonts w:hint="eastAsia" w:ascii="微软雅黑" w:hAnsi="微软雅黑" w:cstheme="minorBidi"/>
                              <w:b/>
                              <w:bCs/>
                              <w:color w:val="FFFFFF"/>
                              <w:kern w:val="24"/>
                              <w:sz w:val="28"/>
                              <w:szCs w:val="28"/>
                            </w:rPr>
                            <w:t>联系方式</w:t>
                          </w:r>
                        </w:p>
                      </w:txbxContent>
                    </v:textbox>
                  </v:shape>
                  <v:shape id="_x0000_s1026" o:spid="_x0000_s1026" o:spt="5" type="#_x0000_t5" style="position:absolute;left:1877925;top:7309053;height:127039;width:168305;rotation:11796480f;v-text-anchor:middle;" fillcolor="#0D5788" filled="t" stroked="t" coordsize="21600,21600" o:gfxdata="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AGtZvQAA&#10;ANsAAAAPAAAAAAAAAAEAIAAAACIAAABkcnMvZG93bnJldi54bWxQSwECFAAUAAAACACHTuJAMy8F&#10;njsAAAA5AAAAEAAAAAAAAAABACAAAAAMAQAAZHJzL3NoYXBleG1sLnhtbFBLBQYAAAAABgAGAFsB&#10;AAC2AwAAAAA=&#10;" adj="21600">
                    <v:fill on="t" focussize="0,0"/>
                    <v:stroke weight="1pt" color="#0D5788 [3204]" miterlimit="8" joinstyle="miter"/>
                    <v:imagedata o:title=""/>
                    <o:lock v:ext="edit" aspectratio="f"/>
                  </v:shape>
                </v:group>
              </v:group>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-1013460</wp:posOffset>
                </wp:positionH>
                <wp:positionV relativeFrom="paragraph">
                  <wp:posOffset>1012190</wp:posOffset>
                </wp:positionV>
                <wp:extent cx="1981200" cy="2821940"/>
                <wp:effectExtent l="19050" t="0" r="19050" b="0"/>
                <wp:wrapNone/>
                <wp:docPr id="7" name="组合 6"/>
                <wp:cNvGraphicFramePr/>
                <a:graphic xmlns:a="http://schemas.openxmlformats.org/drawingml/2006/main">
                  <a:graphicData uri="http://schemas.microsoft.com/office/word/2010/wordprocessingGroup">
                    <wpg:wgp>
                      <wpg:cNvGrpSpPr/>
                      <wpg:grpSpPr>
                        <a:xfrm>
                          <a:off x="0" y="0"/>
                          <a:ext cx="1981200" cy="2821940"/>
                          <a:chOff x="183757" y="2504728"/>
                          <a:chExt cx="1872000" cy="2620010"/>
                        </a:xfrm>
                      </wpg:grpSpPr>
                      <wps:wsp>
                        <wps:cNvPr id="8" name="文本框 2"/>
                        <wps:cNvSpPr txBox="1"/>
                        <wps:spPr>
                          <a:xfrm>
                            <a:off x="225039" y="2884003"/>
                            <a:ext cx="1629069" cy="2240735"/>
                          </a:xfrm>
                          <a:prstGeom prst="rect">
                            <a:avLst/>
                          </a:prstGeom>
                          <a:noFill/>
                          <a:ln w="9525">
                            <a:noFill/>
                          </a:ln>
                        </wps:spPr>
                        <wps:txbx>
                          <w:txbxContent>
                            <w:p>
                              <w:pPr>
                                <w:kinsoku w:val="0"/>
                                <w:overflowPunct w:val="0"/>
                                <w:spacing w:line="480" w:lineRule="auto"/>
                                <w:rPr>
                                  <w:rFonts w:hint="eastAsia"/>
                                  <w:kern w:val="0"/>
                                  <w:sz w:val="24"/>
                                  <w:szCs w:val="24"/>
                                </w:rPr>
                              </w:pPr>
                              <w:r>
                                <w:rPr>
                                  <w:rFonts w:hint="eastAsia" w:ascii="微软雅黑" w:hAnsi="微软雅黑" w:cstheme="minorBidi"/>
                                  <w:color w:val="000000" w:themeColor="text1"/>
                                  <w:kern w:val="24"/>
                                  <w:sz w:val="20"/>
                                  <w:szCs w:val="20"/>
                                  <w14:textFill>
                                    <w14:solidFill>
                                      <w14:schemeClr w14:val="tx1"/>
                                    </w14:solidFill>
                                  </w14:textFill>
                                </w:rPr>
                                <w:t>姓名：简小历</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民族：汉</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生日：1991.09</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现居：湖北宜昌</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籍贯：江西上饶</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学历：本科学士学位</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政治面貌：中共党员</w:t>
                              </w:r>
                            </w:p>
                          </w:txbxContent>
                        </wps:txbx>
                        <wps:bodyPr anchor="t"/>
                      </wps:wsp>
                      <wpg:grpSp>
                        <wpg:cNvPr id="9" name="组合 9"/>
                        <wpg:cNvGrpSpPr/>
                        <wpg:grpSpPr>
                          <a:xfrm>
                            <a:off x="183757" y="2504728"/>
                            <a:ext cx="1872000" cy="466555"/>
                            <a:chOff x="183757" y="2504728"/>
                            <a:chExt cx="1872000" cy="466555"/>
                          </a:xfrm>
                        </wpg:grpSpPr>
                        <wps:wsp>
                          <wps:cNvPr id="10" name="五边形 9"/>
                          <wps:cNvSpPr/>
                          <wps:spPr>
                            <a:xfrm flipH="1">
                              <a:off x="183757" y="2504728"/>
                              <a:ext cx="1872000" cy="339600"/>
                            </a:xfrm>
                            <a:prstGeom prst="homePlate">
                              <a:avLst>
                                <a:gd name="adj" fmla="val 3501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insoku w:val="0"/>
                                  <w:overflowPunct w:val="0"/>
                                  <w:snapToGrid w:val="0"/>
                                  <w:contextualSpacing/>
                                  <w:textAlignment w:val="baseline"/>
                                  <w:rPr>
                                    <w:kern w:val="0"/>
                                    <w:sz w:val="24"/>
                                    <w:szCs w:val="24"/>
                                  </w:rPr>
                                </w:pPr>
                                <w:r>
                                  <w:rPr>
                                    <w:rFonts w:hint="eastAsia" w:ascii="微软雅黑" w:hAnsi="微软雅黑" w:cstheme="minorBidi"/>
                                    <w:b/>
                                    <w:bCs/>
                                    <w:color w:val="FFFFFF"/>
                                    <w:kern w:val="24"/>
                                    <w:sz w:val="28"/>
                                    <w:szCs w:val="28"/>
                                  </w:rPr>
                                  <w:t>个人信息</w:t>
                                </w:r>
                              </w:p>
                            </w:txbxContent>
                          </wps:txbx>
                          <wps:bodyPr anchor="ctr"/>
                        </wps:wsp>
                        <wps:wsp>
                          <wps:cNvPr id="11" name="等腰三角形 11"/>
                          <wps:cNvSpPr/>
                          <wps:spPr>
                            <a:xfrm rot="10800000">
                              <a:off x="1877925" y="2844329"/>
                              <a:ext cx="168305" cy="126954"/>
                            </a:xfrm>
                            <a:prstGeom prst="triangle">
                              <a:avLst>
                                <a:gd name="adj" fmla="val 100000"/>
                              </a:avLst>
                            </a:prstGeom>
                            <a:solidFill>
                              <a:srgbClr val="0D5788"/>
                            </a:solidFill>
                            <a:ln>
                              <a:solidFill>
                                <a:srgbClr val="0D5788"/>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wgp>
                  </a:graphicData>
                </a:graphic>
              </wp:anchor>
            </w:drawing>
          </mc:Choice>
          <mc:Fallback>
            <w:pict>
              <v:group id="组合 6" o:spid="_x0000_s1026" o:spt="203" style="position:absolute;left:0pt;margin-left:-79.8pt;margin-top:79.7pt;height:222.2pt;width:156pt;z-index:251662336;mso-width-relative:page;mso-height-relative:page;" coordorigin="183757,2504728" coordsize="1872000,2620010" o:gfxdata="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MoqQYbbAAAADAEAAA8AAAAAAAAAAQAg&#10;AAAAIgAAAGRycy9kb3ducmV2LnhtbFBLAQIUABQAAAAIAIdO4kBMb/SPmgMAAJ4KAAAOAAAAAAAA&#10;AAEAIAAAACoBAABkcnMvZTJvRG9jLnhtbFBLBQYAAAAABgAGAFkBAAA2BwAAAAA=&#10;">
                <o:lock v:ext="edit" aspectratio="f"/>
                <v:shape id="文本框 2" o:spid="_x0000_s1026" o:spt="202" type="#_x0000_t202" style="position:absolute;left:225039;top:2884003;height:2240735;width:1629069;"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kinsoku w:val="0"/>
                          <w:overflowPunct w:val="0"/>
                          <w:spacing w:line="480" w:lineRule="auto"/>
                          <w:rPr>
                            <w:rFonts w:hint="eastAsia"/>
                            <w:kern w:val="0"/>
                            <w:sz w:val="24"/>
                            <w:szCs w:val="24"/>
                          </w:rPr>
                        </w:pPr>
                        <w:r>
                          <w:rPr>
                            <w:rFonts w:hint="eastAsia" w:ascii="微软雅黑" w:hAnsi="微软雅黑" w:cstheme="minorBidi"/>
                            <w:color w:val="000000" w:themeColor="text1"/>
                            <w:kern w:val="24"/>
                            <w:sz w:val="20"/>
                            <w:szCs w:val="20"/>
                            <w14:textFill>
                              <w14:solidFill>
                                <w14:schemeClr w14:val="tx1"/>
                              </w14:solidFill>
                            </w14:textFill>
                          </w:rPr>
                          <w:t>姓名：简小历</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民族：汉</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生日：1991.09</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现居：湖北宜昌</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籍贯：江西上饶</w:t>
                        </w:r>
                        <w:r>
                          <w:rPr>
                            <w:rFonts w:hint="eastAsia" w:ascii="微软雅黑" w:hAnsi="微软雅黑" w:cstheme="minorBidi"/>
                            <w:color w:val="000000" w:themeColor="text1"/>
                            <w:kern w:val="24"/>
                            <w:sz w:val="20"/>
                            <w:szCs w:val="20"/>
                            <w14:textFill>
                              <w14:solidFill>
                                <w14:schemeClr w14:val="tx1"/>
                              </w14:solidFill>
                            </w14:textFill>
                          </w:rPr>
                          <w:tab/>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学历：本科学士学位</w:t>
                        </w:r>
                      </w:p>
                      <w:p>
                        <w:pPr>
                          <w:kinsoku w:val="0"/>
                          <w:overflowPunct w:val="0"/>
                          <w:spacing w:line="480" w:lineRule="auto"/>
                        </w:pPr>
                        <w:r>
                          <w:rPr>
                            <w:rFonts w:hint="eastAsia" w:ascii="微软雅黑" w:hAnsi="微软雅黑" w:cstheme="minorBidi"/>
                            <w:color w:val="000000" w:themeColor="text1"/>
                            <w:kern w:val="24"/>
                            <w:sz w:val="20"/>
                            <w:szCs w:val="20"/>
                            <w14:textFill>
                              <w14:solidFill>
                                <w14:schemeClr w14:val="tx1"/>
                              </w14:solidFill>
                            </w14:textFill>
                          </w:rPr>
                          <w:t>政治面貌：中共党员</w:t>
                        </w:r>
                      </w:p>
                    </w:txbxContent>
                  </v:textbox>
                </v:shape>
                <v:group id="_x0000_s1026" o:spid="_x0000_s1026" o:spt="203" style="position:absolute;left:183757;top:2504728;height:466555;width:1872000;" coordorigin="183757,2504728" coordsize="1872000,466555"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五边形 9" o:spid="_x0000_s1026" o:spt="15" type="#_x0000_t15" style="position:absolute;left:183757;top:2504728;flip:x;height:339600;width:1872000;v-text-anchor:middle;" fillcolor="#0D5788" filled="t" stroked="t" coordsize="21600,21600" o:gfxdata="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whkWvQAA&#10;ANsAAAAPAAAAAAAAAAEAIAAAACIAAABkcnMvZG93bnJldi54bWxQSwECFAAUAAAACACHTuJAMy8F&#10;njsAAAA5AAAAEAAAAAAAAAABACAAAAAMAQAAZHJzL3NoYXBleG1sLnhtbFBLBQYAAAAABgAGAFsB&#10;AAC2AwAAAAA=&#10;" adj="20229">
                    <v:fill on="t" focussize="0,0"/>
                    <v:stroke weight="1pt" color="#0D5788 [3204]" miterlimit="8" joinstyle="miter"/>
                    <v:imagedata o:title=""/>
                    <o:lock v:ext="edit" aspectratio="f"/>
                    <v:textbox>
                      <w:txbxContent>
                        <w:p>
                          <w:pPr>
                            <w:kinsoku w:val="0"/>
                            <w:overflowPunct w:val="0"/>
                            <w:snapToGrid w:val="0"/>
                            <w:contextualSpacing/>
                            <w:textAlignment w:val="baseline"/>
                            <w:rPr>
                              <w:kern w:val="0"/>
                              <w:sz w:val="24"/>
                              <w:szCs w:val="24"/>
                            </w:rPr>
                          </w:pPr>
                          <w:r>
                            <w:rPr>
                              <w:rFonts w:hint="eastAsia" w:ascii="微软雅黑" w:hAnsi="微软雅黑" w:cstheme="minorBidi"/>
                              <w:b/>
                              <w:bCs/>
                              <w:color w:val="FFFFFF"/>
                              <w:kern w:val="24"/>
                              <w:sz w:val="28"/>
                              <w:szCs w:val="28"/>
                            </w:rPr>
                            <w:t>个人信息</w:t>
                          </w:r>
                        </w:p>
                      </w:txbxContent>
                    </v:textbox>
                  </v:shape>
                  <v:shape id="_x0000_s1026" o:spid="_x0000_s1026" o:spt="5" type="#_x0000_t5" style="position:absolute;left:1877925;top:2844329;height:126954;width:168305;rotation:11796480f;v-text-anchor:middle;" fillcolor="#0D5788" filled="t" stroked="t" coordsize="21600,21600" o:gfxdata="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8poIugAAANsA&#10;AAAPAAAAAAAAAAEAIAAAACIAAABkcnMvZG93bnJldi54bWxQSwECFAAUAAAACACHTuJAMy8FnjsA&#10;AAA5AAAAEAAAAAAAAAABACAAAAAJAQAAZHJzL3NoYXBleG1sLnhtbFBLBQYAAAAABgAGAFsBAACz&#10;AwAAAAA=&#10;" adj="21600">
                    <v:fill on="t" focussize="0,0"/>
                    <v:stroke weight="1pt" color="#0D5788 [3204]" miterlimit="8" joinstyle="miter"/>
                    <v:imagedata o:title=""/>
                    <o:lock v:ext="edit" aspectratio="f"/>
                  </v:shape>
                </v:group>
              </v:group>
            </w:pict>
          </mc:Fallback>
        </mc:AlternateContent>
      </w:r>
    </w:p>
    <w:p/>
    <w:p>
      <w:pPr>
        <w:widowControl/>
        <w:jc w:val="left"/>
      </w:pPr>
      <w:r>
        <w:br w:type="page"/>
      </w:r>
    </w:p>
    <w:p>
      <w:bookmarkStart w:id="0" w:name="_Hlk22507294"/>
      <w:r>
        <mc:AlternateContent>
          <mc:Choice Requires="wps">
            <w:drawing>
              <wp:anchor distT="0" distB="0" distL="114300" distR="114300" simplePos="0" relativeHeight="251671552" behindDoc="0" locked="0" layoutInCell="1" allowOverlap="1">
                <wp:simplePos x="0" y="0"/>
                <wp:positionH relativeFrom="column">
                  <wp:posOffset>-1143000</wp:posOffset>
                </wp:positionH>
                <wp:positionV relativeFrom="paragraph">
                  <wp:posOffset>838200</wp:posOffset>
                </wp:positionV>
                <wp:extent cx="9032240" cy="9184640"/>
                <wp:effectExtent l="0" t="0" r="0" b="0"/>
                <wp:wrapNone/>
                <wp:docPr id="83" name="矩形 83"/>
                <wp:cNvGraphicFramePr/>
                <a:graphic xmlns:a="http://schemas.openxmlformats.org/drawingml/2006/main">
                  <a:graphicData uri="http://schemas.microsoft.com/office/word/2010/wordprocessingShape">
                    <wps:wsp>
                      <wps:cNvSpPr>
                        <a:spLocks noChangeArrowheads="1"/>
                      </wps:cNvSpPr>
                      <wps:spPr bwMode="auto">
                        <a:xfrm>
                          <a:off x="0" y="0"/>
                          <a:ext cx="9032240" cy="9184640"/>
                        </a:xfrm>
                        <a:prstGeom prst="rect">
                          <a:avLst/>
                        </a:prstGeom>
                        <a:solidFill>
                          <a:srgbClr val="F2F2F2"/>
                        </a:solidFill>
                        <a:ln>
                          <a:noFill/>
                        </a:ln>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90pt;margin-top:66pt;height:723.2pt;width:711.2pt;z-index:251671552;v-text-anchor:middle;mso-width-relative:page;mso-height-relative:page;" fillcolor="#F2F2F2" filled="t" stroked="f" coordsize="21600,21600" o:gfxdata="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mfhqNoA&#10;AAAOAQAADwAAAAAAAAABACAAAAAiAAAAZHJzL2Rvd25yZXYueG1sUEsBAhQAFAAAAAgAh07iQL4s&#10;qQkdAgAAKwQAAA4AAAAAAAAAAQAgAAAAKQEAAGRycy9lMm9Eb2MueG1sUEsFBgAAAAAGAAYAWQEA&#10;ALgFAAAAAA==&#10;">
                <v:fill on="t" focussize="0,0"/>
                <v:stroke on="f"/>
                <v:imagedata o:title=""/>
                <o:lock v:ext="edit" aspectratio="f"/>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-831850</wp:posOffset>
                </wp:positionH>
                <wp:positionV relativeFrom="paragraph">
                  <wp:posOffset>1036320</wp:posOffset>
                </wp:positionV>
                <wp:extent cx="6991985" cy="8333740"/>
                <wp:effectExtent l="19050" t="19050" r="18415" b="10160"/>
                <wp:wrapNone/>
                <wp:docPr id="82" name="矩形 82"/>
                <wp:cNvGraphicFramePr/>
                <a:graphic xmlns:a="http://schemas.openxmlformats.org/drawingml/2006/main">
                  <a:graphicData uri="http://schemas.microsoft.com/office/word/2010/wordprocessingShape">
                    <wps:wsp>
                      <wps:cNvSpPr>
                        <a:spLocks noChangeArrowheads="1"/>
                      </wps:cNvSpPr>
                      <wps:spPr bwMode="auto">
                        <a:xfrm>
                          <a:off x="0" y="0"/>
                          <a:ext cx="6991985" cy="8333740"/>
                        </a:xfrm>
                        <a:prstGeom prst="rect">
                          <a:avLst/>
                        </a:prstGeom>
                        <a:noFill/>
                        <a:ln w="38100">
                          <a:solidFill>
                            <a:srgbClr val="4B6891"/>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65.5pt;margin-top:81.6pt;height:656.2pt;width:550.55pt;z-index:251672576;mso-width-relative:page;mso-height-relative:page;" filled="f" stroked="t" coordsize="21600,21600" o:gfxdata="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Rc9EzdAAAADQEAAA8AAAAAAAAAAQAgAAAAIgAAAGRy&#10;cy9kb3ducmV2LnhtbFBLAQIUABQAAAAIAIdO4kCcIWhAOQIAAEoEAAAOAAAAAAAAAAEAIAAAACwB&#10;AABkcnMvZTJvRG9jLnhtbFBLBQYAAAAABgAGAFkBAADXBQAAAAA=&#10;">
                <v:fill on="f" focussize="0,0"/>
                <v:stroke weight="3pt" color="#4B6891" miterlimit="8" joinstyle="miter"/>
                <v:imagedata o:title=""/>
                <o:lock v:ext="edit" aspectratio="f"/>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-699135</wp:posOffset>
                </wp:positionH>
                <wp:positionV relativeFrom="paragraph">
                  <wp:posOffset>1116330</wp:posOffset>
                </wp:positionV>
                <wp:extent cx="6546215" cy="1280160"/>
                <wp:effectExtent l="0" t="0" r="0" b="0"/>
                <wp:wrapNone/>
                <wp:docPr id="81" name="文本框 81"/>
                <wp:cNvGraphicFramePr/>
                <a:graphic xmlns:a="http://schemas.openxmlformats.org/drawingml/2006/main">
                  <a:graphicData uri="http://schemas.microsoft.com/office/word/2010/wordprocessingShape">
                    <wps:wsp>
                      <wps:cNvSpPr txBox="1">
                        <a:spLocks noChangeArrowheads="1"/>
                      </wps:cNvSpPr>
                      <wps:spPr bwMode="auto">
                        <a:xfrm>
                          <a:off x="0" y="0"/>
                          <a:ext cx="6546215" cy="1478280"/>
                        </a:xfrm>
                        <a:prstGeom prst="rect">
                          <a:avLst/>
                        </a:prstGeom>
                        <a:noFill/>
                        <a:ln>
                          <a:noFill/>
                        </a:ln>
                      </wps:spPr>
                      <wps:txbx>
                        <w:txbxContent>
                          <w:p>
                            <w:pPr>
                              <w:pStyle w:val="10"/>
                              <w:numPr>
                                <w:ilvl w:val="0"/>
                                <w:numId w:val="1"/>
                              </w:numPr>
                              <w:ind w:left="714" w:hanging="357" w:firstLineChars="0"/>
                              <w:rPr>
                                <w:sz w:val="36"/>
                              </w:rPr>
                            </w:pPr>
                            <w:r>
                              <w:rPr>
                                <w:rFonts w:hint="eastAsia" w:ascii="造字工房悦黑体验版常规体" w:hAnsi="造字工房悦黑体验版常规体" w:eastAsia="造字工房悦黑体验版常规体" w:cs="Times New Roman"/>
                                <w:color w:val="262626"/>
                                <w:kern w:val="24"/>
                                <w:sz w:val="36"/>
                                <w:szCs w:val="36"/>
                              </w:rPr>
                              <w:t>编辑教程</w:t>
                            </w:r>
                          </w:p>
                          <w:p>
                            <w:pPr>
                              <w:pStyle w:val="10"/>
                              <w:numPr>
                                <w:ilvl w:val="0"/>
                                <w:numId w:val="2"/>
                              </w:numPr>
                              <w:ind w:left="714" w:hanging="357" w:firstLineChars="0"/>
                              <w:rPr>
                                <w:rFonts w:hint="eastAsia"/>
                              </w:rPr>
                            </w:pPr>
                            <w:r>
                              <w:rPr>
                                <w:rFonts w:hint="eastAsia" w:ascii="造字工房悦黑体验版常规体" w:hAnsi="造字工房悦黑体验版常规体" w:eastAsia="造字工房悦黑体验版常规体" w:cs="Times New Roman"/>
                                <w:color w:val="262626"/>
                                <w:kern w:val="24"/>
                              </w:rPr>
                              <w:t>简历内的文字、图片、颜色、大小等各项内容均可任意更换修改，所有文本框均已取消组合，可以自由移动任何文本框或图标具体操作如下：</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55.05pt;margin-top:87.9pt;height:100.8pt;width:515.45pt;z-index:251673600;mso-width-relative:page;mso-height-relative:page;" filled="f" stroked="f" coordsize="21600,21600" o:gfxdata="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AXFOl2AAAAAwBAAAP&#10;AAAAAAAAAAEAIAAAACIAAABkcnMvZG93bnJldi54bWxQSwECFAAUAAAACACHTuJAXCFTnRgCAAAY&#10;BAAADgAAAAAAAAABACAAAAAnAQAAZHJzL2Uyb0RvYy54bWxQSwUGAAAAAAYABgBZAQAAsQUAAAAA&#10;">
                <v:fill on="f" focussize="0,0"/>
                <v:stroke on="f"/>
                <v:imagedata o:title=""/>
                <o:lock v:ext="edit" aspectratio="f"/>
                <v:textbox style="mso-fit-shape-to-text:t;">
                  <w:txbxContent>
                    <w:p>
                      <w:pPr>
                        <w:pStyle w:val="10"/>
                        <w:numPr>
                          <w:ilvl w:val="0"/>
                          <w:numId w:val="1"/>
                        </w:numPr>
                        <w:ind w:left="714" w:hanging="357" w:firstLineChars="0"/>
                        <w:rPr>
                          <w:sz w:val="36"/>
                        </w:rPr>
                      </w:pPr>
                      <w:r>
                        <w:rPr>
                          <w:rFonts w:hint="eastAsia" w:ascii="造字工房悦黑体验版常规体" w:hAnsi="造字工房悦黑体验版常规体" w:eastAsia="造字工房悦黑体验版常规体" w:cs="Times New Roman"/>
                          <w:color w:val="262626"/>
                          <w:kern w:val="24"/>
                          <w:sz w:val="36"/>
                          <w:szCs w:val="36"/>
                        </w:rPr>
                        <w:t>编辑教程</w:t>
                      </w:r>
                    </w:p>
                    <w:p>
                      <w:pPr>
                        <w:pStyle w:val="10"/>
                        <w:numPr>
                          <w:ilvl w:val="0"/>
                          <w:numId w:val="2"/>
                        </w:numPr>
                        <w:ind w:left="714" w:hanging="357" w:firstLineChars="0"/>
                        <w:rPr>
                          <w:rFonts w:hint="eastAsia"/>
                        </w:rPr>
                      </w:pPr>
                      <w:r>
                        <w:rPr>
                          <w:rFonts w:hint="eastAsia" w:ascii="造字工房悦黑体验版常规体" w:hAnsi="造字工房悦黑体验版常规体" w:eastAsia="造字工房悦黑体验版常规体" w:cs="Times New Roman"/>
                          <w:color w:val="262626"/>
                          <w:kern w:val="24"/>
                        </w:rPr>
                        <w:t>简历内的文字、图片、颜色、大小等各项内容均可任意更换修改，所有文本框均已取消组合，可以自由移动任何文本框或图标具体操作如下：</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-699135</wp:posOffset>
                </wp:positionH>
                <wp:positionV relativeFrom="paragraph">
                  <wp:posOffset>6609080</wp:posOffset>
                </wp:positionV>
                <wp:extent cx="6652895" cy="2760980"/>
                <wp:effectExtent l="0" t="0" r="0" b="1270"/>
                <wp:wrapNone/>
                <wp:docPr id="80" name="文本框 80"/>
                <wp:cNvGraphicFramePr/>
                <a:graphic xmlns:a="http://schemas.openxmlformats.org/drawingml/2006/main">
                  <a:graphicData uri="http://schemas.microsoft.com/office/word/2010/wordprocessingShape">
                    <wps:wsp>
                      <wps:cNvSpPr txBox="1">
                        <a:spLocks noChangeArrowheads="1"/>
                      </wps:cNvSpPr>
                      <wps:spPr bwMode="auto">
                        <a:xfrm>
                          <a:off x="0" y="0"/>
                          <a:ext cx="6652895" cy="2760980"/>
                        </a:xfrm>
                        <a:prstGeom prst="rect">
                          <a:avLst/>
                        </a:prstGeom>
                        <a:noFill/>
                        <a:ln>
                          <a:noFill/>
                        </a:ln>
                      </wps:spPr>
                      <wps:txbx>
                        <w:txbxContent>
                          <w:p>
                            <w:pPr>
                              <w:pStyle w:val="10"/>
                              <w:numPr>
                                <w:ilvl w:val="0"/>
                                <w:numId w:val="3"/>
                              </w:numPr>
                              <w:ind w:firstLineChars="0"/>
                              <w:rPr>
                                <w:sz w:val="36"/>
                              </w:rPr>
                            </w:pPr>
                            <w:r>
                              <w:rPr>
                                <w:rFonts w:hint="eastAsia" w:ascii="造字工房悦黑体验版常规体" w:hAnsi="造字工房悦黑体验版常规体" w:eastAsia="造字工房悦黑体验版常规体" w:cs="Times New Roman"/>
                                <w:color w:val="262626"/>
                                <w:kern w:val="24"/>
                                <w:sz w:val="36"/>
                                <w:szCs w:val="36"/>
                              </w:rPr>
                              <w:t>打印裁剪规格</w:t>
                            </w:r>
                          </w:p>
                          <w:p>
                            <w:pPr>
                              <w:pStyle w:val="10"/>
                              <w:numPr>
                                <w:ilvl w:val="0"/>
                                <w:numId w:val="4"/>
                              </w:numPr>
                              <w:spacing w:line="360" w:lineRule="auto"/>
                              <w:ind w:firstLineChars="0"/>
                              <w:rPr>
                                <w:rFonts w:hint="eastAsia"/>
                              </w:rPr>
                            </w:pPr>
                            <w:r>
                              <w:rPr>
                                <w:rFonts w:hint="eastAsia" w:ascii="造字工房悦黑体验版常规体" w:hAnsi="造字工房悦黑体验版常规体" w:eastAsia="造字工房悦黑体验版常规体" w:cs="Times New Roman"/>
                                <w:b/>
                                <w:color w:val="262626"/>
                                <w:kern w:val="24"/>
                              </w:rPr>
                              <w:t xml:space="preserve">  简历标准尺寸：</w:t>
                            </w:r>
                            <w:r>
                              <w:rPr>
                                <w:rFonts w:hint="eastAsia" w:ascii="造字工房悦黑体验版常规体" w:hAnsi="造字工房悦黑体验版常规体" w:eastAsia="造字工房悦黑体验版常规体" w:cs="Times New Roman"/>
                                <w:color w:val="262626"/>
                                <w:kern w:val="24"/>
                              </w:rPr>
                              <w:t>A4纸张大小</w:t>
                            </w:r>
                          </w:p>
                          <w:p>
                            <w:pPr>
                              <w:pStyle w:val="10"/>
                              <w:numPr>
                                <w:ilvl w:val="0"/>
                                <w:numId w:val="4"/>
                              </w:numPr>
                              <w:spacing w:line="360" w:lineRule="auto"/>
                              <w:ind w:firstLineChars="0"/>
                              <w:rPr>
                                <w:rFonts w:hint="eastAsia"/>
                              </w:rPr>
                            </w:pPr>
                            <w:r>
                              <w:rPr>
                                <w:rFonts w:hint="eastAsia" w:ascii="造字工房悦黑体验版常规体" w:hAnsi="造字工房悦黑体验版常规体" w:eastAsia="造字工房悦黑体验版常规体" w:cs="Times New Roman"/>
                                <w:b/>
                                <w:color w:val="262626"/>
                                <w:kern w:val="24"/>
                              </w:rPr>
                              <w:t xml:space="preserve">  建议使用纸张：</w:t>
                            </w:r>
                            <w:r>
                              <w:rPr>
                                <w:rFonts w:hint="eastAsia" w:ascii="造字工房悦黑体验版常规体" w:hAnsi="造字工房悦黑体验版常规体" w:eastAsia="造字工房悦黑体验版常规体" w:cs="Times New Roman"/>
                                <w:color w:val="262626"/>
                                <w:kern w:val="24"/>
                              </w:rPr>
                              <w:t>彩印铜版纸</w:t>
                            </w:r>
                          </w:p>
                          <w:p>
                            <w:pPr>
                              <w:pStyle w:val="10"/>
                              <w:numPr>
                                <w:ilvl w:val="0"/>
                                <w:numId w:val="4"/>
                              </w:numPr>
                              <w:spacing w:line="360" w:lineRule="auto"/>
                              <w:ind w:firstLineChars="0"/>
                              <w:rPr>
                                <w:rFonts w:hint="eastAsia"/>
                              </w:rPr>
                            </w:pPr>
                            <w:r>
                              <w:rPr>
                                <w:rFonts w:hint="eastAsia" w:ascii="造字工房悦黑体验版常规体" w:hAnsi="造字工房悦黑体验版常规体" w:eastAsia="造字工房悦黑体验版常规体" w:cs="Times New Roman"/>
                                <w:b/>
                                <w:color w:val="262626"/>
                                <w:kern w:val="24"/>
                              </w:rPr>
                              <w:t xml:space="preserve">  导出PDF方法：</w:t>
                            </w:r>
                            <w:r>
                              <w:rPr>
                                <w:rFonts w:hint="eastAsia" w:ascii="造字工房悦黑体验版常规体" w:hAnsi="造字工房悦黑体验版常规体" w:eastAsia="造字工房悦黑体验版常规体" w:cs="Times New Roman"/>
                                <w:color w:val="262626"/>
                                <w:kern w:val="24"/>
                              </w:rPr>
                              <w:t>使用WORD文档或者WPS文档编辑完之后点击另存为即可以保存为</w:t>
                            </w:r>
                          </w:p>
                          <w:p>
                            <w:pPr>
                              <w:pStyle w:val="4"/>
                              <w:spacing w:before="0" w:beforeAutospacing="0" w:after="0" w:afterAutospacing="0" w:line="360" w:lineRule="auto"/>
                              <w:ind w:firstLine="480"/>
                              <w:rPr>
                                <w:rFonts w:hint="eastAsia"/>
                              </w:rPr>
                            </w:pPr>
                            <w:r>
                              <w:rPr>
                                <w:rFonts w:hint="eastAsia" w:ascii="造字工房悦黑体验版常规体" w:hAnsi="造字工房悦黑体验版常规体" w:eastAsia="造字工房悦黑体验版常规体" w:cs="Times New Roman"/>
                                <w:color w:val="262626"/>
                                <w:kern w:val="24"/>
                              </w:rPr>
                              <w:t xml:space="preserve">    PDF格式（注：该功能仅在Offfice2010、2013、2016版本以及WPS软件才有）。</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5.05pt;margin-top:520.4pt;height:217.4pt;width:523.85pt;z-index:251674624;mso-width-relative:page;mso-height-relative:page;" filled="f" stroked="f" coordsize="21600,21600" o:gfxdata="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Tebut2gAAAA4B&#10;AAAPAAAAAAAAAAEAIAAAACIAAABkcnMvZG93bnJldi54bWxQSwECFAAUAAAACACHTuJAMStksxkC&#10;AAAYBAAADgAAAAAAAAABACAAAAApAQAAZHJzL2Uyb0RvYy54bWxQSwUGAAAAAAYABgBZAQAAtAUA&#10;AAAA&#10;">
                <v:fill on="f" focussize="0,0"/>
                <v:stroke on="f"/>
                <v:imagedata o:title=""/>
                <o:lock v:ext="edit" aspectratio="f"/>
                <v:textbox>
                  <w:txbxContent>
                    <w:p>
                      <w:pPr>
                        <w:pStyle w:val="10"/>
                        <w:numPr>
                          <w:ilvl w:val="0"/>
                          <w:numId w:val="3"/>
                        </w:numPr>
                        <w:ind w:firstLineChars="0"/>
                        <w:rPr>
                          <w:sz w:val="36"/>
                        </w:rPr>
                      </w:pPr>
                      <w:r>
                        <w:rPr>
                          <w:rFonts w:hint="eastAsia" w:ascii="造字工房悦黑体验版常规体" w:hAnsi="造字工房悦黑体验版常规体" w:eastAsia="造字工房悦黑体验版常规体" w:cs="Times New Roman"/>
                          <w:color w:val="262626"/>
                          <w:kern w:val="24"/>
                          <w:sz w:val="36"/>
                          <w:szCs w:val="36"/>
                        </w:rPr>
                        <w:t>打印裁剪规格</w:t>
                      </w:r>
                    </w:p>
                    <w:p>
                      <w:pPr>
                        <w:pStyle w:val="10"/>
                        <w:numPr>
                          <w:ilvl w:val="0"/>
                          <w:numId w:val="4"/>
                        </w:numPr>
                        <w:spacing w:line="360" w:lineRule="auto"/>
                        <w:ind w:firstLineChars="0"/>
                        <w:rPr>
                          <w:rFonts w:hint="eastAsia"/>
                        </w:rPr>
                      </w:pPr>
                      <w:r>
                        <w:rPr>
                          <w:rFonts w:hint="eastAsia" w:ascii="造字工房悦黑体验版常规体" w:hAnsi="造字工房悦黑体验版常规体" w:eastAsia="造字工房悦黑体验版常规体" w:cs="Times New Roman"/>
                          <w:b/>
                          <w:color w:val="262626"/>
                          <w:kern w:val="24"/>
                        </w:rPr>
                        <w:t xml:space="preserve">  简历标准尺寸：</w:t>
                      </w:r>
                      <w:r>
                        <w:rPr>
                          <w:rFonts w:hint="eastAsia" w:ascii="造字工房悦黑体验版常规体" w:hAnsi="造字工房悦黑体验版常规体" w:eastAsia="造字工房悦黑体验版常规体" w:cs="Times New Roman"/>
                          <w:color w:val="262626"/>
                          <w:kern w:val="24"/>
                        </w:rPr>
                        <w:t>A4纸张大小</w:t>
                      </w:r>
                    </w:p>
                    <w:p>
                      <w:pPr>
                        <w:pStyle w:val="10"/>
                        <w:numPr>
                          <w:ilvl w:val="0"/>
                          <w:numId w:val="4"/>
                        </w:numPr>
                        <w:spacing w:line="360" w:lineRule="auto"/>
                        <w:ind w:firstLineChars="0"/>
                        <w:rPr>
                          <w:rFonts w:hint="eastAsia"/>
                        </w:rPr>
                      </w:pPr>
                      <w:r>
                        <w:rPr>
                          <w:rFonts w:hint="eastAsia" w:ascii="造字工房悦黑体验版常规体" w:hAnsi="造字工房悦黑体验版常规体" w:eastAsia="造字工房悦黑体验版常规体" w:cs="Times New Roman"/>
                          <w:b/>
                          <w:color w:val="262626"/>
                          <w:kern w:val="24"/>
                        </w:rPr>
                        <w:t xml:space="preserve">  建议使用纸张：</w:t>
                      </w:r>
                      <w:r>
                        <w:rPr>
                          <w:rFonts w:hint="eastAsia" w:ascii="造字工房悦黑体验版常规体" w:hAnsi="造字工房悦黑体验版常规体" w:eastAsia="造字工房悦黑体验版常规体" w:cs="Times New Roman"/>
                          <w:color w:val="262626"/>
                          <w:kern w:val="24"/>
                        </w:rPr>
                        <w:t>彩印铜版纸</w:t>
                      </w:r>
                    </w:p>
                    <w:p>
                      <w:pPr>
                        <w:pStyle w:val="10"/>
                        <w:numPr>
                          <w:ilvl w:val="0"/>
                          <w:numId w:val="4"/>
                        </w:numPr>
                        <w:spacing w:line="360" w:lineRule="auto"/>
                        <w:ind w:firstLineChars="0"/>
                        <w:rPr>
                          <w:rFonts w:hint="eastAsia"/>
                        </w:rPr>
                      </w:pPr>
                      <w:r>
                        <w:rPr>
                          <w:rFonts w:hint="eastAsia" w:ascii="造字工房悦黑体验版常规体" w:hAnsi="造字工房悦黑体验版常规体" w:eastAsia="造字工房悦黑体验版常规体" w:cs="Times New Roman"/>
                          <w:b/>
                          <w:color w:val="262626"/>
                          <w:kern w:val="24"/>
                        </w:rPr>
                        <w:t xml:space="preserve">  导出PDF方法：</w:t>
                      </w:r>
                      <w:r>
                        <w:rPr>
                          <w:rFonts w:hint="eastAsia" w:ascii="造字工房悦黑体验版常规体" w:hAnsi="造字工房悦黑体验版常规体" w:eastAsia="造字工房悦黑体验版常规体" w:cs="Times New Roman"/>
                          <w:color w:val="262626"/>
                          <w:kern w:val="24"/>
                        </w:rPr>
                        <w:t>使用WORD文档或者WPS文档编辑完之后点击另存为即可以保存为</w:t>
                      </w:r>
                    </w:p>
                    <w:p>
                      <w:pPr>
                        <w:pStyle w:val="4"/>
                        <w:spacing w:before="0" w:beforeAutospacing="0" w:after="0" w:afterAutospacing="0" w:line="360" w:lineRule="auto"/>
                        <w:ind w:firstLine="480"/>
                        <w:rPr>
                          <w:rFonts w:hint="eastAsia"/>
                        </w:rPr>
                      </w:pPr>
                      <w:r>
                        <w:rPr>
                          <w:rFonts w:hint="eastAsia" w:ascii="造字工房悦黑体验版常规体" w:hAnsi="造字工房悦黑体验版常规体" w:eastAsia="造字工房悦黑体验版常规体" w:cs="Times New Roman"/>
                          <w:color w:val="262626"/>
                          <w:kern w:val="24"/>
                        </w:rPr>
                        <w:t xml:space="preserve">    PDF格式（注：该功能仅在Offfice2010、2013、2016版本以及WPS软件才有）。</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-677545</wp:posOffset>
                </wp:positionH>
                <wp:positionV relativeFrom="paragraph">
                  <wp:posOffset>8736965</wp:posOffset>
                </wp:positionV>
                <wp:extent cx="5927725" cy="487680"/>
                <wp:effectExtent l="0" t="0" r="0" b="7620"/>
                <wp:wrapNone/>
                <wp:docPr id="79" name="文本框 79"/>
                <wp:cNvGraphicFramePr/>
                <a:graphic xmlns:a="http://schemas.openxmlformats.org/drawingml/2006/main">
                  <a:graphicData uri="http://schemas.microsoft.com/office/word/2010/wordprocessingShape">
                    <wps:wsp>
                      <wps:cNvSpPr txBox="1">
                        <a:spLocks noChangeArrowheads="1"/>
                      </wps:cNvSpPr>
                      <wps:spPr bwMode="auto">
                        <a:xfrm>
                          <a:off x="0" y="0"/>
                          <a:ext cx="5927725" cy="487680"/>
                        </a:xfrm>
                        <a:prstGeom prst="rect">
                          <a:avLst/>
                        </a:prstGeom>
                        <a:noFill/>
                        <a:ln>
                          <a:noFill/>
                        </a:ln>
                      </wps:spPr>
                      <wps:txbx>
                        <w:txbxContent>
                          <w:p>
                            <w:pPr>
                              <w:pStyle w:val="10"/>
                              <w:numPr>
                                <w:ilvl w:val="0"/>
                                <w:numId w:val="5"/>
                              </w:numPr>
                              <w:spacing w:line="360" w:lineRule="auto"/>
                              <w:ind w:firstLineChars="0"/>
                              <w:rPr>
                                <w:sz w:val="36"/>
                              </w:rPr>
                            </w:pPr>
                            <w:r>
                              <w:rPr>
                                <w:rFonts w:hint="eastAsia" w:ascii="造字工房悦黑体验版常规体" w:hAnsi="造字工房悦黑体验版常规体" w:eastAsia="造字工房悦黑体验版常规体" w:cs="Times New Roman"/>
                                <w:color w:val="262626"/>
                                <w:kern w:val="24"/>
                                <w:sz w:val="36"/>
                                <w:szCs w:val="36"/>
                              </w:rPr>
                              <w:t>最后，祝君</w:t>
                            </w:r>
                            <w:r>
                              <w:rPr>
                                <w:rFonts w:hint="eastAsia" w:ascii="造字工房悦黑体验版常规体" w:hAnsi="造字工房悦黑体验版常规体" w:eastAsia="造字工房悦黑体验版常规体" w:cs="Times New Roman"/>
                                <w:color w:val="262626"/>
                                <w:kern w:val="24"/>
                                <w:sz w:val="36"/>
                                <w:szCs w:val="36"/>
                                <w:lang w:val="en-US" w:eastAsia="zh-CN"/>
                              </w:rPr>
                              <w:t>顺利上岸</w:t>
                            </w:r>
                            <w:r>
                              <w:rPr>
                                <w:rFonts w:hint="eastAsia" w:ascii="造字工房悦黑体验版常规体" w:hAnsi="造字工房悦黑体验版常规体" w:eastAsia="造字工房悦黑体验版常规体" w:cs="Times New Roman"/>
                                <w:color w:val="262626"/>
                                <w:kern w:val="24"/>
                                <w:sz w:val="36"/>
                                <w:szCs w:val="36"/>
                              </w:rPr>
                              <w:t>！生活愉快！</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53.35pt;margin-top:687.95pt;height:38.4pt;width:466.75pt;z-index:251675648;mso-width-relative:page;mso-height-relative:page;" filled="f" stroked="f" coordsize="21600,21600" o:gfxdata="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KCXD6dsAAAAO&#10;AQAADwAAAAAAAAABACAAAAAiAAAAZHJzL2Rvd25yZXYueG1sUEsBAhQAFAAAAAgAh07iQH18xGQZ&#10;AgAAFwQAAA4AAAAAAAAAAQAgAAAAKgEAAGRycy9lMm9Eb2MueG1sUEsFBgAAAAAGAAYAWQEAALUF&#10;AAAAAA==&#10;">
                <v:fill on="f" focussize="0,0"/>
                <v:stroke on="f"/>
                <v:imagedata o:title=""/>
                <o:lock v:ext="edit" aspectratio="f"/>
                <v:textbox style="mso-fit-shape-to-text:t;">
                  <w:txbxContent>
                    <w:p>
                      <w:pPr>
                        <w:pStyle w:val="10"/>
                        <w:numPr>
                          <w:ilvl w:val="0"/>
                          <w:numId w:val="5"/>
                        </w:numPr>
                        <w:spacing w:line="360" w:lineRule="auto"/>
                        <w:ind w:firstLineChars="0"/>
                        <w:rPr>
                          <w:sz w:val="36"/>
                        </w:rPr>
                      </w:pPr>
                      <w:r>
                        <w:rPr>
                          <w:rFonts w:hint="eastAsia" w:ascii="造字工房悦黑体验版常规体" w:hAnsi="造字工房悦黑体验版常规体" w:eastAsia="造字工房悦黑体验版常规体" w:cs="Times New Roman"/>
                          <w:color w:val="262626"/>
                          <w:kern w:val="24"/>
                          <w:sz w:val="36"/>
                          <w:szCs w:val="36"/>
                        </w:rPr>
                        <w:t>最后，祝君</w:t>
                      </w:r>
                      <w:r>
                        <w:rPr>
                          <w:rFonts w:hint="eastAsia" w:ascii="造字工房悦黑体验版常规体" w:hAnsi="造字工房悦黑体验版常规体" w:eastAsia="造字工房悦黑体验版常规体" w:cs="Times New Roman"/>
                          <w:color w:val="262626"/>
                          <w:kern w:val="24"/>
                          <w:sz w:val="36"/>
                          <w:szCs w:val="36"/>
                          <w:lang w:val="en-US" w:eastAsia="zh-CN"/>
                        </w:rPr>
                        <w:t>顺利上岸</w:t>
                      </w:r>
                      <w:r>
                        <w:rPr>
                          <w:rFonts w:hint="eastAsia" w:ascii="造字工房悦黑体验版常规体" w:hAnsi="造字工房悦黑体验版常规体" w:eastAsia="造字工房悦黑体验版常规体" w:cs="Times New Roman"/>
                          <w:color w:val="262626"/>
                          <w:kern w:val="24"/>
                          <w:sz w:val="36"/>
                          <w:szCs w:val="36"/>
                        </w:rPr>
                        <w:t>！生活愉快！</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3744595</wp:posOffset>
                </wp:positionH>
                <wp:positionV relativeFrom="paragraph">
                  <wp:posOffset>3123565</wp:posOffset>
                </wp:positionV>
                <wp:extent cx="2102485" cy="289560"/>
                <wp:effectExtent l="0" t="0" r="0" b="0"/>
                <wp:wrapNone/>
                <wp:docPr id="78" name="文本框 78"/>
                <wp:cNvGraphicFramePr/>
                <a:graphic xmlns:a="http://schemas.openxmlformats.org/drawingml/2006/main">
                  <a:graphicData uri="http://schemas.microsoft.com/office/word/2010/wordprocessingShape">
                    <wps:wsp>
                      <wps:cNvSpPr txBox="1">
                        <a:spLocks noChangeArrowheads="1"/>
                      </wps:cNvSpPr>
                      <wps:spPr bwMode="auto">
                        <a:xfrm>
                          <a:off x="0" y="0"/>
                          <a:ext cx="2102485" cy="289560"/>
                        </a:xfrm>
                        <a:prstGeom prst="rect">
                          <a:avLst/>
                        </a:prstGeom>
                        <a:noFill/>
                        <a:ln>
                          <a:noFill/>
                        </a:ln>
                      </wps:spPr>
                      <wps:txbx>
                        <w:txbxContent>
                          <w:p>
                            <w:pPr>
                              <w:pStyle w:val="4"/>
                              <w:spacing w:before="0" w:beforeAutospacing="0" w:after="0" w:afterAutospacing="0"/>
                              <w:rPr>
                                <w:sz w:val="21"/>
                              </w:rPr>
                            </w:pPr>
                            <w:r>
                              <w:rPr>
                                <w:rFonts w:hint="eastAsia" w:ascii="造字工房悦黑体验版常规体" w:hAnsi="造字工房悦黑体验版常规体" w:eastAsia="造字工房悦黑体验版常规体" w:cs="Times New Roman"/>
                                <w:color w:val="262626"/>
                                <w:kern w:val="24"/>
                                <w:sz w:val="18"/>
                                <w:szCs w:val="21"/>
                              </w:rPr>
                              <w:t>更换个人信息</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294.85pt;margin-top:245.95pt;height:22.8pt;width:165.55pt;z-index:251676672;mso-width-relative:page;mso-height-relative:page;" filled="f" stroked="f" coordsize="21600,21600" o:gfxdata="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b35k7ZAAAACwEA&#10;AA8AAAAAAAAAAQAgAAAAIgAAAGRycy9kb3ducmV2LnhtbFBLAQIUABQAAAAIAIdO4kAo5/7wGQIA&#10;ABcEAAAOAAAAAAAAAAEAIAAAACgBAABkcnMvZTJvRG9jLnhtbFBLBQYAAAAABgAGAFkBAACzBQAA&#10;AAA=&#10;">
                <v:fill on="f" focussize="0,0"/>
                <v:stroke on="f"/>
                <v:imagedata o:title=""/>
                <o:lock v:ext="edit" aspectratio="f"/>
                <v:textbox style="mso-fit-shape-to-text:t;">
                  <w:txbxContent>
                    <w:p>
                      <w:pPr>
                        <w:pStyle w:val="4"/>
                        <w:spacing w:before="0" w:beforeAutospacing="0" w:after="0" w:afterAutospacing="0"/>
                        <w:rPr>
                          <w:sz w:val="21"/>
                        </w:rPr>
                      </w:pPr>
                      <w:r>
                        <w:rPr>
                          <w:rFonts w:hint="eastAsia" w:ascii="造字工房悦黑体验版常规体" w:hAnsi="造字工房悦黑体验版常规体" w:eastAsia="造字工房悦黑体验版常规体" w:cs="Times New Roman"/>
                          <w:color w:val="262626"/>
                          <w:kern w:val="24"/>
                          <w:sz w:val="18"/>
                          <w:szCs w:val="21"/>
                        </w:rPr>
                        <w:t>更换个人信息</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3006725</wp:posOffset>
                </wp:positionH>
                <wp:positionV relativeFrom="paragraph">
                  <wp:posOffset>4832350</wp:posOffset>
                </wp:positionV>
                <wp:extent cx="2711450" cy="289560"/>
                <wp:effectExtent l="0" t="0" r="0" b="0"/>
                <wp:wrapNone/>
                <wp:docPr id="77" name="文本框 77"/>
                <wp:cNvGraphicFramePr/>
                <a:graphic xmlns:a="http://schemas.openxmlformats.org/drawingml/2006/main">
                  <a:graphicData uri="http://schemas.microsoft.com/office/word/2010/wordprocessingShape">
                    <wps:wsp>
                      <wps:cNvSpPr txBox="1">
                        <a:spLocks noChangeArrowheads="1"/>
                      </wps:cNvSpPr>
                      <wps:spPr bwMode="auto">
                        <a:xfrm>
                          <a:off x="0" y="0"/>
                          <a:ext cx="2710815" cy="487680"/>
                        </a:xfrm>
                        <a:prstGeom prst="rect">
                          <a:avLst/>
                        </a:prstGeom>
                        <a:noFill/>
                        <a:ln>
                          <a:noFill/>
                        </a:ln>
                      </wps:spPr>
                      <wps:txbx>
                        <w:txbxContent>
                          <w:p>
                            <w:pPr>
                              <w:pStyle w:val="4"/>
                              <w:spacing w:before="0" w:beforeAutospacing="0" w:after="0" w:afterAutospacing="0"/>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输入个人经历如工作经历，校园经历等</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236.75pt;margin-top:380.5pt;height:22.8pt;width:213.5pt;z-index:251677696;mso-width-relative:page;mso-height-relative:page;" filled="f" stroked="f" coordsize="21600,21600" o:gfxdata="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H6Aj32AAAAAsBAAAP&#10;AAAAAAAAAAEAIAAAACIAAABkcnMvZG93bnJldi54bWxQSwECFAAUAAAACACHTuJAUE54TBgCAAAX&#10;BAAADgAAAAAAAAABACAAAAAnAQAAZHJzL2Uyb0RvYy54bWxQSwUGAAAAAAYABgBZAQAAsQUAAAAA&#10;">
                <v:fill on="f" focussize="0,0"/>
                <v:stroke on="f"/>
                <v:imagedata o:title=""/>
                <o:lock v:ext="edit" aspectratio="f"/>
                <v:textbox style="mso-fit-shape-to-text:t;">
                  <w:txbxContent>
                    <w:p>
                      <w:pPr>
                        <w:pStyle w:val="4"/>
                        <w:spacing w:before="0" w:beforeAutospacing="0" w:after="0" w:afterAutospacing="0"/>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输入个人经历如工作经历，校园经历等</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2203450</wp:posOffset>
                </wp:positionH>
                <wp:positionV relativeFrom="paragraph">
                  <wp:posOffset>6026150</wp:posOffset>
                </wp:positionV>
                <wp:extent cx="1286510" cy="47625"/>
                <wp:effectExtent l="0" t="76200" r="8890" b="47625"/>
                <wp:wrapNone/>
                <wp:docPr id="76" name="直接箭头连接符 76"/>
                <wp:cNvGraphicFramePr/>
                <a:graphic xmlns:a="http://schemas.openxmlformats.org/drawingml/2006/main">
                  <a:graphicData uri="http://schemas.microsoft.com/office/word/2010/wordprocessingShape">
                    <wps:wsp>
                      <wps:cNvCnPr>
                        <a:cxnSpLocks noChangeShapeType="1"/>
                      </wps:cNvCnPr>
                      <wps:spPr bwMode="auto">
                        <a:xfrm flipV="1">
                          <a:off x="0" y="0"/>
                          <a:ext cx="1286510" cy="47625"/>
                        </a:xfrm>
                        <a:prstGeom prst="straightConnector1">
                          <a:avLst/>
                        </a:prstGeom>
                        <a:noFill/>
                        <a:ln w="6350" algn="ctr">
                          <a:solidFill>
                            <a:srgbClr val="C00000"/>
                          </a:solidFill>
                          <a:miter lim="800000"/>
                          <a:tailEnd type="triangle" w="med" len="med"/>
                        </a:ln>
                      </wps:spPr>
                      <wps:bodyPr/>
                    </wps:wsp>
                  </a:graphicData>
                </a:graphic>
              </wp:anchor>
            </w:drawing>
          </mc:Choice>
          <mc:Fallback>
            <w:pict>
              <v:shape id="_x0000_s1026" o:spid="_x0000_s1026" o:spt="32" type="#_x0000_t32" style="position:absolute;left:0pt;flip:y;margin-left:173.5pt;margin-top:474.5pt;height:3.75pt;width:101.3pt;z-index:251678720;mso-width-relative:page;mso-height-relative:page;" filled="f" stroked="t" coordsize="21600,21600" o:gfxdata="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49ohbaAAAACwEAAA8AAAAAAAAAAQAgAAAAIgAAAGRycy9kb3ducmV2LnhtbFBLAQIUABQA&#10;AAAIAIdO4kBEEyaIJwIAABQEAAAOAAAAAAAAAAEAIAAAACkBAABkcnMvZTJvRG9jLnhtbFBLBQYA&#10;AAAABgAGAFkBAADCBQAAAAA=&#10;">
                <v:fill on="f" focussize="0,0"/>
                <v:stroke weight="0.5pt" color="#C00000" miterlimit="8" joinstyle="miter" endarrow="block"/>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-116840</wp:posOffset>
                </wp:positionH>
                <wp:positionV relativeFrom="paragraph">
                  <wp:posOffset>-795020</wp:posOffset>
                </wp:positionV>
                <wp:extent cx="6960235" cy="1082040"/>
                <wp:effectExtent l="0" t="0" r="0" b="3810"/>
                <wp:wrapNone/>
                <wp:docPr id="74" name="文本框 74"/>
                <wp:cNvGraphicFramePr/>
                <a:graphic xmlns:a="http://schemas.openxmlformats.org/drawingml/2006/main">
                  <a:graphicData uri="http://schemas.microsoft.com/office/word/2010/wordprocessingShape">
                    <wps:wsp>
                      <wps:cNvSpPr txBox="1">
                        <a:spLocks noChangeArrowheads="1"/>
                      </wps:cNvSpPr>
                      <wps:spPr bwMode="auto">
                        <a:xfrm>
                          <a:off x="0" y="0"/>
                          <a:ext cx="6960235" cy="1082040"/>
                        </a:xfrm>
                        <a:prstGeom prst="rect">
                          <a:avLst/>
                        </a:prstGeom>
                        <a:noFill/>
                        <a:ln>
                          <a:noFill/>
                        </a:ln>
                      </wps:spPr>
                      <wps:txbx>
                        <w:txbxContent>
                          <w:p>
                            <w:pPr>
                              <w:pStyle w:val="4"/>
                              <w:spacing w:before="0" w:beforeAutospacing="0" w:after="0" w:afterAutospacing="0"/>
                              <w:rPr>
                                <w:color w:val="4B6891"/>
                                <w:spacing w:val="100"/>
                                <w:sz w:val="86"/>
                                <w:szCs w:val="86"/>
                              </w:rPr>
                            </w:pPr>
                            <w:r>
                              <w:rPr>
                                <w:rFonts w:hint="eastAsia" w:ascii="造字工房尚雅体演示版常规体" w:hAnsi="造字工房尚雅体演示版常规体" w:eastAsia="造字工房尚雅体演示版常规体" w:cs="Times New Roman"/>
                                <w:color w:val="4B6891"/>
                                <w:spacing w:val="100"/>
                                <w:kern w:val="24"/>
                                <w:sz w:val="86"/>
                                <w:szCs w:val="86"/>
                              </w:rPr>
                              <w:t>使用教程/编辑教程</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9.2pt;margin-top:-62.6pt;height:85.2pt;width:548.05pt;z-index:251679744;mso-width-relative:page;mso-height-relative:page;" filled="f" stroked="f" coordsize="21600,21600" o:gfxdata="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brKhnYAAAADAEA&#10;AA8AAAAAAAAAAQAgAAAAIgAAAGRycy9kb3ducmV2LnhtbFBLAQIUABQAAAAIAIdO4kDqxalxGgIA&#10;ABgEAAAOAAAAAAAAAAEAIAAAACcBAABkcnMvZTJvRG9jLnhtbFBLBQYAAAAABgAGAFkBAACzBQAA&#10;AAA=&#10;">
                <v:fill on="f" focussize="0,0"/>
                <v:stroke on="f"/>
                <v:imagedata o:title=""/>
                <o:lock v:ext="edit" aspectratio="f"/>
                <v:textbox style="mso-fit-shape-to-text:t;">
                  <w:txbxContent>
                    <w:p>
                      <w:pPr>
                        <w:pStyle w:val="4"/>
                        <w:spacing w:before="0" w:beforeAutospacing="0" w:after="0" w:afterAutospacing="0"/>
                        <w:rPr>
                          <w:color w:val="4B6891"/>
                          <w:spacing w:val="100"/>
                          <w:sz w:val="86"/>
                          <w:szCs w:val="86"/>
                        </w:rPr>
                      </w:pPr>
                      <w:r>
                        <w:rPr>
                          <w:rFonts w:hint="eastAsia" w:ascii="造字工房尚雅体演示版常规体" w:hAnsi="造字工房尚雅体演示版常规体" w:eastAsia="造字工房尚雅体演示版常规体" w:cs="Times New Roman"/>
                          <w:color w:val="4B6891"/>
                          <w:spacing w:val="100"/>
                          <w:kern w:val="24"/>
                          <w:sz w:val="86"/>
                          <w:szCs w:val="86"/>
                        </w:rPr>
                        <w:t>使用教程/编辑教程</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-440055</wp:posOffset>
                </wp:positionH>
                <wp:positionV relativeFrom="paragraph">
                  <wp:posOffset>279400</wp:posOffset>
                </wp:positionV>
                <wp:extent cx="330835" cy="360045"/>
                <wp:effectExtent l="19050" t="38100" r="31115" b="40005"/>
                <wp:wrapNone/>
                <wp:docPr id="73" name="任意多边形: 形状 73"/>
                <wp:cNvGraphicFramePr/>
                <a:graphic xmlns:a="http://schemas.openxmlformats.org/drawingml/2006/main">
                  <a:graphicData uri="http://schemas.microsoft.com/office/word/2010/wordprocessingShape">
                    <wps:wsp>
                      <wps:cNvSpPr/>
                      <wps:spPr bwMode="auto">
                        <a:xfrm>
                          <a:off x="0" y="0"/>
                          <a:ext cx="330835" cy="360045"/>
                        </a:xfrm>
                        <a:custGeom>
                          <a:avLst/>
                          <a:gdLst>
                            <a:gd name="T0" fmla="*/ 0 w 360000"/>
                            <a:gd name="T1" fmla="*/ 137507 h 360000"/>
                            <a:gd name="T2" fmla="*/ 137509 w 360000"/>
                            <a:gd name="T3" fmla="*/ 137508 h 360000"/>
                            <a:gd name="T4" fmla="*/ 180000 w 360000"/>
                            <a:gd name="T5" fmla="*/ 0 h 360000"/>
                            <a:gd name="T6" fmla="*/ 222491 w 360000"/>
                            <a:gd name="T7" fmla="*/ 137508 h 360000"/>
                            <a:gd name="T8" fmla="*/ 360000 w 360000"/>
                            <a:gd name="T9" fmla="*/ 137507 h 360000"/>
                            <a:gd name="T10" fmla="*/ 248753 w 360000"/>
                            <a:gd name="T11" fmla="*/ 222491 h 360000"/>
                            <a:gd name="T12" fmla="*/ 291246 w 360000"/>
                            <a:gd name="T13" fmla="*/ 359999 h 360000"/>
                            <a:gd name="T14" fmla="*/ 180000 w 360000"/>
                            <a:gd name="T15" fmla="*/ 275014 h 360000"/>
                            <a:gd name="T16" fmla="*/ 68754 w 360000"/>
                            <a:gd name="T17" fmla="*/ 359999 h 360000"/>
                            <a:gd name="T18" fmla="*/ 111247 w 360000"/>
                            <a:gd name="T19" fmla="*/ 222491 h 360000"/>
                            <a:gd name="T20" fmla="*/ 0 w 360000"/>
                            <a:gd name="T21" fmla="*/ 137507 h 3600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60000" h="360000">
                              <a:moveTo>
                                <a:pt x="0" y="137507"/>
                              </a:moveTo>
                              <a:lnTo>
                                <a:pt x="137509" y="137508"/>
                              </a:lnTo>
                              <a:lnTo>
                                <a:pt x="180000" y="0"/>
                              </a:lnTo>
                              <a:lnTo>
                                <a:pt x="222491" y="137508"/>
                              </a:lnTo>
                              <a:lnTo>
                                <a:pt x="360000" y="137507"/>
                              </a:lnTo>
                              <a:lnTo>
                                <a:pt x="248753" y="222491"/>
                              </a:lnTo>
                              <a:lnTo>
                                <a:pt x="291246" y="359999"/>
                              </a:lnTo>
                              <a:lnTo>
                                <a:pt x="180000" y="275014"/>
                              </a:lnTo>
                              <a:lnTo>
                                <a:pt x="68754" y="359999"/>
                              </a:lnTo>
                              <a:lnTo>
                                <a:pt x="111247" y="222491"/>
                              </a:lnTo>
                              <a:lnTo>
                                <a:pt x="0" y="137507"/>
                              </a:lnTo>
                              <a:close/>
                            </a:path>
                          </a:pathLst>
                        </a:custGeom>
                        <a:solidFill>
                          <a:srgbClr val="D9281A"/>
                        </a:solidFill>
                        <a:ln w="12700" cap="flat" cmpd="sng" algn="ctr">
                          <a:solidFill>
                            <a:srgbClr val="FFFFFF"/>
                          </a:solidFill>
                          <a:prstDash val="solid"/>
                          <a:miter lim="800000"/>
                        </a:ln>
                      </wps:spPr>
                      <wps:bodyPr rot="0" vert="horz" wrap="square" lIns="91440" tIns="45720" rIns="91440" bIns="45720" anchor="ctr" anchorCtr="0" upright="1">
                        <a:noAutofit/>
                      </wps:bodyPr>
                    </wps:wsp>
                  </a:graphicData>
                </a:graphic>
              </wp:anchor>
            </w:drawing>
          </mc:Choice>
          <mc:Fallback>
            <w:pict>
              <v:shape id="任意多边形: 形状 73" o:spid="_x0000_s1026" o:spt="100" style="position:absolute;left:0pt;margin-left:-34.65pt;margin-top:22pt;height:28.35pt;width:26.05pt;z-index:251680768;v-text-anchor:middle;mso-width-relative:page;mso-height-relative:page;" fillcolor="#D9281A" filled="t" stroked="t" coordsize="360000,360000" o:gfxdata="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" path="m0,137507l137509,137508,180000,0,222491,137508,360000,137507,248753,222491,291246,359999,180000,275014,68754,359999,111247,222491,0,137507xe">
                <v:path o:connectlocs="0,137524;126368,137525;165417,0;204466,137525;330835,137524;228600,222518;267651,360043;165417,275048;63183,360043;102234,222518;0,137524" o:connectangles="0,0,0,0,0,0,0,0,0,0,0"/>
                <v:fill on="t" focussize="0,0"/>
                <v:stroke weight="1pt" color="#FFFFFF" miterlimit="8" joinstyle="miter"/>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-122555</wp:posOffset>
                </wp:positionH>
                <wp:positionV relativeFrom="paragraph">
                  <wp:posOffset>246380</wp:posOffset>
                </wp:positionV>
                <wp:extent cx="6487160" cy="487680"/>
                <wp:effectExtent l="0" t="0" r="0" b="7620"/>
                <wp:wrapNone/>
                <wp:docPr id="72" name="文本框 72"/>
                <wp:cNvGraphicFramePr/>
                <a:graphic xmlns:a="http://schemas.openxmlformats.org/drawingml/2006/main">
                  <a:graphicData uri="http://schemas.microsoft.com/office/word/2010/wordprocessingShape">
                    <wps:wsp>
                      <wps:cNvSpPr txBox="1">
                        <a:spLocks noChangeArrowheads="1"/>
                      </wps:cNvSpPr>
                      <wps:spPr bwMode="auto">
                        <a:xfrm>
                          <a:off x="0" y="0"/>
                          <a:ext cx="6487160" cy="685800"/>
                        </a:xfrm>
                        <a:prstGeom prst="rect">
                          <a:avLst/>
                        </a:prstGeom>
                        <a:noFill/>
                        <a:ln>
                          <a:noFill/>
                        </a:ln>
                      </wps:spPr>
                      <wps:txbx>
                        <w:txbxContent>
                          <w:p>
                            <w:pPr>
                              <w:pStyle w:val="4"/>
                              <w:spacing w:before="0" w:beforeAutospacing="0" w:after="0" w:afterAutospacing="0"/>
                              <w:rPr>
                                <w:color w:val="4B6891"/>
                              </w:rPr>
                            </w:pPr>
                            <w:r>
                              <w:rPr>
                                <w:rFonts w:hint="eastAsia" w:ascii="造字工房悦黑体验版常规体" w:hAnsi="造字工房悦黑体验版常规体" w:eastAsia="造字工房悦黑体验版常规体" w:cs="Times New Roman"/>
                                <w:color w:val="4B6891"/>
                                <w:kern w:val="24"/>
                                <w:sz w:val="36"/>
                                <w:szCs w:val="36"/>
                              </w:rPr>
                              <w:t xml:space="preserve">简历使用说明 / 打印说明 / 导出PDF方式 / 裁剪规格    </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9.65pt;margin-top:19.4pt;height:38.4pt;width:510.8pt;z-index:251681792;mso-width-relative:page;mso-height-relative:page;" filled="f" stroked="f" coordsize="21600,21600" o:gfxdata="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tWaRC2AAAAAsBAAAP&#10;AAAAAAAAAAEAIAAAACIAAABkcnMvZG93bnJldi54bWxQSwECFAAUAAAACACHTuJAwcJ5HBgCAAAX&#10;BAAADgAAAAAAAAABACAAAAAnAQAAZHJzL2Uyb0RvYy54bWxQSwUGAAAAAAYABgBZAQAAsQUAAAAA&#10;">
                <v:fill on="f" focussize="0,0"/>
                <v:stroke on="f"/>
                <v:imagedata o:title=""/>
                <o:lock v:ext="edit" aspectratio="f"/>
                <v:textbox style="mso-fit-shape-to-text:t;">
                  <w:txbxContent>
                    <w:p>
                      <w:pPr>
                        <w:pStyle w:val="4"/>
                        <w:spacing w:before="0" w:beforeAutospacing="0" w:after="0" w:afterAutospacing="0"/>
                        <w:rPr>
                          <w:color w:val="4B6891"/>
                        </w:rPr>
                      </w:pPr>
                      <w:r>
                        <w:rPr>
                          <w:rFonts w:hint="eastAsia" w:ascii="造字工房悦黑体验版常规体" w:hAnsi="造字工房悦黑体验版常规体" w:eastAsia="造字工房悦黑体验版常规体" w:cs="Times New Roman"/>
                          <w:color w:val="4B6891"/>
                          <w:kern w:val="24"/>
                          <w:sz w:val="36"/>
                          <w:szCs w:val="36"/>
                        </w:rPr>
                        <w:t xml:space="preserve">简历使用说明 / 打印说明 / 导出PDF方式 / 裁剪规格    </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3574415</wp:posOffset>
                </wp:positionH>
                <wp:positionV relativeFrom="paragraph">
                  <wp:posOffset>5947410</wp:posOffset>
                </wp:positionV>
                <wp:extent cx="1902460" cy="287655"/>
                <wp:effectExtent l="0" t="0" r="0" b="0"/>
                <wp:wrapNone/>
                <wp:docPr id="71" name="文本框 71"/>
                <wp:cNvGraphicFramePr/>
                <a:graphic xmlns:a="http://schemas.openxmlformats.org/drawingml/2006/main">
                  <a:graphicData uri="http://schemas.microsoft.com/office/word/2010/wordprocessingShape">
                    <wps:wsp>
                      <wps:cNvSpPr txBox="1">
                        <a:spLocks noChangeArrowheads="1"/>
                      </wps:cNvSpPr>
                      <wps:spPr bwMode="auto">
                        <a:xfrm>
                          <a:off x="0" y="0"/>
                          <a:ext cx="1902460" cy="287655"/>
                        </a:xfrm>
                        <a:prstGeom prst="rect">
                          <a:avLst/>
                        </a:prstGeom>
                        <a:noFill/>
                        <a:ln>
                          <a:noFill/>
                        </a:ln>
                      </wps:spPr>
                      <wps:txbx>
                        <w:txbxContent>
                          <w:p>
                            <w:pPr>
                              <w:pStyle w:val="4"/>
                              <w:snapToGrid w:val="0"/>
                              <w:spacing w:before="0" w:beforeAutospacing="0" w:after="0" w:afterAutospacing="0"/>
                              <w:contextualSpacing/>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添加自我评价</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281.45pt;margin-top:468.3pt;height:22.65pt;width:149.8pt;z-index:251682816;mso-width-relative:page;mso-height-relative:page;" filled="f" stroked="f" coordsize="21600,21600" o:gfxdata="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eVhrPZAAAACwEAAA8A&#10;AAAAAAAAAQAgAAAAIgAAAGRycy9kb3ducmV2LnhtbFBLAQIUABQAAAAIAIdO4kCee74sFgIAABcE&#10;AAAOAAAAAAAAAAEAIAAAACgBAABkcnMvZTJvRG9jLnhtbFBLBQYAAAAABgAGAFkBAACwBQAAAAA=&#10;">
                <v:fill on="f" focussize="0,0"/>
                <v:stroke on="f"/>
                <v:imagedata o:title=""/>
                <o:lock v:ext="edit" aspectratio="f"/>
                <v:textbox style="mso-fit-shape-to-text:t;">
                  <w:txbxContent>
                    <w:p>
                      <w:pPr>
                        <w:pStyle w:val="4"/>
                        <w:snapToGrid w:val="0"/>
                        <w:spacing w:before="0" w:beforeAutospacing="0" w:after="0" w:afterAutospacing="0"/>
                        <w:contextualSpacing/>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添加自我评价</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1238885</wp:posOffset>
                </wp:positionH>
                <wp:positionV relativeFrom="paragraph">
                  <wp:posOffset>3074670</wp:posOffset>
                </wp:positionV>
                <wp:extent cx="2335530" cy="255270"/>
                <wp:effectExtent l="0" t="0" r="45720" b="87630"/>
                <wp:wrapNone/>
                <wp:docPr id="70" name="直接箭头连接符 70"/>
                <wp:cNvGraphicFramePr/>
                <a:graphic xmlns:a="http://schemas.openxmlformats.org/drawingml/2006/main">
                  <a:graphicData uri="http://schemas.microsoft.com/office/word/2010/wordprocessingShape">
                    <wps:wsp>
                      <wps:cNvCnPr>
                        <a:cxnSpLocks noChangeShapeType="1"/>
                      </wps:cNvCnPr>
                      <wps:spPr bwMode="auto">
                        <a:xfrm>
                          <a:off x="0" y="0"/>
                          <a:ext cx="2335530" cy="255270"/>
                        </a:xfrm>
                        <a:prstGeom prst="straightConnector1">
                          <a:avLst/>
                        </a:prstGeom>
                        <a:noFill/>
                        <a:ln w="6350" algn="ctr">
                          <a:solidFill>
                            <a:srgbClr val="C00000"/>
                          </a:solidFill>
                          <a:miter lim="800000"/>
                          <a:tailEnd type="triangle" w="med" len="med"/>
                        </a:ln>
                      </wps:spPr>
                      <wps:bodyPr/>
                    </wps:wsp>
                  </a:graphicData>
                </a:graphic>
              </wp:anchor>
            </w:drawing>
          </mc:Choice>
          <mc:Fallback>
            <w:pict>
              <v:shape id="_x0000_s1026" o:spid="_x0000_s1026" o:spt="32" type="#_x0000_t32" style="position:absolute;left:0pt;margin-left:97.55pt;margin-top:242.1pt;height:20.1pt;width:183.9pt;z-index:251683840;mso-width-relative:page;mso-height-relative:page;" filled="f" stroked="t" coordsize="21600,21600" o:gfxdata="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msUL/bAAAACwEAAA8AAAAAAAAAAQAgAAAAIgAAAGRycy9kb3ducmV2LnhtbFBLAQIUABQAAAAI&#10;AIdO4kCQdxi4IwIAAAsEAAAOAAAAAAAAAAEAIAAAACoBAABkcnMvZTJvRG9jLnhtbFBLBQYAAAAA&#10;BgAGAFkBAAC/BQAAAAA=&#10;">
                <v:fill on="f" focussize="0,0"/>
                <v:stroke weight="0.5pt" color="#C00000" miterlimit="8" joinstyle="miter" endarrow="block"/>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1412240</wp:posOffset>
                </wp:positionH>
                <wp:positionV relativeFrom="paragraph">
                  <wp:posOffset>3576955</wp:posOffset>
                </wp:positionV>
                <wp:extent cx="2332355" cy="246380"/>
                <wp:effectExtent l="0" t="0" r="67945" b="96520"/>
                <wp:wrapNone/>
                <wp:docPr id="69" name="直接箭头连接符 69"/>
                <wp:cNvGraphicFramePr/>
                <a:graphic xmlns:a="http://schemas.openxmlformats.org/drawingml/2006/main">
                  <a:graphicData uri="http://schemas.microsoft.com/office/word/2010/wordprocessingShape">
                    <wps:wsp>
                      <wps:cNvCnPr>
                        <a:cxnSpLocks noChangeShapeType="1"/>
                      </wps:cNvCnPr>
                      <wps:spPr bwMode="auto">
                        <a:xfrm>
                          <a:off x="0" y="0"/>
                          <a:ext cx="2332355" cy="246380"/>
                        </a:xfrm>
                        <a:prstGeom prst="straightConnector1">
                          <a:avLst/>
                        </a:prstGeom>
                        <a:noFill/>
                        <a:ln w="6350" algn="ctr">
                          <a:solidFill>
                            <a:srgbClr val="C00000"/>
                          </a:solidFill>
                          <a:miter lim="800000"/>
                          <a:tailEnd type="triangle" w="med" len="med"/>
                        </a:ln>
                      </wps:spPr>
                      <wps:bodyPr/>
                    </wps:wsp>
                  </a:graphicData>
                </a:graphic>
              </wp:anchor>
            </w:drawing>
          </mc:Choice>
          <mc:Fallback>
            <w:pict>
              <v:shape id="_x0000_s1026" o:spid="_x0000_s1026" o:spt="32" type="#_x0000_t32" style="position:absolute;left:0pt;margin-left:111.2pt;margin-top:281.65pt;height:19.4pt;width:183.65pt;z-index:251684864;mso-width-relative:page;mso-height-relative:page;" filled="f" stroked="t" coordsize="21600,21600" o:gfxdata="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j/vzktwAAAALAQAADwAAAAAAAAABACAAAAAiAAAAZHJzL2Rvd25yZXYueG1sUEsBAhQAFAAA&#10;AAgAh07iQIIRvbAkAgAACwQAAA4AAAAAAAAAAQAgAAAAKwEAAGRycy9lMm9Eb2MueG1sUEsFBgAA&#10;AAAGAAYAWQEAAMEFAAAAAA==&#10;">
                <v:fill on="f" focussize="0,0"/>
                <v:stroke weight="0.5pt" color="#C00000" miterlimit="8" joinstyle="miter"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3744595</wp:posOffset>
                </wp:positionH>
                <wp:positionV relativeFrom="paragraph">
                  <wp:posOffset>3696970</wp:posOffset>
                </wp:positionV>
                <wp:extent cx="2102485" cy="289560"/>
                <wp:effectExtent l="0" t="0" r="0" b="0"/>
                <wp:wrapNone/>
                <wp:docPr id="68" name="文本框 68"/>
                <wp:cNvGraphicFramePr/>
                <a:graphic xmlns:a="http://schemas.openxmlformats.org/drawingml/2006/main">
                  <a:graphicData uri="http://schemas.microsoft.com/office/word/2010/wordprocessingShape">
                    <wps:wsp>
                      <wps:cNvSpPr txBox="1">
                        <a:spLocks noChangeArrowheads="1"/>
                      </wps:cNvSpPr>
                      <wps:spPr bwMode="auto">
                        <a:xfrm>
                          <a:off x="0" y="0"/>
                          <a:ext cx="2102485" cy="289560"/>
                        </a:xfrm>
                        <a:prstGeom prst="rect">
                          <a:avLst/>
                        </a:prstGeom>
                        <a:noFill/>
                        <a:ln>
                          <a:noFill/>
                        </a:ln>
                      </wps:spPr>
                      <wps:txbx>
                        <w:txbxContent>
                          <w:p>
                            <w:pPr>
                              <w:pStyle w:val="4"/>
                              <w:spacing w:before="0" w:beforeAutospacing="0" w:after="0" w:afterAutospacing="0"/>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填写实习经历</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294.85pt;margin-top:291.1pt;height:22.8pt;width:165.55pt;z-index:251685888;mso-width-relative:page;mso-height-relative:page;" filled="f" stroked="f" coordsize="21600,21600" o:gfxdata="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wQo312AAAAAsBAAAP&#10;AAAAAAAAAAEAIAAAACIAAABkcnMvZG93bnJldi54bWxQSwECFAAUAAAACACHTuJAOYhz6hgCAAAX&#10;BAAADgAAAAAAAAABACAAAAAnAQAAZHJzL2Uyb0RvYy54bWxQSwUGAAAAAAYABgBZAQAAsQUAAAAA&#10;">
                <v:fill on="f" focussize="0,0"/>
                <v:stroke on="f"/>
                <v:imagedata o:title=""/>
                <o:lock v:ext="edit" aspectratio="f"/>
                <v:textbox style="mso-fit-shape-to-text:t;">
                  <w:txbxContent>
                    <w:p>
                      <w:pPr>
                        <w:pStyle w:val="4"/>
                        <w:spacing w:before="0" w:beforeAutospacing="0" w:after="0" w:afterAutospacing="0"/>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填写实习经历</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1412240</wp:posOffset>
                </wp:positionH>
                <wp:positionV relativeFrom="paragraph">
                  <wp:posOffset>4744720</wp:posOffset>
                </wp:positionV>
                <wp:extent cx="1510030" cy="159385"/>
                <wp:effectExtent l="0" t="0" r="71120" b="88265"/>
                <wp:wrapNone/>
                <wp:docPr id="67" name="直接箭头连接符 67"/>
                <wp:cNvGraphicFramePr/>
                <a:graphic xmlns:a="http://schemas.openxmlformats.org/drawingml/2006/main">
                  <a:graphicData uri="http://schemas.microsoft.com/office/word/2010/wordprocessingShape">
                    <wps:wsp>
                      <wps:cNvCnPr>
                        <a:cxnSpLocks noChangeShapeType="1"/>
                      </wps:cNvCnPr>
                      <wps:spPr bwMode="auto">
                        <a:xfrm>
                          <a:off x="0" y="0"/>
                          <a:ext cx="1510030" cy="159385"/>
                        </a:xfrm>
                        <a:prstGeom prst="straightConnector1">
                          <a:avLst/>
                        </a:prstGeom>
                        <a:noFill/>
                        <a:ln w="6350" algn="ctr">
                          <a:solidFill>
                            <a:srgbClr val="C00000"/>
                          </a:solidFill>
                          <a:miter lim="800000"/>
                          <a:tailEnd type="triangle" w="med" len="med"/>
                        </a:ln>
                      </wps:spPr>
                      <wps:bodyPr/>
                    </wps:wsp>
                  </a:graphicData>
                </a:graphic>
              </wp:anchor>
            </w:drawing>
          </mc:Choice>
          <mc:Fallback>
            <w:pict>
              <v:shape id="_x0000_s1026" o:spid="_x0000_s1026" o:spt="32" type="#_x0000_t32" style="position:absolute;left:0pt;margin-left:111.2pt;margin-top:373.6pt;height:12.55pt;width:118.9pt;z-index:251686912;mso-width-relative:page;mso-height-relative:page;" filled="f" stroked="t" coordsize="21600,21600" o:gfxdata="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g&#10;aUgu2gAAAAsBAAAPAAAAAAAAAAEAIAAAACIAAABkcnMvZG93bnJldi54bWxQSwECFAAUAAAACACH&#10;TuJAaFn8YCICAAALBAAADgAAAAAAAAABACAAAAApAQAAZHJzL2Uyb0RvYy54bWxQSwUGAAAAAAYA&#10;BgBZAQAAvQUAAAAA&#10;">
                <v:fill on="f" focussize="0,0"/>
                <v:stroke weight="0.5pt" color="#C00000" miterlimit="8" joinstyle="miter" endarrow="block"/>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2403475</wp:posOffset>
                </wp:positionH>
                <wp:positionV relativeFrom="paragraph">
                  <wp:posOffset>5397500</wp:posOffset>
                </wp:positionV>
                <wp:extent cx="1286510" cy="47625"/>
                <wp:effectExtent l="0" t="76200" r="8890" b="47625"/>
                <wp:wrapNone/>
                <wp:docPr id="66" name="直接箭头连接符 66"/>
                <wp:cNvGraphicFramePr/>
                <a:graphic xmlns:a="http://schemas.openxmlformats.org/drawingml/2006/main">
                  <a:graphicData uri="http://schemas.microsoft.com/office/word/2010/wordprocessingShape">
                    <wps:wsp>
                      <wps:cNvCnPr>
                        <a:cxnSpLocks noChangeShapeType="1"/>
                      </wps:cNvCnPr>
                      <wps:spPr bwMode="auto">
                        <a:xfrm flipV="1">
                          <a:off x="0" y="0"/>
                          <a:ext cx="1286510" cy="47625"/>
                        </a:xfrm>
                        <a:prstGeom prst="straightConnector1">
                          <a:avLst/>
                        </a:prstGeom>
                        <a:noFill/>
                        <a:ln w="6350" algn="ctr">
                          <a:solidFill>
                            <a:srgbClr val="C00000"/>
                          </a:solidFill>
                          <a:miter lim="800000"/>
                          <a:tailEnd type="triangle" w="med" len="med"/>
                        </a:ln>
                      </wps:spPr>
                      <wps:bodyPr/>
                    </wps:wsp>
                  </a:graphicData>
                </a:graphic>
              </wp:anchor>
            </w:drawing>
          </mc:Choice>
          <mc:Fallback>
            <w:pict>
              <v:shape id="_x0000_s1026" o:spid="_x0000_s1026" o:spt="32" type="#_x0000_t32" style="position:absolute;left:0pt;flip:y;margin-left:189.25pt;margin-top:425pt;height:3.75pt;width:101.3pt;z-index:251687936;mso-width-relative:page;mso-height-relative:page;" filled="f" stroked="t" coordsize="21600,21600" o:gfxdata="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5H52QAAAAsBAAAPAAAAAAAAAAEAIAAAACIAAABkcnMvZG93bnJldi54bWxQSwECFAAUAAAA&#10;CACHTuJASGiuoSYCAAAUBAAADgAAAAAAAAABACAAAAAoAQAAZHJzL2Uyb0RvYy54bWxQSwUGAAAA&#10;AAYABgBZAQAAwAUAAAAA&#10;">
                <v:fill on="f" focussize="0,0"/>
                <v:stroke weight="0.5pt" color="#C00000" miterlimit="8" joinstyle="miter" endarrow="block"/>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3814445</wp:posOffset>
                </wp:positionH>
                <wp:positionV relativeFrom="paragraph">
                  <wp:posOffset>5276215</wp:posOffset>
                </wp:positionV>
                <wp:extent cx="1902460" cy="287655"/>
                <wp:effectExtent l="0" t="0" r="0" b="0"/>
                <wp:wrapNone/>
                <wp:docPr id="65" name="文本框 65"/>
                <wp:cNvGraphicFramePr/>
                <a:graphic xmlns:a="http://schemas.openxmlformats.org/drawingml/2006/main">
                  <a:graphicData uri="http://schemas.microsoft.com/office/word/2010/wordprocessingShape">
                    <wps:wsp>
                      <wps:cNvSpPr txBox="1">
                        <a:spLocks noChangeArrowheads="1"/>
                      </wps:cNvSpPr>
                      <wps:spPr bwMode="auto">
                        <a:xfrm>
                          <a:off x="0" y="0"/>
                          <a:ext cx="1902460" cy="287655"/>
                        </a:xfrm>
                        <a:prstGeom prst="rect">
                          <a:avLst/>
                        </a:prstGeom>
                        <a:noFill/>
                        <a:ln>
                          <a:noFill/>
                        </a:ln>
                      </wps:spPr>
                      <wps:txbx>
                        <w:txbxContent>
                          <w:p>
                            <w:pPr>
                              <w:pStyle w:val="4"/>
                              <w:snapToGrid w:val="0"/>
                              <w:spacing w:before="0" w:beforeAutospacing="0" w:after="0" w:afterAutospacing="0"/>
                              <w:contextualSpacing/>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可以更换为个人能力，技能证书类</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300.35pt;margin-top:415.45pt;height:22.65pt;width:149.8pt;z-index:251688960;mso-width-relative:page;mso-height-relative:page;" filled="f" stroked="f" coordsize="21600,21600" o:gfxdata="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6Pu73YAAAACwEAAA8A&#10;AAAAAAAAAQAgAAAAIgAAAGRycy9kb3ducmV2LnhtbFBLAQIUABQAAAAIAIdO4kCeoq+zFwIAABcE&#10;AAAOAAAAAAAAAAEAIAAAACcBAABkcnMvZTJvRG9jLnhtbFBLBQYAAAAABgAGAFkBAACwBQAAAAA=&#10;">
                <v:fill on="f" focussize="0,0"/>
                <v:stroke on="f"/>
                <v:imagedata o:title=""/>
                <o:lock v:ext="edit" aspectratio="f"/>
                <v:textbox style="mso-fit-shape-to-text:t;">
                  <w:txbxContent>
                    <w:p>
                      <w:pPr>
                        <w:pStyle w:val="4"/>
                        <w:snapToGrid w:val="0"/>
                        <w:spacing w:before="0" w:beforeAutospacing="0" w:after="0" w:afterAutospacing="0"/>
                        <w:contextualSpacing/>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可以更换为个人能力，技能证书类</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1946275</wp:posOffset>
                </wp:positionH>
                <wp:positionV relativeFrom="paragraph">
                  <wp:posOffset>2374900</wp:posOffset>
                </wp:positionV>
                <wp:extent cx="1283970" cy="289560"/>
                <wp:effectExtent l="0" t="0" r="0" b="0"/>
                <wp:wrapNone/>
                <wp:docPr id="64" name="文本框 64"/>
                <wp:cNvGraphicFramePr/>
                <a:graphic xmlns:a="http://schemas.openxmlformats.org/drawingml/2006/main">
                  <a:graphicData uri="http://schemas.microsoft.com/office/word/2010/wordprocessingShape">
                    <wps:wsp>
                      <wps:cNvSpPr txBox="1">
                        <a:spLocks noChangeArrowheads="1"/>
                      </wps:cNvSpPr>
                      <wps:spPr bwMode="auto">
                        <a:xfrm>
                          <a:off x="0" y="0"/>
                          <a:ext cx="1283970" cy="487680"/>
                        </a:xfrm>
                        <a:prstGeom prst="rect">
                          <a:avLst/>
                        </a:prstGeom>
                        <a:noFill/>
                        <a:ln>
                          <a:noFill/>
                        </a:ln>
                      </wps:spPr>
                      <wps:txbx>
                        <w:txbxContent>
                          <w:p>
                            <w:pPr>
                              <w:pStyle w:val="4"/>
                              <w:spacing w:before="0" w:beforeAutospacing="0" w:after="0" w:afterAutospacing="0"/>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更换头像</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153.25pt;margin-top:187pt;height:22.8pt;width:101.1pt;z-index:251689984;mso-width-relative:page;mso-height-relative:page;" filled="f" stroked="f" coordsize="21600,21600" o:gfxdata="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sWxvl2QAAAAsBAAAP&#10;AAAAAAAAAAEAIAAAACIAAABkcnMvZG93bnJldi54bWxQSwECFAAUAAAACACHTuJANC7uEBcCAAAX&#10;BAAADgAAAAAAAAABACAAAAAoAQAAZHJzL2Uyb0RvYy54bWxQSwUGAAAAAAYABgBZAQAAsQUAAAAA&#10;">
                <v:fill on="f" focussize="0,0"/>
                <v:stroke on="f"/>
                <v:imagedata o:title=""/>
                <o:lock v:ext="edit" aspectratio="f"/>
                <v:textbox style="mso-fit-shape-to-text:t;">
                  <w:txbxContent>
                    <w:p>
                      <w:pPr>
                        <w:pStyle w:val="4"/>
                        <w:spacing w:before="0" w:beforeAutospacing="0" w:after="0" w:afterAutospacing="0"/>
                        <w:rPr>
                          <w:rFonts w:ascii="造字工房悦黑体验版常规体" w:hAnsi="造字工房悦黑体验版常规体" w:eastAsia="造字工房悦黑体验版常规体" w:cs="Times New Roman"/>
                          <w:color w:val="262626"/>
                          <w:kern w:val="24"/>
                          <w:sz w:val="18"/>
                          <w:szCs w:val="21"/>
                        </w:rPr>
                      </w:pPr>
                      <w:r>
                        <w:rPr>
                          <w:rFonts w:hint="eastAsia" w:ascii="造字工房悦黑体验版常规体" w:hAnsi="造字工房悦黑体验版常规体" w:eastAsia="造字工房悦黑体验版常规体" w:cs="Times New Roman"/>
                          <w:color w:val="262626"/>
                          <w:kern w:val="24"/>
                          <w:sz w:val="18"/>
                          <w:szCs w:val="21"/>
                        </w:rPr>
                        <w:t>更换头像</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285750</wp:posOffset>
                </wp:positionH>
                <wp:positionV relativeFrom="paragraph">
                  <wp:posOffset>2514600</wp:posOffset>
                </wp:positionV>
                <wp:extent cx="1609725" cy="161925"/>
                <wp:effectExtent l="0" t="57150" r="28575" b="28575"/>
                <wp:wrapNone/>
                <wp:docPr id="63" name="直接箭头连接符 63"/>
                <wp:cNvGraphicFramePr/>
                <a:graphic xmlns:a="http://schemas.openxmlformats.org/drawingml/2006/main">
                  <a:graphicData uri="http://schemas.microsoft.com/office/word/2010/wordprocessingShape">
                    <wps:wsp>
                      <wps:cNvCnPr>
                        <a:cxnSpLocks noChangeShapeType="1"/>
                      </wps:cNvCnPr>
                      <wps:spPr bwMode="auto">
                        <a:xfrm flipV="1">
                          <a:off x="0" y="0"/>
                          <a:ext cx="1609725" cy="161925"/>
                        </a:xfrm>
                        <a:prstGeom prst="straightConnector1">
                          <a:avLst/>
                        </a:prstGeom>
                        <a:noFill/>
                        <a:ln w="6350" algn="ctr">
                          <a:solidFill>
                            <a:srgbClr val="C00000"/>
                          </a:solidFill>
                          <a:miter lim="800000"/>
                          <a:tailEnd type="triangle" w="med" len="med"/>
                        </a:ln>
                      </wps:spPr>
                      <wps:bodyPr/>
                    </wps:wsp>
                  </a:graphicData>
                </a:graphic>
              </wp:anchor>
            </w:drawing>
          </mc:Choice>
          <mc:Fallback>
            <w:pict>
              <v:shape id="_x0000_s1026" o:spid="_x0000_s1026" o:spt="32" type="#_x0000_t32" style="position:absolute;left:0pt;flip:y;margin-left:22.5pt;margin-top:198pt;height:12.75pt;width:126.75pt;z-index:251691008;mso-width-relative:page;mso-height-relative:page;" filled="f" stroked="t" coordsize="21600,21600" o:gfxdata="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qPcuPZAAAACgEAAA8AAAAAAAAAAQAgAAAAIgAAAGRycy9kb3ducmV2LnhtbFBLAQIUABQA&#10;AAAIAIdO4kCgcOwrKAIAABUEAAAOAAAAAAAAAAEAIAAAACgBAABkcnMvZTJvRG9jLnhtbFBLBQYA&#10;AAAABgAGAFkBAADCBQAAAAA=&#10;">
                <v:fill on="f" focussize="0,0"/>
                <v:stroke weight="0.5pt" color="#C00000" miterlimit="8" joinstyle="miter" endarrow="block"/>
                <v:imagedata o:title=""/>
                <o:lock v:ext="edit" aspectratio="f"/>
              </v:shape>
            </w:pict>
          </mc:Fallback>
        </mc:AlternateContent>
      </w:r>
      <w:bookmarkStart w:id="1" w:name="_Hlk1747038"/>
    </w:p>
    <w:bookmarkEnd w:id="1"/>
    <w:p>
      <w:pPr>
        <w:widowControl/>
        <w:jc w:val="left"/>
      </w:pPr>
    </w:p>
    <w:p/>
    <w:p>
      <w:r>
        <w:drawing>
          <wp:anchor distT="0" distB="0" distL="114300" distR="114300" simplePos="0" relativeHeight="251692032" behindDoc="0" locked="0" layoutInCell="1" allowOverlap="1">
            <wp:simplePos x="0" y="0"/>
            <wp:positionH relativeFrom="column">
              <wp:posOffset>-122555</wp:posOffset>
            </wp:positionH>
            <wp:positionV relativeFrom="paragraph">
              <wp:posOffset>2082165</wp:posOffset>
            </wp:positionV>
            <wp:extent cx="2643505" cy="3724275"/>
            <wp:effectExtent l="0" t="0" r="4445" b="9525"/>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43505" cy="3724275"/>
                    </a:xfrm>
                    <a:prstGeom prst="rect">
                      <a:avLst/>
                    </a:prstGeom>
                    <a:noFill/>
                    <a:ln>
                      <a:noFill/>
                    </a:ln>
                  </pic:spPr>
                </pic:pic>
              </a:graphicData>
            </a:graphic>
          </wp:anchor>
        </w:drawing>
      </w:r>
    </w:p>
    <w:p/>
    <w:p/>
    <w:bookmarkEnd w:id="0"/>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造字工房悦黑体验版常规体">
    <w:altName w:val="微软雅黑"/>
    <w:panose1 w:val="00000000000000000000"/>
    <w:charset w:val="86"/>
    <w:family w:val="modern"/>
    <w:pitch w:val="default"/>
    <w:sig w:usb0="00000000" w:usb1="00000000" w:usb2="00000010" w:usb3="00000000" w:csb0="00040001" w:csb1="00000000"/>
  </w:font>
  <w:font w:name="造字工房尚雅体演示版常规体">
    <w:altName w:val="微软雅黑"/>
    <w:panose1 w:val="00000000000000000000"/>
    <w:charset w:val="86"/>
    <w:family w:val="modern"/>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D83FB7"/>
    <w:multiLevelType w:val="multilevel"/>
    <w:tmpl w:val="2FD83FB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33297626"/>
    <w:multiLevelType w:val="multilevel"/>
    <w:tmpl w:val="3329762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DD02510"/>
    <w:multiLevelType w:val="multilevel"/>
    <w:tmpl w:val="3DD0251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F153FB3"/>
    <w:multiLevelType w:val="multilevel"/>
    <w:tmpl w:val="3F153FB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9EB51E0"/>
    <w:multiLevelType w:val="multilevel"/>
    <w:tmpl w:val="59EB51E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jb3VudCI6MSwiaGRpZCI6IjYwMmE0MWE4Y2EyZDViNWE0YTQ1OGQzMzZhM2VhYzlmIiwidXNlckNvdW50IjoxfQ=="/>
  </w:docVars>
  <w:rsids>
    <w:rsidRoot w:val="7BF77988"/>
    <w:rsid w:val="00034C3D"/>
    <w:rsid w:val="000F56C5"/>
    <w:rsid w:val="002634C3"/>
    <w:rsid w:val="003C07B4"/>
    <w:rsid w:val="00683547"/>
    <w:rsid w:val="006C55F6"/>
    <w:rsid w:val="00A56658"/>
    <w:rsid w:val="00C72E61"/>
    <w:rsid w:val="00F468D5"/>
    <w:rsid w:val="767D7F9E"/>
    <w:rsid w:val="7BF77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szCs w:val="24"/>
    </w:rPr>
  </w:style>
  <w:style w:type="paragraph" w:customStyle="1" w:styleId="10">
    <w:name w:val="_Style 9"/>
    <w:basedOn w:val="1"/>
    <w:next w:val="9"/>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fu\AppData\Roaming\kingsoft\office6\templates\download\296282bb-d188-409e-87e7-b72a290a096b\&#32771;&#30740;&#22797;&#35797;&#31616;&#21382;&#30740;&#31350;&#29983;&#38754;&#3579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考研复试简历研究生面试简历.docx</Template>
  <Pages>3</Pages>
  <Words>0</Words>
  <Characters>0</Characters>
  <Lines>1</Lines>
  <Paragraphs>1</Paragraphs>
  <TotalTime>20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2022-03-07T03:19:00Z</dcterms:created>
  <dc:creator>WPS_1483515983</dc:creator>
  <cp:lastModifiedBy>图图班班（工作日9:30-18:30）</cp:lastModifiedBy>
  <dcterms:modified xsi:type="dcterms:W3CDTF">2023-01-30T09:29:35Z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1.0_C03dHF/MZQordDyjBjSREfwaVBhJp13YNIomJWcr64PXhNeOJVV7uMsioknjydT0PwjOZr4stM5PI8o2TXkOaA==</vt:lpwstr>
  </property>
  <property fmtid="{D5CDD505-2E9C-101B-9397-08002B2CF9AE}" pid="3" name="KSOTemplateUUID">
    <vt:lpwstr>v1.0_mb_82HdD/fpCVXJBMXP+hgVnA==</vt:lpwstr>
  </property>
  <property fmtid="{D5CDD505-2E9C-101B-9397-08002B2CF9AE}" pid="4" name="ICV">
    <vt:lpwstr>88A80AECC9344A8487DE09E83F4125C8</vt:lpwstr>
  </property>
  <property fmtid="{D5CDD505-2E9C-101B-9397-08002B2CF9AE}" pid="5" name="KSOProductBuildVer">
    <vt:lpwstr>2052-11.1.0.13703</vt:lpwstr>
  </property>
</Properties>
</file>