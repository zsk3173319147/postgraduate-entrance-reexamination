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4241" w:tblpY="2148"/>
        <w:tblOverlap w:val="never"/>
        <w:tblW w:w="0" w:type="auto"/>
        <w:tblInd w:w="0" w:type="dxa"/>
        <w:tblBorders>
          <w:top w:val="single" w:color="252525" w:sz="18" w:space="0"/>
          <w:left w:val="single" w:color="252525" w:sz="18" w:space="0"/>
          <w:bottom w:val="single" w:color="252525" w:sz="18" w:space="0"/>
          <w:right w:val="single" w:color="252525" w:sz="18" w:space="0"/>
          <w:insideH w:val="single" w:color="252525" w:sz="18" w:space="0"/>
          <w:insideV w:val="single" w:color="252525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1149"/>
        <w:gridCol w:w="1149"/>
        <w:gridCol w:w="1149"/>
        <w:gridCol w:w="1149"/>
        <w:gridCol w:w="1149"/>
      </w:tblGrid>
      <w:tr>
        <w:tblPrEx>
          <w:tblBorders>
            <w:top w:val="single" w:color="252525" w:sz="18" w:space="0"/>
            <w:left w:val="single" w:color="252525" w:sz="18" w:space="0"/>
            <w:bottom w:val="single" w:color="252525" w:sz="18" w:space="0"/>
            <w:right w:val="single" w:color="252525" w:sz="18" w:space="0"/>
            <w:insideH w:val="single" w:color="252525" w:sz="18" w:space="0"/>
            <w:insideV w:val="single" w:color="252525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245" w:type="dxa"/>
            <w:vMerge w:val="restart"/>
            <w:tcBorders>
              <w:top w:val="single" w:color="262626" w:sz="8" w:space="0"/>
              <w:left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default" w:ascii="微软雅黑" w:hAnsi="微软雅黑" w:eastAsia="微软雅黑" w:cs="微软雅黑"/>
                <w:bCs/>
                <w:color w:val="000000"/>
                <w:sz w:val="22"/>
                <w:szCs w:val="22"/>
                <w: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cs w:val="0"/>
                <w:lang w:val="en-US" w:eastAsia="zh-CN"/>
              </w:rPr>
              <w:t>初试成绩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</w:pPr>
            <w:r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  <w:t>英语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</w:pPr>
            <w:r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  <w:t>政治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</w:pPr>
            <w:r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  <w:t>专业课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</w:pPr>
            <w:r>
              <w:rPr>
                <w:rFonts w:hint="cs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cs/>
              </w:rPr>
              <w:t>专业课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cs w:val="0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252525" w:sz="18" w:space="0"/>
            <w:left w:val="single" w:color="252525" w:sz="18" w:space="0"/>
            <w:bottom w:val="single" w:color="252525" w:sz="18" w:space="0"/>
            <w:right w:val="single" w:color="252525" w:sz="18" w:space="0"/>
            <w:insideH w:val="single" w:color="252525" w:sz="18" w:space="0"/>
            <w:insideV w:val="single" w:color="252525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5" w:type="dxa"/>
            <w:vMerge w:val="continue"/>
            <w:tcBorders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snapToGrid w:val="0"/>
              <w:spacing w:line="240" w:lineRule="atLeast"/>
              <w:jc w:val="center"/>
              <w:rPr>
                <w:rFonts w:hint="default" w:ascii="微软雅黑" w:hAnsi="微软雅黑" w:eastAsia="微软雅黑" w:cs="微软雅黑"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lang w:val="en-US" w:eastAsia="zh-CN"/>
              </w:rPr>
              <w:t>400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12700</wp:posOffset>
                </wp:positionV>
                <wp:extent cx="4743450" cy="30353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报考专业：XXXXXX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1pt;height:23.9pt;width:373.5pt;z-index:251669504;mso-width-relative:page;mso-height-relative:page;" filled="f" stroked="f" coordsize="21600,21600" o:gfxdata="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m+E8NkAAAAIAQAADwAAAAAAAAABACAA&#10;AAAiAAAAZHJzL2Rvd25yZXYueG1sUEsBAhQAFAAAAAgAh07iQOuWdhzTAQAAjAMAAA4AAAAAAAAA&#10;AQAgAAAAKA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报考专业：XXXXXX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7988300</wp:posOffset>
                </wp:positionV>
                <wp:extent cx="916305" cy="4095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629pt;height:32.25pt;width:72.15pt;z-index:251673600;mso-width-relative:page;mso-height-relative:page;" filled="f" stroked="f" coordsize="21600,21600" o:gfxdata="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Z2/c2QAAAA0BAAAPAAAAAAAAAAEAIAAAACIAAABk&#10;cnMvZG93bnJldi54bWxQSwECFAAUAAAACACHTuJA7kCoQ8wBAACC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1501775</wp:posOffset>
                </wp:positionV>
                <wp:extent cx="916305" cy="40957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118.25pt;height:32.25pt;width:72.15pt;z-index:251671552;mso-width-relative:page;mso-height-relative:page;" filled="f" stroked="f" coordsize="21600,21600" o:gfxdata="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sKXldcAAAALAQAADwAAAAAAAAABACAAAAAiAAAAZHJz&#10;L2Rvd25yZXYueG1sUEsBAhQAFAAAAAgAh07iQFIqytzMAQAAgg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-319405</wp:posOffset>
                </wp:positionV>
                <wp:extent cx="1041400" cy="3340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8"/>
                                <w:szCs w:val="28"/>
                                <w:lang w:val="en-US" w:eastAsia="zh-CN"/>
                              </w:rPr>
                              <w:t>报考信息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-25.15pt;height:26.3pt;width:82pt;z-index:251668480;mso-width-relative:page;mso-height-relative:page;" filled="f" stroked="f" coordsize="21600,21600" o:gfxdata="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4hCjzWAAAACQEAAA8AAAAAAAAAAQAgAAAAIgAAAGRycy9kb3du&#10;cmV2LnhtbFBLAQIUABQAAAAIAIdO4kDLgv/yyAEAAIM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8"/>
                          <w:szCs w:val="28"/>
                          <w:lang w:val="en-US" w:eastAsia="zh-CN"/>
                        </w:rPr>
                        <w:t>报考信息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5320665</wp:posOffset>
                </wp:positionV>
                <wp:extent cx="898525" cy="40957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418.95pt;height:32.25pt;width:70.75pt;z-index:251679744;mso-width-relative:page;mso-height-relative:page;" filled="f" stroked="f" coordsize="21600,21600" o:gfxdata="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P5i29gAAAALAQAADwAAAAAAAAABACAAAAAiAAAAZHJz&#10;L2Rvd25yZXYueG1sUEsBAhQAFAAAAAgAh07iQOTYF6vLAQAAg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3519170</wp:posOffset>
                </wp:positionV>
                <wp:extent cx="1041400" cy="33401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实习经历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277.1pt;height:26.3pt;width:82pt;z-index:251677696;mso-width-relative:page;mso-height-relative:page;" filled="f" stroked="f" coordsize="21600,21600" o:gfxdata="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n3A9T2AAAAAsBAAAPAAAAAAAAAAEAIAAAACIAAABkcnMv&#10;ZG93bnJldi54bWxQSwECFAAUAAAACACHTuJANt9gIsoBAACD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实习经历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6588125</wp:posOffset>
                </wp:positionV>
                <wp:extent cx="916305" cy="4095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518.75pt;height:32.25pt;width:72.15pt;z-index:251674624;mso-width-relative:page;mso-height-relative:page;" filled="f" stroked="f" coordsize="21600,21600" o:gfxdata="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lB3uL2QAAAA0BAAAPAAAAAAAAAAEAIAAAACIAAABk&#10;cnMvZG93bnJldi54bWxQSwECFAAUAAAACACHTuJAdULSH8wBAACC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2835275</wp:posOffset>
                </wp:positionV>
                <wp:extent cx="1235075" cy="413385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息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95pt;margin-top:223.25pt;height:32.55pt;width:97.25pt;z-index:251664384;mso-width-relative:page;mso-height-relative:page;" filled="f" stroked="f" coordsize="21600,21600" o:gfxdata="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izW5NwAAAALAQAADwAAAAAAAAABACAAAAAiAAAAZHJz&#10;L2Rvd25yZXYueG1sUEsBAhQAFAAAAAgAh07iQOXNLxX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基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本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信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4999990</wp:posOffset>
                </wp:positionV>
                <wp:extent cx="1602105" cy="297815"/>
                <wp:effectExtent l="0" t="0" r="0" b="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自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我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评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价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6pt;margin-top:393.7pt;height:23.45pt;width:126.15pt;z-index:251663360;mso-width-relative:page;mso-height-relative:page;" filled="f" stroked="f" coordsize="21600,21600" o:gfxdata="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B4af3AAAAAwBAAAPAAAAAAAAAAEAIAAAACIAAABkcnMv&#10;ZG93bnJldi54bWxQSwECFAAUAAAACACHTuJAgZMZ+MYBAACG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自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我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评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6735445</wp:posOffset>
                </wp:positionV>
                <wp:extent cx="1943100" cy="42862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428625"/>
                          <a:chOff x="6090" y="6225"/>
                          <a:chExt cx="3060" cy="675"/>
                        </a:xfrm>
                        <a:effectLst/>
                      </wpg:grpSpPr>
                      <wps:wsp>
                        <wps:cNvPr id="72" name="直接连接符 61"/>
                        <wps:cNvCnPr/>
                        <wps:spPr>
                          <a:xfrm>
                            <a:off x="6090" y="6225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3" name="直接连接符 62"/>
                        <wps:cNvCnPr/>
                        <wps:spPr>
                          <a:xfrm>
                            <a:off x="6090" y="690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45pt;margin-top:530.35pt;height:33.75pt;width:153pt;z-index:251684864;mso-width-relative:page;mso-height-relative:page;" coordorigin="6090,6225" coordsize="3060,675" o:gfxdata="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syLYr3QAAAA4BAAAPAAAA&#10;AAAAAAEAIAAAACIAAABkcnMvZG93bnJldi54bWxQSwECFAAUAAAACACHTuJAyOg8fIICAADpBgAA&#10;DgAAAAAAAAABACAAAAAsAQAAZHJzL2Uyb0RvYy54bWxQSwUGAAAAAAYABgBZAQAAIAYAAAAA&#10;">
                <o:lock v:ext="edit" aspectratio="f"/>
                <v:line id="直接连接符 61" o:spid="_x0000_s1026" o:spt="20" style="position:absolute;left:6090;top:6225;height:0;width:3060;" filled="f" stroked="t" coordsize="21600,21600" o:gfxdata="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75V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62" o:spid="_x0000_s1026" o:spt="20" style="position:absolute;left:6090;top:6900;height:0;width:3060;" filled="f" stroked="t" coordsize="21600,21600" o:gfxdata="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wlz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4935220</wp:posOffset>
                </wp:positionV>
                <wp:extent cx="1943100" cy="42862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428625"/>
                          <a:chOff x="6090" y="6225"/>
                          <a:chExt cx="3060" cy="675"/>
                        </a:xfrm>
                        <a:effectLst/>
                      </wpg:grpSpPr>
                      <wps:wsp>
                        <wps:cNvPr id="67" name="直接连接符 61"/>
                        <wps:cNvCnPr/>
                        <wps:spPr>
                          <a:xfrm>
                            <a:off x="6090" y="6225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2"/>
                        <wps:cNvCnPr/>
                        <wps:spPr>
                          <a:xfrm>
                            <a:off x="6090" y="690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95pt;margin-top:388.6pt;height:33.75pt;width:153pt;z-index:251683840;mso-width-relative:page;mso-height-relative:page;" coordorigin="6090,6225" coordsize="3060,675" o:gfxdata="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lQp53AAAAAwBAAAPAAAAAAAA&#10;AAEAIAAAACIAAABkcnMvZG93bnJldi54bWxQSwECFAAUAAAACACHTuJA3tWH2YACAADpBgAADgAA&#10;AAAAAAABACAAAAArAQAAZHJzL2Uyb0RvYy54bWxQSwUGAAAAAAYABgBZAQAAHQYAAAAA&#10;">
                <o:lock v:ext="edit" aspectratio="f"/>
                <v:line id="直接连接符 61" o:spid="_x0000_s1026" o:spt="20" style="position:absolute;left:6090;top:6225;height:0;width:3060;" filled="f" stroked="t" coordsize="21600,21600" o:gfxdata="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gzB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62" o:spid="_x0000_s1026" o:spt="20" style="position:absolute;left:6090;top:6900;height:0;width:3060;" filled="f" stroked="t" coordsize="21600,21600" o:gfxdata="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v1h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2858770</wp:posOffset>
                </wp:positionV>
                <wp:extent cx="1943100" cy="42862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428625"/>
                          <a:chOff x="6090" y="6225"/>
                          <a:chExt cx="3060" cy="675"/>
                        </a:xfrm>
                        <a:effectLst/>
                      </wpg:grpSpPr>
                      <wps:wsp>
                        <wps:cNvPr id="61" name="直接连接符 61"/>
                        <wps:cNvCnPr/>
                        <wps:spPr>
                          <a:xfrm>
                            <a:off x="6090" y="6225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6090" y="690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2pt;margin-top:225.1pt;height:33.75pt;width:153pt;z-index:251682816;mso-width-relative:page;mso-height-relative:page;" coordorigin="6090,6225" coordsize="3060,675" o:gfxdata="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db7FdwAAAAMAQAADwAAAAAAAAAB&#10;ACAAAAAiAAAAZHJzL2Rvd25yZXYueG1sUEsBAhQAFAAAAAgAh07iQEiFWex+AgAA6QYAAA4AAAAA&#10;AAAAAQAgAAAAKwEAAGRycy9lMm9Eb2MueG1sUEsFBgAAAAAGAAYAWQEAABsGAAAAAA==&#10;">
                <o:lock v:ext="edit" aspectratio="f"/>
                <v:line id="_x0000_s1026" o:spid="_x0000_s1026" o:spt="20" style="position:absolute;left:6090;top:6225;height:0;width:3060;" filled="f" stroked="t" coordsize="21600,21600" o:gfxdata="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F8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6090;top:6900;height:0;width:3060;" filled="f" stroked="t" coordsize="21600,21600" o:gfxdata="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Xb4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5412740</wp:posOffset>
                </wp:positionV>
                <wp:extent cx="1870710" cy="135699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302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firstLine="420" w:firstLineChars="200"/>
                              <w:rPr>
                                <w:rFonts w:hint="eastAsia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曾参加校数学建模比赛获得三等奖，具有良好的数学和计算机基础知识，较强的数理分析、逻辑推理和学习能力。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5pt;margin-top:426.2pt;height:106.85pt;width:147.3pt;z-index:251662336;mso-width-relative:page;mso-height-relative:page;" filled="f" stroked="f" coordsize="21600,21600" o:gfxdata="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J4E3ncAAAADQEAAA8AAAAAAAAA&#10;AQAgAAAAIgAAAGRycy9kb3ducmV2LnhtbFBLAQIUABQAAAAIAIdO4kDgy0sO1AEAAI8DAAAOAAAA&#10;AAAAAAEAIAAAACs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firstLine="420" w:firstLineChars="200"/>
                        <w:rPr>
                          <w:rFonts w:hint="eastAsia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曾参加校数学建模比赛获得三等奖，具有良好的数学和计算机基础知识，较强的数理分析、逻辑推理和学习能力。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3449955</wp:posOffset>
                </wp:positionV>
                <wp:extent cx="1741170" cy="13874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387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年6月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四川成都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271.65pt;height:109.25pt;width:137.1pt;z-index:251666432;mso-width-relative:page;mso-height-relative:page;" filled="f" stroked="f" coordsize="21600,21600" o:gfxdata="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1jN&#10;p9sAAAAMAQAADwAAAAAAAAABACAAAAAiAAAAZHJzL2Rvd25yZXYueG1sUEsBAhQAFAAAAAgAh07i&#10;QAXL/tMfAgAALQQAAA4AAAAAAAAAAQAgAAAAKgEAAGRycy9lMm9Eb2MueG1sUEsFBgAAAAAGAAYA&#10;WQEAALs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：199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年6月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四川成都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30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7174865</wp:posOffset>
                </wp:positionV>
                <wp:extent cx="1870710" cy="23380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33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深度学习人工智能AI在汽车自动驾驶领域的应用；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争取读研期间，发表2篇以上计算机人工自能领域学术论文；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认真高效完成导师制定的研究课题和项目，成为一名优秀的研究生；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Bookman Old Style" w:hAnsi="Times New Roman" w:eastAsia="微软雅黑"/>
                                <w:color w:val="FFFFFF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 w:firstLine="420" w:firstLineChars="200"/>
                              <w:rPr>
                                <w:rFonts w:hint="eastAsia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15pt;margin-top:564.95pt;height:184.1pt;width:147.3pt;z-index:251680768;mso-width-relative:page;mso-height-relative:page;" filled="f" stroked="f" coordsize="21600,21600" o:gfxdata="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etA83gAAAA4BAAAPAAAA&#10;AAAAAAEAIAAAACIAAABkcnMvZG93bnJldi54bWxQSwECFAAUAAAACACHTuJAm6X3Y9YBAACNAwAA&#10;DgAAAAAAAAABACAAAAAtAQAAZHJzL2Uyb0RvYy54bWxQSwUGAAAAAAYABgBZAQAAd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深度学习人工智能AI在汽车自动驾驶领域的应用；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争取读研期间，发表2篇以上计算机人工自能领域学术论文；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认真高效完成导师制定的研究课题和项目，成为一名优秀的研究生；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Bookman Old Style" w:hAnsi="Times New Roman" w:eastAsia="微软雅黑"/>
                          <w:color w:val="FFFFFF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Chars="0" w:firstLine="420" w:firstLineChars="200"/>
                        <w:rPr>
                          <w:rFonts w:hint="eastAsia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6828790</wp:posOffset>
                </wp:positionV>
                <wp:extent cx="2116455" cy="29781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读 研 计 划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1pt;margin-top:537.7pt;height:23.45pt;width:166.65pt;z-index:251681792;mso-width-relative:page;mso-height-relative:page;" filled="f" stroked="f" coordsize="21600,21600" o:gfxdata="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cPZ37bAAAADgEAAA8AAAAAAAAAAQAgAAAAIgAAAGRycy9k&#10;b3ducmV2LnhtbFBLAQIUABQAAAAIAIdO4kAADJFi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读 研 计 划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2372360</wp:posOffset>
                </wp:positionH>
                <wp:positionV relativeFrom="page">
                  <wp:posOffset>2247900</wp:posOffset>
                </wp:positionV>
                <wp:extent cx="5016500" cy="1270"/>
                <wp:effectExtent l="0" t="10160" r="12700" b="45720"/>
                <wp:wrapNone/>
                <wp:docPr id="27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  <a:effectLst/>
                      </wpg:grpSpPr>
                      <wps:wsp>
                        <wps:cNvPr id="28" name="Freeform 34"/>
                        <wps:cNvSpPr/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186.8pt;margin-top:177pt;height:0.1pt;width:395pt;mso-position-horizontal-relative:page;mso-position-vertical-relative:page;z-index:-251656192;mso-width-relative:page;mso-height-relative:page;" coordorigin="4006,2445" coordsize="7900,2" o:gfxdata="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J8aZ&#10;09oAAAAMAQAADwAAAAAAAAABACAAAAAiAAAAZHJzL2Rvd25yZXYueG1sUEsBAhQAFAAAAAgAh07i&#10;QO5mL18EAwAADAcAAA4AAAAAAAAAAQAgAAAAKQEAAGRycy9lMm9Eb2MueG1sUEsFBgAAAAAGAAYA&#10;WQEAAJ8GAAAAAA==&#10;">
                <o:lock v:ext="edit" aspectratio="f"/>
                <v:shape id="Freeform 34" o:spid="_x0000_s1026" o:spt="100" style="position:absolute;left:4006;top:2445;height:2;width:7900;" filled="f" stroked="t" coordsize="7900,1" o:gfxdata="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lRGYugAAANsA&#10;AAAPAAAAAAAAAAEAIAAAACIAAABkcnMvZG93bnJldi54bWxQSwECFAAUAAAACACHTuJAMy8FnjsA&#10;AAA5AAAAEAAAAAAAAAABACAAAAAJAQAAZHJzL3NoYXBleG1sLnhtbFBLBQYAAAAABgAGAFsBAACz&#10;AwAAAAA=&#10;" path="m0,0l7900,0e">
                  <v:path o:connectlocs="0,0;7900,0" o:connectangles="0,0"/>
                  <v:fill on="f" focussize="0,0"/>
                  <v:stroke weight="4.56196850393701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3860800</wp:posOffset>
                </wp:positionV>
                <wp:extent cx="4666615" cy="13208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B38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字节跳动科技有限公司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C0C0C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304pt;height:104pt;width:367.45pt;z-index:251676672;mso-width-relative:page;mso-height-relative:page;" filled="f" stroked="f" coordsize="21600,21600" o:gfxdata="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nYDbTbAAAACwEAAA8AAAAAAAAA&#10;AQAgAAAAIgAAAGRycy9kb3ducmV2LnhtbFBLAQIUABQAAAAIAIdO4kBnQpX71QEAAIwDAAAOAAAA&#10;AAAAAAEAIAAAACo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B383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</w:rPr>
                        <w:t>北京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</w:rPr>
                        <w:t>字节跳动科技有限公司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C0C0C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7032625</wp:posOffset>
                </wp:positionV>
                <wp:extent cx="3693160" cy="7918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学年度“省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优秀毕业生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“优秀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共青团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“优秀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pt;margin-top:553.75pt;height:62.35pt;width:290.8pt;z-index:251670528;mso-width-relative:page;mso-height-relative:page;" filled="f" stroked="f" coordsize="21600,21600" o:gfxdata="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55DfLZAAAADQEAAA8AAAAAAAAAAQAgAAAAIgAA&#10;AGRycy9kb3ducmV2LnhtbFBLAQIUABQAAAAIAIdO4kCFPLyizgEAAIM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学年度“省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优秀毕业生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“优秀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  <w:lang w:val="en-US" w:eastAsia="zh-CN"/>
                        </w:rPr>
                        <w:t>共青团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“优秀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  <w:lang w:val="en-US" w:eastAsia="zh-CN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8435975</wp:posOffset>
                </wp:positionV>
                <wp:extent cx="4345305" cy="8445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大学英语六级证书（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0分）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国家计算机等级二级证书（C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385" w:firstLineChars="175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pt;margin-top:664.25pt;height:66.5pt;width:342.15pt;z-index:251672576;mso-width-relative:page;mso-height-relative:page;" filled="f" stroked="f" coordsize="21600,21600" o:gfxdata="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vvLJm2QAAAA0BAAAPAAAAAAAAAAEAIAAAACIAAABk&#10;cnMvZG93bnJldi54bWxQSwECFAAUAAAACACHTuJA8lfF7cwBAACD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三级网络工程师证书；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大学英语六级证书（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58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0分）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国家计算机等级二级证书（C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++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385" w:firstLineChars="175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5734050</wp:posOffset>
                </wp:positionV>
                <wp:extent cx="4726305" cy="82804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</w:rPr>
                              <w:t>体育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</w:rPr>
                              <w:t>部长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管理我院田径队，足球队，篮球队共80余名运动员日常训练和参赛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带领我院运动员获得5个团体一等奖和3个二等奖，全校获得荣誉最多；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451.5pt;height:65.2pt;width:372.15pt;z-index:251678720;mso-width-relative:page;mso-height-relative:page;" filled="f" stroked="f" coordsize="21600,21600" o:gfxdata="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YMbHC3AAAAAwBAAAPAAAAAAAAAAEAIAAAACIAAABkcnMvZG93&#10;bnJldi54bWxQSwECFAAUAAAACACHTuJAzoq8PsMBAAB2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  <w:lang w:val="en-US" w:eastAsia="zh-CN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  <w:lang w:val="en-US" w:eastAsia="zh-CN"/>
                        </w:rPr>
                        <w:t>体育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  <w:lang w:val="en-US" w:eastAsia="zh-CN"/>
                        </w:rPr>
                        <w:t>部长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管理我院田径队，足球队，篮球队共80余名运动员日常训练和参赛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hint="default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带领我院运动员获得5个团体一等奖和3个二等奖，全校获得荣誉最多；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1930400</wp:posOffset>
                </wp:positionV>
                <wp:extent cx="4802505" cy="133223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大学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62626"/>
                                <w:sz w:val="24"/>
                              </w:rPr>
                              <w:t>专业本科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论文课题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《XXXXXXXXXXXX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XXXXXXXXXXXXXX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GPA 3.1，获得2次甲等奖学金，2次乙等奖学金;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pt;margin-top:152pt;height:104.9pt;width:378.15pt;z-index:251675648;mso-width-relative:page;mso-height-relative:page;" filled="f" stroked="f" coordsize="21600,21600" o:gfxdata="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+lPo9kAAAALAQAADwAAAAAAAAABACAAAAAiAAAA&#10;ZHJzL2Rvd25yZXYueG1sUEsBAhQAFAAAAAgAh07iQESeav3NAQAAh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大学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62626"/>
                          <w:sz w:val="24"/>
                        </w:rPr>
                        <w:t>专业本科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论文课题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《XXXXXXXXXXXX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XXXXXXXXXXXXXX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GPA 3.1，获得2次甲等奖学金，2次乙等奖学金;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1618615</wp:posOffset>
                </wp:positionV>
                <wp:extent cx="1398905" cy="78867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hint="default" w:eastAsia="宋体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朱 迪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4pt;margin-top:127.45pt;height:62.1pt;width:110.15pt;z-index:251661312;mso-width-relative:page;mso-height-relative:page;" filled="f" stroked="f" coordsize="21600,21600" o:gfxdata="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JzeRXdAAAADAEAAA8AAAAAAAAAAQAgAAAAIgAAAGRy&#10;cy9kb3ducmV2LnhtbFBLAQIUABQAAAAIAIdO4kA/RwEyxwEAAIQDAAAOAAAAAAAAAAEAIAAAACw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center"/>
                        <w:rPr>
                          <w:rFonts w:hint="default" w:eastAsia="宋体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朱 迪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-645795</wp:posOffset>
            </wp:positionH>
            <wp:positionV relativeFrom="paragraph">
              <wp:posOffset>-206375</wp:posOffset>
            </wp:positionV>
            <wp:extent cx="1276350" cy="1705610"/>
            <wp:effectExtent l="38100" t="38100" r="38100" b="46990"/>
            <wp:wrapNone/>
            <wp:docPr id="1" name="图片 11" descr="男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男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0561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2273300</wp:posOffset>
                </wp:positionV>
                <wp:extent cx="1888490" cy="3759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报考专业：XXXXX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35pt;margin-top:179pt;height:29.6pt;width:148.7pt;z-index:251665408;mso-width-relative:page;mso-height-relative:page;" filled="f" stroked="f" coordsize="21600,21600" o:gfxdata="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fyo1LcAAAADAEAAA8AAAAAAAAAAQAgAAAAIgAAAGRycy9k&#10;b3ducmV2LnhtbFBLAQIUABQAAAAIAIdO4kBcSNXixQEAAIQ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报考专业：XXXXX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56460" cy="10692130"/>
                <wp:effectExtent l="0" t="0" r="15240" b="13970"/>
                <wp:wrapNone/>
                <wp:docPr id="26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90pt;margin-top:-72pt;height:841.9pt;width:169.8pt;z-index:-251657216;mso-width-relative:page;mso-height-relative:page;" fillcolor="#353635" filled="t" stroked="f" coordsize="3396,16838" o:gfxdata="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lDChV3AAAAA4BAAAPAAAAAAAAAAEAIAAA&#10;ACIAAABkcnMvZG93bnJldi54bWxQSwECFAAUAAAACACHTuJAsc052uwCAAC3BwAADgAAAAAAAAAB&#10;ACAAAAArAQAAZHJzL2Uyb0RvYy54bWxQSwUGAAAAAAYABgBZAQAAiQYAAAAA&#10;" path="m0,16838l3396,16838,3396,0,0,0,0,16838e">
                <v:path o:connectlocs="0,10692130;2156460,10692130;2156460,0;0,0;0,1069213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1BA1D"/>
    <w:multiLevelType w:val="singleLevel"/>
    <w:tmpl w:val="7A51BA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ywiaGRpZCI6IjYwMmE0MWE4Y2EyZDViNWE0YTQ1OGQzMzZhM2VhYzlmIiwidXNlckNvdW50IjozfQ=="/>
  </w:docVars>
  <w:rsids>
    <w:rsidRoot w:val="0E1E5BFC"/>
    <w:rsid w:val="0E1E5BFC"/>
    <w:rsid w:val="17BE3700"/>
    <w:rsid w:val="37A6494B"/>
    <w:rsid w:val="3AAB45E1"/>
    <w:rsid w:val="786D78C0"/>
    <w:rsid w:val="793E3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cfe87d35-d7e3-4036-9e15-f58435888f9a\&#30740;&#31350;&#29983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研究生复试简历.docx</Template>
  <Pages>2</Pages>
  <Words>21</Words>
  <Characters>31</Characters>
  <Lines>0</Lines>
  <Paragraphs>0</Paragraphs>
  <TotalTime>1</TotalTime>
  <ScaleCrop>false</ScaleCrop>
  <LinksUpToDate>false</LinksUpToDate>
  <CharactersWithSpaces>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2022-03-07T03:21:00Z</dcterms:created>
  <dc:creator>WPS_1483515983</dc:creator>
  <cp:lastModifiedBy>图图班班（工作日9:30-18:30）</cp:lastModifiedBy>
  <dcterms:modified xsi:type="dcterms:W3CDTF">2023-02-15T08:59:52Z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Key">
    <vt:lpwstr>1.0_WtJpDpUjmkgO4gQkeUMl3g8admg/eNistF7QWZ4WY32nm48V67r2RgFMoWlHf6963hZKR8ScNa+vwRc4xWTcLw==</vt:lpwstr>
  </property>
  <property fmtid="{D5CDD505-2E9C-101B-9397-08002B2CF9AE}" pid="4" name="KSOTemplateUUID">
    <vt:lpwstr>v1.0_mb_j2pUgshAG4bIHo17zOzOiA==</vt:lpwstr>
  </property>
  <property fmtid="{D5CDD505-2E9C-101B-9397-08002B2CF9AE}" pid="5" name="ICV">
    <vt:lpwstr>64260E31DF87457CA78DB6F90635BB30</vt:lpwstr>
  </property>
</Properties>
</file>