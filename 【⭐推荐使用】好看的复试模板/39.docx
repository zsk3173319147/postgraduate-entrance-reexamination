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4429760</wp:posOffset>
                </wp:positionV>
                <wp:extent cx="901065" cy="3810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348.8pt;height:30pt;width:70.95pt;z-index:251677696;mso-width-relative:page;mso-height-relative:page;" filled="f" stroked="f" coordsize="21600,21600" o:gfxdata="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ZfdsD2gAAAAkBAAAPAAAAAAAAAAEAIAAAACIAAABk&#10;cnMvZG93bnJldi54bWxQSwECFAAUAAAACACHTuJAnzmx8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7992110</wp:posOffset>
                </wp:positionV>
                <wp:extent cx="901065" cy="3810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629.3pt;height:30pt;width:70.95pt;z-index:251678720;mso-width-relative:page;mso-height-relative:page;" filled="f" stroked="f" coordsize="21600,21600" o:gfxdata="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BafY9sAAAALAQAADwAAAAAAAAABACAAAAAiAAAA&#10;ZHJzL2Rvd25yZXYueG1sUEsBAhQAFAAAAAgAh07iQNpPagU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1257935</wp:posOffset>
                </wp:positionV>
                <wp:extent cx="901065" cy="3810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99.05pt;height:30pt;width:70.95pt;z-index:251665408;mso-width-relative:page;mso-height-relative:page;" filled="f" stroked="f" coordsize="21600,21600" o:gfxdata="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HsxRHZAAAACQEAAA8AAAAAAAAAAQAgAAAAIgAAAGRy&#10;cy9kb3ducmV2LnhtbFBLAQIUABQAAAAIAIdO4kBPNDyO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初试成绩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1392555</wp:posOffset>
            </wp:positionV>
            <wp:extent cx="222250" cy="196215"/>
            <wp:effectExtent l="0" t="0" r="6350" b="13335"/>
            <wp:wrapNone/>
            <wp:docPr id="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2551430</wp:posOffset>
                </wp:positionV>
                <wp:extent cx="1447165" cy="302260"/>
                <wp:effectExtent l="28575" t="0" r="10160" b="254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165" cy="302260"/>
                          <a:chOff x="1693" y="3836"/>
                          <a:chExt cx="2279" cy="476"/>
                        </a:xfrm>
                      </wpg:grpSpPr>
                      <wps:wsp>
                        <wps:cNvPr id="26" name="任意多边形 12"/>
                        <wps:cNvSpPr/>
                        <wps:spPr>
                          <a:xfrm>
                            <a:off x="1798" y="3838"/>
                            <a:ext cx="2174" cy="474"/>
                          </a:xfrm>
                          <a:custGeom>
                            <a:avLst/>
                            <a:gdLst>
                              <a:gd name="adj" fmla="val 50000"/>
                              <a:gd name="a" fmla="pin 0 adj 50000"/>
                              <a:gd name="x1" fmla="*/ ss a 100000"/>
                              <a:gd name="x2" fmla="+- r 0 x1"/>
                              <a:gd name="y2" fmla="+- b 0 x1"/>
                              <a:gd name="il" fmla="*/ x1 29289 100000"/>
                              <a:gd name="ir" fmla="+- r 0 il"/>
                              <a:gd name="ib" fmla="+- b 0 il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174" h="474">
                                <a:moveTo>
                                  <a:pt x="0" y="0"/>
                                </a:moveTo>
                                <a:lnTo>
                                  <a:pt x="1937" y="0"/>
                                </a:lnTo>
                                <a:cubicBezTo>
                                  <a:pt x="2068" y="0"/>
                                  <a:pt x="2174" y="106"/>
                                  <a:pt x="2174" y="237"/>
                                </a:cubicBezTo>
                                <a:cubicBezTo>
                                  <a:pt x="2174" y="368"/>
                                  <a:pt x="2068" y="474"/>
                                  <a:pt x="1937" y="474"/>
                                </a:cubicBezTo>
                                <a:lnTo>
                                  <a:pt x="0" y="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2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直接连接符 18"/>
                        <wps:cNvCnPr/>
                        <wps:spPr>
                          <a:xfrm>
                            <a:off x="1693" y="3836"/>
                            <a:ext cx="0" cy="47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pt;margin-top:200.9pt;height:23.8pt;width:113.95pt;z-index:-251641856;mso-width-relative:page;mso-height-relative:page;" coordorigin="1693,3836" coordsize="2279,476" o:gfxdata="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BID2xE2gAAAAsB&#10;AAAPAAAAAAAAAAEAIAAAACIAAABkcnMvZG93bnJldi54bWxQSwECFAAUAAAACACHTuJA1f70GFME&#10;AAD1CgAADgAAAAAAAAABACAAAAApAQAAZHJzL2Uyb0RvYy54bWxQSwUGAAAAAAYABgBZAQAA7gcA&#10;AAAA&#10;">
                <o:lock v:ext="edit" aspectratio="f"/>
                <v:shape id="任意多边形 12" o:spid="_x0000_s1026" o:spt="100" style="position:absolute;left:1798;top:3838;height:474;width:2174;v-text-anchor:middle;" fillcolor="#3582A0" filled="t" stroked="f" coordsize="2174,474" o:gfxdata="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WjjeugAAANsA&#10;AAAPAAAAAAAAAAEAIAAAACIAAABkcnMvZG93bnJldi54bWxQSwECFAAUAAAACACHTuJAMy8FnjsA&#10;AAA5AAAAEAAAAAAAAAABACAAAAAJAQAAZHJzL3NoYXBleG1sLnhtbFBLBQYAAAAABgAGAFsBAACz&#10;AwAAAAA=&#10;" path="m0,0l1937,0c2068,0,2174,106,2174,237c2174,368,2068,474,1937,474l0,474,0,0xe">
                  <v:path textboxrect="0,0,2174,474" o:connectlocs="1087,0;0,237;1087,474;2174,23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8" o:spid="_x0000_s1026" o:spt="20" style="position:absolute;left:1693;top:3836;height:475;width:0;" filled="f" stroked="t" coordsize="21600,21600" o:gfxdata="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tSi7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4513580</wp:posOffset>
                </wp:positionV>
                <wp:extent cx="1447165" cy="302260"/>
                <wp:effectExtent l="28575" t="0" r="10160" b="25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165" cy="302260"/>
                          <a:chOff x="1693" y="3836"/>
                          <a:chExt cx="2279" cy="476"/>
                        </a:xfrm>
                      </wpg:grpSpPr>
                      <wps:wsp>
                        <wps:cNvPr id="22" name="任意多边形 12"/>
                        <wps:cNvSpPr/>
                        <wps:spPr>
                          <a:xfrm>
                            <a:off x="1798" y="3838"/>
                            <a:ext cx="2174" cy="474"/>
                          </a:xfrm>
                          <a:custGeom>
                            <a:avLst/>
                            <a:gdLst>
                              <a:gd name="adj" fmla="val 50000"/>
                              <a:gd name="a" fmla="pin 0 adj 50000"/>
                              <a:gd name="x1" fmla="*/ ss a 100000"/>
                              <a:gd name="x2" fmla="+- r 0 x1"/>
                              <a:gd name="y2" fmla="+- b 0 x1"/>
                              <a:gd name="il" fmla="*/ x1 29289 100000"/>
                              <a:gd name="ir" fmla="+- r 0 il"/>
                              <a:gd name="ib" fmla="+- b 0 il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174" h="474">
                                <a:moveTo>
                                  <a:pt x="0" y="0"/>
                                </a:moveTo>
                                <a:lnTo>
                                  <a:pt x="1937" y="0"/>
                                </a:lnTo>
                                <a:cubicBezTo>
                                  <a:pt x="2068" y="0"/>
                                  <a:pt x="2174" y="106"/>
                                  <a:pt x="2174" y="237"/>
                                </a:cubicBezTo>
                                <a:cubicBezTo>
                                  <a:pt x="2174" y="368"/>
                                  <a:pt x="2068" y="474"/>
                                  <a:pt x="1937" y="474"/>
                                </a:cubicBezTo>
                                <a:lnTo>
                                  <a:pt x="0" y="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2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3" name="直接连接符 18"/>
                        <wps:cNvCnPr/>
                        <wps:spPr>
                          <a:xfrm>
                            <a:off x="1693" y="3836"/>
                            <a:ext cx="0" cy="47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pt;margin-top:355.4pt;height:23.8pt;width:113.95pt;z-index:-251642880;mso-width-relative:page;mso-height-relative:page;" coordorigin="1693,3836" coordsize="2279,476" o:gfxdata="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E1wUbtsAAAAL&#10;AQAADwAAAAAAAAABACAAAAAiAAAAZHJzL2Rvd25yZXYueG1sUEsBAhQAFAAAAAgAh07iQCZzneRT&#10;BAAA9QoAAA4AAAAAAAAAAQAgAAAAKgEAAGRycy9lMm9Eb2MueG1sUEsFBgAAAAAGAAYAWQEAAO8H&#10;AAAAAA==&#10;">
                <o:lock v:ext="edit" aspectratio="f"/>
                <v:shape id="任意多边形 12" o:spid="_x0000_s1026" o:spt="100" style="position:absolute;left:1798;top:3838;height:474;width:2174;v-text-anchor:middle;" fillcolor="#3582A0" filled="t" stroked="f" coordsize="2174,474" o:gfxdata="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2E+3bsAAADb&#10;AAAADwAAAAAAAAABACAAAAAiAAAAZHJzL2Rvd25yZXYueG1sUEsBAhQAFAAAAAgAh07iQDMvBZ47&#10;AAAAOQAAABAAAAAAAAAAAQAgAAAACgEAAGRycy9zaGFwZXhtbC54bWxQSwUGAAAAAAYABgBbAQAA&#10;tAMAAAAA&#10;" path="m0,0l1937,0c2068,0,2174,106,2174,237c2174,368,2068,474,1937,474l0,474,0,0xe">
                  <v:path textboxrect="0,0,2174,474" o:connectlocs="1087,0;0,237;1087,474;2174,23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8" o:spid="_x0000_s1026" o:spt="20" style="position:absolute;left:1693;top:3836;height:475;width:0;" filled="f" stroked="t" coordsize="21600,21600" o:gfxdata="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BUiL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1341755</wp:posOffset>
                </wp:positionV>
                <wp:extent cx="1447165" cy="302260"/>
                <wp:effectExtent l="28575" t="0" r="10160" b="254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165" cy="302260"/>
                          <a:chOff x="1693" y="3836"/>
                          <a:chExt cx="2279" cy="476"/>
                        </a:xfrm>
                      </wpg:grpSpPr>
                      <wps:wsp>
                        <wps:cNvPr id="16" name="任意多边形 12"/>
                        <wps:cNvSpPr/>
                        <wps:spPr>
                          <a:xfrm>
                            <a:off x="1798" y="3838"/>
                            <a:ext cx="2174" cy="474"/>
                          </a:xfrm>
                          <a:custGeom>
                            <a:avLst/>
                            <a:gdLst>
                              <a:gd name="adj" fmla="val 50000"/>
                              <a:gd name="a" fmla="pin 0 adj 50000"/>
                              <a:gd name="x1" fmla="*/ ss a 100000"/>
                              <a:gd name="x2" fmla="+- r 0 x1"/>
                              <a:gd name="y2" fmla="+- b 0 x1"/>
                              <a:gd name="il" fmla="*/ x1 29289 100000"/>
                              <a:gd name="ir" fmla="+- r 0 il"/>
                              <a:gd name="ib" fmla="+- b 0 il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174" h="474">
                                <a:moveTo>
                                  <a:pt x="0" y="0"/>
                                </a:moveTo>
                                <a:lnTo>
                                  <a:pt x="1937" y="0"/>
                                </a:lnTo>
                                <a:cubicBezTo>
                                  <a:pt x="2068" y="0"/>
                                  <a:pt x="2174" y="106"/>
                                  <a:pt x="2174" y="237"/>
                                </a:cubicBezTo>
                                <a:cubicBezTo>
                                  <a:pt x="2174" y="368"/>
                                  <a:pt x="2068" y="474"/>
                                  <a:pt x="1937" y="474"/>
                                </a:cubicBezTo>
                                <a:lnTo>
                                  <a:pt x="0" y="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2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693" y="3836"/>
                            <a:ext cx="0" cy="47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pt;margin-top:105.65pt;height:23.8pt;width:113.95pt;z-index:-251643904;mso-width-relative:page;mso-height-relative:page;" coordorigin="1693,3836" coordsize="2279,476" o:gfxdata="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CIhTxm2gAAAAsBAAAP&#10;AAAAAAAAAAEAIAAAACIAAABkcnMvZG93bnJldi54bWxQSwECFAAUAAAACACHTuJA7p3lAVAEAAD1&#10;CgAADgAAAAAAAAABACAAAAApAQAAZHJzL2Uyb0RvYy54bWxQSwUGAAAAAAYABgBZAQAA6wcAAAAA&#10;">
                <o:lock v:ext="edit" aspectratio="f"/>
                <v:shape id="任意多边形 12" o:spid="_x0000_s1026" o:spt="100" style="position:absolute;left:1798;top:3838;height:474;width:2174;v-text-anchor:middle;" fillcolor="#3582A0" filled="t" stroked="f" coordsize="2174,474" o:gfxdata="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jbyY7gAAADbAAAA&#10;DwAAAAAAAAABACAAAAAiAAAAZHJzL2Rvd25yZXYueG1sUEsBAhQAFAAAAAgAh07iQDMvBZ47AAAA&#10;OQAAABAAAAAAAAAAAQAgAAAABwEAAGRycy9zaGFwZXhtbC54bWxQSwUGAAAAAAYABgBbAQAAsQMA&#10;AAAA&#10;" path="m0,0l1937,0c2068,0,2174,106,2174,237c2174,368,2068,474,1937,474l0,474,0,0xe">
                  <v:path textboxrect="0,0,2174,474" o:connectlocs="1087,0;0,237;1087,474;2174,23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line id="_x0000_s1026" o:spid="_x0000_s1026" o:spt="20" style="position:absolute;left:1693;top:3836;height:475;width:0;" filled="f" stroked="t" coordsize="21600,21600" o:gfxdata="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gMRL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8075930</wp:posOffset>
                </wp:positionV>
                <wp:extent cx="1447165" cy="302260"/>
                <wp:effectExtent l="28575" t="0" r="10160" b="254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165" cy="302260"/>
                          <a:chOff x="1693" y="3836"/>
                          <a:chExt cx="2279" cy="476"/>
                        </a:xfrm>
                      </wpg:grpSpPr>
                      <wps:wsp>
                        <wps:cNvPr id="29" name="任意多边形 12"/>
                        <wps:cNvSpPr/>
                        <wps:spPr>
                          <a:xfrm>
                            <a:off x="1798" y="3838"/>
                            <a:ext cx="2174" cy="474"/>
                          </a:xfrm>
                          <a:custGeom>
                            <a:avLst/>
                            <a:gdLst>
                              <a:gd name="adj" fmla="val 50000"/>
                              <a:gd name="a" fmla="pin 0 adj 50000"/>
                              <a:gd name="x1" fmla="*/ ss a 100000"/>
                              <a:gd name="x2" fmla="+- r 0 x1"/>
                              <a:gd name="y2" fmla="+- b 0 x1"/>
                              <a:gd name="il" fmla="*/ x1 29289 100000"/>
                              <a:gd name="ir" fmla="+- r 0 il"/>
                              <a:gd name="ib" fmla="+- b 0 il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174" h="474">
                                <a:moveTo>
                                  <a:pt x="0" y="0"/>
                                </a:moveTo>
                                <a:lnTo>
                                  <a:pt x="1937" y="0"/>
                                </a:lnTo>
                                <a:cubicBezTo>
                                  <a:pt x="2068" y="0"/>
                                  <a:pt x="2174" y="106"/>
                                  <a:pt x="2174" y="237"/>
                                </a:cubicBezTo>
                                <a:cubicBezTo>
                                  <a:pt x="2174" y="368"/>
                                  <a:pt x="2068" y="474"/>
                                  <a:pt x="1937" y="474"/>
                                </a:cubicBezTo>
                                <a:lnTo>
                                  <a:pt x="0" y="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2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0" name="直接连接符 18"/>
                        <wps:cNvCnPr/>
                        <wps:spPr>
                          <a:xfrm>
                            <a:off x="1693" y="3836"/>
                            <a:ext cx="0" cy="47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pt;margin-top:635.9pt;height:23.8pt;width:113.95pt;z-index:-251640832;mso-width-relative:page;mso-height-relative:page;" coordorigin="1693,3836" coordsize="2279,476" o:gfxdata="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pJb6HNwAAAAN&#10;AQAADwAAAAAAAAABACAAAAAiAAAAZHJzL2Rvd25yZXYueG1sUEsBAhQAFAAAAAgAh07iQACXgG9S&#10;BAAA9QoAAA4AAAAAAAAAAQAgAAAAKwEAAGRycy9lMm9Eb2MueG1sUEsFBgAAAAAGAAYAWQEAAO8H&#10;AAAAAA==&#10;">
                <o:lock v:ext="edit" aspectratio="f"/>
                <v:shape id="任意多边形 12" o:spid="_x0000_s1026" o:spt="100" style="position:absolute;left:1798;top:3838;height:474;width:2174;v-text-anchor:middle;" fillcolor="#3582A0" filled="t" stroked="f" coordsize="2174,474" o:gfxdata="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FrKy8AAAA&#10;2wAAAA8AAAAAAAAAAQAgAAAAIgAAAGRycy9kb3ducmV2LnhtbFBLAQIUABQAAAAIAIdO4kAzLwWe&#10;OwAAADkAAAAQAAAAAAAAAAEAIAAAAAsBAABkcnMvc2hhcGV4bWwueG1sUEsFBgAAAAAGAAYAWwEA&#10;ALUDAAAAAA==&#10;" path="m0,0l1937,0c2068,0,2174,106,2174,237c2174,368,2068,474,1937,474l0,474,0,0xe">
                  <v:path textboxrect="0,0,2174,474" o:connectlocs="1087,0;0,237;1087,474;2174,23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8" o:spid="_x0000_s1026" o:spt="20" style="position:absolute;left:1693;top:3836;height:475;width:0;" filled="f" stroked="t" coordsize="21600,21600" o:gfxdata="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7C1witwAAANsAAAAP&#10;AAAAAAAAAAEAIAAAACIAAABkcnMvZG93bnJldi54bWxQSwECFAAUAAAACACHTuJAMy8FnjsAAAA5&#10;AAAAEAAAAAAAAAABACAAAAAGAQAAZHJzL3NoYXBleG1sLnhtbFBLBQYAAAAABgAGAFsBAACwAwAA&#10;AAA=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4573270</wp:posOffset>
                </wp:positionV>
                <wp:extent cx="205105" cy="177800"/>
                <wp:effectExtent l="0" t="0" r="4445" b="12700"/>
                <wp:wrapNone/>
                <wp:docPr id="70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5105" cy="177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4" y="28"/>
                            </a:cxn>
                            <a:cxn ang="0">
                              <a:pos x="0" y="28"/>
                            </a:cxn>
                            <a:cxn ang="0">
                              <a:pos x="0" y="15"/>
                            </a:cxn>
                            <a:cxn ang="0">
                              <a:pos x="5" y="9"/>
                            </a:cxn>
                            <a:cxn ang="0">
                              <a:pos x="18" y="9"/>
                            </a:cxn>
                            <a:cxn ang="0">
                              <a:pos x="18" y="3"/>
                            </a:cxn>
                            <a:cxn ang="0">
                              <a:pos x="21" y="0"/>
                            </a:cxn>
                            <a:cxn ang="0">
                              <a:pos x="42" y="0"/>
                            </a:cxn>
                            <a:cxn ang="0">
                              <a:pos x="45" y="3"/>
                            </a:cxn>
                            <a:cxn ang="0">
                              <a:pos x="45" y="9"/>
                            </a:cxn>
                            <a:cxn ang="0">
                              <a:pos x="58" y="9"/>
                            </a:cxn>
                            <a:cxn ang="0">
                              <a:pos x="64" y="15"/>
                            </a:cxn>
                            <a:cxn ang="0">
                              <a:pos x="64" y="28"/>
                            </a:cxn>
                            <a:cxn ang="0">
                              <a:pos x="64" y="49"/>
                            </a:cxn>
                            <a:cxn ang="0">
                              <a:pos x="58" y="55"/>
                            </a:cxn>
                            <a:cxn ang="0">
                              <a:pos x="5" y="55"/>
                            </a:cxn>
                            <a:cxn ang="0">
                              <a:pos x="0" y="49"/>
                            </a:cxn>
                            <a:cxn ang="0">
                              <a:pos x="0" y="32"/>
                            </a:cxn>
                            <a:cxn ang="0">
                              <a:pos x="24" y="32"/>
                            </a:cxn>
                            <a:cxn ang="0">
                              <a:pos x="24" y="37"/>
                            </a:cxn>
                            <a:cxn ang="0">
                              <a:pos x="26" y="40"/>
                            </a:cxn>
                            <a:cxn ang="0">
                              <a:pos x="37" y="40"/>
                            </a:cxn>
                            <a:cxn ang="0">
                              <a:pos x="40" y="37"/>
                            </a:cxn>
                            <a:cxn ang="0">
                              <a:pos x="40" y="32"/>
                            </a:cxn>
                            <a:cxn ang="0">
                              <a:pos x="64" y="32"/>
                            </a:cxn>
                            <a:cxn ang="0">
                              <a:pos x="64" y="49"/>
                            </a:cxn>
                            <a:cxn ang="0">
                              <a:pos x="41" y="9"/>
                            </a:cxn>
                            <a:cxn ang="0">
                              <a:pos x="41" y="4"/>
                            </a:cxn>
                            <a:cxn ang="0">
                              <a:pos x="23" y="4"/>
                            </a:cxn>
                            <a:cxn ang="0">
                              <a:pos x="23" y="9"/>
                            </a:cxn>
                            <a:cxn ang="0">
                              <a:pos x="41" y="9"/>
                            </a:cxn>
                            <a:cxn ang="0">
                              <a:pos x="36" y="36"/>
                            </a:cxn>
                            <a:cxn ang="0">
                              <a:pos x="27" y="36"/>
                            </a:cxn>
                            <a:cxn ang="0">
                              <a:pos x="27" y="32"/>
                            </a:cxn>
                            <a:cxn ang="0">
                              <a:pos x="36" y="32"/>
                            </a:cxn>
                            <a:cxn ang="0">
                              <a:pos x="36" y="36"/>
                            </a:cxn>
                          </a:cxnLst>
                          <a:rect l="0" t="0" r="r" b="b"/>
                          <a:pathLst>
                            <a:path w="64" h="55">
                              <a:moveTo>
                                <a:pt x="64" y="28"/>
                              </a:move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1"/>
                                <a:pt x="2" y="9"/>
                                <a:pt x="5" y="9"/>
                              </a:cubicBezTo>
                              <a:cubicBezTo>
                                <a:pt x="18" y="9"/>
                                <a:pt x="18" y="9"/>
                                <a:pt x="18" y="9"/>
                              </a:cubicBezTo>
                              <a:cubicBezTo>
                                <a:pt x="18" y="3"/>
                                <a:pt x="18" y="3"/>
                                <a:pt x="18" y="3"/>
                              </a:cubicBezTo>
                              <a:cubicBezTo>
                                <a:pt x="18" y="1"/>
                                <a:pt x="20" y="0"/>
                                <a:pt x="21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4" y="0"/>
                                <a:pt x="45" y="1"/>
                                <a:pt x="45" y="3"/>
                              </a:cubicBezTo>
                              <a:cubicBezTo>
                                <a:pt x="45" y="9"/>
                                <a:pt x="45" y="9"/>
                                <a:pt x="45" y="9"/>
                              </a:cubicBezTo>
                              <a:cubicBezTo>
                                <a:pt x="58" y="9"/>
                                <a:pt x="58" y="9"/>
                                <a:pt x="58" y="9"/>
                              </a:cubicBezTo>
                              <a:cubicBezTo>
                                <a:pt x="61" y="9"/>
                                <a:pt x="64" y="11"/>
                                <a:pt x="64" y="15"/>
                              </a:cubicBezTo>
                              <a:lnTo>
                                <a:pt x="64" y="28"/>
                              </a:lnTo>
                              <a:close/>
                              <a:moveTo>
                                <a:pt x="64" y="49"/>
                              </a:moveTo>
                              <a:cubicBezTo>
                                <a:pt x="64" y="52"/>
                                <a:pt x="61" y="55"/>
                                <a:pt x="58" y="55"/>
                              </a:cubicBezTo>
                              <a:cubicBezTo>
                                <a:pt x="5" y="55"/>
                                <a:pt x="5" y="55"/>
                                <a:pt x="5" y="55"/>
                              </a:cubicBezTo>
                              <a:cubicBezTo>
                                <a:pt x="2" y="55"/>
                                <a:pt x="0" y="52"/>
                                <a:pt x="0" y="49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24" y="32"/>
                                <a:pt x="24" y="32"/>
                                <a:pt x="24" y="32"/>
                              </a:cubicBezTo>
                              <a:cubicBezTo>
                                <a:pt x="24" y="37"/>
                                <a:pt x="24" y="37"/>
                                <a:pt x="24" y="37"/>
                              </a:cubicBezTo>
                              <a:cubicBezTo>
                                <a:pt x="24" y="39"/>
                                <a:pt x="25" y="40"/>
                                <a:pt x="26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9" y="40"/>
                                <a:pt x="40" y="39"/>
                                <a:pt x="40" y="37"/>
                              </a:cubicBezTo>
                              <a:cubicBezTo>
                                <a:pt x="40" y="32"/>
                                <a:pt x="40" y="32"/>
                                <a:pt x="40" y="32"/>
                              </a:cubicBezTo>
                              <a:cubicBezTo>
                                <a:pt x="64" y="32"/>
                                <a:pt x="64" y="32"/>
                                <a:pt x="64" y="32"/>
                              </a:cubicBezTo>
                              <a:lnTo>
                                <a:pt x="64" y="49"/>
                              </a:lnTo>
                              <a:close/>
                              <a:moveTo>
                                <a:pt x="41" y="9"/>
                              </a:move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cubicBezTo>
                                <a:pt x="23" y="4"/>
                                <a:pt x="23" y="4"/>
                                <a:pt x="23" y="4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lnTo>
                                <a:pt x="41" y="9"/>
                              </a:lnTo>
                              <a:close/>
                              <a:moveTo>
                                <a:pt x="36" y="36"/>
                              </a:moveTo>
                              <a:cubicBezTo>
                                <a:pt x="27" y="36"/>
                                <a:pt x="27" y="36"/>
                                <a:pt x="27" y="36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36" y="32"/>
                                <a:pt x="36" y="32"/>
                                <a:pt x="36" y="32"/>
                              </a:cubicBezTo>
                              <a:lnTo>
                                <a:pt x="36" y="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121917" tIns="60958" rIns="121917" bIns="60958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-18.05pt;margin-top:360.1pt;height:14pt;width:16.15pt;z-index:251680768;mso-width-relative:page;mso-height-relative:page;" fillcolor="#FFFFFF [3212]" filled="t" stroked="f" coordsize="64,55" o:gfxdata="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nI2jVtkAAAAKAQAADwAAAAAAAAABACAAAAAi&#10;AAAAZHJzL2Rvd25yZXYueG1sUEsBAhQAFAAAAAgAh07iQDXQcuu1BAAAKBYAAA4AAAAAAAAAAQAg&#10;AAAAKAEAAGRycy9lMm9Eb2MueG1sUEsFBgAAAAAGAAYAWQEAAE8IAAAAAA==&#10;" path="m64,28c0,28,0,28,0,28c0,15,0,15,0,15c0,11,2,9,5,9c18,9,18,9,18,9c18,3,18,3,18,3c18,1,20,0,21,0c42,0,42,0,42,0c44,0,45,1,45,3c45,9,45,9,45,9c58,9,58,9,58,9c61,9,64,11,64,15l64,28xm64,49c64,52,61,55,58,55c5,55,5,55,5,55c2,55,0,52,0,49c0,32,0,32,0,32c24,32,24,32,24,32c24,37,24,37,24,37c24,39,25,40,26,40c37,40,37,40,37,40c39,40,40,39,40,37c40,32,40,32,40,32c64,32,64,32,64,32l64,49xm41,9c41,4,41,4,41,4c23,4,23,4,23,4c23,9,23,9,23,9l41,9xm36,36c27,36,27,36,27,36c27,32,27,32,27,32c36,32,36,32,36,32l36,36xe">
                <v:path textboxrect="0,0,64,55" o:connectlocs="64,28;0,28;0,15;5,9;18,9;18,3;21,0;42,0;45,3;45,9;58,9;64,15;64,28;64,49;58,55;5,55;0,49;0,32;24,32;24,37;26,40;37,40;40,37;40,32;64,32;64,49;41,9;41,4;23,4;23,9;41,9;36,36;27,36;27,32;36,32;36,36" o:connectangles="0,0,0,0,0,0,0,0,0,0,0,0,0,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9.59976377952756pt,4.79984251968504pt,9.59976377952756pt,4.79984251968504p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8127365</wp:posOffset>
                </wp:positionV>
                <wp:extent cx="205105" cy="205105"/>
                <wp:effectExtent l="0" t="0" r="4445" b="4445"/>
                <wp:wrapNone/>
                <wp:docPr id="71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custGeom>
                          <a:avLst/>
                          <a:gdLst>
                            <a:gd name="T0" fmla="*/ 624285 w 144"/>
                            <a:gd name="T1" fmla="*/ 286478 h 144"/>
                            <a:gd name="T2" fmla="*/ 572261 w 144"/>
                            <a:gd name="T3" fmla="*/ 216032 h 144"/>
                            <a:gd name="T4" fmla="*/ 600638 w 144"/>
                            <a:gd name="T5" fmla="*/ 154980 h 144"/>
                            <a:gd name="T6" fmla="*/ 562802 w 144"/>
                            <a:gd name="T7" fmla="*/ 79838 h 144"/>
                            <a:gd name="T8" fmla="*/ 501320 w 144"/>
                            <a:gd name="T9" fmla="*/ 103320 h 144"/>
                            <a:gd name="T10" fmla="*/ 416190 w 144"/>
                            <a:gd name="T11" fmla="*/ 89231 h 144"/>
                            <a:gd name="T12" fmla="*/ 392543 w 144"/>
                            <a:gd name="T13" fmla="*/ 28178 h 144"/>
                            <a:gd name="T14" fmla="*/ 312142 w 144"/>
                            <a:gd name="T15" fmla="*/ 0 h 144"/>
                            <a:gd name="T16" fmla="*/ 288495 w 144"/>
                            <a:gd name="T17" fmla="*/ 56356 h 144"/>
                            <a:gd name="T18" fmla="*/ 217554 w 144"/>
                            <a:gd name="T19" fmla="*/ 108016 h 144"/>
                            <a:gd name="T20" fmla="*/ 156071 w 144"/>
                            <a:gd name="T21" fmla="*/ 79838 h 144"/>
                            <a:gd name="T22" fmla="*/ 80400 w 144"/>
                            <a:gd name="T23" fmla="*/ 117409 h 144"/>
                            <a:gd name="T24" fmla="*/ 104047 w 144"/>
                            <a:gd name="T25" fmla="*/ 178461 h 144"/>
                            <a:gd name="T26" fmla="*/ 89859 w 144"/>
                            <a:gd name="T27" fmla="*/ 262996 h 144"/>
                            <a:gd name="T28" fmla="*/ 28377 w 144"/>
                            <a:gd name="T29" fmla="*/ 286478 h 144"/>
                            <a:gd name="T30" fmla="*/ 0 w 144"/>
                            <a:gd name="T31" fmla="*/ 366316 h 144"/>
                            <a:gd name="T32" fmla="*/ 56753 w 144"/>
                            <a:gd name="T33" fmla="*/ 389797 h 144"/>
                            <a:gd name="T34" fmla="*/ 108777 w 144"/>
                            <a:gd name="T35" fmla="*/ 460243 h 144"/>
                            <a:gd name="T36" fmla="*/ 80400 w 144"/>
                            <a:gd name="T37" fmla="*/ 521295 h 144"/>
                            <a:gd name="T38" fmla="*/ 118236 w 144"/>
                            <a:gd name="T39" fmla="*/ 596437 h 144"/>
                            <a:gd name="T40" fmla="*/ 179718 w 144"/>
                            <a:gd name="T41" fmla="*/ 572955 h 144"/>
                            <a:gd name="T42" fmla="*/ 264848 w 144"/>
                            <a:gd name="T43" fmla="*/ 587044 h 144"/>
                            <a:gd name="T44" fmla="*/ 288495 w 144"/>
                            <a:gd name="T45" fmla="*/ 648097 h 144"/>
                            <a:gd name="T46" fmla="*/ 368896 w 144"/>
                            <a:gd name="T47" fmla="*/ 676275 h 144"/>
                            <a:gd name="T48" fmla="*/ 392543 w 144"/>
                            <a:gd name="T49" fmla="*/ 619919 h 144"/>
                            <a:gd name="T50" fmla="*/ 463484 w 144"/>
                            <a:gd name="T51" fmla="*/ 568259 h 144"/>
                            <a:gd name="T52" fmla="*/ 524967 w 144"/>
                            <a:gd name="T53" fmla="*/ 596437 h 144"/>
                            <a:gd name="T54" fmla="*/ 600638 w 144"/>
                            <a:gd name="T55" fmla="*/ 558866 h 144"/>
                            <a:gd name="T56" fmla="*/ 576991 w 144"/>
                            <a:gd name="T57" fmla="*/ 497814 h 144"/>
                            <a:gd name="T58" fmla="*/ 591179 w 144"/>
                            <a:gd name="T59" fmla="*/ 413279 h 144"/>
                            <a:gd name="T60" fmla="*/ 652661 w 144"/>
                            <a:gd name="T61" fmla="*/ 389797 h 144"/>
                            <a:gd name="T62" fmla="*/ 681038 w 144"/>
                            <a:gd name="T63" fmla="*/ 309959 h 144"/>
                            <a:gd name="T64" fmla="*/ 472943 w 144"/>
                            <a:gd name="T65" fmla="*/ 338138 h 144"/>
                            <a:gd name="T66" fmla="*/ 208095 w 144"/>
                            <a:gd name="T67" fmla="*/ 338138 h 144"/>
                            <a:gd name="T68" fmla="*/ 472943 w 144"/>
                            <a:gd name="T69" fmla="*/ 338138 h 144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44" h="144">
                              <a:moveTo>
                                <a:pt x="138" y="61"/>
                              </a:moveTo>
                              <a:cubicBezTo>
                                <a:pt x="132" y="61"/>
                                <a:pt x="132" y="61"/>
                                <a:pt x="132" y="61"/>
                              </a:cubicBezTo>
                              <a:cubicBezTo>
                                <a:pt x="129" y="61"/>
                                <a:pt x="126" y="59"/>
                                <a:pt x="125" y="56"/>
                              </a:cubicBezTo>
                              <a:cubicBezTo>
                                <a:pt x="121" y="46"/>
                                <a:pt x="121" y="46"/>
                                <a:pt x="121" y="46"/>
                              </a:cubicBezTo>
                              <a:cubicBezTo>
                                <a:pt x="119" y="44"/>
                                <a:pt x="120" y="40"/>
                                <a:pt x="122" y="38"/>
                              </a:cubicBezTo>
                              <a:cubicBezTo>
                                <a:pt x="127" y="33"/>
                                <a:pt x="127" y="33"/>
                                <a:pt x="127" y="33"/>
                              </a:cubicBezTo>
                              <a:cubicBezTo>
                                <a:pt x="129" y="31"/>
                                <a:pt x="129" y="27"/>
                                <a:pt x="127" y="25"/>
                              </a:cubicBezTo>
                              <a:cubicBezTo>
                                <a:pt x="119" y="17"/>
                                <a:pt x="119" y="17"/>
                                <a:pt x="119" y="17"/>
                              </a:cubicBezTo>
                              <a:cubicBezTo>
                                <a:pt x="117" y="15"/>
                                <a:pt x="113" y="15"/>
                                <a:pt x="111" y="17"/>
                              </a:cubicBezTo>
                              <a:cubicBezTo>
                                <a:pt x="106" y="22"/>
                                <a:pt x="106" y="22"/>
                                <a:pt x="106" y="22"/>
                              </a:cubicBezTo>
                              <a:cubicBezTo>
                                <a:pt x="104" y="24"/>
                                <a:pt x="100" y="25"/>
                                <a:pt x="98" y="23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5" y="18"/>
                                <a:pt x="83" y="15"/>
                                <a:pt x="83" y="12"/>
                              </a:cubicBezTo>
                              <a:cubicBezTo>
                                <a:pt x="83" y="6"/>
                                <a:pt x="83" y="6"/>
                                <a:pt x="83" y="6"/>
                              </a:cubicBezTo>
                              <a:cubicBezTo>
                                <a:pt x="83" y="2"/>
                                <a:pt x="81" y="0"/>
                                <a:pt x="78" y="0"/>
                              </a:cubicBezTo>
                              <a:cubicBezTo>
                                <a:pt x="66" y="0"/>
                                <a:pt x="66" y="0"/>
                                <a:pt x="66" y="0"/>
                              </a:cubicBezTo>
                              <a:cubicBezTo>
                                <a:pt x="63" y="0"/>
                                <a:pt x="61" y="2"/>
                                <a:pt x="61" y="6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61" y="15"/>
                                <a:pt x="59" y="18"/>
                                <a:pt x="56" y="19"/>
                              </a:cubicBezTo>
                              <a:cubicBezTo>
                                <a:pt x="46" y="23"/>
                                <a:pt x="46" y="23"/>
                                <a:pt x="46" y="23"/>
                              </a:cubicBezTo>
                              <a:cubicBezTo>
                                <a:pt x="44" y="25"/>
                                <a:pt x="40" y="24"/>
                                <a:pt x="38" y="22"/>
                              </a:cubicBezTo>
                              <a:cubicBezTo>
                                <a:pt x="33" y="17"/>
                                <a:pt x="33" y="17"/>
                                <a:pt x="33" y="17"/>
                              </a:cubicBezTo>
                              <a:cubicBezTo>
                                <a:pt x="31" y="15"/>
                                <a:pt x="27" y="15"/>
                                <a:pt x="25" y="17"/>
                              </a:cubicBezTo>
                              <a:cubicBezTo>
                                <a:pt x="17" y="25"/>
                                <a:pt x="17" y="25"/>
                                <a:pt x="17" y="25"/>
                              </a:cubicBezTo>
                              <a:cubicBezTo>
                                <a:pt x="15" y="27"/>
                                <a:pt x="15" y="31"/>
                                <a:pt x="17" y="33"/>
                              </a:cubicBezTo>
                              <a:cubicBezTo>
                                <a:pt x="22" y="38"/>
                                <a:pt x="22" y="38"/>
                                <a:pt x="22" y="38"/>
                              </a:cubicBezTo>
                              <a:cubicBezTo>
                                <a:pt x="24" y="40"/>
                                <a:pt x="25" y="44"/>
                                <a:pt x="23" y="46"/>
                              </a:cubicBezTo>
                              <a:cubicBezTo>
                                <a:pt x="19" y="56"/>
                                <a:pt x="19" y="56"/>
                                <a:pt x="19" y="56"/>
                              </a:cubicBezTo>
                              <a:cubicBezTo>
                                <a:pt x="18" y="59"/>
                                <a:pt x="15" y="61"/>
                                <a:pt x="12" y="61"/>
                              </a:cubicBezTo>
                              <a:cubicBezTo>
                                <a:pt x="6" y="61"/>
                                <a:pt x="6" y="61"/>
                                <a:pt x="6" y="61"/>
                              </a:cubicBezTo>
                              <a:cubicBezTo>
                                <a:pt x="2" y="61"/>
                                <a:pt x="0" y="63"/>
                                <a:pt x="0" y="66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81"/>
                                <a:pt x="2" y="83"/>
                                <a:pt x="6" y="83"/>
                              </a:cubicBezTo>
                              <a:cubicBezTo>
                                <a:pt x="12" y="83"/>
                                <a:pt x="12" y="83"/>
                                <a:pt x="12" y="83"/>
                              </a:cubicBezTo>
                              <a:cubicBezTo>
                                <a:pt x="15" y="83"/>
                                <a:pt x="18" y="85"/>
                                <a:pt x="19" y="88"/>
                              </a:cubicBezTo>
                              <a:cubicBezTo>
                                <a:pt x="23" y="98"/>
                                <a:pt x="23" y="98"/>
                                <a:pt x="23" y="98"/>
                              </a:cubicBezTo>
                              <a:cubicBezTo>
                                <a:pt x="25" y="100"/>
                                <a:pt x="24" y="104"/>
                                <a:pt x="22" y="106"/>
                              </a:cubicBezTo>
                              <a:cubicBezTo>
                                <a:pt x="17" y="111"/>
                                <a:pt x="17" y="111"/>
                                <a:pt x="17" y="111"/>
                              </a:cubicBezTo>
                              <a:cubicBezTo>
                                <a:pt x="15" y="113"/>
                                <a:pt x="15" y="117"/>
                                <a:pt x="17" y="119"/>
                              </a:cubicBezTo>
                              <a:cubicBezTo>
                                <a:pt x="25" y="127"/>
                                <a:pt x="25" y="127"/>
                                <a:pt x="25" y="127"/>
                              </a:cubicBezTo>
                              <a:cubicBezTo>
                                <a:pt x="27" y="129"/>
                                <a:pt x="31" y="129"/>
                                <a:pt x="33" y="127"/>
                              </a:cubicBezTo>
                              <a:cubicBezTo>
                                <a:pt x="38" y="122"/>
                                <a:pt x="38" y="122"/>
                                <a:pt x="38" y="122"/>
                              </a:cubicBezTo>
                              <a:cubicBezTo>
                                <a:pt x="40" y="120"/>
                                <a:pt x="44" y="119"/>
                                <a:pt x="46" y="121"/>
                              </a:cubicBezTo>
                              <a:cubicBezTo>
                                <a:pt x="56" y="125"/>
                                <a:pt x="56" y="125"/>
                                <a:pt x="56" y="125"/>
                              </a:cubicBezTo>
                              <a:cubicBezTo>
                                <a:pt x="59" y="126"/>
                                <a:pt x="61" y="129"/>
                                <a:pt x="61" y="132"/>
                              </a:cubicBezTo>
                              <a:cubicBezTo>
                                <a:pt x="61" y="138"/>
                                <a:pt x="61" y="138"/>
                                <a:pt x="61" y="138"/>
                              </a:cubicBezTo>
                              <a:cubicBezTo>
                                <a:pt x="61" y="142"/>
                                <a:pt x="63" y="144"/>
                                <a:pt x="66" y="144"/>
                              </a:cubicBezTo>
                              <a:cubicBezTo>
                                <a:pt x="78" y="144"/>
                                <a:pt x="78" y="144"/>
                                <a:pt x="78" y="144"/>
                              </a:cubicBezTo>
                              <a:cubicBezTo>
                                <a:pt x="81" y="144"/>
                                <a:pt x="83" y="142"/>
                                <a:pt x="83" y="138"/>
                              </a:cubicBezTo>
                              <a:cubicBezTo>
                                <a:pt x="83" y="132"/>
                                <a:pt x="83" y="132"/>
                                <a:pt x="83" y="132"/>
                              </a:cubicBezTo>
                              <a:cubicBezTo>
                                <a:pt x="83" y="129"/>
                                <a:pt x="85" y="126"/>
                                <a:pt x="88" y="125"/>
                              </a:cubicBezTo>
                              <a:cubicBezTo>
                                <a:pt x="98" y="121"/>
                                <a:pt x="98" y="121"/>
                                <a:pt x="98" y="121"/>
                              </a:cubicBezTo>
                              <a:cubicBezTo>
                                <a:pt x="100" y="119"/>
                                <a:pt x="104" y="120"/>
                                <a:pt x="106" y="122"/>
                              </a:cubicBezTo>
                              <a:cubicBezTo>
                                <a:pt x="111" y="127"/>
                                <a:pt x="111" y="127"/>
                                <a:pt x="111" y="127"/>
                              </a:cubicBezTo>
                              <a:cubicBezTo>
                                <a:pt x="113" y="129"/>
                                <a:pt x="117" y="129"/>
                                <a:pt x="119" y="127"/>
                              </a:cubicBezTo>
                              <a:cubicBezTo>
                                <a:pt x="127" y="119"/>
                                <a:pt x="127" y="119"/>
                                <a:pt x="127" y="119"/>
                              </a:cubicBezTo>
                              <a:cubicBezTo>
                                <a:pt x="129" y="117"/>
                                <a:pt x="129" y="113"/>
                                <a:pt x="127" y="111"/>
                              </a:cubicBezTo>
                              <a:cubicBezTo>
                                <a:pt x="122" y="106"/>
                                <a:pt x="122" y="106"/>
                                <a:pt x="122" y="106"/>
                              </a:cubicBezTo>
                              <a:cubicBezTo>
                                <a:pt x="120" y="104"/>
                                <a:pt x="119" y="100"/>
                                <a:pt x="121" y="98"/>
                              </a:cubicBezTo>
                              <a:cubicBezTo>
                                <a:pt x="125" y="88"/>
                                <a:pt x="125" y="88"/>
                                <a:pt x="125" y="88"/>
                              </a:cubicBezTo>
                              <a:cubicBezTo>
                                <a:pt x="126" y="85"/>
                                <a:pt x="129" y="83"/>
                                <a:pt x="132" y="83"/>
                              </a:cubicBezTo>
                              <a:cubicBezTo>
                                <a:pt x="138" y="83"/>
                                <a:pt x="138" y="83"/>
                                <a:pt x="138" y="83"/>
                              </a:cubicBezTo>
                              <a:cubicBezTo>
                                <a:pt x="142" y="83"/>
                                <a:pt x="144" y="81"/>
                                <a:pt x="144" y="78"/>
                              </a:cubicBezTo>
                              <a:cubicBezTo>
                                <a:pt x="144" y="66"/>
                                <a:pt x="144" y="66"/>
                                <a:pt x="144" y="66"/>
                              </a:cubicBezTo>
                              <a:cubicBezTo>
                                <a:pt x="144" y="63"/>
                                <a:pt x="142" y="61"/>
                                <a:pt x="138" y="61"/>
                              </a:cubicBezTo>
                              <a:moveTo>
                                <a:pt x="100" y="72"/>
                              </a:moveTo>
                              <a:cubicBezTo>
                                <a:pt x="100" y="87"/>
                                <a:pt x="87" y="100"/>
                                <a:pt x="72" y="100"/>
                              </a:cubicBezTo>
                              <a:cubicBezTo>
                                <a:pt x="57" y="100"/>
                                <a:pt x="44" y="87"/>
                                <a:pt x="44" y="72"/>
                              </a:cubicBezTo>
                              <a:cubicBezTo>
                                <a:pt x="44" y="57"/>
                                <a:pt x="57" y="44"/>
                                <a:pt x="72" y="44"/>
                              </a:cubicBezTo>
                              <a:cubicBezTo>
                                <a:pt x="87" y="44"/>
                                <a:pt x="100" y="57"/>
                                <a:pt x="100" y="7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lIns="121917" tIns="60958" rIns="121917" bIns="60958"/>
                    </wps:wsp>
                  </a:graphicData>
                </a:graphic>
              </wp:anchor>
            </w:drawing>
          </mc:Choice>
          <mc:Fallback>
            <w:pict>
              <v:shape id="Freeform 28" o:spid="_x0000_s1026" o:spt="100" style="position:absolute;left:0pt;margin-left:-16.75pt;margin-top:639.95pt;height:16.15pt;width:16.15pt;z-index:251681792;mso-width-relative:page;mso-height-relative:page;" fillcolor="#FFFFFF [3212]" filled="t" stroked="f" coordsize="144,144" o:gfxdata="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" path="m138,61c132,61,132,61,132,61c129,61,126,59,125,56c121,46,121,46,121,46c119,44,120,40,122,38c127,33,127,33,127,33c129,31,129,27,127,25c119,17,119,17,119,17c117,15,113,15,111,17c106,22,106,22,106,22c104,24,100,25,98,23c88,19,88,19,88,19c85,18,83,15,83,12c83,6,83,6,83,6c83,2,81,0,78,0c66,0,66,0,66,0c63,0,61,2,61,6c61,12,61,12,61,12c61,15,59,18,56,19c46,23,46,23,46,23c44,25,40,24,38,22c33,17,33,17,33,17c31,15,27,15,25,17c17,25,17,25,17,25c15,27,15,31,17,33c22,38,22,38,22,38c24,40,25,44,23,46c19,56,19,56,19,56c18,59,15,61,12,61c6,61,6,61,6,61c2,61,0,63,0,66c0,78,0,78,0,78c0,81,2,83,6,83c12,83,12,83,12,83c15,83,18,85,19,88c23,98,23,98,23,98c25,100,24,104,22,106c17,111,17,111,17,111c15,113,15,117,17,119c25,127,25,127,25,127c27,129,31,129,33,127c38,122,38,122,38,122c40,120,44,119,46,121c56,125,56,125,56,125c59,126,61,129,61,132c61,138,61,138,61,138c61,142,63,144,66,144c78,144,78,144,78,144c81,144,83,142,83,138c83,132,83,132,83,132c83,129,85,126,88,125c98,121,98,121,98,121c100,119,104,120,106,122c111,127,111,127,111,127c113,129,117,129,119,127c127,119,127,119,127,119c129,117,129,113,127,111c122,106,122,106,122,106c120,104,119,100,121,98c125,88,125,88,125,88c126,85,129,83,132,83c138,83,138,83,138,83c142,83,144,81,144,78c144,66,144,66,144,66c144,63,142,61,138,61m100,72c100,87,87,100,72,100c57,100,44,87,44,72c44,57,57,44,72,44c87,44,100,57,100,72e">
                <v:path textboxrect="0,0,144,144" o:connectlocs="889194270,408042154;815094391,307703078;855512895,220744256;801621557,113716479;714050268,147162837;592796180,127095307;559114805,40135060;444596422,0;410915048,80270120;309870924,153851539;222298211,113716479;114516958,167230367;148198332,254189190;127989793,374595795;40418504,408042154;0,521758633;80835583,555203567;154935462,655542642;114516958,742501465;168408297,849529242;255979586,816082883;377233673,836150414;410915048,923110661;525433431,963245721;559114805,882975600;660158929,809394181;747731642,849529242;855512895,796015353;821831521,709056531;842040061,588649925;929611350,555203567;970029854,441487088;673631763,481623572;296398090,481623572;673631763,481623572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76377952756pt,4.79984251968504pt,9.59976377952756pt,4.79984251968504p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2632075</wp:posOffset>
                </wp:positionV>
                <wp:extent cx="227965" cy="158750"/>
                <wp:effectExtent l="0" t="0" r="635" b="13335"/>
                <wp:wrapNone/>
                <wp:docPr id="3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7965" cy="158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7.9pt;margin-top:207.25pt;height:12.5pt;width:17.95pt;z-index:251679744;mso-width-relative:page;mso-height-relative:page;" fillcolor="#FFFFFF [3212]" filled="t" stroked="f" coordsize="263,184" o:gfxdata="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1YQ4AdgAAAAIAQAADwAAAAAA&#10;AAABACAAAAAiAAAAZHJzL2Rvd25yZXYueG1sUEsBAhQAFAAAAAgAh07iQJhsbmpqBQAApRkAAA4A&#10;AAAAAAAAAQAgAAAAJwEAAGRycy9lMm9Eb2MueG1sUEsFBgAAAAAGAAYAWQEAAAM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textboxrect="0,0,263,184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2467610</wp:posOffset>
                </wp:positionV>
                <wp:extent cx="901065" cy="3810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194.3pt;height:30pt;width:70.95pt;z-index:251676672;mso-width-relative:page;mso-height-relative:page;" filled="f" stroked="f" coordsize="21600,21600" o:gfxdata="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f6TSdkAAAAJAQAADwAAAAAAAAABACAAAAAiAAAAZHJz&#10;L2Rvd25yZXYueG1sUEsBAhQAFAAAAAgAh07iQGrBRvg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-1548130</wp:posOffset>
                </wp:positionH>
                <wp:positionV relativeFrom="paragraph">
                  <wp:posOffset>-1065530</wp:posOffset>
                </wp:positionV>
                <wp:extent cx="685165" cy="10982325"/>
                <wp:effectExtent l="0" t="0" r="63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785" y="106045"/>
                          <a:ext cx="685165" cy="109823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1.9pt;margin-top:-83.9pt;height:864.75pt;width:53.95pt;z-index:251660288;v-text-anchor:middle;mso-width-relative:page;mso-height-relative:page;" fillcolor="#D9D9D9" filled="t" stroked="f" coordsize="21600,21600" o:gfxdata="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Lvi5PcAAAADwEAAA8AAAAAAAAAAQAgAAAAIgAA&#10;AGRycy9kb3ducmV2LnhtbFBLAQIUABQAAAAIAIdO4kDKVeCGdgIAANY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-1624330</wp:posOffset>
                </wp:positionH>
                <wp:positionV relativeFrom="paragraph">
                  <wp:posOffset>-1065530</wp:posOffset>
                </wp:positionV>
                <wp:extent cx="685165" cy="10982325"/>
                <wp:effectExtent l="0" t="0" r="63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10982325"/>
                        </a:xfrm>
                        <a:prstGeom prst="rect">
                          <a:avLst/>
                        </a:prstGeom>
                        <a:solidFill>
                          <a:srgbClr val="3582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7.9pt;margin-top:-83.9pt;height:864.75pt;width:53.95pt;z-index:251682816;v-text-anchor:middle;mso-width-relative:page;mso-height-relative:page;" fillcolor="#3582A0" filled="t" stroked="f" coordsize="21600,21600" o:gfxdata="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Tomy3QAAAA8BAAAPAAAAAAAAAAEAIAAAACIAAABkcnMv&#10;ZG93bnJldi54bWxQSwECFAAUAAAACACHTuJA5IhHc3ACAADOBAAADgAAAAAAAAABACAAAAAs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185420</wp:posOffset>
                </wp:positionV>
                <wp:extent cx="4336415" cy="80708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23岁       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汉族     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：docer@qq.com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default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浙江杭州    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本科     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158-0000-0000  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15pt;margin-top:14.6pt;height:63.55pt;width:341.45pt;z-index:251664384;mso-width-relative:page;mso-height-relative:page;" filled="f" stroked="f" coordsize="21600,21600" o:gfxdata="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H8GyTaAAAACgEAAA8AAAAAAAAAAQAgAAAAIgAAAGRy&#10;cy9kb3ducmV2LnhtbFBLAQIUABQAAAAIAIdO4kCIkBNd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23岁       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汉族     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：docer@qq.com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default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浙江杭州    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本科     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158-0000-0000  </w:t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-494030</wp:posOffset>
                </wp:positionV>
                <wp:extent cx="1231265" cy="5905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张秀丽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15pt;margin-top:-38.9pt;height:46.5pt;width:96.95pt;z-index:251662336;mso-width-relative:page;mso-height-relative:page;" filled="f" stroked="f" coordsize="21600,21600" o:gfxdata="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XttAtsAAAAKAQAADwAAAAAAAAABACAAAAAiAAAA&#10;ZHJzL2Rvd25yZXYueG1sUEsBAhQAFAAAAAgAh07iQEtU5yE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FFFFFF" w:themeColor="background1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张秀丽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-373380</wp:posOffset>
                </wp:positionV>
                <wp:extent cx="2609215" cy="5905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21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报考专业：浙江大学/xxxx专业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4pt;margin-top:-29.4pt;height:46.5pt;width:205.45pt;z-index:251663360;mso-width-relative:page;mso-height-relative:page;" filled="f" stroked="f" coordsize="21600,21600" o:gfxdata="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Syi512wAAAAoBAAAPAAAAAAAAAAEAIAAAACIAAABk&#10;cnMvZG93bnJldi54bWxQSwECFAAUAAAACACHTuJA/OBA/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报考专业：浙江大学/xxxx专业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1720215</wp:posOffset>
                </wp:positionV>
                <wp:extent cx="6326505" cy="6965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50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初试成绩：总分500分；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单科成绩：英语150分，政治：150分；专业一100分，专业二100分；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5pt;margin-top:135.45pt;height:54.85pt;width:498.15pt;z-index:251666432;mso-width-relative:page;mso-height-relative:page;" filled="f" stroked="f" coordsize="21600,21600" o:gfxdata="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G70N3AAAAAsBAAAPAAAAAAAAAAEAIAAAACIAAABk&#10;cnMvZG93bnJldi54bWxQSwECFAAUAAAACACHTuJAbIkSC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初试成绩：总分500分；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单科成绩：英语150分，政治：150分；专业一100分，专业二100分；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6377940</wp:posOffset>
                </wp:positionV>
                <wp:extent cx="6326505" cy="16573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505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  <w:t xml:space="preserve">学习时间：20xx年10月-20xx年09月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  <w:t>参与项目：设备主轴程序的调整                                              工作岗位/研究成员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-5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  <w:t>研究项目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506991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-5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对于主轴的材料学研究，更加深入的探讨应用高分子材料领域对于主轴材质的影响力。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-5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应用动力学原理，演变运行轨迹的参数化错误，使其回归终点。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-5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相应的研究步骤发表论文，获得过学校创新大赛“一等奖”的优秀成绩。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5pt;margin-top:502.2pt;height:130.5pt;width:498.15pt;z-index:251670528;mso-width-relative:page;mso-height-relative:page;" filled="f" stroked="f" coordsize="21600,21600" o:gfxdata="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qcNbHdAAAADQEAAA8AAAAAAAAAAQAgAAAAIgAA&#10;AGRycy9kb3ducmV2LnhtbFBLAQIUABQAAAAIAIdO4kAhlfDR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  <w:t xml:space="preserve">学习时间：20xx年10月-20xx年09月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  <w:t>参与项目：设备主轴程序的调整                                              工作岗位/研究成员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-5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  <w:t>研究项目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506991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-5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对于主轴的材料学研究，更加深入的探讨应用高分子材料领域对于主轴材质的影响力。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-5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应用动力学原理，演变运行轨迹的参数化错误，使其回归终点。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-5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相应的研究步骤发表论文，获得过学校创新大赛“一等奖”的优秀成绩。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4911090</wp:posOffset>
                </wp:positionV>
                <wp:extent cx="6326505" cy="16573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505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  <w:t xml:space="preserve">学习时间：20xx年10月-20xx年09月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  <w:t>参与项目：机器人手臂的方向控制                                            工作岗位/研究成员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11" w:leftChars="0" w:hanging="11" w:hangingChars="5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  <w:t>研究项目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506991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10" w:leftChars="0" w:hanging="10" w:hangingChars="5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负责机器人程序的编写和试运行，根据运行轨迹及时改正程序语句的指令代码，使之运行可靠。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10" w:leftChars="0" w:hanging="10" w:hangingChars="5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对于机器方向的控制始终遵循OGGISS指令规范进行模块化改进，做到方向统一。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10" w:leftChars="0" w:hanging="10" w:hangingChars="5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依据现有研究成果编写项目组论文，着重强调设备的安全观点对于工业化进程的重大影响。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5pt;margin-top:386.7pt;height:130.5pt;width:498.15pt;z-index:251669504;mso-width-relative:page;mso-height-relative:page;" filled="f" stroked="f" coordsize="21600,21600" o:gfxdata="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tDpO3gAAAAwBAAAPAAAAAAAAAAEAIAAAACIA&#10;AABkcnMvZG93bnJldi54bWxQSwECFAAUAAAACACHTuJAkaQeUTwCAABp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  <w:t xml:space="preserve">学习时间：20xx年10月-20xx年09月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  <w:t>参与项目：机器人手臂的方向控制                                            工作岗位/研究成员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11" w:leftChars="0" w:hanging="11" w:hangingChars="5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  <w:t>研究项目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506991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10" w:leftChars="0" w:hanging="10" w:hangingChars="5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负责机器人程序的编写和试运行，根据运行轨迹及时改正程序语句的指令代码，使之运行可靠。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10" w:leftChars="0" w:hanging="10" w:hangingChars="5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对于机器方向的控制始终遵循OGGISS指令规范进行模块化改进，做到方向统一。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10" w:leftChars="0" w:hanging="10" w:hangingChars="5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依据现有研究成果编写项目组论文，着重强调设备的安全观点对于工业化进程的重大影响。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2882265</wp:posOffset>
                </wp:positionV>
                <wp:extent cx="6326505" cy="181038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505" cy="181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  <w:t xml:space="preserve">学习时间：20xx年10月-20xx年09月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  <w:t>就读学校：武汉华中科技大学                                               计算机信息管理/本科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11" w:leftChars="0" w:hanging="11" w:hangingChars="5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/>
                                <w:bCs/>
                                <w:color w:val="506991"/>
                                <w:lang w:val="en-US" w:eastAsia="zh-CN"/>
                              </w:rPr>
                              <w:t>主修课程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50699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路原理、模拟电子技术、数字逻辑、数字分析、计算机原理、微型计算机技术、计算机系统结构、计算机网络、高级语言、汇编语言、数据结构、操作系统企业管理概论、高级语言程序设计、数据库及其应用、面向对象程序设计、基础会计学、计算机原理、电子商务与电子政务、计算机网络技术、管理信息系统；管理经济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5pt;margin-top:226.95pt;height:142.55pt;width:498.15pt;z-index:251667456;mso-width-relative:page;mso-height-relative:page;" filled="f" stroked="f" coordsize="21600,21600" o:gfxdata="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JMT790AAAALAQAADwAAAAAAAAABACAAAAAiAAAA&#10;ZHJzL2Rvd25yZXYueG1sUEsBAhQAFAAAAAgAh07iQEtfo3s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  <w:t xml:space="preserve">学习时间：20xx年10月-20xx年09月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  <w:t>就读学校：武汉华中科技大学                                               计算机信息管理/本科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11" w:leftChars="0" w:hanging="11" w:hangingChars="5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/>
                          <w:bCs/>
                          <w:color w:val="506991"/>
                          <w:lang w:val="en-US" w:eastAsia="zh-CN"/>
                        </w:rPr>
                        <w:t>主修课程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50699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路原理、模拟电子技术、数字逻辑、数字分析、计算机原理、微型计算机技术、计算机系统结构、计算机网络、高级语言、汇编语言、数据结构、操作系统企业管理概论、高级语言程序设计、数据库及其应用、面向对象程序设计、基础会计学、计算机原理、电子商务与电子政务、计算机网络技术、管理信息系统；管理经济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8521065</wp:posOffset>
                </wp:positionV>
                <wp:extent cx="6288405" cy="106299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405" cy="106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，阳光真诚，做事认真有较强的耐压能力，能够做事情从一而终，遇到困难不退缩，为人诚实正直，有上进心相处融洽，有一定的社交能力和团队协作能力，对待工作认真负责，善于沟通善于创新有工作激情，工作适应能力强，能很快的融入到新的环境中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5pt;margin-top:670.95pt;height:83.7pt;width:495.15pt;z-index:251668480;mso-width-relative:page;mso-height-relative:page;" filled="f" stroked="f" coordsize="21600,21600" o:gfxdata="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21s/dAAAADQEAAA8AAAAAAAAAAQAgAAAA&#10;IgAAAGRycy9kb3ducmV2LnhtbFBLAQIUABQAAAAIAIdO4kADwVbd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，阳光真诚，做事认真有较强的耐压能力，能够做事情从一而终，遇到困难不退缩，为人诚实正直，有上进心相处融洽，有一定的社交能力和团队协作能力，对待工作认真负责，善于沟通善于创新有工作激情，工作适应能力强，能很快的融入到新的环境中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-389255</wp:posOffset>
                </wp:positionV>
                <wp:extent cx="7829550" cy="438150"/>
                <wp:effectExtent l="0" t="0" r="0" b="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3435" y="687070"/>
                          <a:ext cx="7829550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582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4.2pt;margin-top:-30.65pt;height:34.5pt;width:616.5pt;z-index:251659264;v-text-anchor:middle;mso-width-relative:page;mso-height-relative:page;" fillcolor="#3582A0" filled="t" stroked="f" coordsize="21600,21600" arcsize="0.5" o:gfxdata="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XGAHadkAAAAKAQAADwAAAAAAAAABACAAAAAiAAAAZHJzL2Rvd25yZXYueG1s&#10;UEsBAhQAFAAAAAgAh07iQCLnO/WiAgAAFwUAAA4AAAAAAAAAAQAgAAAAKAEAAGRycy9lMm9Eb2Mu&#10;eG1sUEsFBgAAAAAGAAYAWQEAAD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-523240</wp:posOffset>
            </wp:positionV>
            <wp:extent cx="1108075" cy="1557020"/>
            <wp:effectExtent l="12700" t="12700" r="22225" b="30480"/>
            <wp:wrapNone/>
            <wp:docPr id="9" name="图片 9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15570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7184390</wp:posOffset>
                </wp:positionV>
                <wp:extent cx="2916555" cy="1120140"/>
                <wp:effectExtent l="0" t="0" r="0" b="0"/>
                <wp:wrapNone/>
                <wp:docPr id="77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1120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模板中未使用素材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-47.5pt;margin-top:565.7pt;height:88.2pt;width:229.65pt;z-index:251684864;mso-width-relative:page;mso-height-relative:page;" filled="f" stroked="f" coordsize="21600,21600" o:gfxdata="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ekd1doAAAANAQAADwAAAAAAAAABACAAAAAiAAAAZHJzL2Rvd25yZXYueG1s&#10;UEsBAhQAFAAAAAgAh07iQKKDScq9AQAAY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  <w:t>模板中未使用素材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4879975</wp:posOffset>
                </wp:positionV>
                <wp:extent cx="987425" cy="883920"/>
                <wp:effectExtent l="0" t="0" r="0" b="0"/>
                <wp:wrapNone/>
                <wp:docPr id="63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2832"/>
                                <w:kern w:val="24"/>
                                <w:sz w:val="76"/>
                                <w:szCs w:val="76"/>
                              </w:rPr>
                              <w:t>02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-48.25pt;margin-top:384.25pt;height:69.6pt;width:77.75pt;z-index:251684864;mso-width-relative:page;mso-height-relative:page;" filled="f" stroked="f" coordsize="21600,21600" o:gfxdata="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maZQ1wAAAAoBAAAPAAAAAAAAAAEAIAAAACIAAABkcnMvZG93bnJldi54bWxQSwEC&#10;FAAUAAAACACHTuJATCYkyb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黑体" w:hAnsi="黑体" w:eastAsia="黑体" w:cs="黑体"/>
                          <w:sz w:val="76"/>
                          <w:szCs w:val="76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2832"/>
                          <w:kern w:val="24"/>
                          <w:sz w:val="76"/>
                          <w:szCs w:val="76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5090795</wp:posOffset>
                </wp:positionV>
                <wp:extent cx="1451610" cy="487680"/>
                <wp:effectExtent l="0" t="0" r="0" b="0"/>
                <wp:wrapNone/>
                <wp:docPr id="6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61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44"/>
                                <w:szCs w:val="44"/>
                              </w:rPr>
                              <w:t>素材说明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-1.6pt;margin-top:400.85pt;height:38.4pt;width:114.3pt;z-index:251684864;mso-width-relative:page;mso-height-relative:page;" filled="f" stroked="f" coordsize="21600,21600" o:gfxdata="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YeShJ2AAAAAoBAAAPAAAAAAAAAAEAIAAAACIAAABkcnMvZG93bnJldi54bWxQSwEC&#10;FAAUAAAACACHTuJAY0iJE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黑体" w:hAnsi="黑体" w:eastAsia="黑体" w:cs="黑体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222222"/>
                          <w:kern w:val="24"/>
                          <w:sz w:val="44"/>
                          <w:szCs w:val="44"/>
                        </w:rPr>
                        <w:t>素材说明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5765800</wp:posOffset>
                </wp:positionV>
                <wp:extent cx="817245" cy="292100"/>
                <wp:effectExtent l="0" t="0" r="0" b="0"/>
                <wp:wrapNone/>
                <wp:docPr id="68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22"/>
                                <w:szCs w:val="22"/>
                              </w:rPr>
                              <w:t>图片：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48.25pt;margin-top:454pt;height:23pt;width:64.35pt;z-index:251684864;mso-width-relative:page;mso-height-relative:page;" filled="f" stroked="f" coordsize="21600,21600" o:gfxdata="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yKD6tgAAAAKAQAADwAAAAAAAAABACAAAAAiAAAAZHJzL2Rvd25yZXYueG1sUEsB&#10;AhQAFAAAAAgAh07iQMLvl/O8AQAAXg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黑体" w:hAnsi="黑体" w:eastAsia="黑体" w:cs="黑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222222"/>
                          <w:kern w:val="24"/>
                          <w:sz w:val="22"/>
                          <w:szCs w:val="22"/>
                        </w:rPr>
                        <w:t>图片：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6064885</wp:posOffset>
                </wp:positionV>
                <wp:extent cx="2916555" cy="962025"/>
                <wp:effectExtent l="0" t="0" r="0" b="0"/>
                <wp:wrapNone/>
                <wp:docPr id="69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962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模板中未使用图片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222222"/>
                                <w:kern w:val="24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-47.5pt;margin-top:477.55pt;height:75.75pt;width:229.65pt;z-index:251684864;mso-width-relative:page;mso-height-relative:page;" filled="f" stroked="f" coordsize="21600,21600" o:gfxdata="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lEd79kAAAAMAQAADwAAAAAAAAABACAAAAAiAAAAZHJzL2Rvd25yZXYueG1sUEsB&#10;AhQAFAAAAAgAh07iQMMFVQG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  <w:t>模板中未使用图片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黑体" w:hAnsi="黑体" w:eastAsia="黑体" w:cs="黑体"/>
                          <w:color w:val="222222"/>
                          <w:kern w:val="24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6882130</wp:posOffset>
                </wp:positionV>
                <wp:extent cx="817245" cy="289560"/>
                <wp:effectExtent l="0" t="0" r="0" b="0"/>
                <wp:wrapNone/>
                <wp:docPr id="75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20"/>
                                <w:szCs w:val="20"/>
                              </w:rPr>
                              <w:t>素材：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-47.5pt;margin-top:541.9pt;height:22.8pt;width:64.35pt;z-index:251684864;mso-width-relative:page;mso-height-relative:page;" filled="f" stroked="f" coordsize="21600,21600" o:gfxdata="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Mr7MXZAAAADAEAAA8AAAAAAAAAAQAgAAAAIgAAAGRycy9kb3ducmV2LnhtbFBL&#10;AQIUABQAAAAIAIdO4kA3gJaPvAEAAF4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黑体" w:hAnsi="黑体" w:eastAsia="黑体" w:cs="黑体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222222"/>
                          <w:kern w:val="24"/>
                          <w:sz w:val="20"/>
                          <w:szCs w:val="20"/>
                        </w:rPr>
                        <w:t>素材：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-480060</wp:posOffset>
                </wp:positionV>
                <wp:extent cx="7567295" cy="9874885"/>
                <wp:effectExtent l="0" t="0" r="14605" b="1206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7295" cy="9874885"/>
                          <a:chOff x="10756" y="967"/>
                          <a:chExt cx="11917" cy="15551"/>
                        </a:xfrm>
                      </wpg:grpSpPr>
                      <wpg:grpSp>
                        <wpg:cNvPr id="102" name="组合 102"/>
                        <wpg:cNvGrpSpPr/>
                        <wpg:grpSpPr>
                          <a:xfrm rot="0">
                            <a:off x="10756" y="967"/>
                            <a:ext cx="6827" cy="1331"/>
                            <a:chOff x="-30" y="731"/>
                            <a:chExt cx="6827" cy="1331"/>
                          </a:xfrm>
                        </wpg:grpSpPr>
                        <wps:wsp>
                          <wps:cNvPr id="51" name="矩形 11"/>
                          <wps:cNvSpPr/>
                          <wps:spPr>
                            <a:xfrm>
                              <a:off x="-30" y="861"/>
                              <a:ext cx="170" cy="737"/>
                            </a:xfrm>
                            <a:prstGeom prst="rect">
                              <a:avLst/>
                            </a:prstGeom>
                            <a:solidFill>
                              <a:srgbClr val="FF28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2" name="文本框 12"/>
                          <wps:cNvSpPr txBox="1"/>
                          <wps:spPr>
                            <a:xfrm>
                              <a:off x="166" y="731"/>
                              <a:ext cx="6631" cy="10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</w:rPr>
                                  <w:t>稻壳儿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  <w:lang w:val="en-US" w:eastAsia="zh-CN"/>
                                  </w:rPr>
                                  <w:t>文字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</w:rPr>
                                  <w:t>模板使用说明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3" name="文本框 13"/>
                          <wps:cNvSpPr txBox="1"/>
                          <wps:spPr>
                            <a:xfrm>
                              <a:off x="74" y="1606"/>
                              <a:ext cx="5913" cy="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（本页为说明页，用户使用模板时可删除本页内容）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组合 6"/>
                        <wpg:cNvGrpSpPr/>
                        <wpg:grpSpPr>
                          <a:xfrm>
                            <a:off x="11528" y="1443"/>
                            <a:ext cx="11145" cy="15075"/>
                            <a:chOff x="11528" y="1443"/>
                            <a:chExt cx="11145" cy="15075"/>
                          </a:xfrm>
                        </wpg:grpSpPr>
                        <pic:pic xmlns:pic="http://schemas.openxmlformats.org/drawingml/2006/picture">
                          <pic:nvPicPr>
                            <pic:cNvPr id="54" name="图片 11" descr="WPS图片编辑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rcRect t="1047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085" y="1443"/>
                              <a:ext cx="5588" cy="150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7" name="直接连接符 56"/>
                          <wps:cNvCnPr/>
                          <wps:spPr>
                            <a:xfrm>
                              <a:off x="16637" y="3418"/>
                              <a:ext cx="0" cy="1232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222222">
                                  <a:alpha val="8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6" name="组合 186"/>
                          <wpg:cNvGrpSpPr/>
                          <wpg:grpSpPr>
                            <a:xfrm rot="0">
                              <a:off x="11528" y="3067"/>
                              <a:ext cx="4671" cy="5564"/>
                              <a:chOff x="3945" y="3673"/>
                              <a:chExt cx="4671" cy="5564"/>
                            </a:xfrm>
                          </wpg:grpSpPr>
                          <wps:wsp>
                            <wps:cNvPr id="55" name="直接连接符 24"/>
                            <wps:cNvCnPr/>
                            <wps:spPr>
                              <a:xfrm>
                                <a:off x="4174" y="5917"/>
                                <a:ext cx="431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222222">
                                    <a:alpha val="8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6" name="组合 34"/>
                            <wpg:cNvGrpSpPr/>
                            <wpg:grpSpPr>
                              <a:xfrm rot="0">
                                <a:off x="4014" y="3673"/>
                                <a:ext cx="4081" cy="3810"/>
                                <a:chOff x="10848" y="3181"/>
                                <a:chExt cx="4081" cy="3810"/>
                              </a:xfrm>
                            </wpg:grpSpPr>
                            <wps:wsp>
                              <wps:cNvPr id="58" name="文本框 17"/>
                              <wps:cNvSpPr txBox="1"/>
                              <wps:spPr>
                                <a:xfrm>
                                  <a:off x="10892" y="4279"/>
                                  <a:ext cx="1702" cy="46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kinsoku/>
                                      <w:ind w:left="0"/>
                                      <w:jc w:val="left"/>
                                      <w:rPr>
                                        <w:rFonts w:hint="eastAsia" w:ascii="黑体" w:hAnsi="黑体" w:eastAsia="黑体" w:cs="黑体"/>
                                        <w:sz w:val="18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222222">
                                              <w14:alpha w14:val="40000"/>
                                            </w14:srgbClr>
                                          </w14:solidFill>
                                        </w14:textFill>
                                      </w:rPr>
                                      <w:t>中文｜</w:t>
                                    </w: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18"/>
                                        <w:szCs w:val="18"/>
                                        <w:lang w:val="en-US" w:eastAsia="zh-CN"/>
                                        <w14:textFill>
                                          <w14:solidFill>
                                            <w14:srgbClr w14:val="222222">
                                              <w14:alpha w14:val="40000"/>
                                            </w14:srgbClr>
                                          </w14:solidFill>
                                        </w14:textFill>
                                      </w:rPr>
                                      <w:t>字体名称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9" name="文本框 23"/>
                              <wps:cNvSpPr txBox="1"/>
                              <wps:spPr>
                                <a:xfrm>
                                  <a:off x="10848" y="4615"/>
                                  <a:ext cx="4081" cy="10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kinsoku/>
                                      <w:ind w:left="0"/>
                                      <w:jc w:val="left"/>
                                      <w:rPr>
                                        <w:rFonts w:hint="eastAsia" w:ascii="汉仪旗黑-55简" w:hAnsi="汉仪旗黑-55简" w:eastAsia="汉仪旗黑-55简" w:cs="汉仪旗黑-55简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汉仪旗黑-55简" w:hAnsi="汉仪旗黑-55简" w:eastAsia="汉仪旗黑-55简" w:cs="汉仪旗黑-55简"/>
                                        <w:color w:val="222222"/>
                                        <w:kern w:val="24"/>
                                        <w:sz w:val="40"/>
                                        <w:szCs w:val="40"/>
                                        <w:lang w:val="en-US" w:eastAsia="zh-CN"/>
                                      </w:rPr>
                                      <w:t>汉仪旗黑-55简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g:grpSp>
                              <wpg:cNvPr id="60" name="组合 57"/>
                              <wpg:cNvGrpSpPr/>
                              <wpg:grpSpPr>
                                <a:xfrm rot="0">
                                  <a:off x="10850" y="3181"/>
                                  <a:ext cx="3135" cy="1392"/>
                                  <a:chOff x="1166" y="2513"/>
                                  <a:chExt cx="3135" cy="1392"/>
                                </a:xfrm>
                              </wpg:grpSpPr>
                              <wps:wsp>
                                <wps:cNvPr id="61" name="文本框 16"/>
                                <wps:cNvSpPr txBox="1"/>
                                <wps:spPr>
                                  <a:xfrm>
                                    <a:off x="1166" y="2513"/>
                                    <a:ext cx="1506" cy="13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kinsoku/>
                                        <w:ind w:left="0"/>
                                        <w:jc w:val="left"/>
                                        <w:rPr>
                                          <w:rFonts w:hint="eastAsia" w:ascii="黑体" w:hAnsi="黑体" w:eastAsia="黑体" w:cs="黑体"/>
                                          <w:b/>
                                          <w:bCs w:val="0"/>
                                          <w:sz w:val="76"/>
                                          <w:szCs w:val="76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/>
                                          <w:bCs w:val="0"/>
                                          <w:color w:val="FF2832"/>
                                          <w:kern w:val="24"/>
                                          <w:sz w:val="76"/>
                                          <w:szCs w:val="76"/>
                                        </w:rP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62" name="文本框 18"/>
                                <wps:cNvSpPr txBox="1"/>
                                <wps:spPr>
                                  <a:xfrm>
                                    <a:off x="2015" y="2846"/>
                                    <a:ext cx="2286" cy="7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2"/>
                                        <w:kinsoku/>
                                        <w:ind w:left="0"/>
                                        <w:jc w:val="left"/>
                                        <w:rPr>
                                          <w:rFonts w:hint="eastAsia" w:ascii="黑体" w:hAnsi="黑体" w:eastAsia="黑体" w:cs="黑体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hint="eastAsia" w:ascii="黑体" w:hAnsi="黑体" w:eastAsia="黑体" w:cs="黑体"/>
                                          <w:b/>
                                          <w:color w:val="222222"/>
                                          <w:kern w:val="24"/>
                                          <w:sz w:val="44"/>
                                          <w:szCs w:val="44"/>
                                        </w:rPr>
                                        <w:t>字体说明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</wpg:grpSp>
                            <wps:wsp>
                              <wps:cNvPr id="65" name="文本框 17"/>
                              <wps:cNvSpPr txBox="1"/>
                              <wps:spPr>
                                <a:xfrm>
                                  <a:off x="10892" y="5819"/>
                                  <a:ext cx="1702" cy="46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kinsoku/>
                                      <w:ind w:left="0"/>
                                      <w:jc w:val="left"/>
                                      <w:rPr>
                                        <w:rFonts w:hint="eastAsia" w:ascii="黑体" w:hAnsi="黑体" w:eastAsia="黑体" w:cs="黑体"/>
                                        <w:sz w:val="18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18"/>
                                        <w:szCs w:val="18"/>
                                        <w:lang w:val="en-US" w:eastAsia="zh-CN"/>
                                        <w14:textFill>
                                          <w14:solidFill>
                                            <w14:srgbClr w14:val="222222">
                                              <w14:alpha w14:val="40000"/>
                                            </w14:srgbClr>
                                          </w14:solidFill>
                                        </w14:textFill>
                                      </w:rPr>
                                      <w:t>英</w:t>
                                    </w: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222222">
                                              <w14:alpha w14:val="40000"/>
                                            </w14:srgbClr>
                                          </w14:solidFill>
                                        </w14:textFill>
                                      </w:rPr>
                                      <w:t>文｜</w:t>
                                    </w: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18"/>
                                        <w:szCs w:val="18"/>
                                        <w:lang w:val="en-US" w:eastAsia="zh-CN"/>
                                        <w14:textFill>
                                          <w14:solidFill>
                                            <w14:srgbClr w14:val="222222">
                                              <w14:alpha w14:val="40000"/>
                                            </w14:srgbClr>
                                          </w14:solidFill>
                                        </w14:textFill>
                                      </w:rPr>
                                      <w:t>字体名称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0" name="文本框 23"/>
                              <wps:cNvSpPr txBox="1"/>
                              <wps:spPr>
                                <a:xfrm>
                                  <a:off x="10848" y="6223"/>
                                  <a:ext cx="4081" cy="7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kinsoku/>
                                      <w:ind w:left="0"/>
                                      <w:jc w:val="left"/>
                                      <w:rPr>
                                        <w:rFonts w:hint="default" w:ascii="黑体" w:hAnsi="黑体" w:eastAsia="黑体" w:cs="黑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color w:val="222222"/>
                                        <w:kern w:val="24"/>
                                        <w:sz w:val="40"/>
                                        <w:szCs w:val="40"/>
                                        <w:lang w:val="en-US" w:eastAsia="zh-CN"/>
                                      </w:rPr>
                                      <w:t>///////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s:wsp>
                            <wps:cNvPr id="66" name="文本框 55"/>
                            <wps:cNvSpPr txBox="1"/>
                            <wps:spPr>
                              <a:xfrm>
                                <a:off x="3945" y="7563"/>
                                <a:ext cx="4671" cy="167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88" w:lineRule="auto"/>
                                    <w:ind w:left="0" w:right="0" w:rightChars="0" w:firstLine="0" w:firstLineChars="0"/>
                                    <w:jc w:val="left"/>
                                    <w:textAlignment w:val="top"/>
                                    <w:outlineLvl w:val="9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color w:val="222222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【说明】</w:t>
                                  </w:r>
                                </w:p>
                                <w:p>
                                  <w:pPr>
                                    <w:pStyle w:val="2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62" w:right="0" w:rightChars="0" w:firstLine="0" w:firstLineChars="0"/>
                                    <w:jc w:val="left"/>
                                    <w:textAlignment w:val="top"/>
                                    <w:outlineLvl w:val="9"/>
                                    <w:rPr>
                                      <w:rFonts w:ascii="黑体" w:hAnsi="黑体" w:eastAsia="黑体"/>
                                      <w:color w:val="222222"/>
                                      <w:kern w:val="24"/>
                                      <w:sz w:val="14"/>
                                      <w:szCs w:val="14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color w:val="222222"/>
                                      <w:kern w:val="24"/>
                                      <w:sz w:val="14"/>
                                      <w:szCs w:val="14"/>
                                      <w14:textFill>
                                        <w14:solidFill>
                                          <w14:srgbClr w14:val="222222">
                                            <w14:alpha w14:val="40000"/>
                                          </w14:srgbClr>
                                        </w14:solidFill>
                                      </w14:textFill>
                                    </w:rPr>
                                    <w:t>模板中使用的字体仅限于个人学习、研究或欣赏目的使用，如需商用请您自行向版权方购买、获取商用版权。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67" name="直接连接符 24"/>
                            <wps:cNvCnPr/>
                            <wps:spPr>
                              <a:xfrm>
                                <a:off x="4174" y="7457"/>
                                <a:ext cx="431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222222">
                                    <a:alpha val="8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4pt;margin-top:-37.8pt;height:777.55pt;width:595.85pt;z-index:251683840;mso-width-relative:page;mso-height-relative:page;" coordorigin="10756,967" coordsize="11917,15551" o:gfxdata="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">
                <o:lock v:ext="edit" aspectratio="f"/>
                <v:group id="_x0000_s1026" o:spid="_x0000_s1026" o:spt="203" style="position:absolute;left:10756;top:967;height:1331;width:6827;" coordorigin="-30,731" coordsize="6827,1331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" o:spid="_x0000_s1026" o:spt="1" style="position:absolute;left:-30;top:861;height:737;width:170;v-text-anchor:middle;" fillcolor="#FF2832" filled="t" stroked="f" coordsize="21600,21600" o:gfxdata="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Z1YQ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12" o:spid="_x0000_s1026" o:spt="202" type="#_x0000_t202" style="position:absolute;left:166;top:731;height:1036;width:6631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</w:rPr>
                            <w:t>稻壳儿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  <w:lang w:val="en-US" w:eastAsia="zh-CN"/>
                            </w:rPr>
                            <w:t>文字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</w:rPr>
                            <w:t>模板使用说明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74;top:1606;height:456;width:5913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（本页为说明页，用户使用模板时可删除本页内容）</w:t>
                          </w:r>
                        </w:p>
                      </w:txbxContent>
                    </v:textbox>
                  </v:shape>
                </v:group>
                <v:group id="组合 6" o:spid="_x0000_s1026" o:spt="203" style="position:absolute;left:11528;top:1443;height:15075;width:11145;" coordorigin="11528,1443" coordsize="11145,1507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图片 11" o:spid="_x0000_s1026" o:spt="75" alt="WPS图片编辑" type="#_x0000_t75" style="position:absolute;left:17085;top:1443;height:15075;width:5588;" filled="f" o:preferrelative="t" stroked="f" coordsize="21600,21600" o:gfxdata="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h1g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croptop="6862f" o:title=""/>
                    <o:lock v:ext="edit" aspectratio="t"/>
                  </v:shape>
                  <v:line id="直接连接符 56" o:spid="_x0000_s1026" o:spt="20" style="position:absolute;left:16637;top:3418;height:12324;width:0;" filled="f" stroked="t" coordsize="21600,21600" o:gfxdata="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ZlJH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222222 [3204]" opacity="5242f" miterlimit="8" joinstyle="miter"/>
                    <v:imagedata o:title=""/>
                    <o:lock v:ext="edit" aspectratio="f"/>
                  </v:line>
                  <v:group id="_x0000_s1026" o:spid="_x0000_s1026" o:spt="203" style="position:absolute;left:11528;top:3067;height:5564;width:4671;" coordorigin="3945,3673" coordsize="4671,5564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24" o:spid="_x0000_s1026" o:spt="20" style="position:absolute;left:4174;top:5917;height:0;width:4318;" filled="f" stroked="t" coordsize="21600,21600" o:gfxdata="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B3Lz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222222 [3204]" opacity="5242f" miterlimit="8" joinstyle="miter"/>
                      <v:imagedata o:title=""/>
                      <o:lock v:ext="edit" aspectratio="f"/>
                    </v:line>
                    <v:group id="组合 34" o:spid="_x0000_s1026" o:spt="203" style="position:absolute;left:4014;top:3673;height:3810;width:4081;" coordorigin="10848,3181" coordsize="4081,381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17" o:spid="_x0000_s1026" o:spt="202" type="#_x0000_t202" style="position:absolute;left:10892;top:4279;height:463;width:1702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黑体" w:hAnsi="黑体" w:eastAsia="黑体" w:cs="黑体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中文｜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字体名称</w:t>
                              </w:r>
                            </w:p>
                          </w:txbxContent>
                        </v:textbox>
                      </v:shape>
                      <v:shape id="文本框 23" o:spid="_x0000_s1026" o:spt="202" type="#_x0000_t202" style="position:absolute;left:10848;top:4615;height:1080;width:4081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汉仪旗黑-55简" w:hAnsi="汉仪旗黑-55简" w:eastAsia="汉仪旗黑-55简" w:cs="汉仪旗黑-55简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color w:val="222222"/>
                                  <w:kern w:val="24"/>
                                  <w:sz w:val="40"/>
                                  <w:szCs w:val="40"/>
                                  <w:lang w:val="en-US" w:eastAsia="zh-CN"/>
                                </w:rPr>
                                <w:t>汉仪旗黑-55简</w:t>
                              </w:r>
                            </w:p>
                          </w:txbxContent>
                        </v:textbox>
                      </v:shape>
                      <v:group id="组合 57" o:spid="_x0000_s1026" o:spt="203" style="position:absolute;left:10850;top:3181;height:1392;width:3135;" coordorigin="1166,2513" coordsize="3135,1392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文本框 16" o:spid="_x0000_s1026" o:spt="202" type="#_x0000_t202" style="position:absolute;left:1166;top:2513;height:1392;width:1506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b/>
                                    <w:bCs w:val="0"/>
                                    <w:sz w:val="76"/>
                                    <w:szCs w:val="76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 w:val="0"/>
                                    <w:color w:val="FF2832"/>
                                    <w:kern w:val="24"/>
                                    <w:sz w:val="76"/>
                                    <w:szCs w:val="76"/>
                                  </w:rP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文本框 18" o:spid="_x0000_s1026" o:spt="202" type="#_x0000_t202" style="position:absolute;left:2015;top:2846;height:768;width:2286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44"/>
                                    <w:szCs w:val="44"/>
                                  </w:rPr>
                                  <w:t>字体说明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7" o:spid="_x0000_s1026" o:spt="202" type="#_x0000_t202" style="position:absolute;left:10892;top:5819;height:463;width:1702;" filled="f" stroked="f" coordsize="21600,21600" o:gfxdata="UEsDBAoAAAAAAIdO4kAAAAAAAAAAAAAAAAAEAAAAZHJzL1BLAwQUAAAACACHTuJAC8JWE7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wyKD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lY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黑体" w:hAnsi="黑体" w:eastAsia="黑体" w:cs="黑体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英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文｜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字体名称</w:t>
                              </w:r>
                            </w:p>
                          </w:txbxContent>
                        </v:textbox>
                      </v:shape>
                      <v:shape id="文本框 23" o:spid="_x0000_s1026" o:spt="202" type="#_x0000_t202" style="position:absolute;left:10848;top:6223;height:768;width:4081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default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40"/>
                                  <w:szCs w:val="40"/>
                                  <w:lang w:val="en-US" w:eastAsia="zh-CN"/>
                                </w:rPr>
                                <w:t>///////</w:t>
                              </w:r>
                            </w:p>
                          </w:txbxContent>
                        </v:textbox>
                      </v:shape>
                    </v:group>
                    <v:shape id="文本框 55" o:spid="_x0000_s1026" o:spt="202" type="#_x0000_t202" style="position:absolute;left:3945;top:7563;height:1674;width:4671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right="0" w:rightChars="0" w:firstLine="0" w:firstLineChars="0"/>
                              <w:jc w:val="left"/>
                              <w:textAlignment w:val="top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222222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【说明】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62" w:right="0" w:rightChars="0" w:firstLine="0" w:firstLineChars="0"/>
                              <w:jc w:val="left"/>
                              <w:textAlignment w:val="top"/>
                              <w:outlineLvl w:val="9"/>
                              <w:rPr>
                                <w:rFonts w:ascii="黑体" w:hAnsi="黑体" w:eastAsia="黑体"/>
                                <w:color w:val="222222"/>
                                <w:kern w:val="24"/>
                                <w:sz w:val="14"/>
                                <w:szCs w:val="14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222222"/>
                                <w:kern w:val="24"/>
                                <w:sz w:val="14"/>
                                <w:szCs w:val="14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模板中使用的字体仅限于个人学习、研究或欣赏目的使用，如需商用请您自行向版权方购买、获取商用版权。</w:t>
                            </w:r>
                          </w:p>
                        </w:txbxContent>
                      </v:textbox>
                    </v:shape>
                    <v:line id="直接连接符 24" o:spid="_x0000_s1026" o:spt="20" style="position:absolute;left:4174;top:7457;height:0;width:4318;" filled="f" stroked="t" coordsize="21600,21600" o:gfxdata="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/WDor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222222 [3204]" opacity="5242f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E67F101F-0D17-44FA-B6C5-F848D61B17DA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旗黑-55简">
    <w:panose1 w:val="00020600040101010101"/>
    <w:charset w:val="80"/>
    <w:family w:val="auto"/>
    <w:pitch w:val="default"/>
    <w:sig w:usb0="A00002BF" w:usb1="18CF7CFA" w:usb2="00000016" w:usb3="00000000" w:csb0="40020001" w:csb1="C0D60000"/>
    <w:embedRegular r:id="rId2" w:fontKey="{57D88A25-0954-452D-A932-1100DEE28BCA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3EBC8"/>
    <w:multiLevelType w:val="singleLevel"/>
    <w:tmpl w:val="8C03EBC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0DA8A89"/>
    <w:multiLevelType w:val="singleLevel"/>
    <w:tmpl w:val="A0DA8A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378F2"/>
    <w:rsid w:val="15040FC9"/>
    <w:rsid w:val="19FF5D2A"/>
    <w:rsid w:val="1BD114E0"/>
    <w:rsid w:val="21BC677A"/>
    <w:rsid w:val="2358071E"/>
    <w:rsid w:val="27723FD3"/>
    <w:rsid w:val="2A7D67E9"/>
    <w:rsid w:val="352378F2"/>
    <w:rsid w:val="3BB44B55"/>
    <w:rsid w:val="3EED0FE4"/>
    <w:rsid w:val="452F4B84"/>
    <w:rsid w:val="48D473FC"/>
    <w:rsid w:val="55E04547"/>
    <w:rsid w:val="591442B5"/>
    <w:rsid w:val="6BB134F2"/>
    <w:rsid w:val="6DC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fu\AppData\Roaming\kingsoft\office6\templates\download\f45df967-acb3-44a8-9acc-813fa6b5186a\&#30740;&#31350;&#29983;&#23398;&#26415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研究生学术考研复试简历.docx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2022-03-07T03:21:00Z</dcterms:created>
  <dc:creator>WPS_1483515983</dc:creator>
  <cp:lastModifiedBy>WPS_1483515983</cp:lastModifiedBy>
  <dcterms:modified xsi:type="dcterms:W3CDTF">2022-03-07T03:21:17Z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9D3B7E676A1D4016AACAD1DF535404A9</vt:lpwstr>
  </property>
  <property fmtid="{D5CDD505-2E9C-101B-9397-08002B2CF9AE}" pid="4" name="KSOTemplateUUID">
    <vt:lpwstr>v1.0_mb_OSxE313Qcl9yph07OSUgVQ==</vt:lpwstr>
  </property>
</Properties>
</file>