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widowControl/>
        <w:jc w:val="left"/>
      </w:pPr>
      <w:bookmarkStart w:id="0" w:name="_GoBack"/>
      <w:bookmarkEnd w:id="0"/>
      <w:r>
        <mc:AlternateContent>
          <mc:Choice Requires="wps">
            <w:drawing>
              <wp:anchor distT="0" distB="0" distL="114300" distR="114300" simplePos="0" relativeHeight="251668480" behindDoc="0" locked="0" layoutInCell="1" allowOverlap="1">
                <wp:simplePos x="0" y="0"/>
                <wp:positionH relativeFrom="column">
                  <wp:posOffset>5631815</wp:posOffset>
                </wp:positionH>
                <wp:positionV relativeFrom="paragraph">
                  <wp:posOffset>-205105</wp:posOffset>
                </wp:positionV>
                <wp:extent cx="813435" cy="156845"/>
                <wp:effectExtent l="0" t="0" r="6350" b="0"/>
                <wp:wrapNone/>
                <wp:docPr id="77" name="文本框 130"/>
                <wp:cNvGraphicFramePr/>
                <a:graphic xmlns:a="http://schemas.openxmlformats.org/drawingml/2006/main">
                  <a:graphicData uri="http://schemas.microsoft.com/office/word/2010/wordprocessingShape">
                    <wps:wsp>
                      <wps:cNvSpPr txBox="1"/>
                      <wps:spPr>
                        <a:xfrm>
                          <a:off x="0" y="0"/>
                          <a:ext cx="813382" cy="157051"/>
                        </a:xfrm>
                        <a:custGeom>
                          <a:avLst/>
                          <a:gdLst>
                            <a:gd name="connsiteX0" fmla="*/ 27459 w 813382"/>
                            <a:gd name="connsiteY0" fmla="*/ 24222 h 157051"/>
                            <a:gd name="connsiteX1" fmla="*/ 27459 w 813382"/>
                            <a:gd name="connsiteY1" fmla="*/ 70098 h 157051"/>
                            <a:gd name="connsiteX2" fmla="*/ 61615 w 813382"/>
                            <a:gd name="connsiteY2" fmla="*/ 70098 h 157051"/>
                            <a:gd name="connsiteX3" fmla="*/ 83716 w 813382"/>
                            <a:gd name="connsiteY3" fmla="*/ 63847 h 157051"/>
                            <a:gd name="connsiteX4" fmla="*/ 90972 w 813382"/>
                            <a:gd name="connsiteY4" fmla="*/ 46658 h 157051"/>
                            <a:gd name="connsiteX5" fmla="*/ 83828 w 813382"/>
                            <a:gd name="connsiteY5" fmla="*/ 30417 h 157051"/>
                            <a:gd name="connsiteX6" fmla="*/ 63848 w 813382"/>
                            <a:gd name="connsiteY6" fmla="*/ 24222 h 157051"/>
                            <a:gd name="connsiteX7" fmla="*/ 714374 w 813382"/>
                            <a:gd name="connsiteY7" fmla="*/ 2344 h 157051"/>
                            <a:gd name="connsiteX8" fmla="*/ 812378 w 813382"/>
                            <a:gd name="connsiteY8" fmla="*/ 2344 h 157051"/>
                            <a:gd name="connsiteX9" fmla="*/ 812378 w 813382"/>
                            <a:gd name="connsiteY9" fmla="*/ 25003 h 157051"/>
                            <a:gd name="connsiteX10" fmla="*/ 741833 w 813382"/>
                            <a:gd name="connsiteY10" fmla="*/ 25003 h 157051"/>
                            <a:gd name="connsiteX11" fmla="*/ 741833 w 813382"/>
                            <a:gd name="connsiteY11" fmla="*/ 66303 h 157051"/>
                            <a:gd name="connsiteX12" fmla="*/ 798536 w 813382"/>
                            <a:gd name="connsiteY12" fmla="*/ 66303 h 157051"/>
                            <a:gd name="connsiteX13" fmla="*/ 798536 w 813382"/>
                            <a:gd name="connsiteY13" fmla="*/ 88404 h 157051"/>
                            <a:gd name="connsiteX14" fmla="*/ 741833 w 813382"/>
                            <a:gd name="connsiteY14" fmla="*/ 88404 h 157051"/>
                            <a:gd name="connsiteX15" fmla="*/ 741833 w 813382"/>
                            <a:gd name="connsiteY15" fmla="*/ 131043 h 157051"/>
                            <a:gd name="connsiteX16" fmla="*/ 813382 w 813382"/>
                            <a:gd name="connsiteY16" fmla="*/ 131043 h 157051"/>
                            <a:gd name="connsiteX17" fmla="*/ 813382 w 813382"/>
                            <a:gd name="connsiteY17" fmla="*/ 154707 h 157051"/>
                            <a:gd name="connsiteX18" fmla="*/ 714374 w 813382"/>
                            <a:gd name="connsiteY18" fmla="*/ 154707 h 157051"/>
                            <a:gd name="connsiteX19" fmla="*/ 533400 w 813382"/>
                            <a:gd name="connsiteY19" fmla="*/ 2344 h 157051"/>
                            <a:gd name="connsiteX20" fmla="*/ 576375 w 813382"/>
                            <a:gd name="connsiteY20" fmla="*/ 2344 h 157051"/>
                            <a:gd name="connsiteX21" fmla="*/ 608298 w 813382"/>
                            <a:gd name="connsiteY21" fmla="*/ 100459 h 157051"/>
                            <a:gd name="connsiteX22" fmla="*/ 639664 w 813382"/>
                            <a:gd name="connsiteY22" fmla="*/ 2344 h 157051"/>
                            <a:gd name="connsiteX23" fmla="*/ 682861 w 813382"/>
                            <a:gd name="connsiteY23" fmla="*/ 2344 h 157051"/>
                            <a:gd name="connsiteX24" fmla="*/ 682861 w 813382"/>
                            <a:gd name="connsiteY24" fmla="*/ 154707 h 157051"/>
                            <a:gd name="connsiteX25" fmla="*/ 654844 w 813382"/>
                            <a:gd name="connsiteY25" fmla="*/ 154707 h 157051"/>
                            <a:gd name="connsiteX26" fmla="*/ 654844 w 813382"/>
                            <a:gd name="connsiteY26" fmla="*/ 21320 h 157051"/>
                            <a:gd name="connsiteX27" fmla="*/ 612651 w 813382"/>
                            <a:gd name="connsiteY27" fmla="*/ 154707 h 157051"/>
                            <a:gd name="connsiteX28" fmla="*/ 598252 w 813382"/>
                            <a:gd name="connsiteY28" fmla="*/ 154707 h 157051"/>
                            <a:gd name="connsiteX29" fmla="*/ 555836 w 813382"/>
                            <a:gd name="connsiteY29" fmla="*/ 21320 h 157051"/>
                            <a:gd name="connsiteX30" fmla="*/ 555836 w 813382"/>
                            <a:gd name="connsiteY30" fmla="*/ 154707 h 157051"/>
                            <a:gd name="connsiteX31" fmla="*/ 533400 w 813382"/>
                            <a:gd name="connsiteY31" fmla="*/ 154707 h 157051"/>
                            <a:gd name="connsiteX32" fmla="*/ 398598 w 813382"/>
                            <a:gd name="connsiteY32" fmla="*/ 2344 h 157051"/>
                            <a:gd name="connsiteX33" fmla="*/ 426615 w 813382"/>
                            <a:gd name="connsiteY33" fmla="*/ 2344 h 157051"/>
                            <a:gd name="connsiteX34" fmla="*/ 426615 w 813382"/>
                            <a:gd name="connsiteY34" fmla="*/ 100236 h 157051"/>
                            <a:gd name="connsiteX35" fmla="*/ 435043 w 813382"/>
                            <a:gd name="connsiteY35" fmla="*/ 126634 h 157051"/>
                            <a:gd name="connsiteX36" fmla="*/ 454632 w 813382"/>
                            <a:gd name="connsiteY36" fmla="*/ 132941 h 157051"/>
                            <a:gd name="connsiteX37" fmla="*/ 475170 w 813382"/>
                            <a:gd name="connsiteY37" fmla="*/ 126188 h 157051"/>
                            <a:gd name="connsiteX38" fmla="*/ 482872 w 813382"/>
                            <a:gd name="connsiteY38" fmla="*/ 100236 h 157051"/>
                            <a:gd name="connsiteX39" fmla="*/ 482872 w 813382"/>
                            <a:gd name="connsiteY39" fmla="*/ 2344 h 157051"/>
                            <a:gd name="connsiteX40" fmla="*/ 504638 w 813382"/>
                            <a:gd name="connsiteY40" fmla="*/ 2344 h 157051"/>
                            <a:gd name="connsiteX41" fmla="*/ 504638 w 813382"/>
                            <a:gd name="connsiteY41" fmla="*/ 100236 h 157051"/>
                            <a:gd name="connsiteX42" fmla="*/ 500174 w 813382"/>
                            <a:gd name="connsiteY42" fmla="*/ 130820 h 157051"/>
                            <a:gd name="connsiteX43" fmla="*/ 482928 w 813382"/>
                            <a:gd name="connsiteY43" fmla="*/ 149293 h 157051"/>
                            <a:gd name="connsiteX44" fmla="*/ 451730 w 813382"/>
                            <a:gd name="connsiteY44" fmla="*/ 157051 h 157051"/>
                            <a:gd name="connsiteX45" fmla="*/ 421090 w 813382"/>
                            <a:gd name="connsiteY45" fmla="*/ 150354 h 157051"/>
                            <a:gd name="connsiteX46" fmla="*/ 403845 w 813382"/>
                            <a:gd name="connsiteY46" fmla="*/ 131992 h 157051"/>
                            <a:gd name="connsiteX47" fmla="*/ 398598 w 813382"/>
                            <a:gd name="connsiteY47" fmla="*/ 102245 h 157051"/>
                            <a:gd name="connsiteX48" fmla="*/ 142874 w 813382"/>
                            <a:gd name="connsiteY48" fmla="*/ 2344 h 157051"/>
                            <a:gd name="connsiteX49" fmla="*/ 240878 w 813382"/>
                            <a:gd name="connsiteY49" fmla="*/ 2344 h 157051"/>
                            <a:gd name="connsiteX50" fmla="*/ 240878 w 813382"/>
                            <a:gd name="connsiteY50" fmla="*/ 25003 h 157051"/>
                            <a:gd name="connsiteX51" fmla="*/ 170333 w 813382"/>
                            <a:gd name="connsiteY51" fmla="*/ 25003 h 157051"/>
                            <a:gd name="connsiteX52" fmla="*/ 170333 w 813382"/>
                            <a:gd name="connsiteY52" fmla="*/ 66303 h 157051"/>
                            <a:gd name="connsiteX53" fmla="*/ 227037 w 813382"/>
                            <a:gd name="connsiteY53" fmla="*/ 66303 h 157051"/>
                            <a:gd name="connsiteX54" fmla="*/ 227037 w 813382"/>
                            <a:gd name="connsiteY54" fmla="*/ 88404 h 157051"/>
                            <a:gd name="connsiteX55" fmla="*/ 170333 w 813382"/>
                            <a:gd name="connsiteY55" fmla="*/ 88404 h 157051"/>
                            <a:gd name="connsiteX56" fmla="*/ 170333 w 813382"/>
                            <a:gd name="connsiteY56" fmla="*/ 131043 h 157051"/>
                            <a:gd name="connsiteX57" fmla="*/ 241882 w 813382"/>
                            <a:gd name="connsiteY57" fmla="*/ 131043 h 157051"/>
                            <a:gd name="connsiteX58" fmla="*/ 241882 w 813382"/>
                            <a:gd name="connsiteY58" fmla="*/ 154707 h 157051"/>
                            <a:gd name="connsiteX59" fmla="*/ 142874 w 813382"/>
                            <a:gd name="connsiteY59" fmla="*/ 154707 h 157051"/>
                            <a:gd name="connsiteX60" fmla="*/ 0 w 813382"/>
                            <a:gd name="connsiteY60" fmla="*/ 2344 h 157051"/>
                            <a:gd name="connsiteX61" fmla="*/ 66080 w 813382"/>
                            <a:gd name="connsiteY61" fmla="*/ 2344 h 157051"/>
                            <a:gd name="connsiteX62" fmla="*/ 106599 w 813382"/>
                            <a:gd name="connsiteY62" fmla="*/ 14790 h 157051"/>
                            <a:gd name="connsiteX63" fmla="*/ 119547 w 813382"/>
                            <a:gd name="connsiteY63" fmla="*/ 46993 h 157051"/>
                            <a:gd name="connsiteX64" fmla="*/ 92088 w 813382"/>
                            <a:gd name="connsiteY64" fmla="*/ 87400 h 157051"/>
                            <a:gd name="connsiteX65" fmla="*/ 118765 w 813382"/>
                            <a:gd name="connsiteY65" fmla="*/ 154707 h 157051"/>
                            <a:gd name="connsiteX66" fmla="*/ 89744 w 813382"/>
                            <a:gd name="connsiteY66" fmla="*/ 154707 h 157051"/>
                            <a:gd name="connsiteX67" fmla="*/ 66080 w 813382"/>
                            <a:gd name="connsiteY67" fmla="*/ 92088 h 157051"/>
                            <a:gd name="connsiteX68" fmla="*/ 27459 w 813382"/>
                            <a:gd name="connsiteY68" fmla="*/ 92088 h 157051"/>
                            <a:gd name="connsiteX69" fmla="*/ 27459 w 813382"/>
                            <a:gd name="connsiteY69" fmla="*/ 154707 h 157051"/>
                            <a:gd name="connsiteX70" fmla="*/ 0 w 813382"/>
                            <a:gd name="connsiteY70" fmla="*/ 154707 h 157051"/>
                            <a:gd name="connsiteX71" fmla="*/ 312799 w 813382"/>
                            <a:gd name="connsiteY71" fmla="*/ 0 h 157051"/>
                            <a:gd name="connsiteX72" fmla="*/ 347904 w 813382"/>
                            <a:gd name="connsiteY72" fmla="*/ 8595 h 157051"/>
                            <a:gd name="connsiteX73" fmla="*/ 367605 w 813382"/>
                            <a:gd name="connsiteY73" fmla="*/ 32928 h 157051"/>
                            <a:gd name="connsiteX74" fmla="*/ 341486 w 813382"/>
                            <a:gd name="connsiteY74" fmla="*/ 39402 h 157051"/>
                            <a:gd name="connsiteX75" fmla="*/ 313357 w 813382"/>
                            <a:gd name="connsiteY75" fmla="*/ 22101 h 157051"/>
                            <a:gd name="connsiteX76" fmla="*/ 293768 w 813382"/>
                            <a:gd name="connsiteY76" fmla="*/ 27459 h 157051"/>
                            <a:gd name="connsiteX77" fmla="*/ 287014 w 813382"/>
                            <a:gd name="connsiteY77" fmla="*/ 41077 h 157051"/>
                            <a:gd name="connsiteX78" fmla="*/ 308222 w 813382"/>
                            <a:gd name="connsiteY78" fmla="*/ 59383 h 157051"/>
                            <a:gd name="connsiteX79" fmla="*/ 334119 w 813382"/>
                            <a:gd name="connsiteY79" fmla="*/ 65857 h 157051"/>
                            <a:gd name="connsiteX80" fmla="*/ 365707 w 813382"/>
                            <a:gd name="connsiteY80" fmla="*/ 83325 h 157051"/>
                            <a:gd name="connsiteX81" fmla="*/ 373744 w 813382"/>
                            <a:gd name="connsiteY81" fmla="*/ 108831 h 157051"/>
                            <a:gd name="connsiteX82" fmla="*/ 356833 w 813382"/>
                            <a:gd name="connsiteY82" fmla="*/ 144159 h 157051"/>
                            <a:gd name="connsiteX83" fmla="*/ 313022 w 813382"/>
                            <a:gd name="connsiteY83" fmla="*/ 157051 h 157051"/>
                            <a:gd name="connsiteX84" fmla="*/ 273341 w 813382"/>
                            <a:gd name="connsiteY84" fmla="*/ 147563 h 157051"/>
                            <a:gd name="connsiteX85" fmla="*/ 250738 w 813382"/>
                            <a:gd name="connsiteY85" fmla="*/ 117984 h 157051"/>
                            <a:gd name="connsiteX86" fmla="*/ 277415 w 813382"/>
                            <a:gd name="connsiteY86" fmla="*/ 112291 h 157051"/>
                            <a:gd name="connsiteX87" fmla="*/ 314250 w 813382"/>
                            <a:gd name="connsiteY87" fmla="*/ 134950 h 157051"/>
                            <a:gd name="connsiteX88" fmla="*/ 336742 w 813382"/>
                            <a:gd name="connsiteY88" fmla="*/ 129146 h 157051"/>
                            <a:gd name="connsiteX89" fmla="*/ 344611 w 813382"/>
                            <a:gd name="connsiteY89" fmla="*/ 114747 h 157051"/>
                            <a:gd name="connsiteX90" fmla="*/ 341039 w 813382"/>
                            <a:gd name="connsiteY90" fmla="*/ 103194 h 157051"/>
                            <a:gd name="connsiteX91" fmla="*/ 325747 w 813382"/>
                            <a:gd name="connsiteY91" fmla="*/ 94878 h 157051"/>
                            <a:gd name="connsiteX92" fmla="*/ 296614 w 813382"/>
                            <a:gd name="connsiteY92" fmla="*/ 87288 h 157051"/>
                            <a:gd name="connsiteX93" fmla="*/ 274513 w 813382"/>
                            <a:gd name="connsiteY93" fmla="*/ 78414 h 157051"/>
                            <a:gd name="connsiteX94" fmla="*/ 263072 w 813382"/>
                            <a:gd name="connsiteY94" fmla="*/ 64406 h 157051"/>
                            <a:gd name="connsiteX95" fmla="*/ 258774 w 813382"/>
                            <a:gd name="connsiteY95" fmla="*/ 45095 h 157051"/>
                            <a:gd name="connsiteX96" fmla="*/ 273955 w 813382"/>
                            <a:gd name="connsiteY96" fmla="*/ 12334 h 157051"/>
                            <a:gd name="connsiteX97" fmla="*/ 312799 w 813382"/>
                            <a:gd name="connsiteY97" fmla="*/ 0 h 157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813382" h="157051">
                              <a:moveTo>
                                <a:pt x="27459" y="24222"/>
                              </a:moveTo>
                              <a:lnTo>
                                <a:pt x="27459" y="70098"/>
                              </a:lnTo>
                              <a:lnTo>
                                <a:pt x="61615" y="70098"/>
                              </a:lnTo>
                              <a:cubicBezTo>
                                <a:pt x="71512" y="70098"/>
                                <a:pt x="78879" y="68015"/>
                                <a:pt x="83716" y="63847"/>
                              </a:cubicBezTo>
                              <a:cubicBezTo>
                                <a:pt x="88553" y="59680"/>
                                <a:pt x="90972" y="53950"/>
                                <a:pt x="90972" y="46658"/>
                              </a:cubicBezTo>
                              <a:cubicBezTo>
                                <a:pt x="90972" y="39961"/>
                                <a:pt x="88590" y="34547"/>
                                <a:pt x="83828" y="30417"/>
                              </a:cubicBezTo>
                              <a:cubicBezTo>
                                <a:pt x="79065" y="26287"/>
                                <a:pt x="72405" y="24222"/>
                                <a:pt x="63848" y="24222"/>
                              </a:cubicBezTo>
                              <a:close/>
                              <a:moveTo>
                                <a:pt x="714374" y="2344"/>
                              </a:moveTo>
                              <a:lnTo>
                                <a:pt x="812378" y="2344"/>
                              </a:lnTo>
                              <a:lnTo>
                                <a:pt x="812378" y="25003"/>
                              </a:lnTo>
                              <a:lnTo>
                                <a:pt x="741833" y="25003"/>
                              </a:lnTo>
                              <a:lnTo>
                                <a:pt x="741833" y="66303"/>
                              </a:lnTo>
                              <a:lnTo>
                                <a:pt x="798536" y="66303"/>
                              </a:lnTo>
                              <a:lnTo>
                                <a:pt x="798536" y="88404"/>
                              </a:lnTo>
                              <a:lnTo>
                                <a:pt x="741833" y="88404"/>
                              </a:lnTo>
                              <a:lnTo>
                                <a:pt x="741833" y="131043"/>
                              </a:lnTo>
                              <a:lnTo>
                                <a:pt x="813382" y="131043"/>
                              </a:lnTo>
                              <a:lnTo>
                                <a:pt x="813382" y="154707"/>
                              </a:lnTo>
                              <a:lnTo>
                                <a:pt x="714374" y="154707"/>
                              </a:lnTo>
                              <a:close/>
                              <a:moveTo>
                                <a:pt x="533400" y="2344"/>
                              </a:moveTo>
                              <a:lnTo>
                                <a:pt x="576375" y="2344"/>
                              </a:lnTo>
                              <a:lnTo>
                                <a:pt x="608298" y="100459"/>
                              </a:lnTo>
                              <a:lnTo>
                                <a:pt x="639664" y="2344"/>
                              </a:lnTo>
                              <a:lnTo>
                                <a:pt x="682861" y="2344"/>
                              </a:lnTo>
                              <a:lnTo>
                                <a:pt x="682861" y="154707"/>
                              </a:lnTo>
                              <a:lnTo>
                                <a:pt x="654844" y="154707"/>
                              </a:lnTo>
                              <a:lnTo>
                                <a:pt x="654844" y="21320"/>
                              </a:lnTo>
                              <a:lnTo>
                                <a:pt x="612651" y="154707"/>
                              </a:lnTo>
                              <a:lnTo>
                                <a:pt x="598252" y="154707"/>
                              </a:lnTo>
                              <a:lnTo>
                                <a:pt x="555836" y="21320"/>
                              </a:lnTo>
                              <a:lnTo>
                                <a:pt x="555836" y="154707"/>
                              </a:lnTo>
                              <a:lnTo>
                                <a:pt x="533400" y="154707"/>
                              </a:lnTo>
                              <a:close/>
                              <a:moveTo>
                                <a:pt x="398598" y="2344"/>
                              </a:moveTo>
                              <a:lnTo>
                                <a:pt x="426615" y="2344"/>
                              </a:lnTo>
                              <a:lnTo>
                                <a:pt x="426615" y="100236"/>
                              </a:lnTo>
                              <a:cubicBezTo>
                                <a:pt x="426615" y="113631"/>
                                <a:pt x="429424" y="122430"/>
                                <a:pt x="435043" y="126634"/>
                              </a:cubicBezTo>
                              <a:cubicBezTo>
                                <a:pt x="440661" y="130839"/>
                                <a:pt x="447191" y="132941"/>
                                <a:pt x="454632" y="132941"/>
                              </a:cubicBezTo>
                              <a:cubicBezTo>
                                <a:pt x="463190" y="132941"/>
                                <a:pt x="470036" y="130690"/>
                                <a:pt x="475170" y="126188"/>
                              </a:cubicBezTo>
                              <a:cubicBezTo>
                                <a:pt x="480305" y="121686"/>
                                <a:pt x="482872" y="113035"/>
                                <a:pt x="482872" y="100236"/>
                              </a:cubicBezTo>
                              <a:lnTo>
                                <a:pt x="482872" y="2344"/>
                              </a:lnTo>
                              <a:lnTo>
                                <a:pt x="504638" y="2344"/>
                              </a:lnTo>
                              <a:lnTo>
                                <a:pt x="504638" y="100236"/>
                              </a:lnTo>
                              <a:cubicBezTo>
                                <a:pt x="504638" y="113482"/>
                                <a:pt x="503150" y="123676"/>
                                <a:pt x="500174" y="130820"/>
                              </a:cubicBezTo>
                              <a:cubicBezTo>
                                <a:pt x="497197" y="137964"/>
                                <a:pt x="491448" y="144122"/>
                                <a:pt x="482928" y="149293"/>
                              </a:cubicBezTo>
                              <a:cubicBezTo>
                                <a:pt x="474408" y="154465"/>
                                <a:pt x="464008" y="157051"/>
                                <a:pt x="451730" y="157051"/>
                              </a:cubicBezTo>
                              <a:cubicBezTo>
                                <a:pt x="439303" y="157051"/>
                                <a:pt x="429089" y="154819"/>
                                <a:pt x="421090" y="150354"/>
                              </a:cubicBezTo>
                              <a:cubicBezTo>
                                <a:pt x="413090" y="145889"/>
                                <a:pt x="407342" y="139768"/>
                                <a:pt x="403845" y="131992"/>
                              </a:cubicBezTo>
                              <a:cubicBezTo>
                                <a:pt x="400347" y="124216"/>
                                <a:pt x="398598" y="114300"/>
                                <a:pt x="398598" y="102245"/>
                              </a:cubicBezTo>
                              <a:close/>
                              <a:moveTo>
                                <a:pt x="142874" y="2344"/>
                              </a:moveTo>
                              <a:lnTo>
                                <a:pt x="240878" y="2344"/>
                              </a:lnTo>
                              <a:lnTo>
                                <a:pt x="240878" y="25003"/>
                              </a:lnTo>
                              <a:lnTo>
                                <a:pt x="170333" y="25003"/>
                              </a:lnTo>
                              <a:lnTo>
                                <a:pt x="170333" y="66303"/>
                              </a:lnTo>
                              <a:lnTo>
                                <a:pt x="227037" y="66303"/>
                              </a:lnTo>
                              <a:lnTo>
                                <a:pt x="227037" y="88404"/>
                              </a:lnTo>
                              <a:lnTo>
                                <a:pt x="170333" y="88404"/>
                              </a:lnTo>
                              <a:lnTo>
                                <a:pt x="170333" y="131043"/>
                              </a:lnTo>
                              <a:lnTo>
                                <a:pt x="241882" y="131043"/>
                              </a:lnTo>
                              <a:lnTo>
                                <a:pt x="241882" y="154707"/>
                              </a:lnTo>
                              <a:lnTo>
                                <a:pt x="142874" y="154707"/>
                              </a:lnTo>
                              <a:close/>
                              <a:moveTo>
                                <a:pt x="0" y="2344"/>
                              </a:moveTo>
                              <a:lnTo>
                                <a:pt x="66080" y="2344"/>
                              </a:lnTo>
                              <a:cubicBezTo>
                                <a:pt x="84460" y="2344"/>
                                <a:pt x="97967" y="6493"/>
                                <a:pt x="106599" y="14790"/>
                              </a:cubicBezTo>
                              <a:cubicBezTo>
                                <a:pt x="115231" y="23087"/>
                                <a:pt x="119547" y="33821"/>
                                <a:pt x="119547" y="46993"/>
                              </a:cubicBezTo>
                              <a:cubicBezTo>
                                <a:pt x="119547" y="66564"/>
                                <a:pt x="110394" y="80033"/>
                                <a:pt x="92088" y="87400"/>
                              </a:cubicBezTo>
                              <a:lnTo>
                                <a:pt x="118765" y="154707"/>
                              </a:lnTo>
                              <a:lnTo>
                                <a:pt x="89744" y="154707"/>
                              </a:lnTo>
                              <a:lnTo>
                                <a:pt x="66080" y="92088"/>
                              </a:lnTo>
                              <a:lnTo>
                                <a:pt x="27459" y="92088"/>
                              </a:lnTo>
                              <a:lnTo>
                                <a:pt x="27459" y="154707"/>
                              </a:lnTo>
                              <a:lnTo>
                                <a:pt x="0" y="154707"/>
                              </a:lnTo>
                              <a:close/>
                              <a:moveTo>
                                <a:pt x="312799" y="0"/>
                              </a:moveTo>
                              <a:cubicBezTo>
                                <a:pt x="325896" y="0"/>
                                <a:pt x="337597" y="2865"/>
                                <a:pt x="347904" y="8595"/>
                              </a:cubicBezTo>
                              <a:cubicBezTo>
                                <a:pt x="358210" y="14325"/>
                                <a:pt x="364777" y="22436"/>
                                <a:pt x="367605" y="32928"/>
                              </a:cubicBezTo>
                              <a:lnTo>
                                <a:pt x="341486" y="39402"/>
                              </a:lnTo>
                              <a:cubicBezTo>
                                <a:pt x="337467" y="27868"/>
                                <a:pt x="328091" y="22101"/>
                                <a:pt x="313357" y="22101"/>
                              </a:cubicBezTo>
                              <a:cubicBezTo>
                                <a:pt x="304799" y="22101"/>
                                <a:pt x="298270" y="23887"/>
                                <a:pt x="293768" y="27459"/>
                              </a:cubicBezTo>
                              <a:cubicBezTo>
                                <a:pt x="289265" y="31031"/>
                                <a:pt x="287014" y="35570"/>
                                <a:pt x="287014" y="41077"/>
                              </a:cubicBezTo>
                              <a:cubicBezTo>
                                <a:pt x="287014" y="49783"/>
                                <a:pt x="294084" y="55885"/>
                                <a:pt x="308222" y="59383"/>
                              </a:cubicBezTo>
                              <a:lnTo>
                                <a:pt x="334119" y="65857"/>
                              </a:lnTo>
                              <a:cubicBezTo>
                                <a:pt x="349820" y="69801"/>
                                <a:pt x="360350" y="75624"/>
                                <a:pt x="365707" y="83325"/>
                              </a:cubicBezTo>
                              <a:cubicBezTo>
                                <a:pt x="371065" y="91027"/>
                                <a:pt x="373744" y="99529"/>
                                <a:pt x="373744" y="108831"/>
                              </a:cubicBezTo>
                              <a:cubicBezTo>
                                <a:pt x="373744" y="123788"/>
                                <a:pt x="368107" y="135564"/>
                                <a:pt x="356833" y="144159"/>
                              </a:cubicBezTo>
                              <a:cubicBezTo>
                                <a:pt x="345560" y="152754"/>
                                <a:pt x="330956" y="157051"/>
                                <a:pt x="313022" y="157051"/>
                              </a:cubicBezTo>
                              <a:cubicBezTo>
                                <a:pt x="297916" y="157051"/>
                                <a:pt x="284689" y="153889"/>
                                <a:pt x="273341" y="147563"/>
                              </a:cubicBezTo>
                              <a:cubicBezTo>
                                <a:pt x="261993" y="141238"/>
                                <a:pt x="254458" y="131378"/>
                                <a:pt x="250738" y="117984"/>
                              </a:cubicBezTo>
                              <a:lnTo>
                                <a:pt x="277415" y="112291"/>
                              </a:lnTo>
                              <a:cubicBezTo>
                                <a:pt x="280615" y="127397"/>
                                <a:pt x="292893" y="134950"/>
                                <a:pt x="314250" y="134950"/>
                              </a:cubicBezTo>
                              <a:cubicBezTo>
                                <a:pt x="323998" y="134950"/>
                                <a:pt x="331495" y="133015"/>
                                <a:pt x="336742" y="129146"/>
                              </a:cubicBezTo>
                              <a:cubicBezTo>
                                <a:pt x="341988" y="125276"/>
                                <a:pt x="344611" y="120477"/>
                                <a:pt x="344611" y="114747"/>
                              </a:cubicBezTo>
                              <a:cubicBezTo>
                                <a:pt x="344611" y="110580"/>
                                <a:pt x="343420" y="106729"/>
                                <a:pt x="341039" y="103194"/>
                              </a:cubicBezTo>
                              <a:cubicBezTo>
                                <a:pt x="338658" y="99659"/>
                                <a:pt x="333560" y="96887"/>
                                <a:pt x="325747" y="94878"/>
                              </a:cubicBezTo>
                              <a:lnTo>
                                <a:pt x="296614" y="87288"/>
                              </a:lnTo>
                              <a:cubicBezTo>
                                <a:pt x="286642" y="84683"/>
                                <a:pt x="279275" y="81725"/>
                                <a:pt x="274513" y="78414"/>
                              </a:cubicBezTo>
                              <a:cubicBezTo>
                                <a:pt x="269750" y="75103"/>
                                <a:pt x="265937" y="70433"/>
                                <a:pt x="263072" y="64406"/>
                              </a:cubicBezTo>
                              <a:cubicBezTo>
                                <a:pt x="260207" y="58378"/>
                                <a:pt x="258774" y="51941"/>
                                <a:pt x="258774" y="45095"/>
                              </a:cubicBezTo>
                              <a:cubicBezTo>
                                <a:pt x="258774" y="31477"/>
                                <a:pt x="263834" y="20557"/>
                                <a:pt x="273955" y="12334"/>
                              </a:cubicBezTo>
                              <a:cubicBezTo>
                                <a:pt x="284075" y="4112"/>
                                <a:pt x="297023" y="0"/>
                                <a:pt x="312799" y="0"/>
                              </a:cubicBezTo>
                              <a:close/>
                            </a:path>
                          </a:pathLst>
                        </a:custGeom>
                        <a:solidFill>
                          <a:schemeClr val="accent4">
                            <a:lumMod val="75000"/>
                          </a:schemeClr>
                        </a:solidFill>
                        <a:ln>
                          <a:noFill/>
                        </a:ln>
                        <a:effectLst/>
                      </wps:spPr>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30" o:spid="_x0000_s1026" o:spt="100" style="position:absolute;left:0pt;margin-left:443.45pt;margin-top:-16.15pt;height:12.35pt;width:64.05pt;z-index:251668480;mso-width-relative:page;mso-height-relative:page;" fillcolor="#A27242 [2407]" filled="t" stroked="f" coordsize="813382,157051" o:gfxdata="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" path="m27459,24222l27459,70098,61615,70098c71512,70098,78879,68015,83716,63847c88553,59680,90972,53950,90972,46658c90972,39961,88590,34547,83828,30417c79065,26287,72405,24222,63848,24222xm714374,2344l812378,2344,812378,25003,741833,25003,741833,66303,798536,66303,798536,88404,741833,88404,741833,131043,813382,131043,813382,154707,714374,154707xm533400,2344l576375,2344,608298,100459,639664,2344,682861,2344,682861,154707,654844,154707,654844,21320,612651,154707,598252,154707,555836,21320,555836,154707,533400,154707xm398598,2344l426615,2344,426615,100236c426615,113631,429424,122430,435043,126634c440661,130839,447191,132941,454632,132941c463190,132941,470036,130690,475170,126188c480305,121686,482872,113035,482872,100236l482872,2344,504638,2344,504638,100236c504638,113482,503150,123676,500174,130820c497197,137964,491448,144122,482928,149293c474408,154465,464008,157051,451730,157051c439303,157051,429089,154819,421090,150354c413090,145889,407342,139768,403845,131992c400347,124216,398598,114300,398598,102245xm142874,2344l240878,2344,240878,25003,170333,25003,170333,66303,227037,66303,227037,88404,170333,88404,170333,131043,241882,131043,241882,154707,142874,154707xm0,2344l66080,2344c84460,2344,97967,6493,106599,14790c115231,23087,119547,33821,119547,46993c119547,66564,110394,80033,92088,87400l118765,154707,89744,154707,66080,92088,27459,92088,27459,154707,0,154707xm312799,0c325896,0,337597,2865,347904,8595c358210,14325,364777,22436,367605,32928l341486,39402c337467,27868,328091,22101,313357,22101c304799,22101,298270,23887,293768,27459c289265,31031,287014,35570,287014,41077c287014,49783,294084,55885,308222,59383l334119,65857c349820,69801,360350,75624,365707,83325c371065,91027,373744,99529,373744,108831c373744,123788,368107,135564,356833,144159c345560,152754,330956,157051,313022,157051c297916,157051,284689,153889,273341,147563c261993,141238,254458,131378,250738,117984l277415,112291c280615,127397,292893,134950,314250,134950c323998,134950,331495,133015,336742,129146c341988,125276,344611,120477,344611,114747c344611,110580,343420,106729,341039,103194c338658,99659,333560,96887,325747,94878l296614,87288c286642,84683,279275,81725,274513,78414c269750,75103,265937,70433,263072,64406c260207,58378,258774,51941,258774,45095c258774,31477,263834,20557,273955,12334c284075,4112,297023,0,312799,0xe">
                <v:path o:connectlocs="27459,24222;27459,70098;61615,70098;83716,63847;90972,46658;83828,30417;63848,24222;714374,2344;812378,2344;812378,25003;741833,25003;741833,66303;798536,66303;798536,88404;741833,88404;741833,131043;813382,131043;813382,154707;714374,154707;533400,2344;576375,2344;608298,100459;639664,2344;682861,2344;682861,154707;654844,154707;654844,21320;612651,154707;598252,154707;555836,21320;555836,154707;533400,154707;398598,2344;426615,2344;426615,100236;435043,126634;454632,132941;475170,126188;482872,100236;482872,2344;504638,2344;504638,100236;500174,130820;482928,149293;451730,157051;421090,150354;403845,131992;398598,102245;142874,2344;240878,2344;240878,25003;170333,25003;170333,66303;227037,66303;227037,88404;170333,88404;170333,131043;241882,131043;241882,154707;142874,154707;0,2344;66080,2344;106599,14790;119547,46993;92088,87400;118765,154707;89744,154707;66080,92088;27459,92088;27459,154707;0,154707;312799,0;347904,8595;367605,32928;341486,39402;313357,22101;293768,27459;287014,41077;308222,59383;334119,65857;365707,83325;373744,108831;356833,144159;313022,157051;273341,147563;250738,117984;277415,112291;314250,134950;336742,129146;344611,114747;341039,103194;325747,94878;296614,87288;274513,78414;263072,64406;258774,45095;273955,12334;312799,0" o:connectangles="0,0,0,0,0,0,0,0,0,0,0,0,0,0,0,0,0,0,0,0,0,0,0,0,0,0,0,0,0,0,0,0,0,0,0,0,0,0,0,0,0,0,0,0,0,0,0,0,0,0,0,0,0,0,0,0,0,0,0,0,0,0,0,0,0,0,0,0,0,0,0,0,0,0,0,0,0,0,0,0,0,0,0,0,0,0,0,0,0,0,0,0,0,0,0,0,0,0"/>
                <v:fill on="t" focussize="0,0"/>
                <v:stroke on="f"/>
                <v:imagedata o:title=""/>
                <o:lock v:ext="edit" aspectratio="f"/>
              </v:shape>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-307340</wp:posOffset>
                </wp:positionH>
                <wp:positionV relativeFrom="page">
                  <wp:posOffset>-19050</wp:posOffset>
                </wp:positionV>
                <wp:extent cx="7595870" cy="333375"/>
                <wp:effectExtent l="0" t="0" r="5080" b="9525"/>
                <wp:wrapNone/>
                <wp:docPr id="19" name="组合 19"/>
                <wp:cNvGraphicFramePr/>
                <a:graphic xmlns:a="http://schemas.openxmlformats.org/drawingml/2006/main">
                  <a:graphicData uri="http://schemas.microsoft.com/office/word/2010/wordprocessingGroup">
                    <wpg:wgp>
                      <wpg:cNvGrpSpPr/>
                      <wpg:grpSpPr>
                        <a:xfrm>
                          <a:off x="0" y="0"/>
                          <a:ext cx="7595870" cy="333375"/>
                          <a:chOff x="0" y="0"/>
                          <a:chExt cx="7596000" cy="333375"/>
                        </a:xfrm>
                      </wpg:grpSpPr>
                      <wps:wsp>
                        <wps:cNvPr id="2" name="矩形 1"/>
                        <wps:cNvSpPr/>
                        <wps:spPr>
                          <a:xfrm>
                            <a:off x="0" y="0"/>
                            <a:ext cx="7596000" cy="33337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2"/>
                        <wps:cNvSpPr/>
                        <wps:spPr>
                          <a:xfrm>
                            <a:off x="5648326" y="0"/>
                            <a:ext cx="1409700" cy="3333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80" w:lineRule="exact"/>
                                <w:jc w:val="center"/>
                                <w:rPr>
                                  <w:rFonts w:ascii="微软雅黑" w:hAnsi="微软雅黑" w:eastAsia="微软雅黑"/>
                                  <w:b/>
                                  <w:color w:val="FFFFFF" w:themeColor="background1"/>
                                  <w:sz w:val="28"/>
                                  <w:szCs w:val="2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2pt;margin-top:-1.5pt;height:26.25pt;width:598.1pt;mso-position-vertical-relative:page;z-index:251660288;mso-width-relative:page;mso-height-relative:page;" coordsize="7596000,333375" o:gfxdata="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P57GSPaAAAACgEAAA8AAAAAAAAAAQAgAAAAIgAAAGRycy9kb3du&#10;cmV2LnhtbFBLAQIUABQAAAAIAIdO4kCCFS3kGgMAABwJAAAOAAAAAAAAAAEAIAAAACkBAABkcnMv&#10;ZTJvRG9jLnhtbFBLBQYAAAAABgAGAFkBAAC1BgAAAAA=&#10;">
                <o:lock v:ext="edit" aspectratio="f"/>
                <v:rect id="矩形 1" o:spid="_x0000_s1026" o:spt="1" style="position:absolute;left:0;top:0;height:333375;width:7596000;v-text-anchor:middle;" fillcolor="#271E18 [1615]" filled="t" stroked="f" coordsize="21600,21600" o:gfxdata="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T9S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 o:spid="_x0000_s1026" o:spt="1" style="position:absolute;left:5648326;top:0;height:333375;width:1409700;v-text-anchor:middle;" fillcolor="#C3986D [3207]" filled="t" stroked="f" coordsize="21600,21600" o:gfxdata="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T9+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djustRightInd w:val="0"/>
                          <w:snapToGrid w:val="0"/>
                          <w:spacing w:line="380" w:lineRule="exact"/>
                          <w:jc w:val="center"/>
                          <w:rPr>
                            <w:rFonts w:ascii="微软雅黑" w:hAnsi="微软雅黑" w:eastAsia="微软雅黑"/>
                            <w:b/>
                            <w:color w:val="FFFFFF" w:themeColor="background1"/>
                            <w:sz w:val="28"/>
                            <w:szCs w:val="28"/>
                            <w14:textFill>
                              <w14:solidFill>
                                <w14:schemeClr w14:val="bg1"/>
                              </w14:solidFill>
                            </w14:textFill>
                          </w:rPr>
                        </w:pPr>
                      </w:p>
                    </w:txbxContent>
                  </v:textbox>
                </v:rect>
              </v:group>
            </w:pict>
          </mc:Fallback>
        </mc:AlternateContent>
      </w:r>
    </w:p>
    <w:p>
      <w:pPr>
        <w:adjustRightInd w:val="0"/>
        <w:snapToGrid w:val="0"/>
      </w:pPr>
      <w:r>
        <w:drawing>
          <wp:anchor distT="0" distB="0" distL="114300" distR="114300" simplePos="0" relativeHeight="251662336" behindDoc="0" locked="0" layoutInCell="1" allowOverlap="1">
            <wp:simplePos x="0" y="0"/>
            <wp:positionH relativeFrom="column">
              <wp:posOffset>193040</wp:posOffset>
            </wp:positionH>
            <wp:positionV relativeFrom="paragraph">
              <wp:posOffset>83820</wp:posOffset>
            </wp:positionV>
            <wp:extent cx="1118870" cy="1491615"/>
            <wp:effectExtent l="114300" t="133350" r="120015" b="127635"/>
            <wp:wrapNone/>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18755" cy="1491906"/>
                    </a:xfrm>
                    <a:prstGeom prst="rect">
                      <a:avLst/>
                    </a:prstGeom>
                    <a:ln w="38100">
                      <a:solidFill>
                        <a:schemeClr val="bg1"/>
                      </a:solidFill>
                      <a:miter lim="800000"/>
                      <a:headEnd/>
                      <a:tailEnd/>
                    </a:ln>
                    <a:effectLst>
                      <a:outerShdw blurRad="63500" sx="102000" sy="102000" algn="ctr" rotWithShape="0">
                        <a:prstClr val="black">
                          <a:alpha val="40000"/>
                        </a:prstClr>
                      </a:outerShdw>
                    </a:effectLst>
                  </pic:spPr>
                </pic:pic>
              </a:graphicData>
            </a:graphic>
          </wp:anchor>
        </w:drawing>
      </w:r>
    </w:p>
    <w:p>
      <w:pPr>
        <w:adjustRightInd w:val="0"/>
        <w:snapToGrid w:val="0"/>
      </w:pPr>
      <w:r>
        <mc:AlternateContent>
          <mc:Choice Requires="wps">
            <w:drawing>
              <wp:anchor distT="0" distB="0" distL="114300" distR="114300" simplePos="0" relativeHeight="251663360" behindDoc="0" locked="0" layoutInCell="1" allowOverlap="1">
                <wp:simplePos x="0" y="0"/>
                <wp:positionH relativeFrom="column">
                  <wp:posOffset>1647190</wp:posOffset>
                </wp:positionH>
                <wp:positionV relativeFrom="paragraph">
                  <wp:posOffset>162560</wp:posOffset>
                </wp:positionV>
                <wp:extent cx="1930400" cy="835660"/>
                <wp:effectExtent l="0" t="0" r="0" b="0"/>
                <wp:wrapNone/>
                <wp:docPr id="41" name="文本框 40"/>
                <wp:cNvGraphicFramePr/>
                <a:graphic xmlns:a="http://schemas.openxmlformats.org/drawingml/2006/main">
                  <a:graphicData uri="http://schemas.microsoft.com/office/word/2010/wordprocessingShape">
                    <wps:wsp>
                      <wps:cNvSpPr txBox="1"/>
                      <wps:spPr>
                        <a:xfrm>
                          <a:off x="0" y="0"/>
                          <a:ext cx="1930229" cy="835550"/>
                        </a:xfrm>
                        <a:prstGeom prst="rect">
                          <a:avLst/>
                        </a:prstGeom>
                        <a:noFill/>
                      </wps:spPr>
                      <wps:txbx>
                        <w:txbxContent>
                          <w:p>
                            <w:pPr>
                              <w:spacing w:line="800" w:lineRule="exact"/>
                              <w:rPr>
                                <w:rFonts w:ascii="阿里巴巴普惠体 M" w:hAnsi="阿里巴巴普惠体 M" w:eastAsia="阿里巴巴普惠体 M" w:cs="阿里巴巴普惠体 M"/>
                                <w:kern w:val="0"/>
                                <w:sz w:val="24"/>
                                <w:szCs w:val="24"/>
                              </w:rPr>
                            </w:pPr>
                            <w:r>
                              <w:rPr>
                                <w:rFonts w:hint="eastAsia" w:ascii="阿里巴巴普惠体 M" w:hAnsi="阿里巴巴普惠体 M" w:eastAsia="阿里巴巴普惠体 M" w:cs="阿里巴巴普惠体 M"/>
                                <w:color w:val="C3986D" w:themeColor="accent4"/>
                                <w:kern w:val="24"/>
                                <w:sz w:val="48"/>
                                <w:szCs w:val="48"/>
                                <w14:textFill>
                                  <w14:solidFill>
                                    <w14:schemeClr w14:val="accent4"/>
                                  </w14:solidFill>
                                </w14:textFill>
                              </w:rPr>
                              <w:t>白佳文</w:t>
                            </w:r>
                          </w:p>
                          <w:p>
                            <w:pPr>
                              <w:spacing w:line="400" w:lineRule="exact"/>
                            </w:pPr>
                            <w:r>
                              <w:rPr>
                                <w:rFonts w:hint="eastAsia" w:ascii="阿里巴巴普惠体 R" w:hAnsi="阿里巴巴普惠体 R" w:eastAsia="阿里巴巴普惠体 R" w:cs="阿里巴巴普惠体 R"/>
                                <w:color w:val="808080" w:themeColor="text1" w:themeTint="80"/>
                                <w:kern w:val="24"/>
                                <w:szCs w:val="21"/>
                                <w14:textFill>
                                  <w14:solidFill>
                                    <w14:schemeClr w14:val="tx1">
                                      <w14:lumMod w14:val="50000"/>
                                      <w14:lumOff w14:val="50000"/>
                                    </w14:schemeClr>
                                  </w14:solidFill>
                                </w14:textFill>
                              </w:rPr>
                              <w:t>报考院校： 华中科技大学</w:t>
                            </w:r>
                          </w:p>
                        </w:txbxContent>
                      </wps:txbx>
                      <wps:bodyPr wrap="square" rtlCol="0">
                        <a:spAutoFit/>
                      </wps:bodyPr>
                    </wps:wsp>
                  </a:graphicData>
                </a:graphic>
              </wp:anchor>
            </w:drawing>
          </mc:Choice>
          <mc:Fallback>
            <w:pict>
              <v:shape id="文本框 40" o:spid="_x0000_s1026" o:spt="202" type="#_x0000_t202" style="position:absolute;left:0pt;margin-left:129.7pt;margin-top:12.8pt;height:65.8pt;width:152pt;z-index:251663360;mso-width-relative:page;mso-height-relative:page;" filled="f" stroked="f" coordsize="21600,21600" o:gfxdata="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8fFWPWAAAACgEAAA8AAAAAAAAAAQAgAAAAIgAAAGRycy9kb3ducmV2LnhtbFBLAQIU&#10;ABQAAAAIAIdO4kD0vkRivAEAAF8DAAAOAAAAAAAAAAEAIAAAACUBAABkcnMvZTJvRG9jLnhtbFBL&#10;BQYAAAAABgAGAFkBAABTBQAAAAA=&#10;">
                <v:fill on="f" focussize="0,0"/>
                <v:stroke on="f"/>
                <v:imagedata o:title=""/>
                <o:lock v:ext="edit" aspectratio="f"/>
                <v:textbox style="mso-fit-shape-to-text:t;">
                  <w:txbxContent>
                    <w:p>
                      <w:pPr>
                        <w:spacing w:line="800" w:lineRule="exact"/>
                        <w:rPr>
                          <w:rFonts w:ascii="阿里巴巴普惠体 M" w:hAnsi="阿里巴巴普惠体 M" w:eastAsia="阿里巴巴普惠体 M" w:cs="阿里巴巴普惠体 M"/>
                          <w:kern w:val="0"/>
                          <w:sz w:val="24"/>
                          <w:szCs w:val="24"/>
                        </w:rPr>
                      </w:pPr>
                      <w:r>
                        <w:rPr>
                          <w:rFonts w:hint="eastAsia" w:ascii="阿里巴巴普惠体 M" w:hAnsi="阿里巴巴普惠体 M" w:eastAsia="阿里巴巴普惠体 M" w:cs="阿里巴巴普惠体 M"/>
                          <w:color w:val="C3986D" w:themeColor="accent4"/>
                          <w:kern w:val="24"/>
                          <w:sz w:val="48"/>
                          <w:szCs w:val="48"/>
                          <w14:textFill>
                            <w14:solidFill>
                              <w14:schemeClr w14:val="accent4"/>
                            </w14:solidFill>
                          </w14:textFill>
                        </w:rPr>
                        <w:t>白佳文</w:t>
                      </w:r>
                    </w:p>
                    <w:p>
                      <w:pPr>
                        <w:spacing w:line="400" w:lineRule="exact"/>
                      </w:pPr>
                      <w:r>
                        <w:rPr>
                          <w:rFonts w:hint="eastAsia" w:ascii="阿里巴巴普惠体 R" w:hAnsi="阿里巴巴普惠体 R" w:eastAsia="阿里巴巴普惠体 R" w:cs="阿里巴巴普惠体 R"/>
                          <w:color w:val="808080" w:themeColor="text1" w:themeTint="80"/>
                          <w:kern w:val="24"/>
                          <w:szCs w:val="21"/>
                          <w14:textFill>
                            <w14:solidFill>
                              <w14:schemeClr w14:val="tx1">
                                <w14:lumMod w14:val="50000"/>
                                <w14:lumOff w14:val="50000"/>
                              </w14:schemeClr>
                            </w14:solidFill>
                          </w14:textFill>
                        </w:rPr>
                        <w:t>报考院校： 华中科技大学</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1312" behindDoc="0" locked="0" layoutInCell="1" allowOverlap="1">
                <wp:simplePos x="0" y="0"/>
                <wp:positionH relativeFrom="column">
                  <wp:posOffset>1722120</wp:posOffset>
                </wp:positionH>
                <wp:positionV relativeFrom="paragraph">
                  <wp:posOffset>12065</wp:posOffset>
                </wp:positionV>
                <wp:extent cx="5096510" cy="345440"/>
                <wp:effectExtent l="0" t="0" r="0" b="0"/>
                <wp:wrapNone/>
                <wp:docPr id="28" name="组合 55"/>
                <wp:cNvGraphicFramePr/>
                <a:graphic xmlns:a="http://schemas.openxmlformats.org/drawingml/2006/main">
                  <a:graphicData uri="http://schemas.microsoft.com/office/word/2010/wordprocessingGroup">
                    <wpg:wgp>
                      <wpg:cNvGrpSpPr/>
                      <wpg:grpSpPr>
                        <a:xfrm>
                          <a:off x="0" y="0"/>
                          <a:ext cx="5096510" cy="345440"/>
                          <a:chOff x="77370" y="940586"/>
                          <a:chExt cx="5096751" cy="345475"/>
                        </a:xfrm>
                      </wpg:grpSpPr>
                      <wpg:grpSp>
                        <wpg:cNvPr id="35" name="组合 35"/>
                        <wpg:cNvGrpSpPr/>
                        <wpg:grpSpPr>
                          <a:xfrm>
                            <a:off x="282052" y="940586"/>
                            <a:ext cx="4892069" cy="345475"/>
                            <a:chOff x="282052" y="940586"/>
                            <a:chExt cx="4892069" cy="345475"/>
                          </a:xfrm>
                        </wpg:grpSpPr>
                        <wps:wsp>
                          <wps:cNvPr id="36" name="文本框 3"/>
                          <wps:cNvSpPr txBox="1"/>
                          <wps:spPr>
                            <a:xfrm>
                              <a:off x="282052" y="940586"/>
                              <a:ext cx="1174750" cy="345440"/>
                            </a:xfrm>
                            <a:prstGeom prst="rect">
                              <a:avLst/>
                            </a:prstGeom>
                            <a:noFill/>
                          </wps:spPr>
                          <wps:txbx>
                            <w:txbxContent>
                              <w:p>
                                <w:pPr>
                                  <w:spacing w:line="400" w:lineRule="exact"/>
                                  <w:rPr>
                                    <w:kern w:val="0"/>
                                    <w:sz w:val="24"/>
                                    <w:szCs w:val="24"/>
                                  </w:rPr>
                                </w:pPr>
                                <w:r>
                                  <w:rPr>
                                    <w:rFonts w:hint="eastAsia" w:ascii="阿里巴巴普惠体 R" w:hAnsi="阿里巴巴普惠体 R" w:eastAsia="阿里巴巴普惠体 R" w:cs="阿里巴巴普惠体 R"/>
                                    <w:color w:val="404040" w:themeColor="text1" w:themeTint="BF"/>
                                    <w:kern w:val="24"/>
                                    <w:sz w:val="22"/>
                                    <w14:textFill>
                                      <w14:solidFill>
                                        <w14:schemeClr w14:val="tx1">
                                          <w14:lumMod w14:val="75000"/>
                                          <w14:lumOff w14:val="25000"/>
                                        </w14:schemeClr>
                                      </w14:solidFill>
                                    </w14:textFill>
                                  </w:rPr>
                                  <w:t>1995.05.05</w:t>
                                </w:r>
                              </w:p>
                            </w:txbxContent>
                          </wps:txbx>
                          <wps:bodyPr wrap="square" rtlCol="0">
                            <a:spAutoFit/>
                          </wps:bodyPr>
                        </wps:wsp>
                        <wps:wsp>
                          <wps:cNvPr id="43" name="文本框 4"/>
                          <wps:cNvSpPr txBox="1"/>
                          <wps:spPr>
                            <a:xfrm>
                              <a:off x="1557818" y="940621"/>
                              <a:ext cx="1704975" cy="345440"/>
                            </a:xfrm>
                            <a:prstGeom prst="rect">
                              <a:avLst/>
                            </a:prstGeom>
                            <a:noFill/>
                          </wps:spPr>
                          <wps:txbx>
                            <w:txbxContent>
                              <w:p>
                                <w:pPr>
                                  <w:spacing w:line="400" w:lineRule="exact"/>
                                  <w:rPr>
                                    <w:kern w:val="0"/>
                                    <w:sz w:val="24"/>
                                    <w:szCs w:val="24"/>
                                  </w:rPr>
                                </w:pPr>
                                <w:r>
                                  <w:rPr>
                                    <w:rFonts w:hint="eastAsia" w:ascii="阿里巴巴普惠体 R" w:hAnsi="阿里巴巴普惠体 R" w:eastAsia="阿里巴巴普惠体 R" w:cs="阿里巴巴普惠体 R"/>
                                    <w:color w:val="404040" w:themeColor="text1" w:themeTint="BF"/>
                                    <w:kern w:val="24"/>
                                    <w:sz w:val="22"/>
                                    <w14:textFill>
                                      <w14:solidFill>
                                        <w14:schemeClr w14:val="tx1">
                                          <w14:lumMod w14:val="75000"/>
                                          <w14:lumOff w14:val="25000"/>
                                        </w14:schemeClr>
                                      </w14:solidFill>
                                    </w14:textFill>
                                  </w:rPr>
                                  <w:t>+86 180 5252 5252</w:t>
                                </w:r>
                              </w:p>
                            </w:txbxContent>
                          </wps:txbx>
                          <wps:bodyPr wrap="square" rtlCol="0">
                            <a:spAutoFit/>
                          </wps:bodyPr>
                        </wps:wsp>
                        <wps:wsp>
                          <wps:cNvPr id="44" name="文本框 5"/>
                          <wps:cNvSpPr txBox="1"/>
                          <wps:spPr>
                            <a:xfrm>
                              <a:off x="3423426" y="940595"/>
                              <a:ext cx="1750695" cy="345440"/>
                            </a:xfrm>
                            <a:prstGeom prst="rect">
                              <a:avLst/>
                            </a:prstGeom>
                            <a:noFill/>
                          </wps:spPr>
                          <wps:txbx>
                            <w:txbxContent>
                              <w:p>
                                <w:pPr>
                                  <w:spacing w:line="400" w:lineRule="exact"/>
                                  <w:rPr>
                                    <w:kern w:val="0"/>
                                    <w:sz w:val="24"/>
                                    <w:szCs w:val="24"/>
                                  </w:rPr>
                                </w:pPr>
                                <w:r>
                                  <w:rPr>
                                    <w:rFonts w:ascii="阿里巴巴普惠体 R" w:hAnsi="阿里巴巴普惠体 R" w:eastAsia="阿里巴巴普惠体 R" w:cs="阿里巴巴普惠体 R"/>
                                    <w:color w:val="404040" w:themeColor="text1" w:themeTint="BF"/>
                                    <w:kern w:val="24"/>
                                    <w:sz w:val="22"/>
                                    <w14:textFill>
                                      <w14:solidFill>
                                        <w14:schemeClr w14:val="tx1">
                                          <w14:lumMod w14:val="75000"/>
                                          <w14:lumOff w14:val="25000"/>
                                        </w14:schemeClr>
                                      </w14:solidFill>
                                    </w14:textFill>
                                  </w:rPr>
                                  <w:t>baijiawen@qq.com</w:t>
                                </w:r>
                              </w:p>
                            </w:txbxContent>
                          </wps:txbx>
                          <wps:bodyPr wrap="square" rtlCol="0">
                            <a:spAutoFit/>
                          </wps:bodyPr>
                        </wps:wsp>
                      </wpg:grpSp>
                      <wpg:grpSp>
                        <wpg:cNvPr id="45" name="组合 45"/>
                        <wpg:cNvGrpSpPr/>
                        <wpg:grpSpPr>
                          <a:xfrm>
                            <a:off x="77370" y="1036335"/>
                            <a:ext cx="3299877" cy="188302"/>
                            <a:chOff x="77370" y="1036335"/>
                            <a:chExt cx="3299877" cy="188302"/>
                          </a:xfrm>
                          <a:solidFill>
                            <a:schemeClr val="accent4"/>
                          </a:solidFill>
                        </wpg:grpSpPr>
                        <wps:wsp>
                          <wps:cNvPr id="46" name="Shape 2526"/>
                          <wps:cNvSpPr/>
                          <wps:spPr>
                            <a:xfrm>
                              <a:off x="77370" y="1036335"/>
                              <a:ext cx="188302" cy="188302"/>
                            </a:xfrm>
                            <a:custGeom>
                              <a:avLst/>
                              <a:gdLst/>
                              <a:ahLst/>
                              <a:cxnLst>
                                <a:cxn ang="0">
                                  <a:pos x="wd2" y="hd2"/>
                                </a:cxn>
                                <a:cxn ang="5400000">
                                  <a:pos x="wd2" y="hd2"/>
                                </a:cxn>
                                <a:cxn ang="10800000">
                                  <a:pos x="wd2" y="hd2"/>
                                </a:cxn>
                                <a:cxn ang="16200000">
                                  <a:pos x="wd2" y="hd2"/>
                                </a:cxn>
                              </a:cxnLst>
                              <a:rect l="0" t="0" r="r" b="b"/>
                              <a:pathLst>
                                <a:path w="21600" h="21600" extrusionOk="0">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6" y="0"/>
                                    <a:pt x="0" y="4836"/>
                                    <a:pt x="0" y="10800"/>
                                  </a:cubicBezTo>
                                  <a:cubicBezTo>
                                    <a:pt x="0" y="16765"/>
                                    <a:pt x="4836" y="21600"/>
                                    <a:pt x="10800" y="21600"/>
                                  </a:cubicBezTo>
                                  <a:cubicBezTo>
                                    <a:pt x="16764" y="21600"/>
                                    <a:pt x="21600" y="16765"/>
                                    <a:pt x="21600" y="10800"/>
                                  </a:cubicBezTo>
                                  <a:cubicBezTo>
                                    <a:pt x="21600" y="4836"/>
                                    <a:pt x="16764" y="0"/>
                                    <a:pt x="10800" y="0"/>
                                  </a:cubicBezTo>
                                  <a:moveTo>
                                    <a:pt x="14236" y="16752"/>
                                  </a:moveTo>
                                  <a:cubicBezTo>
                                    <a:pt x="14001" y="16887"/>
                                    <a:pt x="13921" y="17188"/>
                                    <a:pt x="14057" y="17422"/>
                                  </a:cubicBezTo>
                                  <a:cubicBezTo>
                                    <a:pt x="14192" y="17658"/>
                                    <a:pt x="14493" y="17738"/>
                                    <a:pt x="14727" y="17602"/>
                                  </a:cubicBezTo>
                                  <a:cubicBezTo>
                                    <a:pt x="14962" y="17467"/>
                                    <a:pt x="15042" y="17167"/>
                                    <a:pt x="14907" y="16932"/>
                                  </a:cubicBezTo>
                                  <a:cubicBezTo>
                                    <a:pt x="14771" y="16697"/>
                                    <a:pt x="14472" y="16617"/>
                                    <a:pt x="14236" y="16752"/>
                                  </a:cubicBezTo>
                                  <a:moveTo>
                                    <a:pt x="10800" y="11782"/>
                                  </a:moveTo>
                                  <a:cubicBezTo>
                                    <a:pt x="10258" y="11782"/>
                                    <a:pt x="9818" y="11342"/>
                                    <a:pt x="9818" y="10800"/>
                                  </a:cubicBezTo>
                                  <a:cubicBezTo>
                                    <a:pt x="9818" y="10258"/>
                                    <a:pt x="10258" y="9818"/>
                                    <a:pt x="10800" y="9818"/>
                                  </a:cubicBezTo>
                                  <a:cubicBezTo>
                                    <a:pt x="11342" y="9818"/>
                                    <a:pt x="11782" y="10258"/>
                                    <a:pt x="11782" y="10800"/>
                                  </a:cubicBezTo>
                                  <a:cubicBezTo>
                                    <a:pt x="11782" y="11342"/>
                                    <a:pt x="11342" y="11782"/>
                                    <a:pt x="10800" y="11782"/>
                                  </a:cubicBezTo>
                                  <a:moveTo>
                                    <a:pt x="15218" y="10309"/>
                                  </a:moveTo>
                                  <a:lnTo>
                                    <a:pt x="12694" y="10309"/>
                                  </a:lnTo>
                                  <a:cubicBezTo>
                                    <a:pt x="12515" y="9624"/>
                                    <a:pt x="11978" y="9084"/>
                                    <a:pt x="11291" y="8906"/>
                                  </a:cubicBezTo>
                                  <a:lnTo>
                                    <a:pt x="11291" y="3436"/>
                                  </a:lnTo>
                                  <a:cubicBezTo>
                                    <a:pt x="11291" y="3166"/>
                                    <a:pt x="11071" y="2945"/>
                                    <a:pt x="10800" y="2945"/>
                                  </a:cubicBezTo>
                                  <a:cubicBezTo>
                                    <a:pt x="10529" y="2945"/>
                                    <a:pt x="10309" y="3166"/>
                                    <a:pt x="10309" y="3436"/>
                                  </a:cubicBezTo>
                                  <a:lnTo>
                                    <a:pt x="10309" y="8906"/>
                                  </a:lnTo>
                                  <a:cubicBezTo>
                                    <a:pt x="9464" y="9125"/>
                                    <a:pt x="8836" y="9886"/>
                                    <a:pt x="8836" y="10800"/>
                                  </a:cubicBezTo>
                                  <a:cubicBezTo>
                                    <a:pt x="8836" y="11885"/>
                                    <a:pt x="9716" y="12764"/>
                                    <a:pt x="10800" y="12764"/>
                                  </a:cubicBezTo>
                                  <a:cubicBezTo>
                                    <a:pt x="11714" y="12764"/>
                                    <a:pt x="12476" y="12137"/>
                                    <a:pt x="12694" y="11291"/>
                                  </a:cubicBezTo>
                                  <a:lnTo>
                                    <a:pt x="15218" y="11291"/>
                                  </a:lnTo>
                                  <a:cubicBezTo>
                                    <a:pt x="15489" y="11291"/>
                                    <a:pt x="15709" y="11072"/>
                                    <a:pt x="15709" y="10800"/>
                                  </a:cubicBezTo>
                                  <a:cubicBezTo>
                                    <a:pt x="15709" y="10529"/>
                                    <a:pt x="15489" y="10309"/>
                                    <a:pt x="15218" y="10309"/>
                                  </a:cubicBezTo>
                                  <a:moveTo>
                                    <a:pt x="16932" y="6693"/>
                                  </a:moveTo>
                                  <a:cubicBezTo>
                                    <a:pt x="16697" y="6829"/>
                                    <a:pt x="16616" y="7129"/>
                                    <a:pt x="16752" y="7364"/>
                                  </a:cubicBezTo>
                                  <a:cubicBezTo>
                                    <a:pt x="16887" y="7599"/>
                                    <a:pt x="17188" y="7679"/>
                                    <a:pt x="17422" y="7543"/>
                                  </a:cubicBezTo>
                                  <a:cubicBezTo>
                                    <a:pt x="17657" y="7408"/>
                                    <a:pt x="17737" y="7108"/>
                                    <a:pt x="17602" y="6873"/>
                                  </a:cubicBezTo>
                                  <a:cubicBezTo>
                                    <a:pt x="17467" y="6638"/>
                                    <a:pt x="17166" y="6557"/>
                                    <a:pt x="16932" y="6693"/>
                                  </a:cubicBezTo>
                                  <a:moveTo>
                                    <a:pt x="10800" y="17673"/>
                                  </a:moveTo>
                                  <a:cubicBezTo>
                                    <a:pt x="10529" y="17673"/>
                                    <a:pt x="10309" y="17893"/>
                                    <a:pt x="10309" y="18164"/>
                                  </a:cubicBezTo>
                                  <a:cubicBezTo>
                                    <a:pt x="10309" y="18435"/>
                                    <a:pt x="10529" y="18655"/>
                                    <a:pt x="10800" y="18655"/>
                                  </a:cubicBezTo>
                                  <a:cubicBezTo>
                                    <a:pt x="11071" y="18655"/>
                                    <a:pt x="11291" y="18435"/>
                                    <a:pt x="11291" y="18164"/>
                                  </a:cubicBezTo>
                                  <a:cubicBezTo>
                                    <a:pt x="11291" y="17893"/>
                                    <a:pt x="11071" y="17673"/>
                                    <a:pt x="10800" y="17673"/>
                                  </a:cubicBezTo>
                                  <a:moveTo>
                                    <a:pt x="17422" y="14057"/>
                                  </a:moveTo>
                                  <a:cubicBezTo>
                                    <a:pt x="17188" y="13921"/>
                                    <a:pt x="16887" y="14001"/>
                                    <a:pt x="16752" y="14236"/>
                                  </a:cubicBezTo>
                                  <a:cubicBezTo>
                                    <a:pt x="16616" y="14472"/>
                                    <a:pt x="16697" y="14772"/>
                                    <a:pt x="16932" y="14907"/>
                                  </a:cubicBezTo>
                                  <a:cubicBezTo>
                                    <a:pt x="17166" y="15043"/>
                                    <a:pt x="17467" y="14962"/>
                                    <a:pt x="17602" y="14727"/>
                                  </a:cubicBezTo>
                                  <a:cubicBezTo>
                                    <a:pt x="17737" y="14492"/>
                                    <a:pt x="17657" y="14192"/>
                                    <a:pt x="17422" y="14057"/>
                                  </a:cubicBezTo>
                                  <a:moveTo>
                                    <a:pt x="4668" y="6693"/>
                                  </a:moveTo>
                                  <a:cubicBezTo>
                                    <a:pt x="4433" y="6557"/>
                                    <a:pt x="4133" y="6638"/>
                                    <a:pt x="3998" y="6873"/>
                                  </a:cubicBezTo>
                                  <a:cubicBezTo>
                                    <a:pt x="3863" y="7108"/>
                                    <a:pt x="3942" y="7408"/>
                                    <a:pt x="4178" y="7543"/>
                                  </a:cubicBezTo>
                                  <a:cubicBezTo>
                                    <a:pt x="4412" y="7679"/>
                                    <a:pt x="4713" y="7599"/>
                                    <a:pt x="4848" y="7364"/>
                                  </a:cubicBezTo>
                                  <a:cubicBezTo>
                                    <a:pt x="4984" y="7129"/>
                                    <a:pt x="4903" y="6829"/>
                                    <a:pt x="4668" y="6693"/>
                                  </a:cubicBezTo>
                                  <a:moveTo>
                                    <a:pt x="14236" y="4848"/>
                                  </a:moveTo>
                                  <a:cubicBezTo>
                                    <a:pt x="14472" y="4984"/>
                                    <a:pt x="14771" y="4903"/>
                                    <a:pt x="14907" y="4669"/>
                                  </a:cubicBezTo>
                                  <a:cubicBezTo>
                                    <a:pt x="15042" y="4434"/>
                                    <a:pt x="14962" y="4134"/>
                                    <a:pt x="14727" y="3998"/>
                                  </a:cubicBezTo>
                                  <a:cubicBezTo>
                                    <a:pt x="14493" y="3863"/>
                                    <a:pt x="14192" y="3943"/>
                                    <a:pt x="14057" y="4178"/>
                                  </a:cubicBezTo>
                                  <a:cubicBezTo>
                                    <a:pt x="13921" y="4412"/>
                                    <a:pt x="14001" y="4713"/>
                                    <a:pt x="14236" y="4848"/>
                                  </a:cubicBezTo>
                                  <a:moveTo>
                                    <a:pt x="3436" y="10309"/>
                                  </a:moveTo>
                                  <a:cubicBezTo>
                                    <a:pt x="3166" y="10309"/>
                                    <a:pt x="2945" y="10529"/>
                                    <a:pt x="2945" y="10800"/>
                                  </a:cubicBezTo>
                                  <a:cubicBezTo>
                                    <a:pt x="2945" y="11072"/>
                                    <a:pt x="3166" y="11291"/>
                                    <a:pt x="3436" y="11291"/>
                                  </a:cubicBezTo>
                                  <a:cubicBezTo>
                                    <a:pt x="3707" y="11291"/>
                                    <a:pt x="3927" y="11072"/>
                                    <a:pt x="3927" y="10800"/>
                                  </a:cubicBezTo>
                                  <a:cubicBezTo>
                                    <a:pt x="3927" y="10529"/>
                                    <a:pt x="3707" y="10309"/>
                                    <a:pt x="3436" y="10309"/>
                                  </a:cubicBezTo>
                                  <a:moveTo>
                                    <a:pt x="6873" y="3998"/>
                                  </a:moveTo>
                                  <a:cubicBezTo>
                                    <a:pt x="6638" y="4134"/>
                                    <a:pt x="6558" y="4434"/>
                                    <a:pt x="6693" y="4669"/>
                                  </a:cubicBezTo>
                                  <a:cubicBezTo>
                                    <a:pt x="6829" y="4903"/>
                                    <a:pt x="7129" y="4984"/>
                                    <a:pt x="7364" y="4848"/>
                                  </a:cubicBezTo>
                                  <a:cubicBezTo>
                                    <a:pt x="7599" y="4713"/>
                                    <a:pt x="7679" y="4412"/>
                                    <a:pt x="7543" y="4178"/>
                                  </a:cubicBezTo>
                                  <a:cubicBezTo>
                                    <a:pt x="7408" y="3943"/>
                                    <a:pt x="7108" y="3863"/>
                                    <a:pt x="6873" y="3998"/>
                                  </a:cubicBezTo>
                                  <a:moveTo>
                                    <a:pt x="4178" y="14057"/>
                                  </a:moveTo>
                                  <a:cubicBezTo>
                                    <a:pt x="3942" y="14192"/>
                                    <a:pt x="3863" y="14492"/>
                                    <a:pt x="3998" y="14727"/>
                                  </a:cubicBezTo>
                                  <a:cubicBezTo>
                                    <a:pt x="4133" y="14962"/>
                                    <a:pt x="4433" y="15043"/>
                                    <a:pt x="4668" y="14907"/>
                                  </a:cubicBezTo>
                                  <a:cubicBezTo>
                                    <a:pt x="4903" y="14772"/>
                                    <a:pt x="4984" y="14472"/>
                                    <a:pt x="4848" y="14236"/>
                                  </a:cubicBezTo>
                                  <a:cubicBezTo>
                                    <a:pt x="4713" y="14001"/>
                                    <a:pt x="4412" y="13921"/>
                                    <a:pt x="4178" y="14057"/>
                                  </a:cubicBezTo>
                                  <a:moveTo>
                                    <a:pt x="7364" y="16752"/>
                                  </a:moveTo>
                                  <a:cubicBezTo>
                                    <a:pt x="7129" y="16617"/>
                                    <a:pt x="6829" y="16697"/>
                                    <a:pt x="6693" y="16932"/>
                                  </a:cubicBezTo>
                                  <a:cubicBezTo>
                                    <a:pt x="6558" y="17167"/>
                                    <a:pt x="6638" y="17467"/>
                                    <a:pt x="6873" y="17602"/>
                                  </a:cubicBezTo>
                                  <a:cubicBezTo>
                                    <a:pt x="7108" y="17738"/>
                                    <a:pt x="7408" y="17658"/>
                                    <a:pt x="7543" y="17422"/>
                                  </a:cubicBezTo>
                                  <a:cubicBezTo>
                                    <a:pt x="7679" y="17188"/>
                                    <a:pt x="7599" y="16887"/>
                                    <a:pt x="7364" y="16752"/>
                                  </a:cubicBezTo>
                                  <a:moveTo>
                                    <a:pt x="18164" y="10309"/>
                                  </a:moveTo>
                                  <a:cubicBezTo>
                                    <a:pt x="17893" y="10309"/>
                                    <a:pt x="17673" y="10529"/>
                                    <a:pt x="17673" y="10800"/>
                                  </a:cubicBezTo>
                                  <a:cubicBezTo>
                                    <a:pt x="17673" y="11072"/>
                                    <a:pt x="17893" y="11291"/>
                                    <a:pt x="18164" y="11291"/>
                                  </a:cubicBezTo>
                                  <a:cubicBezTo>
                                    <a:pt x="18434" y="11291"/>
                                    <a:pt x="18655" y="11072"/>
                                    <a:pt x="18655" y="10800"/>
                                  </a:cubicBezTo>
                                  <a:cubicBezTo>
                                    <a:pt x="18655" y="10529"/>
                                    <a:pt x="18434" y="10309"/>
                                    <a:pt x="18164" y="10309"/>
                                  </a:cubicBezTo>
                                </a:path>
                              </a:pathLst>
                            </a:custGeom>
                            <a:grpFill/>
                            <a:ln w="12700">
                              <a:miter lim="400000"/>
                            </a:ln>
                          </wps:spPr>
                          <wps:bodyPr lIns="38090" tIns="38090" rIns="38090" bIns="38090" anchor="ctr"/>
                        </wps:wsp>
                        <wps:wsp>
                          <wps:cNvPr id="47" name="Shape 2526"/>
                          <wps:cNvSpPr/>
                          <wps:spPr>
                            <a:xfrm>
                              <a:off x="1340224" y="1036478"/>
                              <a:ext cx="188302" cy="188016"/>
                            </a:xfrm>
                            <a:custGeom>
                              <a:avLst/>
                              <a:gdLst>
                                <a:gd name="connsiteX0" fmla="*/ 303784 w 607639"/>
                                <a:gd name="connsiteY0" fmla="*/ 121302 h 606721"/>
                                <a:gd name="connsiteX1" fmla="*/ 486055 w 607639"/>
                                <a:gd name="connsiteY1" fmla="*/ 303290 h 606721"/>
                                <a:gd name="connsiteX2" fmla="*/ 455706 w 607639"/>
                                <a:gd name="connsiteY2" fmla="*/ 303290 h 606721"/>
                                <a:gd name="connsiteX3" fmla="*/ 303784 w 607639"/>
                                <a:gd name="connsiteY3" fmla="*/ 151693 h 606721"/>
                                <a:gd name="connsiteX4" fmla="*/ 303784 w 607639"/>
                                <a:gd name="connsiteY4" fmla="*/ 60686 h 606721"/>
                                <a:gd name="connsiteX5" fmla="*/ 546811 w 607639"/>
                                <a:gd name="connsiteY5" fmla="*/ 303290 h 606721"/>
                                <a:gd name="connsiteX6" fmla="*/ 516466 w 607639"/>
                                <a:gd name="connsiteY6" fmla="*/ 303290 h 606721"/>
                                <a:gd name="connsiteX7" fmla="*/ 303784 w 607639"/>
                                <a:gd name="connsiteY7" fmla="*/ 90989 h 606721"/>
                                <a:gd name="connsiteX8" fmla="*/ 137689 w 607639"/>
                                <a:gd name="connsiteY8" fmla="*/ 30947 h 606721"/>
                                <a:gd name="connsiteX9" fmla="*/ 30617 w 607639"/>
                                <a:gd name="connsiteY9" fmla="*/ 131012 h 606721"/>
                                <a:gd name="connsiteX10" fmla="*/ 173202 w 607639"/>
                                <a:gd name="connsiteY10" fmla="*/ 433696 h 606721"/>
                                <a:gd name="connsiteX11" fmla="*/ 476440 w 607639"/>
                                <a:gd name="connsiteY11" fmla="*/ 576151 h 606721"/>
                                <a:gd name="connsiteX12" fmla="*/ 576658 w 607639"/>
                                <a:gd name="connsiteY12" fmla="*/ 469154 h 606721"/>
                                <a:gd name="connsiteX13" fmla="*/ 570339 w 607639"/>
                                <a:gd name="connsiteY13" fmla="*/ 461245 h 606721"/>
                                <a:gd name="connsiteX14" fmla="*/ 445021 w 607639"/>
                                <a:gd name="connsiteY14" fmla="*/ 397882 h 606721"/>
                                <a:gd name="connsiteX15" fmla="*/ 439770 w 607639"/>
                                <a:gd name="connsiteY15" fmla="*/ 396638 h 606721"/>
                                <a:gd name="connsiteX16" fmla="*/ 429534 w 607639"/>
                                <a:gd name="connsiteY16" fmla="*/ 422409 h 606721"/>
                                <a:gd name="connsiteX17" fmla="*/ 368122 w 607639"/>
                                <a:gd name="connsiteY17" fmla="*/ 485950 h 606721"/>
                                <a:gd name="connsiteX18" fmla="*/ 221976 w 607639"/>
                                <a:gd name="connsiteY18" fmla="*/ 385085 h 606721"/>
                                <a:gd name="connsiteX19" fmla="*/ 120957 w 607639"/>
                                <a:gd name="connsiteY19" fmla="*/ 239164 h 606721"/>
                                <a:gd name="connsiteX20" fmla="*/ 184595 w 607639"/>
                                <a:gd name="connsiteY20" fmla="*/ 177756 h 606721"/>
                                <a:gd name="connsiteX21" fmla="*/ 210406 w 607639"/>
                                <a:gd name="connsiteY21" fmla="*/ 167537 h 606721"/>
                                <a:gd name="connsiteX22" fmla="*/ 209160 w 607639"/>
                                <a:gd name="connsiteY22" fmla="*/ 162293 h 606721"/>
                                <a:gd name="connsiteX23" fmla="*/ 145611 w 607639"/>
                                <a:gd name="connsiteY23" fmla="*/ 37256 h 606721"/>
                                <a:gd name="connsiteX24" fmla="*/ 137689 w 607639"/>
                                <a:gd name="connsiteY24" fmla="*/ 30947 h 606721"/>
                                <a:gd name="connsiteX25" fmla="*/ 129946 w 607639"/>
                                <a:gd name="connsiteY25" fmla="*/ 1265 h 606721"/>
                                <a:gd name="connsiteX26" fmla="*/ 167239 w 607639"/>
                                <a:gd name="connsiteY26" fmla="*/ 15662 h 606721"/>
                                <a:gd name="connsiteX27" fmla="*/ 238175 w 607639"/>
                                <a:gd name="connsiteY27" fmla="*/ 152607 h 606721"/>
                                <a:gd name="connsiteX28" fmla="*/ 151574 w 607639"/>
                                <a:gd name="connsiteY28" fmla="*/ 239164 h 606721"/>
                                <a:gd name="connsiteX29" fmla="*/ 243605 w 607639"/>
                                <a:gd name="connsiteY29" fmla="*/ 363490 h 606721"/>
                                <a:gd name="connsiteX30" fmla="*/ 368122 w 607639"/>
                                <a:gd name="connsiteY30" fmla="*/ 455379 h 606721"/>
                                <a:gd name="connsiteX31" fmla="*/ 454723 w 607639"/>
                                <a:gd name="connsiteY31" fmla="*/ 368822 h 606721"/>
                                <a:gd name="connsiteX32" fmla="*/ 591967 w 607639"/>
                                <a:gd name="connsiteY32" fmla="*/ 439650 h 606721"/>
                                <a:gd name="connsiteX33" fmla="*/ 606297 w 607639"/>
                                <a:gd name="connsiteY33" fmla="*/ 476974 h 606721"/>
                                <a:gd name="connsiteX34" fmla="*/ 476440 w 607639"/>
                                <a:gd name="connsiteY34" fmla="*/ 606721 h 606721"/>
                                <a:gd name="connsiteX35" fmla="*/ 151574 w 607639"/>
                                <a:gd name="connsiteY35" fmla="*/ 455379 h 606721"/>
                                <a:gd name="connsiteX36" fmla="*/ 0 w 607639"/>
                                <a:gd name="connsiteY36" fmla="*/ 131012 h 606721"/>
                                <a:gd name="connsiteX37" fmla="*/ 129946 w 607639"/>
                                <a:gd name="connsiteY37" fmla="*/ 1265 h 606721"/>
                                <a:gd name="connsiteX38" fmla="*/ 303784 w 607639"/>
                                <a:gd name="connsiteY38" fmla="*/ 0 h 606721"/>
                                <a:gd name="connsiteX39" fmla="*/ 607639 w 607639"/>
                                <a:gd name="connsiteY39" fmla="*/ 303290 h 606721"/>
                                <a:gd name="connsiteX40" fmla="*/ 577200 w 607639"/>
                                <a:gd name="connsiteY40" fmla="*/ 303290 h 606721"/>
                                <a:gd name="connsiteX41" fmla="*/ 303784 w 607639"/>
                                <a:gd name="connsiteY41" fmla="*/ 30302 h 606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607639" h="606721">
                                  <a:moveTo>
                                    <a:pt x="303784" y="121302"/>
                                  </a:moveTo>
                                  <a:cubicBezTo>
                                    <a:pt x="404354" y="121302"/>
                                    <a:pt x="486055" y="202966"/>
                                    <a:pt x="486055" y="303290"/>
                                  </a:cubicBezTo>
                                  <a:lnTo>
                                    <a:pt x="455706" y="303290"/>
                                  </a:lnTo>
                                  <a:cubicBezTo>
                                    <a:pt x="455706" y="219583"/>
                                    <a:pt x="387711" y="151693"/>
                                    <a:pt x="303784" y="151693"/>
                                  </a:cubicBezTo>
                                  <a:close/>
                                  <a:moveTo>
                                    <a:pt x="303784" y="60686"/>
                                  </a:moveTo>
                                  <a:cubicBezTo>
                                    <a:pt x="437800" y="60686"/>
                                    <a:pt x="546811" y="169547"/>
                                    <a:pt x="546811" y="303290"/>
                                  </a:cubicBezTo>
                                  <a:lnTo>
                                    <a:pt x="516466" y="303290"/>
                                  </a:lnTo>
                                  <a:cubicBezTo>
                                    <a:pt x="516466" y="186076"/>
                                    <a:pt x="421249" y="90989"/>
                                    <a:pt x="303784" y="90989"/>
                                  </a:cubicBezTo>
                                  <a:close/>
                                  <a:moveTo>
                                    <a:pt x="137689" y="30947"/>
                                  </a:moveTo>
                                  <a:cubicBezTo>
                                    <a:pt x="80460" y="50853"/>
                                    <a:pt x="30617" y="107018"/>
                                    <a:pt x="30617" y="131012"/>
                                  </a:cubicBezTo>
                                  <a:cubicBezTo>
                                    <a:pt x="30617" y="205661"/>
                                    <a:pt x="46816" y="307503"/>
                                    <a:pt x="173202" y="433696"/>
                                  </a:cubicBezTo>
                                  <a:cubicBezTo>
                                    <a:pt x="299677" y="559888"/>
                                    <a:pt x="401676" y="576151"/>
                                    <a:pt x="476440" y="576151"/>
                                  </a:cubicBezTo>
                                  <a:cubicBezTo>
                                    <a:pt x="500471" y="576151"/>
                                    <a:pt x="556722" y="526385"/>
                                    <a:pt x="576658" y="469154"/>
                                  </a:cubicBezTo>
                                  <a:cubicBezTo>
                                    <a:pt x="575946" y="467821"/>
                                    <a:pt x="574255" y="465155"/>
                                    <a:pt x="570339" y="461245"/>
                                  </a:cubicBezTo>
                                  <a:cubicBezTo>
                                    <a:pt x="550491" y="441516"/>
                                    <a:pt x="501272" y="416544"/>
                                    <a:pt x="445021" y="397882"/>
                                  </a:cubicBezTo>
                                  <a:cubicBezTo>
                                    <a:pt x="442440" y="396993"/>
                                    <a:pt x="440749" y="396727"/>
                                    <a:pt x="439770" y="396638"/>
                                  </a:cubicBezTo>
                                  <a:cubicBezTo>
                                    <a:pt x="436299" y="400903"/>
                                    <a:pt x="432116" y="414234"/>
                                    <a:pt x="429534" y="422409"/>
                                  </a:cubicBezTo>
                                  <a:cubicBezTo>
                                    <a:pt x="422058" y="446137"/>
                                    <a:pt x="409509" y="485950"/>
                                    <a:pt x="368122" y="485950"/>
                                  </a:cubicBezTo>
                                  <a:cubicBezTo>
                                    <a:pt x="330829" y="485950"/>
                                    <a:pt x="267992" y="431030"/>
                                    <a:pt x="221976" y="385085"/>
                                  </a:cubicBezTo>
                                  <a:cubicBezTo>
                                    <a:pt x="175872" y="339051"/>
                                    <a:pt x="120957" y="276400"/>
                                    <a:pt x="120957" y="239164"/>
                                  </a:cubicBezTo>
                                  <a:cubicBezTo>
                                    <a:pt x="120957" y="197752"/>
                                    <a:pt x="160742" y="185310"/>
                                    <a:pt x="184595" y="177756"/>
                                  </a:cubicBezTo>
                                  <a:cubicBezTo>
                                    <a:pt x="192783" y="175179"/>
                                    <a:pt x="206045" y="171002"/>
                                    <a:pt x="210406" y="167537"/>
                                  </a:cubicBezTo>
                                  <a:cubicBezTo>
                                    <a:pt x="210317" y="166559"/>
                                    <a:pt x="210050" y="164871"/>
                                    <a:pt x="209160" y="162293"/>
                                  </a:cubicBezTo>
                                  <a:cubicBezTo>
                                    <a:pt x="190380" y="106129"/>
                                    <a:pt x="165459" y="57074"/>
                                    <a:pt x="145611" y="37256"/>
                                  </a:cubicBezTo>
                                  <a:cubicBezTo>
                                    <a:pt x="141695" y="33346"/>
                                    <a:pt x="139025" y="31658"/>
                                    <a:pt x="137689" y="30947"/>
                                  </a:cubicBezTo>
                                  <a:close/>
                                  <a:moveTo>
                                    <a:pt x="129946" y="1265"/>
                                  </a:moveTo>
                                  <a:cubicBezTo>
                                    <a:pt x="142229" y="-2823"/>
                                    <a:pt x="154956" y="3309"/>
                                    <a:pt x="167239" y="15662"/>
                                  </a:cubicBezTo>
                                  <a:cubicBezTo>
                                    <a:pt x="196165" y="44455"/>
                                    <a:pt x="223045" y="107195"/>
                                    <a:pt x="238175" y="152607"/>
                                  </a:cubicBezTo>
                                  <a:cubicBezTo>
                                    <a:pt x="259892" y="217480"/>
                                    <a:pt x="151574" y="195885"/>
                                    <a:pt x="151574" y="239164"/>
                                  </a:cubicBezTo>
                                  <a:cubicBezTo>
                                    <a:pt x="151574" y="260759"/>
                                    <a:pt x="194919" y="314791"/>
                                    <a:pt x="243605" y="363490"/>
                                  </a:cubicBezTo>
                                  <a:cubicBezTo>
                                    <a:pt x="292379" y="412101"/>
                                    <a:pt x="346494" y="455379"/>
                                    <a:pt x="368122" y="455379"/>
                                  </a:cubicBezTo>
                                  <a:cubicBezTo>
                                    <a:pt x="411467" y="455379"/>
                                    <a:pt x="389750" y="347227"/>
                                    <a:pt x="454723" y="368822"/>
                                  </a:cubicBezTo>
                                  <a:cubicBezTo>
                                    <a:pt x="500293" y="384019"/>
                                    <a:pt x="563130" y="410857"/>
                                    <a:pt x="591967" y="439650"/>
                                  </a:cubicBezTo>
                                  <a:cubicBezTo>
                                    <a:pt x="604339" y="452002"/>
                                    <a:pt x="610391" y="464710"/>
                                    <a:pt x="606297" y="476974"/>
                                  </a:cubicBezTo>
                                  <a:cubicBezTo>
                                    <a:pt x="584669" y="541848"/>
                                    <a:pt x="519696" y="606721"/>
                                    <a:pt x="476440" y="606721"/>
                                  </a:cubicBezTo>
                                  <a:cubicBezTo>
                                    <a:pt x="389750" y="606721"/>
                                    <a:pt x="281520" y="585037"/>
                                    <a:pt x="151574" y="455379"/>
                                  </a:cubicBezTo>
                                  <a:cubicBezTo>
                                    <a:pt x="21628" y="325632"/>
                                    <a:pt x="0" y="217480"/>
                                    <a:pt x="0" y="131012"/>
                                  </a:cubicBezTo>
                                  <a:cubicBezTo>
                                    <a:pt x="0" y="87733"/>
                                    <a:pt x="64973" y="22949"/>
                                    <a:pt x="129946" y="1265"/>
                                  </a:cubicBezTo>
                                  <a:close/>
                                  <a:moveTo>
                                    <a:pt x="303784" y="0"/>
                                  </a:moveTo>
                                  <a:cubicBezTo>
                                    <a:pt x="471287" y="0"/>
                                    <a:pt x="607639" y="136050"/>
                                    <a:pt x="607639" y="303290"/>
                                  </a:cubicBezTo>
                                  <a:lnTo>
                                    <a:pt x="577200" y="303290"/>
                                  </a:lnTo>
                                  <a:cubicBezTo>
                                    <a:pt x="577200" y="152578"/>
                                    <a:pt x="454822" y="30302"/>
                                    <a:pt x="303784" y="30302"/>
                                  </a:cubicBezTo>
                                  <a:close/>
                                </a:path>
                              </a:pathLst>
                            </a:custGeom>
                            <a:grpFill/>
                            <a:ln w="12700">
                              <a:miter lim="400000"/>
                            </a:ln>
                          </wps:spPr>
                          <wps:bodyPr lIns="38090" tIns="38090" rIns="38090" bIns="38090" anchor="ctr"/>
                        </wps:wsp>
                        <wps:wsp>
                          <wps:cNvPr id="48" name="Shape 2526"/>
                          <wps:cNvSpPr/>
                          <wps:spPr>
                            <a:xfrm>
                              <a:off x="3188945" y="1058061"/>
                              <a:ext cx="188302" cy="144850"/>
                            </a:xfrm>
                            <a:custGeom>
                              <a:avLst/>
                              <a:gdLst>
                                <a:gd name="T0" fmla="*/ 6394 w 6827"/>
                                <a:gd name="T1" fmla="*/ 0 h 5259"/>
                                <a:gd name="T2" fmla="*/ 433 w 6827"/>
                                <a:gd name="T3" fmla="*/ 0 h 5259"/>
                                <a:gd name="T4" fmla="*/ 0 w 6827"/>
                                <a:gd name="T5" fmla="*/ 433 h 5259"/>
                                <a:gd name="T6" fmla="*/ 0 w 6827"/>
                                <a:gd name="T7" fmla="*/ 4826 h 5259"/>
                                <a:gd name="T8" fmla="*/ 433 w 6827"/>
                                <a:gd name="T9" fmla="*/ 5259 h 5259"/>
                                <a:gd name="T10" fmla="*/ 6394 w 6827"/>
                                <a:gd name="T11" fmla="*/ 5259 h 5259"/>
                                <a:gd name="T12" fmla="*/ 6827 w 6827"/>
                                <a:gd name="T13" fmla="*/ 4826 h 5259"/>
                                <a:gd name="T14" fmla="*/ 6827 w 6827"/>
                                <a:gd name="T15" fmla="*/ 433 h 5259"/>
                                <a:gd name="T16" fmla="*/ 6394 w 6827"/>
                                <a:gd name="T17" fmla="*/ 0 h 5259"/>
                                <a:gd name="T18" fmla="*/ 5838 w 6827"/>
                                <a:gd name="T19" fmla="*/ 245 h 5259"/>
                                <a:gd name="T20" fmla="*/ 3413 w 6827"/>
                                <a:gd name="T21" fmla="*/ 2012 h 5259"/>
                                <a:gd name="T22" fmla="*/ 988 w 6827"/>
                                <a:gd name="T23" fmla="*/ 245 h 5259"/>
                                <a:gd name="T24" fmla="*/ 5838 w 6827"/>
                                <a:gd name="T25" fmla="*/ 245 h 5259"/>
                                <a:gd name="T26" fmla="*/ 768 w 6827"/>
                                <a:gd name="T27" fmla="*/ 5014 h 5259"/>
                                <a:gd name="T28" fmla="*/ 433 w 6827"/>
                                <a:gd name="T29" fmla="*/ 5014 h 5259"/>
                                <a:gd name="T30" fmla="*/ 245 w 6827"/>
                                <a:gd name="T31" fmla="*/ 4826 h 5259"/>
                                <a:gd name="T32" fmla="*/ 245 w 6827"/>
                                <a:gd name="T33" fmla="*/ 1019 h 5259"/>
                                <a:gd name="T34" fmla="*/ 768 w 6827"/>
                                <a:gd name="T35" fmla="*/ 1400 h 5259"/>
                                <a:gd name="T36" fmla="*/ 768 w 6827"/>
                                <a:gd name="T37" fmla="*/ 5014 h 5259"/>
                                <a:gd name="T38" fmla="*/ 5814 w 6827"/>
                                <a:gd name="T39" fmla="*/ 5014 h 5259"/>
                                <a:gd name="T40" fmla="*/ 1013 w 6827"/>
                                <a:gd name="T41" fmla="*/ 5014 h 5259"/>
                                <a:gd name="T42" fmla="*/ 1013 w 6827"/>
                                <a:gd name="T43" fmla="*/ 1578 h 5259"/>
                                <a:gd name="T44" fmla="*/ 3341 w 6827"/>
                                <a:gd name="T45" fmla="*/ 3275 h 5259"/>
                                <a:gd name="T46" fmla="*/ 3413 w 6827"/>
                                <a:gd name="T47" fmla="*/ 3299 h 5259"/>
                                <a:gd name="T48" fmla="*/ 3485 w 6827"/>
                                <a:gd name="T49" fmla="*/ 3275 h 5259"/>
                                <a:gd name="T50" fmla="*/ 5814 w 6827"/>
                                <a:gd name="T51" fmla="*/ 1578 h 5259"/>
                                <a:gd name="T52" fmla="*/ 5814 w 6827"/>
                                <a:gd name="T53" fmla="*/ 5014 h 5259"/>
                                <a:gd name="T54" fmla="*/ 6582 w 6827"/>
                                <a:gd name="T55" fmla="*/ 4826 h 5259"/>
                                <a:gd name="T56" fmla="*/ 6394 w 6827"/>
                                <a:gd name="T57" fmla="*/ 5014 h 5259"/>
                                <a:gd name="T58" fmla="*/ 6059 w 6827"/>
                                <a:gd name="T59" fmla="*/ 5014 h 5259"/>
                                <a:gd name="T60" fmla="*/ 6059 w 6827"/>
                                <a:gd name="T61" fmla="*/ 1400 h 5259"/>
                                <a:gd name="T62" fmla="*/ 6582 w 6827"/>
                                <a:gd name="T63" fmla="*/ 1019 h 5259"/>
                                <a:gd name="T64" fmla="*/ 6582 w 6827"/>
                                <a:gd name="T65" fmla="*/ 4826 h 5259"/>
                                <a:gd name="T66" fmla="*/ 6582 w 6827"/>
                                <a:gd name="T67" fmla="*/ 716 h 5259"/>
                                <a:gd name="T68" fmla="*/ 3413 w 6827"/>
                                <a:gd name="T69" fmla="*/ 3025 h 5259"/>
                                <a:gd name="T70" fmla="*/ 245 w 6827"/>
                                <a:gd name="T71" fmla="*/ 716 h 5259"/>
                                <a:gd name="T72" fmla="*/ 245 w 6827"/>
                                <a:gd name="T73" fmla="*/ 433 h 5259"/>
                                <a:gd name="T74" fmla="*/ 433 w 6827"/>
                                <a:gd name="T75" fmla="*/ 245 h 5259"/>
                                <a:gd name="T76" fmla="*/ 573 w 6827"/>
                                <a:gd name="T77" fmla="*/ 245 h 5259"/>
                                <a:gd name="T78" fmla="*/ 3341 w 6827"/>
                                <a:gd name="T79" fmla="*/ 2263 h 5259"/>
                                <a:gd name="T80" fmla="*/ 3413 w 6827"/>
                                <a:gd name="T81" fmla="*/ 2286 h 5259"/>
                                <a:gd name="T82" fmla="*/ 3485 w 6827"/>
                                <a:gd name="T83" fmla="*/ 2263 h 5259"/>
                                <a:gd name="T84" fmla="*/ 6254 w 6827"/>
                                <a:gd name="T85" fmla="*/ 245 h 5259"/>
                                <a:gd name="T86" fmla="*/ 6394 w 6827"/>
                                <a:gd name="T87" fmla="*/ 245 h 5259"/>
                                <a:gd name="T88" fmla="*/ 6582 w 6827"/>
                                <a:gd name="T89" fmla="*/ 433 h 5259"/>
                                <a:gd name="T90" fmla="*/ 6582 w 6827"/>
                                <a:gd name="T91" fmla="*/ 716 h 5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6827" h="5259">
                                  <a:moveTo>
                                    <a:pt x="6394" y="0"/>
                                  </a:moveTo>
                                  <a:lnTo>
                                    <a:pt x="433" y="0"/>
                                  </a:lnTo>
                                  <a:cubicBezTo>
                                    <a:pt x="194" y="0"/>
                                    <a:pt x="0" y="194"/>
                                    <a:pt x="0" y="433"/>
                                  </a:cubicBezTo>
                                  <a:lnTo>
                                    <a:pt x="0" y="4826"/>
                                  </a:lnTo>
                                  <a:cubicBezTo>
                                    <a:pt x="0" y="5065"/>
                                    <a:pt x="194" y="5259"/>
                                    <a:pt x="433" y="5259"/>
                                  </a:cubicBezTo>
                                  <a:lnTo>
                                    <a:pt x="6394" y="5259"/>
                                  </a:lnTo>
                                  <a:cubicBezTo>
                                    <a:pt x="6632" y="5259"/>
                                    <a:pt x="6827" y="5065"/>
                                    <a:pt x="6827" y="4826"/>
                                  </a:cubicBezTo>
                                  <a:lnTo>
                                    <a:pt x="6827" y="433"/>
                                  </a:lnTo>
                                  <a:cubicBezTo>
                                    <a:pt x="6827" y="194"/>
                                    <a:pt x="6632" y="0"/>
                                    <a:pt x="6394" y="0"/>
                                  </a:cubicBezTo>
                                  <a:close/>
                                  <a:moveTo>
                                    <a:pt x="5838" y="245"/>
                                  </a:moveTo>
                                  <a:lnTo>
                                    <a:pt x="3413" y="2012"/>
                                  </a:lnTo>
                                  <a:lnTo>
                                    <a:pt x="988" y="245"/>
                                  </a:lnTo>
                                  <a:lnTo>
                                    <a:pt x="5838" y="245"/>
                                  </a:lnTo>
                                  <a:close/>
                                  <a:moveTo>
                                    <a:pt x="768" y="5014"/>
                                  </a:moveTo>
                                  <a:lnTo>
                                    <a:pt x="433" y="5014"/>
                                  </a:lnTo>
                                  <a:cubicBezTo>
                                    <a:pt x="329" y="5014"/>
                                    <a:pt x="245" y="4929"/>
                                    <a:pt x="245" y="4826"/>
                                  </a:cubicBezTo>
                                  <a:lnTo>
                                    <a:pt x="245" y="1019"/>
                                  </a:lnTo>
                                  <a:lnTo>
                                    <a:pt x="768" y="1400"/>
                                  </a:lnTo>
                                  <a:lnTo>
                                    <a:pt x="768" y="5014"/>
                                  </a:lnTo>
                                  <a:close/>
                                  <a:moveTo>
                                    <a:pt x="5814" y="5014"/>
                                  </a:moveTo>
                                  <a:lnTo>
                                    <a:pt x="1013" y="5014"/>
                                  </a:lnTo>
                                  <a:lnTo>
                                    <a:pt x="1013" y="1578"/>
                                  </a:lnTo>
                                  <a:lnTo>
                                    <a:pt x="3341" y="3275"/>
                                  </a:lnTo>
                                  <a:cubicBezTo>
                                    <a:pt x="3363" y="3291"/>
                                    <a:pt x="3388" y="3299"/>
                                    <a:pt x="3413" y="3299"/>
                                  </a:cubicBezTo>
                                  <a:cubicBezTo>
                                    <a:pt x="3439" y="3299"/>
                                    <a:pt x="3464" y="3291"/>
                                    <a:pt x="3485" y="3275"/>
                                  </a:cubicBezTo>
                                  <a:lnTo>
                                    <a:pt x="5814" y="1578"/>
                                  </a:lnTo>
                                  <a:lnTo>
                                    <a:pt x="5814" y="5014"/>
                                  </a:lnTo>
                                  <a:close/>
                                  <a:moveTo>
                                    <a:pt x="6582" y="4826"/>
                                  </a:moveTo>
                                  <a:cubicBezTo>
                                    <a:pt x="6582" y="4929"/>
                                    <a:pt x="6497" y="5014"/>
                                    <a:pt x="6394" y="5014"/>
                                  </a:cubicBezTo>
                                  <a:lnTo>
                                    <a:pt x="6059" y="5014"/>
                                  </a:lnTo>
                                  <a:lnTo>
                                    <a:pt x="6059" y="1400"/>
                                  </a:lnTo>
                                  <a:lnTo>
                                    <a:pt x="6582" y="1019"/>
                                  </a:lnTo>
                                  <a:lnTo>
                                    <a:pt x="6582" y="4826"/>
                                  </a:lnTo>
                                  <a:close/>
                                  <a:moveTo>
                                    <a:pt x="6582" y="716"/>
                                  </a:moveTo>
                                  <a:lnTo>
                                    <a:pt x="3413" y="3025"/>
                                  </a:lnTo>
                                  <a:lnTo>
                                    <a:pt x="245" y="716"/>
                                  </a:lnTo>
                                  <a:lnTo>
                                    <a:pt x="245" y="433"/>
                                  </a:lnTo>
                                  <a:cubicBezTo>
                                    <a:pt x="245" y="329"/>
                                    <a:pt x="329" y="245"/>
                                    <a:pt x="433" y="245"/>
                                  </a:cubicBezTo>
                                  <a:lnTo>
                                    <a:pt x="573" y="245"/>
                                  </a:lnTo>
                                  <a:lnTo>
                                    <a:pt x="3341" y="2263"/>
                                  </a:lnTo>
                                  <a:cubicBezTo>
                                    <a:pt x="3363" y="2279"/>
                                    <a:pt x="3388" y="2286"/>
                                    <a:pt x="3413" y="2286"/>
                                  </a:cubicBezTo>
                                  <a:cubicBezTo>
                                    <a:pt x="3439" y="2286"/>
                                    <a:pt x="3464" y="2279"/>
                                    <a:pt x="3485" y="2263"/>
                                  </a:cubicBezTo>
                                  <a:lnTo>
                                    <a:pt x="6254" y="245"/>
                                  </a:lnTo>
                                  <a:lnTo>
                                    <a:pt x="6394" y="245"/>
                                  </a:lnTo>
                                  <a:cubicBezTo>
                                    <a:pt x="6497" y="245"/>
                                    <a:pt x="6582" y="329"/>
                                    <a:pt x="6582" y="433"/>
                                  </a:cubicBezTo>
                                  <a:lnTo>
                                    <a:pt x="6582" y="716"/>
                                  </a:lnTo>
                                  <a:close/>
                                </a:path>
                              </a:pathLst>
                            </a:custGeom>
                            <a:grpFill/>
                            <a:ln w="12700">
                              <a:miter lim="400000"/>
                            </a:ln>
                          </wps:spPr>
                          <wps:bodyPr lIns="38090" tIns="38090" rIns="38090" bIns="38090" anchor="ctr"/>
                        </wps:wsp>
                      </wpg:grpSp>
                    </wpg:wgp>
                  </a:graphicData>
                </a:graphic>
              </wp:anchor>
            </w:drawing>
          </mc:Choice>
          <mc:Fallback>
            <w:pict>
              <v:group id="组合 55" o:spid="_x0000_s1026" o:spt="203" style="position:absolute;left:0pt;margin-left:135.6pt;margin-top:0.95pt;height:27.2pt;width:401.3pt;z-index:251661312;mso-width-relative:page;mso-height-relative:page;" coordorigin="77370,940586" coordsize="5096751,345475" o:gfxdata="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">
                <o:lock v:ext="edit" aspectratio="f"/>
                <v:group id="_x0000_s1026" o:spid="_x0000_s1026" o:spt="203" style="position:absolute;left:282052;top:940586;height:345475;width:4892069;" coordorigin="282052,940586" coordsize="4892069,345475"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文本框 3" o:spid="_x0000_s1026" o:spt="202" type="#_x0000_t202" style="position:absolute;left:282052;top:940586;height:345440;width:1174750;" filled="f" stroked="f" coordsize="21600,21600" o:gfxdata="UEsDBAoAAAAAAIdO4kAAAAAAAAAAAAAAAAAEAAAAZHJzL1BLAwQUAAAACACHTuJAfqBVuLsAAADb&#10;AAAADwAAAGRycy9kb3ducmV2LnhtbEWPzWrDMBCE74W+g9hAb43kl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BVu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rPr>
                              <w:kern w:val="0"/>
                              <w:sz w:val="24"/>
                              <w:szCs w:val="24"/>
                            </w:rPr>
                          </w:pPr>
                          <w:r>
                            <w:rPr>
                              <w:rFonts w:hint="eastAsia" w:ascii="阿里巴巴普惠体 R" w:hAnsi="阿里巴巴普惠体 R" w:eastAsia="阿里巴巴普惠体 R" w:cs="阿里巴巴普惠体 R"/>
                              <w:color w:val="404040" w:themeColor="text1" w:themeTint="BF"/>
                              <w:kern w:val="24"/>
                              <w:sz w:val="22"/>
                              <w14:textFill>
                                <w14:solidFill>
                                  <w14:schemeClr w14:val="tx1">
                                    <w14:lumMod w14:val="75000"/>
                                    <w14:lumOff w14:val="25000"/>
                                  </w14:schemeClr>
                                </w14:solidFill>
                              </w14:textFill>
                            </w:rPr>
                            <w:t>1995.05.05</w:t>
                          </w:r>
                        </w:p>
                      </w:txbxContent>
                    </v:textbox>
                  </v:shape>
                  <v:shape id="文本框 4" o:spid="_x0000_s1026" o:spt="202" type="#_x0000_t202" style="position:absolute;left:1557818;top:940621;height:345440;width:1704975;"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400" w:lineRule="exact"/>
                            <w:rPr>
                              <w:kern w:val="0"/>
                              <w:sz w:val="24"/>
                              <w:szCs w:val="24"/>
                            </w:rPr>
                          </w:pPr>
                          <w:r>
                            <w:rPr>
                              <w:rFonts w:hint="eastAsia" w:ascii="阿里巴巴普惠体 R" w:hAnsi="阿里巴巴普惠体 R" w:eastAsia="阿里巴巴普惠体 R" w:cs="阿里巴巴普惠体 R"/>
                              <w:color w:val="404040" w:themeColor="text1" w:themeTint="BF"/>
                              <w:kern w:val="24"/>
                              <w:sz w:val="22"/>
                              <w14:textFill>
                                <w14:solidFill>
                                  <w14:schemeClr w14:val="tx1">
                                    <w14:lumMod w14:val="75000"/>
                                    <w14:lumOff w14:val="25000"/>
                                  </w14:schemeClr>
                                </w14:solidFill>
                              </w14:textFill>
                            </w:rPr>
                            <w:t>+86 180 5252 5252</w:t>
                          </w:r>
                        </w:p>
                      </w:txbxContent>
                    </v:textbox>
                  </v:shape>
                  <v:shape id="文本框 5" o:spid="_x0000_s1026" o:spt="202" type="#_x0000_t202" style="position:absolute;left:3423426;top:940595;height:345440;width:1750695;" filled="f" stroked="f" coordsize="21600,21600" o:gfxdata="UEsDBAoAAAAAAIdO4kAAAAAAAAAAAAAAAAAEAAAAZHJzL1BLAwQUAAAACACHTuJAuTgdKbsAAADb&#10;AAAADwAAAGRycy9kb3ducmV2LnhtbEWPzWrDMBCE74G+g9hCb7Hkk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gdK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rPr>
                              <w:kern w:val="0"/>
                              <w:sz w:val="24"/>
                              <w:szCs w:val="24"/>
                            </w:rPr>
                          </w:pPr>
                          <w:r>
                            <w:rPr>
                              <w:rFonts w:ascii="阿里巴巴普惠体 R" w:hAnsi="阿里巴巴普惠体 R" w:eastAsia="阿里巴巴普惠体 R" w:cs="阿里巴巴普惠体 R"/>
                              <w:color w:val="404040" w:themeColor="text1" w:themeTint="BF"/>
                              <w:kern w:val="24"/>
                              <w:sz w:val="22"/>
                              <w14:textFill>
                                <w14:solidFill>
                                  <w14:schemeClr w14:val="tx1">
                                    <w14:lumMod w14:val="75000"/>
                                    <w14:lumOff w14:val="25000"/>
                                  </w14:schemeClr>
                                </w14:solidFill>
                              </w14:textFill>
                            </w:rPr>
                            <w:t>baijiawen@qq.com</w:t>
                          </w:r>
                        </w:p>
                      </w:txbxContent>
                    </v:textbox>
                  </v:shape>
                </v:group>
                <v:group id="_x0000_s1026" o:spid="_x0000_s1026" o:spt="203" style="position:absolute;left:77370;top:1036335;height:188302;width:3299877;" coordorigin="77370,1036335" coordsize="3299877,188302"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Shape 2526" o:spid="_x0000_s1026" o:spt="100" style="position:absolute;left:77370;top:1036335;height:188302;width:188302;v-text-anchor:middle;" filled="t" stroked="f" coordsize="21600,21600" o:gfxdata="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VCGG/&#10;AAAA2wAAAA8AAAAAAAAAAQAgAAAAIgAAAGRycy9kb3ducmV2LnhtbFBLAQIUABQAAAAIAIdO4kAz&#10;LwWeOwAAADkAAAAQAAAAAAAAAAEAIAAAAA4BAABkcnMvc2hhcGV4bWwueG1sUEsFBgAAAAAGAAYA&#10;WwEAALgDAAAAAA==&#10;" path="m10800,20618c5377,20618,982,16223,982,10800c982,5377,5377,982,10800,982c16223,982,20618,5377,20618,10800c20618,16223,16223,20618,10800,20618m10800,0c4836,0,0,4836,0,10800c0,16765,4836,21600,10800,21600c16764,21600,21600,16765,21600,10800c21600,4836,16764,0,10800,0m14236,16752c14001,16887,13921,17188,14057,17422c14192,17658,14493,17738,14727,17602c14962,17467,15042,17167,14907,16932c14771,16697,14472,16617,14236,16752m10800,11782c10258,11782,9818,11342,9818,10800c9818,10258,10258,9818,10800,9818c11342,9818,11782,10258,11782,10800c11782,11342,11342,11782,10800,11782m15218,10309l12694,10309c12515,9624,11978,9084,11291,8906l11291,3436c11291,3166,11071,2945,10800,2945c10529,2945,10309,3166,10309,3436l10309,8906c9464,9125,8836,9886,8836,10800c8836,11885,9716,12764,10800,12764c11714,12764,12476,12137,12694,11291l15218,11291c15489,11291,15709,11072,15709,10800c15709,10529,15489,10309,15218,10309m16932,6693c16697,6829,16616,7129,16752,7364c16887,7599,17188,7679,17422,7543c17657,7408,17737,7108,17602,6873c17467,6638,17166,6557,16932,6693m10800,17673c10529,17673,10309,17893,10309,18164c10309,18435,10529,18655,10800,18655c11071,18655,11291,18435,11291,18164c11291,17893,11071,17673,10800,17673m17422,14057c17188,13921,16887,14001,16752,14236c16616,14472,16697,14772,16932,14907c17166,15043,17467,14962,17602,14727c17737,14492,17657,14192,17422,14057m4668,6693c4433,6557,4133,6638,3998,6873c3863,7108,3942,7408,4178,7543c4412,7679,4713,7599,4848,7364c4984,7129,4903,6829,4668,6693m14236,4848c14472,4984,14771,4903,14907,4669c15042,4434,14962,4134,14727,3998c14493,3863,14192,3943,14057,4178c13921,4412,14001,4713,14236,4848m3436,10309c3166,10309,2945,10529,2945,10800c2945,11072,3166,11291,3436,11291c3707,11291,3927,11072,3927,10800c3927,10529,3707,10309,3436,10309m6873,3998c6638,4134,6558,4434,6693,4669c6829,4903,7129,4984,7364,4848c7599,4713,7679,4412,7543,4178c7408,3943,7108,3863,6873,3998m4178,14057c3942,14192,3863,14492,3998,14727c4133,14962,4433,15043,4668,14907c4903,14772,4984,14472,4848,14236c4713,14001,4412,13921,4178,14057m7364,16752c7129,16617,6829,16697,6693,16932c6558,17167,6638,17467,6873,17602c7108,17738,7408,17658,7543,17422c7679,17188,7599,16887,7364,16752m18164,10309c17893,10309,17673,10529,17673,10800c17673,11072,17893,11291,18164,11291c18434,11291,18655,11072,18655,10800c18655,10529,18434,10309,18164,10309e">
                    <v:path o:connectlocs="94151,94151;94151,94151;94151,94151;94151,94151" o:connectangles="0,82,164,247"/>
                    <v:fill on="t" focussize="0,0"/>
                    <v:stroke on="f" weight="1pt" miterlimit="4" joinstyle="miter"/>
                    <v:imagedata o:title=""/>
                    <o:lock v:ext="edit" aspectratio="f"/>
                    <v:textbox inset="2.9992125984252pt,2.9992125984252pt,2.9992125984252pt,2.9992125984252pt"/>
                  </v:shape>
                  <v:shape id="Shape 2526" o:spid="_x0000_s1026" o:spt="100" style="position:absolute;left:1340224;top:1036478;height:188016;width:188302;v-text-anchor:middle;" filled="t" stroked="f" coordsize="607639,606721" o:gfxdata="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19JvQAA&#10;ANsAAAAPAAAAAAAAAAEAIAAAACIAAABkcnMvZG93bnJldi54bWxQSwECFAAUAAAACACHTuJAMy8F&#10;njsAAAA5AAAAEAAAAAAAAAABACAAAAAMAQAAZHJzL3NoYXBleG1sLnhtbFBLBQYAAAAABgAGAFsB&#10;AAC2AwAAAAA=&#10;" path="m303784,121302c404354,121302,486055,202966,486055,303290l455706,303290c455706,219583,387711,151693,303784,151693xm303784,60686c437800,60686,546811,169547,546811,303290l516466,303290c516466,186076,421249,90989,303784,90989xm137689,30947c80460,50853,30617,107018,30617,131012c30617,205661,46816,307503,173202,433696c299677,559888,401676,576151,476440,576151c500471,576151,556722,526385,576658,469154c575946,467821,574255,465155,570339,461245c550491,441516,501272,416544,445021,397882c442440,396993,440749,396727,439770,396638c436299,400903,432116,414234,429534,422409c422058,446137,409509,485950,368122,485950c330829,485950,267992,431030,221976,385085c175872,339051,120957,276400,120957,239164c120957,197752,160742,185310,184595,177756c192783,175179,206045,171002,210406,167537c210317,166559,210050,164871,209160,162293c190380,106129,165459,57074,145611,37256c141695,33346,139025,31658,137689,30947xm129946,1265c142229,-2823,154956,3309,167239,15662c196165,44455,223045,107195,238175,152607c259892,217480,151574,195885,151574,239164c151574,260759,194919,314791,243605,363490c292379,412101,346494,455379,368122,455379c411467,455379,389750,347227,454723,368822c500293,384019,563130,410857,591967,439650c604339,452002,610391,464710,606297,476974c584669,541848,519696,606721,476440,606721c389750,606721,281520,585037,151574,455379c21628,325632,0,217480,0,131012c0,87733,64973,22949,129946,1265xm303784,0c471287,0,607639,136050,607639,303290l577200,303290c577200,152578,454822,30302,303784,30302xe">
                    <v:path o:connectlocs="94139,37590;150624,93986;141219,93986;94139,47007;94139,18805;169451,93986;160048,93986;94139,28196;42668,9590;9487,40599;53673,134397;147644,178542;178701,145385;176743,142934;137908,123299;136280,122913;133108,130899;114077,150590;68788,119333;37483,74114;57204,55084;65202,51917;64816,50292;45123,11545;42668,9590;40269,392;51825,4853;73808,47291;46971,74114;75491,112641;114077,141116;140914,114293;183445,136242;187886,147808;147644,188016;46971,141116;0,40599;40269,392;94139,0;188302,93986;178869,93986;94139,9390" o:connectangles="0,0,0,0,0,0,0,0,0,0,0,0,0,0,0,0,0,0,0,0,0,0,0,0,0,0,0,0,0,0,0,0,0,0,0,0,0,0,0,0,0,0"/>
                    <v:fill on="t" focussize="0,0"/>
                    <v:stroke on="f" weight="1pt" miterlimit="4" joinstyle="miter"/>
                    <v:imagedata o:title=""/>
                    <o:lock v:ext="edit" aspectratio="f"/>
                    <v:textbox inset="2.9992125984252pt,2.9992125984252pt,2.9992125984252pt,2.9992125984252pt"/>
                  </v:shape>
                  <v:shape id="Shape 2526" o:spid="_x0000_s1026" o:spt="100" style="position:absolute;left:3188945;top:1058061;height:144850;width:188302;v-text-anchor:middle;" filled="t" stroked="f" coordsize="6827,5259" o:gfxdata="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W21tugAAANsA&#10;AAAPAAAAAAAAAAEAIAAAACIAAABkcnMvZG93bnJldi54bWxQSwECFAAUAAAACACHTuJAMy8FnjsA&#10;AAA5AAAAEAAAAAAAAAABACAAAAAJAQAAZHJzL3NoYXBleG1sLnhtbFBLBQYAAAAABgAGAFsBAACz&#10;AwAAAAA=&#10;" path="m6394,0l433,0c194,0,0,194,0,433l0,4826c0,5065,194,5259,433,5259l6394,5259c6632,5259,6827,5065,6827,4826l6827,433c6827,194,6632,0,6394,0xm5838,245l3413,2012,988,245,5838,245xm768,5014l433,5014c329,5014,245,4929,245,4826l245,1019,768,1400,768,5014xm5814,5014l1013,5014,1013,1578,3341,3275c3363,3291,3388,3299,3413,3299c3439,3299,3464,3291,3485,3275l5814,1578,5814,5014xm6582,4826c6582,4929,6497,5014,6394,5014l6059,5014,6059,1400,6582,1019,6582,4826xm6582,716l3413,3025,245,716,245,433c245,329,329,245,433,245l573,245,3341,2263c3363,2279,3388,2286,3413,2286c3439,2286,3464,2279,3485,2263l6254,245,6394,245c6497,245,6582,329,6582,433l6582,716xe">
                    <v:path o:connectlocs="176359,0;11942,0;0,11926;0,132923;11942,144850;176359,144850;188302,132923;188302,11926;176359,0;161023,6748;94137,55417;27250,6748;161023,6748;21182,138101;11942,138101;6757,132923;6757,28066;21182,38560;21182,138101;160361,138101;27940,138101;27940,43463;92151,90204;94137,90865;96123,90204;160361,43463;160361,138101;181544,132923;176359,138101;167119,138101;167119,38560;181544,28066;181544,132923;181544,19720;94137,83318;6757,19720;6757,11926;11942,6748;15804,6748;92151,62330;94137,62963;96123,62330;172497,6748;176359,6748;181544,11926;181544,19720" o:connectangles="0,0,0,0,0,0,0,0,0,0,0,0,0,0,0,0,0,0,0,0,0,0,0,0,0,0,0,0,0,0,0,0,0,0,0,0,0,0,0,0,0,0,0,0,0,0"/>
                    <v:fill on="t" focussize="0,0"/>
                    <v:stroke on="f" weight="1pt" miterlimit="4" joinstyle="miter"/>
                    <v:imagedata o:title=""/>
                    <o:lock v:ext="edit" aspectratio="f"/>
                    <v:textbox inset="2.9992125984252pt,2.9992125984252pt,2.9992125984252pt,2.9992125984252pt"/>
                  </v:shape>
                </v:group>
              </v:group>
            </w:pict>
          </mc:Fallback>
        </mc:AlternateContent>
      </w: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59264" behindDoc="0" locked="0" layoutInCell="1" allowOverlap="1">
                <wp:simplePos x="0" y="0"/>
                <wp:positionH relativeFrom="margin">
                  <wp:posOffset>57785</wp:posOffset>
                </wp:positionH>
                <wp:positionV relativeFrom="page">
                  <wp:posOffset>2348230</wp:posOffset>
                </wp:positionV>
                <wp:extent cx="6922135" cy="1472565"/>
                <wp:effectExtent l="0" t="0" r="0" b="0"/>
                <wp:wrapNone/>
                <wp:docPr id="24" name="组合 24"/>
                <wp:cNvGraphicFramePr/>
                <a:graphic xmlns:a="http://schemas.openxmlformats.org/drawingml/2006/main">
                  <a:graphicData uri="http://schemas.microsoft.com/office/word/2010/wordprocessingGroup">
                    <wpg:wgp>
                      <wpg:cNvGrpSpPr/>
                      <wpg:grpSpPr>
                        <a:xfrm>
                          <a:off x="0" y="0"/>
                          <a:ext cx="6922134" cy="1472739"/>
                          <a:chOff x="38073" y="57150"/>
                          <a:chExt cx="6922786" cy="1473143"/>
                        </a:xfrm>
                      </wpg:grpSpPr>
                      <wpg:grpSp>
                        <wpg:cNvPr id="23" name="组合 23"/>
                        <wpg:cNvGrpSpPr/>
                        <wpg:grpSpPr>
                          <a:xfrm>
                            <a:off x="127756" y="57150"/>
                            <a:ext cx="6774406" cy="287655"/>
                            <a:chOff x="127756" y="0"/>
                            <a:chExt cx="6774413" cy="252000"/>
                          </a:xfrm>
                        </wpg:grpSpPr>
                        <wps:wsp>
                          <wps:cNvPr id="22" name="矩形 22"/>
                          <wps:cNvSpPr/>
                          <wps:spPr>
                            <a:xfrm>
                              <a:off x="175367" y="0"/>
                              <a:ext cx="6726802" cy="252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教育背景</w:t>
                                </w:r>
                              </w:p>
                              <w:p>
                                <w:pPr>
                                  <w:adjustRightInd w:val="0"/>
                                  <w:snapToGrid w:val="0"/>
                                  <w:spacing w:line="400" w:lineRule="exact"/>
                                  <w:rPr>
                                    <w:rFonts w:ascii="阿里巴巴普惠体 R" w:hAnsi="阿里巴巴普惠体 R" w:eastAsia="阿里巴巴普惠体 R" w:cs="阿里巴巴普惠体 R"/>
                                  </w:rPr>
                                </w:pPr>
                              </w:p>
                            </w:txbxContent>
                          </wps:txbx>
                          <wps:bodyPr rot="0" spcFirstLastPara="0" vertOverflow="overflow" horzOverflow="overflow" vert="horz" wrap="square" lIns="91440" tIns="0" rIns="91440" bIns="0" numCol="1" spcCol="0" rtlCol="0" fromWordArt="0" anchor="ctr" anchorCtr="0" forceAA="0" compatLnSpc="1">
                            <a:noAutofit/>
                          </wps:bodyPr>
                        </wps:wsp>
                        <wps:wsp>
                          <wps:cNvPr id="21" name="矩形 21"/>
                          <wps:cNvSpPr/>
                          <wps:spPr>
                            <a:xfrm>
                              <a:off x="127756" y="0"/>
                              <a:ext cx="45723" cy="252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 name="文本框 2"/>
                        <wps:cNvSpPr txBox="1">
                          <a:spLocks noChangeArrowheads="1"/>
                        </wps:cNvSpPr>
                        <wps:spPr bwMode="auto">
                          <a:xfrm>
                            <a:off x="38073" y="391616"/>
                            <a:ext cx="6922786" cy="1138677"/>
                          </a:xfrm>
                          <a:prstGeom prst="rect">
                            <a:avLst/>
                          </a:prstGeom>
                          <a:noFill/>
                          <a:ln w="9525">
                            <a:noFill/>
                            <a:miter lim="800000"/>
                          </a:ln>
                        </wps:spPr>
                        <wps:txbx>
                          <w:txbxContent>
                            <w:p>
                              <w:pPr>
                                <w:adjustRightInd w:val="0"/>
                                <w:snapToGrid w:val="0"/>
                                <w:rPr>
                                  <w:rFonts w:ascii="阿里巴巴普惠体 B" w:hAnsi="阿里巴巴普惠体 B" w:eastAsia="阿里巴巴普惠体 B" w:cs="阿里巴巴普惠体 B"/>
                                  <w:color w:val="26252A"/>
                                  <w:szCs w:val="21"/>
                                </w:rPr>
                              </w:pPr>
                              <w:r>
                                <w:rPr>
                                  <w:rFonts w:hint="eastAsia" w:ascii="阿里巴巴普惠体 B" w:hAnsi="阿里巴巴普惠体 B" w:eastAsia="阿里巴巴普惠体 B" w:cs="阿里巴巴普惠体 B"/>
                                  <w:color w:val="26252A"/>
                                  <w:szCs w:val="21"/>
                                </w:rPr>
                                <w:t xml:space="preserve">2013.09—2017.06             </w:t>
                              </w:r>
                              <w:r>
                                <w:rPr>
                                  <w:rFonts w:ascii="阿里巴巴普惠体 B" w:hAnsi="阿里巴巴普惠体 B" w:eastAsia="阿里巴巴普惠体 B" w:cs="阿里巴巴普惠体 B"/>
                                  <w:color w:val="26252A"/>
                                  <w:szCs w:val="21"/>
                                </w:rPr>
                                <w:t xml:space="preserve">         </w:t>
                              </w:r>
                              <w:r>
                                <w:rPr>
                                  <w:rFonts w:hint="eastAsia" w:ascii="阿里巴巴普惠体 B" w:hAnsi="阿里巴巴普惠体 B" w:eastAsia="阿里巴巴普惠体 B" w:cs="阿里巴巴普惠体 B"/>
                                  <w:color w:val="26252A"/>
                                  <w:szCs w:val="21"/>
                                </w:rPr>
                                <w:t xml:space="preserve">毕业院校：苏州大学         </w:t>
                              </w:r>
                              <w:r>
                                <w:rPr>
                                  <w:rFonts w:ascii="阿里巴巴普惠体 B" w:hAnsi="阿里巴巴普惠体 B" w:eastAsia="阿里巴巴普惠体 B" w:cs="阿里巴巴普惠体 B"/>
                                  <w:color w:val="26252A"/>
                                  <w:szCs w:val="21"/>
                                </w:rPr>
                                <w:t xml:space="preserve">             </w:t>
                              </w:r>
                              <w:r>
                                <w:rPr>
                                  <w:rFonts w:hint="eastAsia" w:ascii="阿里巴巴普惠体 B" w:hAnsi="阿里巴巴普惠体 B" w:eastAsia="阿里巴巴普惠体 B" w:cs="阿里巴巴普惠体 B"/>
                                  <w:color w:val="26252A"/>
                                  <w:szCs w:val="21"/>
                                </w:rPr>
                                <w:t xml:space="preserve">     行政管理专业 / 本科</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在校表现：</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国家级一等奖学金2次，五四评优优秀党员1次，  GMAT：690 ； TOEFL IBT：95 ； CET6：558</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专业表现：</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主修课GPA10%；专业课排名前30%，其中获得优秀专业实践奖1次</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4.55pt;margin-top:184.9pt;height:115.95pt;width:545.05pt;mso-position-horizontal-relative:margin;mso-position-vertical-relative:page;z-index:251659264;mso-width-relative:page;mso-height-relative:page;" coordorigin="38073,57150" coordsize="6922786,1473143" o:gfxdata="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AIsfVA2QAAAAoBAAAPAAAAAAAAAAEA&#10;IAAAACIAAABkcnMvZG93bnJldi54bWxQSwECFAAUAAAACACHTuJAJspk8g8EAAC8DAAADgAAAAAA&#10;AAABACAAAAAoAQAAZHJzL2Uyb0RvYy54bWxQSwUGAAAAAAYABgBZAQAAqQcAAAAA&#10;">
                <o:lock v:ext="edit" aspectratio="f"/>
                <v:group id="_x0000_s1026" o:spid="_x0000_s1026" o:spt="203" style="position:absolute;left:127756;top:57150;height:287655;width:6774406;" coordorigin="127756,0" coordsize="6774413,2520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_x0000_s1026" o:spid="_x0000_s1026" o:spt="1" style="position:absolute;left:175367;top:0;height:252000;width:6726802;v-text-anchor:middle;" fillcolor="#F2F2F2 [3052]" filled="t" stroked="f" coordsize="21600,21600" o:gfxdata="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8Xrg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2.54mm,0mm,2.54mm,0mm">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教育背景</w:t>
                          </w:r>
                        </w:p>
                        <w:p>
                          <w:pPr>
                            <w:adjustRightInd w:val="0"/>
                            <w:snapToGrid w:val="0"/>
                            <w:spacing w:line="400" w:lineRule="exact"/>
                            <w:rPr>
                              <w:rFonts w:ascii="阿里巴巴普惠体 R" w:hAnsi="阿里巴巴普惠体 R" w:eastAsia="阿里巴巴普惠体 R" w:cs="阿里巴巴普惠体 R"/>
                            </w:rPr>
                          </w:pPr>
                        </w:p>
                      </w:txbxContent>
                    </v:textbox>
                  </v:rect>
                  <v:rect id="_x0000_s1026" o:spid="_x0000_s1026" o:spt="1" style="position:absolute;left:127756;top:0;height:252000;width:45723;v-text-anchor:middle;" fillcolor="#C3986D [3207]" filled="t" stroked="f" coordsize="21600,21600" o:gfxdata="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Bm+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v:shape id="文本框 2" o:spid="_x0000_s1026" o:spt="202" type="#_x0000_t202" style="position:absolute;left:38073;top:391616;height:1138677;width:6922786;" filled="f" stroked="f" coordsize="21600,21600" o:gfxdata="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Hr2b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阿里巴巴普惠体 B" w:hAnsi="阿里巴巴普惠体 B" w:eastAsia="阿里巴巴普惠体 B" w:cs="阿里巴巴普惠体 B"/>
                            <w:color w:val="26252A"/>
                            <w:szCs w:val="21"/>
                          </w:rPr>
                        </w:pPr>
                        <w:r>
                          <w:rPr>
                            <w:rFonts w:hint="eastAsia" w:ascii="阿里巴巴普惠体 B" w:hAnsi="阿里巴巴普惠体 B" w:eastAsia="阿里巴巴普惠体 B" w:cs="阿里巴巴普惠体 B"/>
                            <w:color w:val="26252A"/>
                            <w:szCs w:val="21"/>
                          </w:rPr>
                          <w:t xml:space="preserve">2013.09—2017.06             </w:t>
                        </w:r>
                        <w:r>
                          <w:rPr>
                            <w:rFonts w:ascii="阿里巴巴普惠体 B" w:hAnsi="阿里巴巴普惠体 B" w:eastAsia="阿里巴巴普惠体 B" w:cs="阿里巴巴普惠体 B"/>
                            <w:color w:val="26252A"/>
                            <w:szCs w:val="21"/>
                          </w:rPr>
                          <w:t xml:space="preserve">         </w:t>
                        </w:r>
                        <w:r>
                          <w:rPr>
                            <w:rFonts w:hint="eastAsia" w:ascii="阿里巴巴普惠体 B" w:hAnsi="阿里巴巴普惠体 B" w:eastAsia="阿里巴巴普惠体 B" w:cs="阿里巴巴普惠体 B"/>
                            <w:color w:val="26252A"/>
                            <w:szCs w:val="21"/>
                          </w:rPr>
                          <w:t xml:space="preserve">毕业院校：苏州大学         </w:t>
                        </w:r>
                        <w:r>
                          <w:rPr>
                            <w:rFonts w:ascii="阿里巴巴普惠体 B" w:hAnsi="阿里巴巴普惠体 B" w:eastAsia="阿里巴巴普惠体 B" w:cs="阿里巴巴普惠体 B"/>
                            <w:color w:val="26252A"/>
                            <w:szCs w:val="21"/>
                          </w:rPr>
                          <w:t xml:space="preserve">             </w:t>
                        </w:r>
                        <w:r>
                          <w:rPr>
                            <w:rFonts w:hint="eastAsia" w:ascii="阿里巴巴普惠体 B" w:hAnsi="阿里巴巴普惠体 B" w:eastAsia="阿里巴巴普惠体 B" w:cs="阿里巴巴普惠体 B"/>
                            <w:color w:val="26252A"/>
                            <w:szCs w:val="21"/>
                          </w:rPr>
                          <w:t xml:space="preserve">     行政管理专业 / 本科</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在校表现：</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国家级一等奖学金2次，五四评优优秀党员1次，  GMAT：690 ； TOEFL IBT：95 ； CET6：558</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专业表现：</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主修课GPA10%；专业课排名前30%，其中获得优秀专业实践奖1次</w:t>
                        </w: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7456" behindDoc="0" locked="0" layoutInCell="1" allowOverlap="1">
                <wp:simplePos x="0" y="0"/>
                <wp:positionH relativeFrom="column">
                  <wp:posOffset>-307340</wp:posOffset>
                </wp:positionH>
                <wp:positionV relativeFrom="page">
                  <wp:posOffset>10477500</wp:posOffset>
                </wp:positionV>
                <wp:extent cx="7595870" cy="333375"/>
                <wp:effectExtent l="0" t="0" r="5080" b="9525"/>
                <wp:wrapNone/>
                <wp:docPr id="72" name="组合 72"/>
                <wp:cNvGraphicFramePr/>
                <a:graphic xmlns:a="http://schemas.openxmlformats.org/drawingml/2006/main">
                  <a:graphicData uri="http://schemas.microsoft.com/office/word/2010/wordprocessingGroup">
                    <wpg:wgp>
                      <wpg:cNvGrpSpPr/>
                      <wpg:grpSpPr>
                        <a:xfrm>
                          <a:off x="0" y="0"/>
                          <a:ext cx="7595870" cy="333375"/>
                          <a:chOff x="0" y="0"/>
                          <a:chExt cx="7596000" cy="333375"/>
                        </a:xfrm>
                      </wpg:grpSpPr>
                      <wps:wsp>
                        <wps:cNvPr id="73" name="矩形 73"/>
                        <wps:cNvSpPr/>
                        <wps:spPr>
                          <a:xfrm>
                            <a:off x="0" y="0"/>
                            <a:ext cx="7596000" cy="33337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5648326" y="0"/>
                            <a:ext cx="1409700" cy="3333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80" w:lineRule="exact"/>
                                <w:jc w:val="center"/>
                                <w:rPr>
                                  <w:rFonts w:ascii="微软雅黑" w:hAnsi="微软雅黑" w:eastAsia="微软雅黑"/>
                                  <w:b/>
                                  <w:color w:val="FFFFFF" w:themeColor="background1"/>
                                  <w:sz w:val="28"/>
                                  <w:szCs w:val="2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2pt;margin-top:825pt;height:26.25pt;width:598.1pt;mso-position-vertical-relative:page;z-index:251667456;mso-width-relative:page;mso-height-relative:page;" coordsize="7596000,333375" o:gfxdata="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ArNvaZ3AAAAA4BAAAPAAAAAAAAAAEAIAAAACIAAABkcnMv&#10;ZG93bnJldi54bWxQSwECFAAUAAAACACHTuJAmWzuTBwDAAAgCQAADgAAAAAAAAABACAAAAArAQAA&#10;ZHJzL2Uyb0RvYy54bWxQSwUGAAAAAAYABgBZAQAAuQYAAAAA&#10;">
                <o:lock v:ext="edit" aspectratio="f"/>
                <v:rect id="_x0000_s1026" o:spid="_x0000_s1026" o:spt="1" style="position:absolute;left:0;top:0;height:333375;width:7596000;v-text-anchor:middle;" fillcolor="#271E18 [1615]" filled="t" stroked="f" coordsize="21600,21600" o:gfxdata="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u1Zl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5648326;top:0;height:333375;width:1409700;v-text-anchor:middle;" fillcolor="#C3986D [3207]" filled="t" stroked="f" coordsize="21600,21600" o:gfxdata="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7iu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djustRightInd w:val="0"/>
                          <w:snapToGrid w:val="0"/>
                          <w:spacing w:line="380" w:lineRule="exact"/>
                          <w:jc w:val="center"/>
                          <w:rPr>
                            <w:rFonts w:ascii="微软雅黑" w:hAnsi="微软雅黑" w:eastAsia="微软雅黑"/>
                            <w:b/>
                            <w:color w:val="FFFFFF" w:themeColor="background1"/>
                            <w:sz w:val="28"/>
                            <w:szCs w:val="28"/>
                            <w14:textFill>
                              <w14:solidFill>
                                <w14:schemeClr w14:val="bg1"/>
                              </w14:solidFill>
                            </w14:textFill>
                          </w:rPr>
                        </w:pPr>
                      </w:p>
                    </w:txbxContent>
                  </v:textbox>
                </v:rect>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57785</wp:posOffset>
                </wp:positionH>
                <wp:positionV relativeFrom="page">
                  <wp:posOffset>8539480</wp:posOffset>
                </wp:positionV>
                <wp:extent cx="6922135" cy="1299845"/>
                <wp:effectExtent l="0" t="0" r="0" b="0"/>
                <wp:wrapNone/>
                <wp:docPr id="59" name="组合 59"/>
                <wp:cNvGraphicFramePr/>
                <a:graphic xmlns:a="http://schemas.openxmlformats.org/drawingml/2006/main">
                  <a:graphicData uri="http://schemas.microsoft.com/office/word/2010/wordprocessingGroup">
                    <wpg:wgp>
                      <wpg:cNvGrpSpPr/>
                      <wpg:grpSpPr>
                        <a:xfrm>
                          <a:off x="0" y="0"/>
                          <a:ext cx="6922134" cy="1299852"/>
                          <a:chOff x="38073" y="57150"/>
                          <a:chExt cx="6922786" cy="1300209"/>
                        </a:xfrm>
                      </wpg:grpSpPr>
                      <wpg:grpSp>
                        <wpg:cNvPr id="60" name="组合 60"/>
                        <wpg:cNvGrpSpPr/>
                        <wpg:grpSpPr>
                          <a:xfrm>
                            <a:off x="127756" y="57150"/>
                            <a:ext cx="6774406" cy="287655"/>
                            <a:chOff x="127756" y="0"/>
                            <a:chExt cx="6774413" cy="252000"/>
                          </a:xfrm>
                        </wpg:grpSpPr>
                        <wps:wsp>
                          <wps:cNvPr id="61" name="矩形 61"/>
                          <wps:cNvSpPr/>
                          <wps:spPr>
                            <a:xfrm>
                              <a:off x="175367" y="0"/>
                              <a:ext cx="6726802" cy="252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自我评价</w:t>
                                </w:r>
                              </w:p>
                              <w:p>
                                <w:pPr>
                                  <w:adjustRightInd w:val="0"/>
                                  <w:snapToGrid w:val="0"/>
                                  <w:spacing w:line="400" w:lineRule="exact"/>
                                  <w:rPr>
                                    <w:rFonts w:ascii="阿里巴巴普惠体 R" w:hAnsi="阿里巴巴普惠体 R" w:eastAsia="阿里巴巴普惠体 R" w:cs="阿里巴巴普惠体 R"/>
                                  </w:rPr>
                                </w:pPr>
                              </w:p>
                            </w:txbxContent>
                          </wps:txbx>
                          <wps:bodyPr rot="0" spcFirstLastPara="0" vertOverflow="overflow" horzOverflow="overflow" vert="horz" wrap="square" lIns="91440" tIns="0" rIns="91440" bIns="0" numCol="1" spcCol="0" rtlCol="0" fromWordArt="0" anchor="ctr" anchorCtr="0" forceAA="0" compatLnSpc="1">
                            <a:noAutofit/>
                          </wps:bodyPr>
                        </wps:wsp>
                        <wps:wsp>
                          <wps:cNvPr id="63" name="矩形 63"/>
                          <wps:cNvSpPr/>
                          <wps:spPr>
                            <a:xfrm>
                              <a:off x="127756" y="0"/>
                              <a:ext cx="45723" cy="252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5" name="文本框 2"/>
                        <wps:cNvSpPr txBox="1">
                          <a:spLocks noChangeArrowheads="1"/>
                        </wps:cNvSpPr>
                        <wps:spPr bwMode="auto">
                          <a:xfrm>
                            <a:off x="38073" y="391256"/>
                            <a:ext cx="6922786" cy="966103"/>
                          </a:xfrm>
                          <a:prstGeom prst="rect">
                            <a:avLst/>
                          </a:prstGeom>
                          <a:noFill/>
                          <a:ln w="9525">
                            <a:noFill/>
                            <a:miter lim="800000"/>
                          </a:ln>
                        </wps:spPr>
                        <wps:txbx>
                          <w:txbxContent>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团队意识集体荣誉强，学习能力动手强，乐观积极，遇到问题能迎难而上，责任心强，能很好地完成任务，善于沟通，热爱生活，待人热情。本人性格自信开朗，乐观，有较强的进取心和学习心；对工作热情积极，细心认真，吃苦耐劳；希望可以通过自己的努力，能把自己所学的知识运用到工作中同时也能通过工作学习到更多的知识 。做事有条理，能吃苦耐劳，有较强的表达能力和沟通能力，善于与人合作，有团队精神，能快速适应各种环境，勤奋好学，能够认识自己的不足并努力改正，不断完善自我。</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4.55pt;margin-top:672.4pt;height:102.35pt;width:545.05pt;mso-position-horizontal-relative:margin;mso-position-vertical-relative:page;z-index:251666432;mso-width-relative:page;mso-height-relative:page;" coordorigin="38073,57150" coordsize="6922786,1300209" o:gfxdata="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AAAAAZHJzL1BLAQIUABQAAAAIAIdO4kDguU0K3AAAAAwBAAAPAAAA&#10;AAAAAAEAIAAAACIAAABkcnMvZG93bnJldi54bWxQSwECFAAUAAAACACHTuJAOnSOGBIEAAC8DAAA&#10;DgAAAAAAAAABACAAAAArAQAAZHJzL2Uyb0RvYy54bWxQSwUGAAAAAAYABgBZAQAArwcAAAAA&#10;">
                <o:lock v:ext="edit" aspectratio="f"/>
                <v:group id="_x0000_s1026" o:spid="_x0000_s1026" o:spt="203" style="position:absolute;left:127756;top:57150;height:287655;width:6774406;" coordorigin="127756,0" coordsize="6774413,25200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ect id="_x0000_s1026" o:spid="_x0000_s1026" o:spt="1" style="position:absolute;left:175367;top:0;height:252000;width:6726802;v-text-anchor:middle;" fillcolor="#F2F2F2 [3052]" filled="t" stroked="f" coordsize="21600,21600" o:gfxdata="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SV1X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2.54mm,0mm,2.54mm,0mm">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自我评价</w:t>
                          </w:r>
                        </w:p>
                        <w:p>
                          <w:pPr>
                            <w:adjustRightInd w:val="0"/>
                            <w:snapToGrid w:val="0"/>
                            <w:spacing w:line="400" w:lineRule="exact"/>
                            <w:rPr>
                              <w:rFonts w:ascii="阿里巴巴普惠体 R" w:hAnsi="阿里巴巴普惠体 R" w:eastAsia="阿里巴巴普惠体 R" w:cs="阿里巴巴普惠体 R"/>
                            </w:rPr>
                          </w:pPr>
                        </w:p>
                      </w:txbxContent>
                    </v:textbox>
                  </v:rect>
                  <v:rect id="_x0000_s1026" o:spid="_x0000_s1026" o:spt="1" style="position:absolute;left:127756;top:0;height:252000;width:45723;v-text-anchor:middle;" fillcolor="#C3986D [3207]" filled="t" stroked="f" coordsize="21600,21600" o:gfxdata="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4RD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文本框 2" o:spid="_x0000_s1026" o:spt="202" type="#_x0000_t202" style="position:absolute;left:38073;top:391256;height:966103;width:6922786;" filled="f" stroked="f" coordsize="21600,21600" o:gfxdata="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Hk0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团队意识集体荣誉强，学习能力动手强，乐观积极，遇到问题能迎难而上，责任心强，能很好地完成任务，善于沟通，热爱生活，待人热情。本人性格自信开朗，乐观，有较强的进取心和学习心；对工作热情积极，细心认真，吃苦耐劳；希望可以通过自己的努力，能把自己所学的知识运用到工作中同时也能通过工作学习到更多的知识 。做事有条理，能吃苦耐劳，有较强的表达能力和沟通能力，善于与人合作，有团队精神，能快速适应各种环境，勤奋好学，能够认识自己的不足并努力改正，不断完善自我。</w:t>
                        </w:r>
                      </w:p>
                    </w:txbxContent>
                  </v:textbox>
                </v:shape>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57785</wp:posOffset>
                </wp:positionH>
                <wp:positionV relativeFrom="page">
                  <wp:posOffset>5844540</wp:posOffset>
                </wp:positionV>
                <wp:extent cx="6922135" cy="1818640"/>
                <wp:effectExtent l="0" t="0" r="0" b="0"/>
                <wp:wrapNone/>
                <wp:docPr id="54" name="组合 54"/>
                <wp:cNvGraphicFramePr/>
                <a:graphic xmlns:a="http://schemas.openxmlformats.org/drawingml/2006/main">
                  <a:graphicData uri="http://schemas.microsoft.com/office/word/2010/wordprocessingGroup">
                    <wpg:wgp>
                      <wpg:cNvGrpSpPr/>
                      <wpg:grpSpPr>
                        <a:xfrm>
                          <a:off x="0" y="0"/>
                          <a:ext cx="6922134" cy="1818651"/>
                          <a:chOff x="38073" y="57150"/>
                          <a:chExt cx="6922786" cy="1819150"/>
                        </a:xfrm>
                      </wpg:grpSpPr>
                      <wpg:grpSp>
                        <wpg:cNvPr id="55" name="组合 55"/>
                        <wpg:cNvGrpSpPr/>
                        <wpg:grpSpPr>
                          <a:xfrm>
                            <a:off x="127756" y="57150"/>
                            <a:ext cx="6774406" cy="287655"/>
                            <a:chOff x="127756" y="0"/>
                            <a:chExt cx="6774413" cy="252000"/>
                          </a:xfrm>
                        </wpg:grpSpPr>
                        <wps:wsp>
                          <wps:cNvPr id="56" name="矩形 56"/>
                          <wps:cNvSpPr/>
                          <wps:spPr>
                            <a:xfrm>
                              <a:off x="175367" y="0"/>
                              <a:ext cx="6726802" cy="252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实践经历</w:t>
                                </w:r>
                              </w:p>
                              <w:p>
                                <w:pPr>
                                  <w:adjustRightInd w:val="0"/>
                                  <w:snapToGrid w:val="0"/>
                                  <w:spacing w:line="400" w:lineRule="exact"/>
                                  <w:rPr>
                                    <w:rFonts w:ascii="阿里巴巴普惠体 R" w:hAnsi="阿里巴巴普惠体 R" w:eastAsia="阿里巴巴普惠体 R" w:cs="阿里巴巴普惠体 R"/>
                                  </w:rPr>
                                </w:pPr>
                              </w:p>
                            </w:txbxContent>
                          </wps:txbx>
                          <wps:bodyPr rot="0" spcFirstLastPara="0" vertOverflow="overflow" horzOverflow="overflow" vert="horz" wrap="square" lIns="91440" tIns="0" rIns="91440" bIns="0" numCol="1" spcCol="0" rtlCol="0" fromWordArt="0" anchor="ctr" anchorCtr="0" forceAA="0" compatLnSpc="1">
                            <a:noAutofit/>
                          </wps:bodyPr>
                        </wps:wsp>
                        <wps:wsp>
                          <wps:cNvPr id="57" name="矩形 57"/>
                          <wps:cNvSpPr/>
                          <wps:spPr>
                            <a:xfrm>
                              <a:off x="127756" y="0"/>
                              <a:ext cx="45723" cy="252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8" name="文本框 2"/>
                        <wps:cNvSpPr txBox="1">
                          <a:spLocks noChangeArrowheads="1"/>
                        </wps:cNvSpPr>
                        <wps:spPr bwMode="auto">
                          <a:xfrm>
                            <a:off x="38073" y="391259"/>
                            <a:ext cx="6922786" cy="1485041"/>
                          </a:xfrm>
                          <a:prstGeom prst="rect">
                            <a:avLst/>
                          </a:prstGeom>
                          <a:noFill/>
                          <a:ln w="9525">
                            <a:noFill/>
                            <a:miter lim="800000"/>
                          </a:ln>
                        </wps:spPr>
                        <wps:txbx>
                          <w:txbxContent>
                            <w:p>
                              <w:pPr>
                                <w:adjustRightInd w:val="0"/>
                                <w:snapToGrid w:val="0"/>
                                <w:rPr>
                                  <w:rFonts w:ascii="阿里巴巴普惠体 B" w:hAnsi="阿里巴巴普惠体 B" w:eastAsia="阿里巴巴普惠体 B" w:cs="阿里巴巴普惠体 B"/>
                                  <w:color w:val="26252A"/>
                                  <w:szCs w:val="21"/>
                                </w:rPr>
                              </w:pPr>
                              <w:r>
                                <w:rPr>
                                  <w:rFonts w:hint="eastAsia" w:ascii="阿里巴巴普惠体 B" w:hAnsi="阿里巴巴普惠体 B" w:eastAsia="阿里巴巴普惠体 B" w:cs="阿里巴巴普惠体 B"/>
                                  <w:color w:val="26252A"/>
                                  <w:szCs w:val="21"/>
                                </w:rPr>
                                <w:t>毕业论文：加强经营性资金控制提高企业财务管理水平</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论文概述：</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作为世界领先的高科技工业电池设计开发及制造商T 公司的中国子公司——S 公司，在日常经营管理中努力加强经营性营运资金的管理，以不断提升企业资金增值能力。在整个营运资金控制过程中，将此关键控制指标作为全公司管理层的业绩考核指标之一。</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重要观点：</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在实务中，财务部门积极协调销售、采购、生产、仓管、物流、质控等部门共同参与其中，齐抓共管，促使该指标稳中有降，并控制在设定的预算目标之内。</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4.55pt;margin-top:460.2pt;height:143.2pt;width:545.05pt;mso-position-horizontal-relative:margin;mso-position-vertical-relative:page;z-index:251665408;mso-width-relative:page;mso-height-relative:page;" coordorigin="38073,57150" coordsize="6922786,1819150" o:gfxdata="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IhirRbaAAAACwEAAA8AAAAAAAAAAQAg&#10;AAAAIgAAAGRycy9kb3ducmV2LnhtbFBLAQIUABQAAAAIAIdO4kDmSp03DQQAAL0MAAAOAAAAAAAA&#10;AAEAIAAAACkBAABkcnMvZTJvRG9jLnhtbFBLBQYAAAAABgAGAFkBAACoBwAAAAA=&#10;">
                <o:lock v:ext="edit" aspectratio="f"/>
                <v:group id="_x0000_s1026" o:spid="_x0000_s1026" o:spt="203" style="position:absolute;left:127756;top:57150;height:287655;width:6774406;" coordorigin="127756,0" coordsize="6774413,25200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_x0000_s1026" o:spid="_x0000_s1026" o:spt="1" style="position:absolute;left:175367;top:0;height:252000;width:6726802;v-text-anchor:middle;" fillcolor="#F2F2F2 [3052]" filled="t" stroked="f" coordsize="21600,21600" o:gfxdata="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MD56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inset="2.54mm,0mm,2.54mm,0mm">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实践经历</w:t>
                          </w:r>
                        </w:p>
                        <w:p>
                          <w:pPr>
                            <w:adjustRightInd w:val="0"/>
                            <w:snapToGrid w:val="0"/>
                            <w:spacing w:line="400" w:lineRule="exact"/>
                            <w:rPr>
                              <w:rFonts w:ascii="阿里巴巴普惠体 R" w:hAnsi="阿里巴巴普惠体 R" w:eastAsia="阿里巴巴普惠体 R" w:cs="阿里巴巴普惠体 R"/>
                            </w:rPr>
                          </w:pPr>
                        </w:p>
                      </w:txbxContent>
                    </v:textbox>
                  </v:rect>
                  <v:rect id="_x0000_s1026" o:spid="_x0000_s1026" o:spt="1" style="position:absolute;left:127756;top:0;height:252000;width:45723;v-text-anchor:middle;" fillcolor="#C3986D [3207]" filled="t" stroked="f" coordsize="21600,21600" o:gfxdata="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3Ej9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文本框 2" o:spid="_x0000_s1026" o:spt="202" type="#_x0000_t202" style="position:absolute;left:38073;top:391259;height:1485041;width:6922786;" filled="f" stroked="f" coordsize="21600,21600" o:gfxdata="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yB8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阿里巴巴普惠体 B" w:hAnsi="阿里巴巴普惠体 B" w:eastAsia="阿里巴巴普惠体 B" w:cs="阿里巴巴普惠体 B"/>
                            <w:color w:val="26252A"/>
                            <w:szCs w:val="21"/>
                          </w:rPr>
                        </w:pPr>
                        <w:r>
                          <w:rPr>
                            <w:rFonts w:hint="eastAsia" w:ascii="阿里巴巴普惠体 B" w:hAnsi="阿里巴巴普惠体 B" w:eastAsia="阿里巴巴普惠体 B" w:cs="阿里巴巴普惠体 B"/>
                            <w:color w:val="26252A"/>
                            <w:szCs w:val="21"/>
                          </w:rPr>
                          <w:t>毕业论文：加强经营性资金控制提高企业财务管理水平</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论文概述：</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作为世界领先的高科技工业电池设计开发及制造商T 公司的中国子公司——S 公司，在日常经营管理中努力加强经营性营运资金的管理，以不断提升企业资金增值能力。在整个营运资金控制过程中，将此关键控制指标作为全公司管理层的业绩考核指标之一。</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重要观点：</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在实务中，财务部门积极协调销售、采购、生产、仓管、物流、质控等部门共同参与其中，齐抓共管，促使该指标稳中有降，并控制在设定的预算目标之内。</w:t>
                        </w: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57785</wp:posOffset>
                </wp:positionH>
                <wp:positionV relativeFrom="page">
                  <wp:posOffset>4331335</wp:posOffset>
                </wp:positionV>
                <wp:extent cx="6922135" cy="953770"/>
                <wp:effectExtent l="0" t="0" r="0" b="0"/>
                <wp:wrapNone/>
                <wp:docPr id="49" name="组合 49"/>
                <wp:cNvGraphicFramePr/>
                <a:graphic xmlns:a="http://schemas.openxmlformats.org/drawingml/2006/main">
                  <a:graphicData uri="http://schemas.microsoft.com/office/word/2010/wordprocessingGroup">
                    <wpg:wgp>
                      <wpg:cNvGrpSpPr/>
                      <wpg:grpSpPr>
                        <a:xfrm>
                          <a:off x="0" y="0"/>
                          <a:ext cx="6922134" cy="954039"/>
                          <a:chOff x="38073" y="57150"/>
                          <a:chExt cx="6922786" cy="954301"/>
                        </a:xfrm>
                      </wpg:grpSpPr>
                      <wpg:grpSp>
                        <wpg:cNvPr id="50" name="组合 50"/>
                        <wpg:cNvGrpSpPr/>
                        <wpg:grpSpPr>
                          <a:xfrm>
                            <a:off x="127756" y="57150"/>
                            <a:ext cx="6774406" cy="287655"/>
                            <a:chOff x="127756" y="0"/>
                            <a:chExt cx="6774413" cy="252000"/>
                          </a:xfrm>
                        </wpg:grpSpPr>
                        <wps:wsp>
                          <wps:cNvPr id="51" name="矩形 51"/>
                          <wps:cNvSpPr/>
                          <wps:spPr>
                            <a:xfrm>
                              <a:off x="175367" y="0"/>
                              <a:ext cx="6726802" cy="252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考研信息</w:t>
                                </w:r>
                              </w:p>
                              <w:p>
                                <w:pPr>
                                  <w:adjustRightInd w:val="0"/>
                                  <w:snapToGrid w:val="0"/>
                                  <w:spacing w:line="400" w:lineRule="exact"/>
                                  <w:rPr>
                                    <w:rFonts w:ascii="阿里巴巴普惠体 R" w:hAnsi="阿里巴巴普惠体 R" w:eastAsia="阿里巴巴普惠体 R" w:cs="阿里巴巴普惠体 R"/>
                                  </w:rPr>
                                </w:pPr>
                              </w:p>
                            </w:txbxContent>
                          </wps:txbx>
                          <wps:bodyPr rot="0" spcFirstLastPara="0" vertOverflow="overflow" horzOverflow="overflow" vert="horz" wrap="square" lIns="91440" tIns="0" rIns="91440" bIns="0" numCol="1" spcCol="0" rtlCol="0" fromWordArt="0" anchor="ctr" anchorCtr="0" forceAA="0" compatLnSpc="1">
                            <a:noAutofit/>
                          </wps:bodyPr>
                        </wps:wsp>
                        <wps:wsp>
                          <wps:cNvPr id="52" name="矩形 52"/>
                          <wps:cNvSpPr/>
                          <wps:spPr>
                            <a:xfrm>
                              <a:off x="127756" y="0"/>
                              <a:ext cx="45723" cy="252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3" name="文本框 2"/>
                        <wps:cNvSpPr txBox="1">
                          <a:spLocks noChangeArrowheads="1"/>
                        </wps:cNvSpPr>
                        <wps:spPr bwMode="auto">
                          <a:xfrm>
                            <a:off x="38073" y="391427"/>
                            <a:ext cx="6922786" cy="620024"/>
                          </a:xfrm>
                          <a:prstGeom prst="rect">
                            <a:avLst/>
                          </a:prstGeom>
                          <a:noFill/>
                          <a:ln w="9525">
                            <a:noFill/>
                            <a:miter lim="800000"/>
                          </a:ln>
                        </wps:spPr>
                        <wps:txbx>
                          <w:txbxContent>
                            <w:p>
                              <w:pPr>
                                <w:adjustRightInd w:val="0"/>
                                <w:snapToGrid w:val="0"/>
                                <w:rPr>
                                  <w:rFonts w:ascii="阿里巴巴普惠体 B" w:hAnsi="阿里巴巴普惠体 B" w:eastAsia="阿里巴巴普惠体 B" w:cs="阿里巴巴普惠体 B"/>
                                  <w:color w:val="26252A"/>
                                  <w:szCs w:val="21"/>
                                </w:rPr>
                              </w:pPr>
                              <w:r>
                                <w:rPr>
                                  <w:rFonts w:hint="eastAsia" w:ascii="阿里巴巴普惠体 B" w:hAnsi="阿里巴巴普惠体 B" w:eastAsia="阿里巴巴普惠体 B" w:cs="阿里巴巴普惠体 B"/>
                                  <w:color w:val="26252A"/>
                                  <w:szCs w:val="21"/>
                                </w:rPr>
                                <w:t xml:space="preserve">报考院校： 华中科技大学         </w:t>
                              </w:r>
                              <w:r>
                                <w:rPr>
                                  <w:rFonts w:ascii="阿里巴巴普惠体 B" w:hAnsi="阿里巴巴普惠体 B" w:eastAsia="阿里巴巴普惠体 B" w:cs="阿里巴巴普惠体 B"/>
                                  <w:color w:val="26252A"/>
                                  <w:szCs w:val="21"/>
                                </w:rPr>
                                <w:t xml:space="preserve">       </w:t>
                              </w:r>
                              <w:r>
                                <w:rPr>
                                  <w:rFonts w:hint="eastAsia" w:ascii="阿里巴巴普惠体 B" w:hAnsi="阿里巴巴普惠体 B" w:eastAsia="阿里巴巴普惠体 B" w:cs="阿里巴巴普惠体 B"/>
                                  <w:color w:val="26252A"/>
                                  <w:szCs w:val="21"/>
                                </w:rPr>
                                <w:t>报考专业：信息管理专业</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考研成绩： 总分（320）</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 xml:space="preserve">单科分数： 数学（80）、 </w:t>
                              </w:r>
                              <w:r>
                                <w:rPr>
                                  <w:rFonts w:ascii="阿里巴巴普惠体 R" w:hAnsi="阿里巴巴普惠体 R" w:eastAsia="阿里巴巴普惠体 R" w:cs="阿里巴巴普惠体 R"/>
                                  <w:color w:val="414141"/>
                                  <w:szCs w:val="21"/>
                                </w:rPr>
                                <w:t xml:space="preserve"> </w:t>
                              </w:r>
                              <w:r>
                                <w:rPr>
                                  <w:rFonts w:hint="eastAsia" w:ascii="阿里巴巴普惠体 R" w:hAnsi="阿里巴巴普惠体 R" w:eastAsia="阿里巴巴普惠体 R" w:cs="阿里巴巴普惠体 R"/>
                                  <w:color w:val="414141"/>
                                  <w:szCs w:val="21"/>
                                </w:rPr>
                                <w:t xml:space="preserve">英语（80）、 </w:t>
                              </w:r>
                              <w:r>
                                <w:rPr>
                                  <w:rFonts w:ascii="阿里巴巴普惠体 R" w:hAnsi="阿里巴巴普惠体 R" w:eastAsia="阿里巴巴普惠体 R" w:cs="阿里巴巴普惠体 R"/>
                                  <w:color w:val="414141"/>
                                  <w:szCs w:val="21"/>
                                </w:rPr>
                                <w:t xml:space="preserve"> </w:t>
                              </w:r>
                              <w:r>
                                <w:rPr>
                                  <w:rFonts w:hint="eastAsia" w:ascii="阿里巴巴普惠体 R" w:hAnsi="阿里巴巴普惠体 R" w:eastAsia="阿里巴巴普惠体 R" w:cs="阿里巴巴普惠体 R"/>
                                  <w:color w:val="414141"/>
                                  <w:szCs w:val="21"/>
                                </w:rPr>
                                <w:t xml:space="preserve">思想政治（80）、 </w:t>
                              </w:r>
                              <w:r>
                                <w:rPr>
                                  <w:rFonts w:ascii="阿里巴巴普惠体 R" w:hAnsi="阿里巴巴普惠体 R" w:eastAsia="阿里巴巴普惠体 R" w:cs="阿里巴巴普惠体 R"/>
                                  <w:color w:val="414141"/>
                                  <w:szCs w:val="21"/>
                                </w:rPr>
                                <w:t xml:space="preserve"> </w:t>
                              </w:r>
                              <w:r>
                                <w:rPr>
                                  <w:rFonts w:hint="eastAsia" w:ascii="阿里巴巴普惠体 R" w:hAnsi="阿里巴巴普惠体 R" w:eastAsia="阿里巴巴普惠体 R" w:cs="阿里巴巴普惠体 R"/>
                                  <w:color w:val="414141"/>
                                  <w:szCs w:val="21"/>
                                </w:rPr>
                                <w:t>专业课（80）</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4.55pt;margin-top:341.05pt;height:75.1pt;width:545.05pt;mso-position-horizontal-relative:margin;mso-position-vertical-relative:page;z-index:251664384;mso-width-relative:page;mso-height-relative:page;" coordorigin="38073,57150" coordsize="6922786,954301" o:gfxdata="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APfZCX2gAAAAoBAAAPAAAAAAAAAAEA&#10;IAAAACIAAABkcnMvZG93bnJldi54bWxQSwECFAAUAAAACACHTuJADZFZ8w4EAAC6DAAADgAAAAAA&#10;AAABACAAAAApAQAAZHJzL2Uyb0RvYy54bWxQSwUGAAAAAAYABgBZAQAAqQcAAAAA&#10;">
                <o:lock v:ext="edit" aspectratio="f"/>
                <v:group id="_x0000_s1026" o:spid="_x0000_s1026" o:spt="203" style="position:absolute;left:127756;top:57150;height:287655;width:6774406;" coordorigin="127756,0" coordsize="6774413,25200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_x0000_s1026" o:spid="_x0000_s1026" o:spt="1" style="position:absolute;left:175367;top:0;height:252000;width:6726802;v-text-anchor:middle;" fillcolor="#F2F2F2 [3052]" filled="t" stroked="f" coordsize="21600,21600" o:gfxdata="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JZfq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2.54mm,0mm,2.54mm,0mm">
                      <w:txbxContent>
                        <w:p>
                          <w:pPr>
                            <w:adjustRightInd w:val="0"/>
                            <w:snapToGrid w:val="0"/>
                            <w:spacing w:line="400" w:lineRule="exact"/>
                            <w:jc w:val="left"/>
                            <w:rPr>
                              <w:rFonts w:ascii="阿里巴巴普惠体 B" w:hAnsi="阿里巴巴普惠体 B" w:eastAsia="阿里巴巴普惠体 B" w:cs="阿里巴巴普惠体 B"/>
                              <w:color w:val="C3986D" w:themeColor="accent4"/>
                              <w14:textFill>
                                <w14:solidFill>
                                  <w14:schemeClr w14:val="accent4"/>
                                </w14:solidFill>
                              </w14:textFill>
                            </w:rPr>
                          </w:pPr>
                          <w:r>
                            <w:rPr>
                              <w:rFonts w:hint="eastAsia" w:ascii="阿里巴巴普惠体 B" w:hAnsi="阿里巴巴普惠体 B" w:eastAsia="阿里巴巴普惠体 B" w:cs="阿里巴巴普惠体 B"/>
                              <w:color w:val="C3986D" w:themeColor="accent4"/>
                              <w:sz w:val="28"/>
                              <w:szCs w:val="28"/>
                              <w14:textFill>
                                <w14:solidFill>
                                  <w14:schemeClr w14:val="accent4"/>
                                </w14:solidFill>
                              </w14:textFill>
                            </w:rPr>
                            <w:t>考研信息</w:t>
                          </w:r>
                        </w:p>
                        <w:p>
                          <w:pPr>
                            <w:adjustRightInd w:val="0"/>
                            <w:snapToGrid w:val="0"/>
                            <w:spacing w:line="400" w:lineRule="exact"/>
                            <w:rPr>
                              <w:rFonts w:ascii="阿里巴巴普惠体 R" w:hAnsi="阿里巴巴普惠体 R" w:eastAsia="阿里巴巴普惠体 R" w:cs="阿里巴巴普惠体 R"/>
                            </w:rPr>
                          </w:pPr>
                        </w:p>
                      </w:txbxContent>
                    </v:textbox>
                  </v:rect>
                  <v:rect id="_x0000_s1026" o:spid="_x0000_s1026" o:spt="1" style="position:absolute;left:127756;top:0;height:252000;width:45723;v-text-anchor:middle;" fillcolor="#C3986D [3207]" filled="t" stroked="f" coordsize="21600,21600" o:gfxdata="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62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v:shape id="文本框 2" o:spid="_x0000_s1026" o:spt="202" type="#_x0000_t202" style="position:absolute;left:38073;top:391427;height:620024;width:6922786;" filled="f" stroked="f" coordsize="21600,21600" o:gfxdata="UEsDBAoAAAAAAIdO4kAAAAAAAAAAAAAAAAAEAAAAZHJzL1BLAwQUAAAACACHTuJAswgTgLsAAADb&#10;AAAADwAAAGRycy9kb3ducmV2LnhtbEWPwWrDMBBE74X+g9hCb43kl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gTg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阿里巴巴普惠体 B" w:hAnsi="阿里巴巴普惠体 B" w:eastAsia="阿里巴巴普惠体 B" w:cs="阿里巴巴普惠体 B"/>
                            <w:color w:val="26252A"/>
                            <w:szCs w:val="21"/>
                          </w:rPr>
                        </w:pPr>
                        <w:r>
                          <w:rPr>
                            <w:rFonts w:hint="eastAsia" w:ascii="阿里巴巴普惠体 B" w:hAnsi="阿里巴巴普惠体 B" w:eastAsia="阿里巴巴普惠体 B" w:cs="阿里巴巴普惠体 B"/>
                            <w:color w:val="26252A"/>
                            <w:szCs w:val="21"/>
                          </w:rPr>
                          <w:t xml:space="preserve">报考院校： 华中科技大学         </w:t>
                        </w:r>
                        <w:r>
                          <w:rPr>
                            <w:rFonts w:ascii="阿里巴巴普惠体 B" w:hAnsi="阿里巴巴普惠体 B" w:eastAsia="阿里巴巴普惠体 B" w:cs="阿里巴巴普惠体 B"/>
                            <w:color w:val="26252A"/>
                            <w:szCs w:val="21"/>
                          </w:rPr>
                          <w:t xml:space="preserve">       </w:t>
                        </w:r>
                        <w:r>
                          <w:rPr>
                            <w:rFonts w:hint="eastAsia" w:ascii="阿里巴巴普惠体 B" w:hAnsi="阿里巴巴普惠体 B" w:eastAsia="阿里巴巴普惠体 B" w:cs="阿里巴巴普惠体 B"/>
                            <w:color w:val="26252A"/>
                            <w:szCs w:val="21"/>
                          </w:rPr>
                          <w:t>报考专业：信息管理专业</w:t>
                        </w:r>
                      </w:p>
                      <w:p>
                        <w:pPr>
                          <w:adjustRightInd w:val="0"/>
                          <w:snapToGrid w:val="0"/>
                          <w:rPr>
                            <w:rFonts w:ascii="阿里巴巴普惠体 B" w:hAnsi="阿里巴巴普惠体 B" w:eastAsia="阿里巴巴普惠体 B" w:cs="阿里巴巴普惠体 B"/>
                            <w:color w:val="C3986D" w:themeColor="accent4"/>
                            <w:szCs w:val="21"/>
                            <w14:textFill>
                              <w14:solidFill>
                                <w14:schemeClr w14:val="accent4"/>
                              </w14:solidFill>
                            </w14:textFill>
                          </w:rPr>
                        </w:pPr>
                        <w:r>
                          <w:rPr>
                            <w:rFonts w:hint="eastAsia" w:ascii="阿里巴巴普惠体 B" w:hAnsi="阿里巴巴普惠体 B" w:eastAsia="阿里巴巴普惠体 B" w:cs="阿里巴巴普惠体 B"/>
                            <w:color w:val="C3986D" w:themeColor="accent4"/>
                            <w:szCs w:val="21"/>
                            <w14:textFill>
                              <w14:solidFill>
                                <w14:schemeClr w14:val="accent4"/>
                              </w14:solidFill>
                            </w14:textFill>
                          </w:rPr>
                          <w:t>考研成绩： 总分（320）</w:t>
                        </w:r>
                      </w:p>
                      <w:p>
                        <w:pPr>
                          <w:adjustRightInd w:val="0"/>
                          <w:snapToGrid w:val="0"/>
                          <w:rPr>
                            <w:rFonts w:ascii="阿里巴巴普惠体 R" w:hAnsi="阿里巴巴普惠体 R" w:eastAsia="阿里巴巴普惠体 R" w:cs="阿里巴巴普惠体 R"/>
                            <w:color w:val="414141"/>
                            <w:szCs w:val="21"/>
                          </w:rPr>
                        </w:pPr>
                        <w:r>
                          <w:rPr>
                            <w:rFonts w:hint="eastAsia" w:ascii="阿里巴巴普惠体 R" w:hAnsi="阿里巴巴普惠体 R" w:eastAsia="阿里巴巴普惠体 R" w:cs="阿里巴巴普惠体 R"/>
                            <w:color w:val="414141"/>
                            <w:szCs w:val="21"/>
                          </w:rPr>
                          <w:t xml:space="preserve">单科分数： 数学（80）、 </w:t>
                        </w:r>
                        <w:r>
                          <w:rPr>
                            <w:rFonts w:ascii="阿里巴巴普惠体 R" w:hAnsi="阿里巴巴普惠体 R" w:eastAsia="阿里巴巴普惠体 R" w:cs="阿里巴巴普惠体 R"/>
                            <w:color w:val="414141"/>
                            <w:szCs w:val="21"/>
                          </w:rPr>
                          <w:t xml:space="preserve"> </w:t>
                        </w:r>
                        <w:r>
                          <w:rPr>
                            <w:rFonts w:hint="eastAsia" w:ascii="阿里巴巴普惠体 R" w:hAnsi="阿里巴巴普惠体 R" w:eastAsia="阿里巴巴普惠体 R" w:cs="阿里巴巴普惠体 R"/>
                            <w:color w:val="414141"/>
                            <w:szCs w:val="21"/>
                          </w:rPr>
                          <w:t xml:space="preserve">英语（80）、 </w:t>
                        </w:r>
                        <w:r>
                          <w:rPr>
                            <w:rFonts w:ascii="阿里巴巴普惠体 R" w:hAnsi="阿里巴巴普惠体 R" w:eastAsia="阿里巴巴普惠体 R" w:cs="阿里巴巴普惠体 R"/>
                            <w:color w:val="414141"/>
                            <w:szCs w:val="21"/>
                          </w:rPr>
                          <w:t xml:space="preserve"> </w:t>
                        </w:r>
                        <w:r>
                          <w:rPr>
                            <w:rFonts w:hint="eastAsia" w:ascii="阿里巴巴普惠体 R" w:hAnsi="阿里巴巴普惠体 R" w:eastAsia="阿里巴巴普惠体 R" w:cs="阿里巴巴普惠体 R"/>
                            <w:color w:val="414141"/>
                            <w:szCs w:val="21"/>
                          </w:rPr>
                          <w:t xml:space="preserve">思想政治（80）、 </w:t>
                        </w:r>
                        <w:r>
                          <w:rPr>
                            <w:rFonts w:ascii="阿里巴巴普惠体 R" w:hAnsi="阿里巴巴普惠体 R" w:eastAsia="阿里巴巴普惠体 R" w:cs="阿里巴巴普惠体 R"/>
                            <w:color w:val="414141"/>
                            <w:szCs w:val="21"/>
                          </w:rPr>
                          <w:t xml:space="preserve"> </w:t>
                        </w:r>
                        <w:r>
                          <w:rPr>
                            <w:rFonts w:hint="eastAsia" w:ascii="阿里巴巴普惠体 R" w:hAnsi="阿里巴巴普惠体 R" w:eastAsia="阿里巴巴普惠体 R" w:cs="阿里巴巴普惠体 R"/>
                            <w:color w:val="414141"/>
                            <w:szCs w:val="21"/>
                          </w:rPr>
                          <w:t>专业课（80）</w:t>
                        </w:r>
                      </w:p>
                    </w:txbxContent>
                  </v:textbox>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阿里巴巴普惠体 M">
    <w:altName w:val="宋体"/>
    <w:panose1 w:val="00020600040101010101"/>
    <w:charset w:val="86"/>
    <w:family w:val="roman"/>
    <w:pitch w:val="default"/>
    <w:sig w:usb0="00000000" w:usb1="00000000" w:usb2="0000001E" w:usb3="00000000" w:csb0="0004009F" w:csb1="00000000"/>
  </w:font>
  <w:font w:name="阿里巴巴普惠体 R">
    <w:altName w:val="宋体"/>
    <w:panose1 w:val="00020600040101010101"/>
    <w:charset w:val="86"/>
    <w:family w:val="roman"/>
    <w:pitch w:val="default"/>
    <w:sig w:usb0="00000000" w:usb1="00000000" w:usb2="0000001E" w:usb3="00000000" w:csb0="0004009F" w:csb1="00000000"/>
  </w:font>
  <w:font w:name="阿里巴巴普惠体 B">
    <w:altName w:val="宋体"/>
    <w:panose1 w:val="00020600040101010101"/>
    <w:charset w:val="86"/>
    <w:family w:val="roman"/>
    <w:pitch w:val="default"/>
    <w:sig w:usb0="00000000" w:usb1="00000000" w:usb2="0000001E"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MSwiaGRpZCI6IjYwMmE0MWE4Y2EyZDViNWE0YTQ1OGQzMzZhM2VhYzlmIiwidXNlckNvdW50IjoxfQ=="/>
  </w:docVars>
  <w:rsids>
    <w:rsidRoot w:val="386372C7"/>
    <w:rsid w:val="00074D61"/>
    <w:rsid w:val="000804F1"/>
    <w:rsid w:val="00095CBC"/>
    <w:rsid w:val="000A12D1"/>
    <w:rsid w:val="000B1753"/>
    <w:rsid w:val="000E0B34"/>
    <w:rsid w:val="00106502"/>
    <w:rsid w:val="00112AA8"/>
    <w:rsid w:val="001A42A1"/>
    <w:rsid w:val="00246D84"/>
    <w:rsid w:val="002822CA"/>
    <w:rsid w:val="002827F5"/>
    <w:rsid w:val="00297042"/>
    <w:rsid w:val="002A39B9"/>
    <w:rsid w:val="002C2DBF"/>
    <w:rsid w:val="002F5C14"/>
    <w:rsid w:val="00344351"/>
    <w:rsid w:val="00364572"/>
    <w:rsid w:val="003B6B53"/>
    <w:rsid w:val="003C0FEB"/>
    <w:rsid w:val="003D7099"/>
    <w:rsid w:val="003F6139"/>
    <w:rsid w:val="004670D2"/>
    <w:rsid w:val="0047039C"/>
    <w:rsid w:val="005077DD"/>
    <w:rsid w:val="005212C9"/>
    <w:rsid w:val="00543661"/>
    <w:rsid w:val="0056391B"/>
    <w:rsid w:val="005819BA"/>
    <w:rsid w:val="00637B0B"/>
    <w:rsid w:val="00673AB6"/>
    <w:rsid w:val="00694793"/>
    <w:rsid w:val="007046B7"/>
    <w:rsid w:val="00710489"/>
    <w:rsid w:val="00756EC5"/>
    <w:rsid w:val="0076784A"/>
    <w:rsid w:val="007B6EE6"/>
    <w:rsid w:val="00806901"/>
    <w:rsid w:val="0081485E"/>
    <w:rsid w:val="0082369B"/>
    <w:rsid w:val="008320FB"/>
    <w:rsid w:val="00836C2B"/>
    <w:rsid w:val="00851B3A"/>
    <w:rsid w:val="008520E9"/>
    <w:rsid w:val="00863774"/>
    <w:rsid w:val="008A7EC4"/>
    <w:rsid w:val="008E6FA8"/>
    <w:rsid w:val="008E704F"/>
    <w:rsid w:val="00926194"/>
    <w:rsid w:val="00926A3D"/>
    <w:rsid w:val="00966E73"/>
    <w:rsid w:val="00976A51"/>
    <w:rsid w:val="00983983"/>
    <w:rsid w:val="00991241"/>
    <w:rsid w:val="0099582C"/>
    <w:rsid w:val="009B28D2"/>
    <w:rsid w:val="00A3019C"/>
    <w:rsid w:val="00A30221"/>
    <w:rsid w:val="00A308CD"/>
    <w:rsid w:val="00A3370B"/>
    <w:rsid w:val="00A46EFD"/>
    <w:rsid w:val="00AA4DA6"/>
    <w:rsid w:val="00AA70B3"/>
    <w:rsid w:val="00AF7323"/>
    <w:rsid w:val="00B04702"/>
    <w:rsid w:val="00B73607"/>
    <w:rsid w:val="00B9782D"/>
    <w:rsid w:val="00BA4D99"/>
    <w:rsid w:val="00BA6156"/>
    <w:rsid w:val="00BB55FE"/>
    <w:rsid w:val="00BC68B3"/>
    <w:rsid w:val="00BF263E"/>
    <w:rsid w:val="00C14859"/>
    <w:rsid w:val="00C349B6"/>
    <w:rsid w:val="00C422C9"/>
    <w:rsid w:val="00C56CF9"/>
    <w:rsid w:val="00C631C2"/>
    <w:rsid w:val="00C64F3A"/>
    <w:rsid w:val="00C94C82"/>
    <w:rsid w:val="00CB2D2C"/>
    <w:rsid w:val="00CB6719"/>
    <w:rsid w:val="00CC1B2C"/>
    <w:rsid w:val="00D35098"/>
    <w:rsid w:val="00D568C5"/>
    <w:rsid w:val="00D70D02"/>
    <w:rsid w:val="00D74A84"/>
    <w:rsid w:val="00DD340D"/>
    <w:rsid w:val="00DE17A0"/>
    <w:rsid w:val="00E13C24"/>
    <w:rsid w:val="00E164BE"/>
    <w:rsid w:val="00E4382B"/>
    <w:rsid w:val="00E4793A"/>
    <w:rsid w:val="00E56EAC"/>
    <w:rsid w:val="00E62F77"/>
    <w:rsid w:val="00E65C14"/>
    <w:rsid w:val="00E7464F"/>
    <w:rsid w:val="00E910BA"/>
    <w:rsid w:val="00EB17BA"/>
    <w:rsid w:val="00EB344A"/>
    <w:rsid w:val="00EF23E7"/>
    <w:rsid w:val="00F250B0"/>
    <w:rsid w:val="00F577BA"/>
    <w:rsid w:val="00F9117C"/>
    <w:rsid w:val="00FA6237"/>
    <w:rsid w:val="00FB3313"/>
    <w:rsid w:val="00FB56AA"/>
    <w:rsid w:val="00FD34F0"/>
    <w:rsid w:val="00FF1AA5"/>
    <w:rsid w:val="386372C7"/>
    <w:rsid w:val="70CD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fu\AppData\Roaming\kingsoft\office6\templates\download\182f433c-dd15-4c44-9cf2-6409d0f27118\&#30740;&#31350;&#29983;&#22797;&#35797;&#31616;&#21382;.docx" TargetMode="External"/></Relationship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研究生复试简历.docx</Template>
  <Pages>2</Pages>
  <Words>0</Words>
  <Characters>0</Characters>
  <Lines>1</Lines>
  <Paragraphs>1</Paragraphs>
  <TotalTime>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2022-03-07T03:14:00Z</dcterms:created>
  <dc:creator>WPS_1483515983</dc:creator>
  <dc:description>紫绚设计</dc:description>
  <cp:keywords>紫绚设计</cp:keywords>
  <cp:lastModifiedBy>图图班班（工作日9:30-18:30）</cp:lastModifiedBy>
  <dcterms:modified xsi:type="dcterms:W3CDTF">2023-01-30T09:26:40Z</dcterms:modified>
  <dc:title>紫绚设计</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1.0_nBFpwbtxEbCsTbK7soxYDCJADJB95wkD4sohBRZc04PgFyqetEuAX/dexTCo1t5U6pZrGU78Tx9KO8IGI/A/HA==</vt:lpwstr>
  </property>
  <property fmtid="{D5CDD505-2E9C-101B-9397-08002B2CF9AE}" pid="3" name="KSOTemplateUUID">
    <vt:lpwstr>v1.0_mb_iymxAGkkpX/ob6LYplpsyw==</vt:lpwstr>
  </property>
  <property fmtid="{D5CDD505-2E9C-101B-9397-08002B2CF9AE}" pid="4" name="ICV">
    <vt:lpwstr>D3E3562C28204717919C882A106D4841</vt:lpwstr>
  </property>
  <property fmtid="{D5CDD505-2E9C-101B-9397-08002B2CF9AE}" pid="5" name="KSOProductBuildVer">
    <vt:lpwstr>2052-11.1.0.13703</vt:lpwstr>
  </property>
</Properties>
</file>