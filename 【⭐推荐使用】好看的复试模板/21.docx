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629520607"/>
        <w:docPartObj>
          <w:docPartGallery w:val="AutoText"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rPr>
              <w:rFonts w:eastAsia="宋体" w:asciiTheme="majorHAnsi" w:hAnsiTheme="majorHAnsi" w:cstheme="majorBidi"/>
              <w:b/>
              <w:bCs/>
              <w:sz w:val="32"/>
              <w:szCs w:val="32"/>
            </w:rPr>
          </w:pPr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9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85888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Us8FNsAAAAMAQAADwAAAAAA&#10;AAABACAAAAAiAAAAZHJzL2Rvd25yZXYueG1sUEsBAhQAFAAAAAgAh07iQHGWSwsQAgAAIQQAAA4A&#10;AAAAAAAAAQAgAAAAKgEAAGRycy9lMm9Eb2MueG1sUEsFBgAAAAAGAAYAWQEAAKwFAAAAAA==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pPr>
        <w:pStyle w:val="5"/>
        <w:jc w:val="both"/>
      </w:pPr>
      <w:r>
        <w:rPr>
          <w:rFonts w:hint="eastAsia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4353560</wp:posOffset>
            </wp:positionH>
            <wp:positionV relativeFrom="paragraph">
              <wp:posOffset>-721360</wp:posOffset>
            </wp:positionV>
            <wp:extent cx="1091565" cy="1500505"/>
            <wp:effectExtent l="19050" t="19050" r="32385" b="23495"/>
            <wp:wrapNone/>
            <wp:docPr id="1" name="图片 11" descr="C:\Users\admin\Desktop\0长方形头像.jpg0长方形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\Desktop\0长方形头像.jpg0长方形头像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500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-795655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24.4pt;margin-top:-62.65pt;height:11.3pt;width:122.05pt;z-index:251661312;v-text-anchor:middle;mso-width-relative:page;mso-height-relative:page;" fillcolor="#333F50" filled="t" stroked="f" coordsize="21600,21600" arcsize="0.166666666666667" o:gfxdata="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AF793AAAAA0B&#10;AAAPAAAAAAAAAAEAIAAAACIAAABkcnMvZG93bnJldi54bWxQSwECFAAUAAAACACHTuJAiFvDJxcC&#10;AAACBAAADgAAAAAAAAABACAAAAAr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-220980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0.65pt;margin-top:-17.4pt;height:13.6pt;width:14.5pt;z-index:251668480;v-text-anchor:middle;mso-width-relative:page;mso-height-relative:page;" fillcolor="#596166" filled="t" stroked="f" coordsize="1993900,1873250" o:gfxdata="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71755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3.9pt;margin-top:5.65pt;height:14.5pt;width:8.5pt;z-index:251671552;v-text-anchor:middle;mso-width-relative:page;mso-height-relative:page;" fillcolor="#596166" filled="t" stroked="f" coordsize="559792,955625" o:gfxdata="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JE9LAPZAAAACQEAAA8AAAAAAAAAAQAgAAAAIgAAAGRy&#10;cy9kb3ducmV2LnhtbFBLAQIUABQAAAAIAIdO4kAAEkEPWgMAAMUIAAAOAAAAAAAAAAEAIAAAACgB&#10;AABkcnMvZTJvRG9jLnhtbFBLBQYAAAAABgAGAFkBAAD0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-212090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-16.7pt;height:12.95pt;width:12.95pt;z-index:251672576;v-text-anchor:middle;mso-width-relative:page;mso-height-relative:page;" fillcolor="#596166" filled="t" stroked="f" coordsize="5581,5581" o:gfxdata="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71755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5.65pt;height:14.15pt;width:14.5pt;z-index:251672576;v-text-anchor:middle;mso-width-relative:page;mso-height-relative:page;" fillcolor="#596166" filled="t" stroked="f" coordsize="6333,6185" o:gfxdata="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-376555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208.7pt;margin-top:-29.65pt;height:57.2pt;width:123.8pt;z-index:251673600;mso-width-relative:page;mso-height-relative:page;" filled="f" stroked="f" coordsize="21600,21600" o:gfxdata="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pc/jjYAAAACgEAAA8AAAAAAAAAAQAgAAAAIgAAAGRycy9kb3ducmV2LnhtbFBL&#10;AQIUABQAAAAIAIdO4kBIVDNr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-282575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欢欢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-57.2pt;margin-top:-22.25pt;height:45.6pt;width:140.8pt;z-index:251665408;mso-width-relative:page;mso-height-relative:page;" filled="f" stroked="f" coordsize="21600,21600" o:gfxdata="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xnH/dgAAAALAQAADwAAAAAAAAABACAA&#10;AAAiAAAAZHJzL2Rvd25yZXYueG1sUEsBAhQAFAAAAAgAh07iQPLfS9XUAQAAlA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 inset="1.5mm,1.27mm,1.5mm,1.27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</w:rPr>
                        <w:t>欢欢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-574675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-45.25pt;height:95.85pt;width:555.7pt;z-index:251660288;v-text-anchor:middle;mso-width-relative:page;mso-height-relative:page;" fillcolor="#F2F2F2" filled="t" stroked="f" coordsize="21600,21600" o:gfxdata="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dfUFS2AAAAAwBAAAPAAAAAAAAAAEAIAAAACIAAABkcnMvZG93bnJldi54bWxQ&#10;SwECFAAUAAAACACHTuJAyy1gBDACAABiBAAADgAAAAAAAAABACAAAAAnAQAAZHJzL2Uyb0RvYy54&#10;bWxQSwUGAAAAAAYABgBZAQAAyQUAAAAA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-376555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74.3pt;margin-top:-29.65pt;height:57.2pt;width:132.1pt;z-index:251667456;mso-width-relative:page;mso-height-relative:page;" filled="f" stroked="f" coordsize="21600,21600" o:gfxdata="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pi7bY1wAAAAoBAAAPAAAAAAAAAAEAIAAAACIAAABkcnMvZG93bnJldi54bWxQSwEC&#10;FAAUAAAACACHTuJAbA4Bbr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05.25pt;width:595.25pt;z-index:25165926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9tZCdoAAAANAQAADwAAAAAAAAABACAAAAAiAAAAZHJzL2Rvd25yZXYueG1sUEsB&#10;AhQAFAAAAAgAh07iQNMXi3zzAQAA1Q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223520</wp:posOffset>
                </wp:positionV>
                <wp:extent cx="6076315" cy="374015"/>
                <wp:effectExtent l="0" t="0" r="0" b="0"/>
                <wp:wrapNone/>
                <wp:docPr id="4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报考信息 / Result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0.6pt;margin-top:17.6pt;height:29.45pt;width:478.45pt;z-index:251675648;mso-width-relative:page;mso-height-relative:page;" filled="f" stroked="f" coordsize="21600,21600" o:gfxdata="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1Fzd71gAAAAkBAAAPAAAAAAAAAAEAIAAAACIAAABkcnMvZG93bnJldi54bWxQSwECFAAU&#10;AAAACACHTuJAfQOFA7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rPr>
                          <w:rFonts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报考信息 / Result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1684020</wp:posOffset>
                </wp:positionV>
                <wp:extent cx="6089015" cy="374015"/>
                <wp:effectExtent l="0" t="0" r="0" b="0"/>
                <wp:wrapNone/>
                <wp:docPr id="5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19.6pt;margin-top:132.6pt;height:29.45pt;width:479.45pt;z-index:251684864;mso-width-relative:page;mso-height-relative:page;" filled="f" stroked="f" coordsize="21600,21600" o:gfxdata="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+onB2QAAAAsBAAAPAAAAAAAAAAEAIAAAACIAAABkcnMvZG93bnJldi54bWxQSwEC&#10;FAAUAAAACACHTuJAtAme6b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2192020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2013.09 – 2017.06             珠海金山科技大学 / 会计学院                 财务管理专业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172.6pt;height:625.2pt;width:520.4pt;z-index:251663360;mso-width-relative:page;mso-height-relative:page;" filled="f" stroked="f" coordsize="21600,21600" o:gfxdata="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CLarXZAAAADQEAAA8AAAAAAAAAAQAgAAAAIgAAAGRycy9kb3ducmV2LnhtbFBL&#10;AQIUABQAAAAIAIdO4kC6Eo7e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2013.09 – 2017.06             珠海金山科技大学 / 会计学院                 财务管理专业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7526655</wp:posOffset>
                </wp:positionV>
                <wp:extent cx="6609080" cy="682625"/>
                <wp:effectExtent l="0" t="0" r="0" b="0"/>
                <wp:wrapNone/>
                <wp:docPr id="56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82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592.65pt;height:53.75pt;width:520.4pt;z-index:251683840;mso-width-relative:page;mso-height-relative:page;" filled="f" stroked="f" coordsize="21600,21600" o:gfxdata="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1egD3ZAAAADgEAAA8AAAAAAAAAAQAgAAAAIgAAAGRycy9kb3ducmV2LnhtbFBLAQIU&#10;ABQAAAAIAIdO4kC+LhULuQEAAF8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7122795</wp:posOffset>
                </wp:positionV>
                <wp:extent cx="6162040" cy="315595"/>
                <wp:effectExtent l="0" t="0" r="0" b="0"/>
                <wp:wrapNone/>
                <wp:docPr id="55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315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1.85pt;margin-top:560.85pt;height:24.85pt;width:485.2pt;z-index:251682816;mso-width-relative:page;mso-height-relative:page;" filled="f" stroked="f" coordsize="21600,21600" o:gfxdata="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Nda22AAAAA0BAAAPAAAAAAAAAAEAIAAAACIAAABkcnMvZG93bnJldi54bWxQSwEC&#10;FAAUAAAACACHTuJAZPR6u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7124065</wp:posOffset>
                </wp:positionV>
                <wp:extent cx="6384290" cy="342900"/>
                <wp:effectExtent l="0" t="0" r="1270" b="2286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42900"/>
                          <a:chOff x="4918" y="15118"/>
                          <a:chExt cx="10054" cy="540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4918" y="15118"/>
                            <a:ext cx="468" cy="468"/>
                            <a:chOff x="4918" y="15118"/>
                            <a:chExt cx="468" cy="468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4918" y="15118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6" name="KSO_Shape"/>
                          <wps:cNvSpPr/>
                          <wps:spPr bwMode="auto">
                            <a:xfrm flipH="1">
                              <a:off x="5012" y="15204"/>
                              <a:ext cx="279" cy="262"/>
                            </a:xfrm>
                            <a:custGeom>
                              <a:avLst/>
                              <a:gdLst>
                                <a:gd name="T0" fmla="*/ 970867 w 2274888"/>
                                <a:gd name="T1" fmla="*/ 1185371 h 2136775"/>
                                <a:gd name="T2" fmla="*/ 1067225 w 2274888"/>
                                <a:gd name="T3" fmla="*/ 1290958 h 2136775"/>
                                <a:gd name="T4" fmla="*/ 1058973 w 2274888"/>
                                <a:gd name="T5" fmla="*/ 1314363 h 2136775"/>
                                <a:gd name="T6" fmla="*/ 1030492 w 2274888"/>
                                <a:gd name="T7" fmla="*/ 1547079 h 2136775"/>
                                <a:gd name="T8" fmla="*/ 850285 w 2274888"/>
                                <a:gd name="T9" fmla="*/ 1790700 h 2136775"/>
                                <a:gd name="T10" fmla="*/ 879565 w 2274888"/>
                                <a:gd name="T11" fmla="*/ 1521547 h 2136775"/>
                                <a:gd name="T12" fmla="*/ 843897 w 2274888"/>
                                <a:gd name="T13" fmla="*/ 1311969 h 2136775"/>
                                <a:gd name="T14" fmla="*/ 838040 w 2274888"/>
                                <a:gd name="T15" fmla="*/ 1288033 h 2136775"/>
                                <a:gd name="T16" fmla="*/ 936529 w 2274888"/>
                                <a:gd name="T17" fmla="*/ 1183510 h 2136775"/>
                                <a:gd name="T18" fmla="*/ 1290295 w 2274888"/>
                                <a:gd name="T19" fmla="*/ 1044362 h 2136775"/>
                                <a:gd name="T20" fmla="*/ 1523468 w 2274888"/>
                                <a:gd name="T21" fmla="*/ 1126608 h 2136775"/>
                                <a:gd name="T22" fmla="*/ 1745740 w 2274888"/>
                                <a:gd name="T23" fmla="*/ 1205395 h 2136775"/>
                                <a:gd name="T24" fmla="*/ 1802637 w 2274888"/>
                                <a:gd name="T25" fmla="*/ 1245852 h 2136775"/>
                                <a:gd name="T26" fmla="*/ 1840924 w 2274888"/>
                                <a:gd name="T27" fmla="*/ 1304409 h 2136775"/>
                                <a:gd name="T28" fmla="*/ 1884793 w 2274888"/>
                                <a:gd name="T29" fmla="*/ 1444946 h 2136775"/>
                                <a:gd name="T30" fmla="*/ 1903936 w 2274888"/>
                                <a:gd name="T31" fmla="*/ 1609172 h 2136775"/>
                                <a:gd name="T32" fmla="*/ 1895694 w 2274888"/>
                                <a:gd name="T33" fmla="*/ 1665334 h 2136775"/>
                                <a:gd name="T34" fmla="*/ 1856344 w 2274888"/>
                                <a:gd name="T35" fmla="*/ 1694347 h 2136775"/>
                                <a:gd name="T36" fmla="*/ 1708784 w 2274888"/>
                                <a:gd name="T37" fmla="*/ 1741725 h 2136775"/>
                                <a:gd name="T38" fmla="*/ 1421106 w 2274888"/>
                                <a:gd name="T39" fmla="*/ 1780054 h 2136775"/>
                                <a:gd name="T40" fmla="*/ 671910 w 2274888"/>
                                <a:gd name="T41" fmla="*/ 1019076 h 2136775"/>
                                <a:gd name="T42" fmla="*/ 445459 w 2274888"/>
                                <a:gd name="T43" fmla="*/ 1776859 h 2136775"/>
                                <a:gd name="T44" fmla="*/ 172496 w 2274888"/>
                                <a:gd name="T45" fmla="*/ 1736135 h 2136775"/>
                                <a:gd name="T46" fmla="*/ 42791 w 2274888"/>
                                <a:gd name="T47" fmla="*/ 1690887 h 2136775"/>
                                <a:gd name="T48" fmla="*/ 6910 w 2274888"/>
                                <a:gd name="T49" fmla="*/ 1662406 h 2136775"/>
                                <a:gd name="T50" fmla="*/ 2392 w 2274888"/>
                                <a:gd name="T51" fmla="*/ 1585218 h 2136775"/>
                                <a:gd name="T52" fmla="*/ 23655 w 2274888"/>
                                <a:gd name="T53" fmla="*/ 1427379 h 2136775"/>
                                <a:gd name="T54" fmla="*/ 68042 w 2274888"/>
                                <a:gd name="T55" fmla="*/ 1297223 h 2136775"/>
                                <a:gd name="T56" fmla="*/ 107644 w 2274888"/>
                                <a:gd name="T57" fmla="*/ 1240528 h 2136775"/>
                                <a:gd name="T58" fmla="*/ 172496 w 2274888"/>
                                <a:gd name="T59" fmla="*/ 1199273 h 2136775"/>
                                <a:gd name="T60" fmla="*/ 415691 w 2274888"/>
                                <a:gd name="T61" fmla="*/ 1116228 h 2136775"/>
                                <a:gd name="T62" fmla="*/ 633637 w 2274888"/>
                                <a:gd name="T63" fmla="*/ 1036377 h 2136775"/>
                                <a:gd name="T64" fmla="*/ 1007065 w 2274888"/>
                                <a:gd name="T65" fmla="*/ 4789 h 2136775"/>
                                <a:gd name="T66" fmla="*/ 1083457 w 2274888"/>
                                <a:gd name="T67" fmla="*/ 28464 h 2136775"/>
                                <a:gd name="T68" fmla="*/ 1152130 w 2274888"/>
                                <a:gd name="T69" fmla="*/ 70228 h 2136775"/>
                                <a:gd name="T70" fmla="*/ 1210954 w 2274888"/>
                                <a:gd name="T71" fmla="*/ 127156 h 2136775"/>
                                <a:gd name="T72" fmla="*/ 1257801 w 2274888"/>
                                <a:gd name="T73" fmla="*/ 197384 h 2136775"/>
                                <a:gd name="T74" fmla="*/ 1290806 w 2274888"/>
                                <a:gd name="T75" fmla="*/ 278252 h 2136775"/>
                                <a:gd name="T76" fmla="*/ 1307575 w 2274888"/>
                                <a:gd name="T77" fmla="*/ 367634 h 2136775"/>
                                <a:gd name="T78" fmla="*/ 1305712 w 2274888"/>
                                <a:gd name="T79" fmla="*/ 474572 h 2136775"/>
                                <a:gd name="T80" fmla="*/ 1279095 w 2274888"/>
                                <a:gd name="T81" fmla="*/ 595609 h 2136775"/>
                                <a:gd name="T82" fmla="*/ 1231449 w 2274888"/>
                                <a:gd name="T83" fmla="*/ 713188 h 2136775"/>
                                <a:gd name="T84" fmla="*/ 1165438 w 2274888"/>
                                <a:gd name="T85" fmla="*/ 816669 h 2136775"/>
                                <a:gd name="T86" fmla="*/ 1039273 w 2274888"/>
                                <a:gd name="T87" fmla="*/ 1091197 h 2136775"/>
                                <a:gd name="T88" fmla="*/ 962348 w 2274888"/>
                                <a:gd name="T89" fmla="*/ 1149987 h 2136775"/>
                                <a:gd name="T90" fmla="*/ 937062 w 2274888"/>
                                <a:gd name="T91" fmla="*/ 1147326 h 2136775"/>
                                <a:gd name="T92" fmla="*/ 847628 w 2274888"/>
                                <a:gd name="T93" fmla="*/ 1074172 h 2136775"/>
                                <a:gd name="T94" fmla="*/ 731576 w 2274888"/>
                                <a:gd name="T95" fmla="*/ 806294 h 2136775"/>
                                <a:gd name="T96" fmla="*/ 667162 w 2274888"/>
                                <a:gd name="T97" fmla="*/ 700686 h 2136775"/>
                                <a:gd name="T98" fmla="*/ 621647 w 2274888"/>
                                <a:gd name="T99" fmla="*/ 582309 h 2136775"/>
                                <a:gd name="T100" fmla="*/ 597957 w 2274888"/>
                                <a:gd name="T101" fmla="*/ 461272 h 2136775"/>
                                <a:gd name="T102" fmla="*/ 598223 w 2274888"/>
                                <a:gd name="T103" fmla="*/ 357526 h 2136775"/>
                                <a:gd name="T104" fmla="*/ 617121 w 2274888"/>
                                <a:gd name="T105" fmla="*/ 268676 h 2136775"/>
                                <a:gd name="T106" fmla="*/ 651724 w 2274888"/>
                                <a:gd name="T107" fmla="*/ 188871 h 2136775"/>
                                <a:gd name="T108" fmla="*/ 699901 w 2274888"/>
                                <a:gd name="T109" fmla="*/ 119973 h 2136775"/>
                                <a:gd name="T110" fmla="*/ 760056 w 2274888"/>
                                <a:gd name="T111" fmla="*/ 64376 h 2136775"/>
                                <a:gd name="T112" fmla="*/ 829528 w 2274888"/>
                                <a:gd name="T113" fmla="*/ 25005 h 2136775"/>
                                <a:gd name="T114" fmla="*/ 906985 w 2274888"/>
                                <a:gd name="T115" fmla="*/ 3192 h 2136775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</a:gdLst>
                              <a:ahLst/>
                              <a:cxnLst>
                                <a:cxn ang="T116">
                                  <a:pos x="T0" y="T1"/>
                                </a:cxn>
                                <a:cxn ang="T117">
                                  <a:pos x="T2" y="T3"/>
                                </a:cxn>
                                <a:cxn ang="T118">
                                  <a:pos x="T4" y="T5"/>
                                </a:cxn>
                                <a:cxn ang="T119">
                                  <a:pos x="T6" y="T7"/>
                                </a:cxn>
                                <a:cxn ang="T120">
                                  <a:pos x="T8" y="T9"/>
                                </a:cxn>
                                <a:cxn ang="T121">
                                  <a:pos x="T10" y="T11"/>
                                </a:cxn>
                                <a:cxn ang="T122">
                                  <a:pos x="T12" y="T13"/>
                                </a:cxn>
                                <a:cxn ang="T123">
                                  <a:pos x="T14" y="T15"/>
                                </a:cxn>
                                <a:cxn ang="T124">
                                  <a:pos x="T16" y="T17"/>
                                </a:cxn>
                                <a:cxn ang="T125">
                                  <a:pos x="T18" y="T19"/>
                                </a:cxn>
                                <a:cxn ang="T126">
                                  <a:pos x="T20" y="T21"/>
                                </a:cxn>
                                <a:cxn ang="T127">
                                  <a:pos x="T22" y="T23"/>
                                </a:cxn>
                                <a:cxn ang="T128">
                                  <a:pos x="T24" y="T25"/>
                                </a:cxn>
                                <a:cxn ang="T129">
                                  <a:pos x="T26" y="T27"/>
                                </a:cxn>
                                <a:cxn ang="T130">
                                  <a:pos x="T28" y="T29"/>
                                </a:cxn>
                                <a:cxn ang="T131">
                                  <a:pos x="T30" y="T31"/>
                                </a:cxn>
                                <a:cxn ang="T132">
                                  <a:pos x="T32" y="T33"/>
                                </a:cxn>
                                <a:cxn ang="T133">
                                  <a:pos x="T34" y="T35"/>
                                </a:cxn>
                                <a:cxn ang="T134">
                                  <a:pos x="T36" y="T37"/>
                                </a:cxn>
                                <a:cxn ang="T135">
                                  <a:pos x="T38" y="T39"/>
                                </a:cxn>
                                <a:cxn ang="T136">
                                  <a:pos x="T40" y="T41"/>
                                </a:cxn>
                                <a:cxn ang="T137">
                                  <a:pos x="T42" y="T43"/>
                                </a:cxn>
                                <a:cxn ang="T138">
                                  <a:pos x="T44" y="T45"/>
                                </a:cxn>
                                <a:cxn ang="T139">
                                  <a:pos x="T46" y="T47"/>
                                </a:cxn>
                                <a:cxn ang="T140">
                                  <a:pos x="T48" y="T49"/>
                                </a:cxn>
                                <a:cxn ang="T141">
                                  <a:pos x="T50" y="T51"/>
                                </a:cxn>
                                <a:cxn ang="T142">
                                  <a:pos x="T52" y="T53"/>
                                </a:cxn>
                                <a:cxn ang="T143">
                                  <a:pos x="T54" y="T55"/>
                                </a:cxn>
                                <a:cxn ang="T144">
                                  <a:pos x="T56" y="T57"/>
                                </a:cxn>
                                <a:cxn ang="T145">
                                  <a:pos x="T58" y="T59"/>
                                </a:cxn>
                                <a:cxn ang="T146">
                                  <a:pos x="T60" y="T61"/>
                                </a:cxn>
                                <a:cxn ang="T147">
                                  <a:pos x="T62" y="T63"/>
                                </a:cxn>
                                <a:cxn ang="T148">
                                  <a:pos x="T64" y="T65"/>
                                </a:cxn>
                                <a:cxn ang="T149">
                                  <a:pos x="T66" y="T67"/>
                                </a:cxn>
                                <a:cxn ang="T150">
                                  <a:pos x="T68" y="T69"/>
                                </a:cxn>
                                <a:cxn ang="T151">
                                  <a:pos x="T70" y="T71"/>
                                </a:cxn>
                                <a:cxn ang="T152">
                                  <a:pos x="T72" y="T73"/>
                                </a:cxn>
                                <a:cxn ang="T153">
                                  <a:pos x="T74" y="T75"/>
                                </a:cxn>
                                <a:cxn ang="T154">
                                  <a:pos x="T76" y="T77"/>
                                </a:cxn>
                                <a:cxn ang="T155">
                                  <a:pos x="T78" y="T79"/>
                                </a:cxn>
                                <a:cxn ang="T156">
                                  <a:pos x="T80" y="T81"/>
                                </a:cxn>
                                <a:cxn ang="T157">
                                  <a:pos x="T82" y="T83"/>
                                </a:cxn>
                                <a:cxn ang="T158">
                                  <a:pos x="T84" y="T85"/>
                                </a:cxn>
                                <a:cxn ang="T159">
                                  <a:pos x="T86" y="T87"/>
                                </a:cxn>
                                <a:cxn ang="T160">
                                  <a:pos x="T88" y="T89"/>
                                </a:cxn>
                                <a:cxn ang="T161">
                                  <a:pos x="T90" y="T91"/>
                                </a:cxn>
                                <a:cxn ang="T162">
                                  <a:pos x="T92" y="T93"/>
                                </a:cxn>
                                <a:cxn ang="T163">
                                  <a:pos x="T94" y="T95"/>
                                </a:cxn>
                                <a:cxn ang="T164">
                                  <a:pos x="T96" y="T97"/>
                                </a:cxn>
                                <a:cxn ang="T165">
                                  <a:pos x="T98" y="T99"/>
                                </a:cxn>
                                <a:cxn ang="T166">
                                  <a:pos x="T100" y="T101"/>
                                </a:cxn>
                                <a:cxn ang="T167">
                                  <a:pos x="T102" y="T103"/>
                                </a:cxn>
                                <a:cxn ang="T168">
                                  <a:pos x="T104" y="T105"/>
                                </a:cxn>
                                <a:cxn ang="T169">
                                  <a:pos x="T106" y="T107"/>
                                </a:cxn>
                                <a:cxn ang="T170">
                                  <a:pos x="T108" y="T109"/>
                                </a:cxn>
                                <a:cxn ang="T171">
                                  <a:pos x="T110" y="T111"/>
                                </a:cxn>
                                <a:cxn ang="T172">
                                  <a:pos x="T112" y="T113"/>
                                </a:cxn>
                                <a:cxn ang="T173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274888" h="2136775">
                                  <a:moveTo>
                                    <a:pt x="1133947" y="1406525"/>
                                  </a:moveTo>
                                  <a:lnTo>
                                    <a:pt x="1137762" y="1406525"/>
                                  </a:lnTo>
                                  <a:lnTo>
                                    <a:pt x="1140940" y="1406525"/>
                                  </a:lnTo>
                                  <a:lnTo>
                                    <a:pt x="1144119" y="1407477"/>
                                  </a:lnTo>
                                  <a:lnTo>
                                    <a:pt x="1147298" y="1408112"/>
                                  </a:lnTo>
                                  <a:lnTo>
                                    <a:pt x="1150476" y="1409064"/>
                                  </a:lnTo>
                                  <a:lnTo>
                                    <a:pt x="1153655" y="1410651"/>
                                  </a:lnTo>
                                  <a:lnTo>
                                    <a:pt x="1156516" y="1412238"/>
                                  </a:lnTo>
                                  <a:lnTo>
                                    <a:pt x="1159377" y="1414459"/>
                                  </a:lnTo>
                                  <a:lnTo>
                                    <a:pt x="1161920" y="1416681"/>
                                  </a:lnTo>
                                  <a:lnTo>
                                    <a:pt x="1264591" y="1518871"/>
                                  </a:lnTo>
                                  <a:lnTo>
                                    <a:pt x="1267134" y="1521410"/>
                                  </a:lnTo>
                                  <a:lnTo>
                                    <a:pt x="1268723" y="1524266"/>
                                  </a:lnTo>
                                  <a:lnTo>
                                    <a:pt x="1270631" y="1527440"/>
                                  </a:lnTo>
                                  <a:lnTo>
                                    <a:pt x="1271902" y="1530296"/>
                                  </a:lnTo>
                                  <a:lnTo>
                                    <a:pt x="1273174" y="1533787"/>
                                  </a:lnTo>
                                  <a:lnTo>
                                    <a:pt x="1274127" y="1536961"/>
                                  </a:lnTo>
                                  <a:lnTo>
                                    <a:pt x="1274445" y="1540452"/>
                                  </a:lnTo>
                                  <a:lnTo>
                                    <a:pt x="1274763" y="1543625"/>
                                  </a:lnTo>
                                  <a:lnTo>
                                    <a:pt x="1274445" y="1546799"/>
                                  </a:lnTo>
                                  <a:lnTo>
                                    <a:pt x="1274127" y="1549973"/>
                                  </a:lnTo>
                                  <a:lnTo>
                                    <a:pt x="1273174" y="1553781"/>
                                  </a:lnTo>
                                  <a:lnTo>
                                    <a:pt x="1271902" y="1556955"/>
                                  </a:lnTo>
                                  <a:lnTo>
                                    <a:pt x="1270631" y="1559811"/>
                                  </a:lnTo>
                                  <a:lnTo>
                                    <a:pt x="1268723" y="1562667"/>
                                  </a:lnTo>
                                  <a:lnTo>
                                    <a:pt x="1267134" y="1565523"/>
                                  </a:lnTo>
                                  <a:lnTo>
                                    <a:pt x="1264591" y="1568380"/>
                                  </a:lnTo>
                                  <a:lnTo>
                                    <a:pt x="1178767" y="1653433"/>
                                  </a:lnTo>
                                  <a:lnTo>
                                    <a:pt x="1185760" y="1670570"/>
                                  </a:lnTo>
                                  <a:lnTo>
                                    <a:pt x="1192435" y="1689929"/>
                                  </a:lnTo>
                                  <a:lnTo>
                                    <a:pt x="1199428" y="1711510"/>
                                  </a:lnTo>
                                  <a:lnTo>
                                    <a:pt x="1206103" y="1734677"/>
                                  </a:lnTo>
                                  <a:lnTo>
                                    <a:pt x="1212461" y="1760066"/>
                                  </a:lnTo>
                                  <a:lnTo>
                                    <a:pt x="1218500" y="1787042"/>
                                  </a:lnTo>
                                  <a:lnTo>
                                    <a:pt x="1224858" y="1815605"/>
                                  </a:lnTo>
                                  <a:lnTo>
                                    <a:pt x="1230579" y="1846071"/>
                                  </a:lnTo>
                                  <a:lnTo>
                                    <a:pt x="1235983" y="1877808"/>
                                  </a:lnTo>
                                  <a:lnTo>
                                    <a:pt x="1240751" y="1911131"/>
                                  </a:lnTo>
                                  <a:lnTo>
                                    <a:pt x="1245201" y="1946041"/>
                                  </a:lnTo>
                                  <a:lnTo>
                                    <a:pt x="1249016" y="1981902"/>
                                  </a:lnTo>
                                  <a:lnTo>
                                    <a:pt x="1252830" y="2019351"/>
                                  </a:lnTo>
                                  <a:lnTo>
                                    <a:pt x="1255691" y="2057435"/>
                                  </a:lnTo>
                                  <a:lnTo>
                                    <a:pt x="1257916" y="2096470"/>
                                  </a:lnTo>
                                  <a:lnTo>
                                    <a:pt x="1259505" y="2136775"/>
                                  </a:lnTo>
                                  <a:lnTo>
                                    <a:pt x="1015382" y="2136775"/>
                                  </a:lnTo>
                                  <a:lnTo>
                                    <a:pt x="1016972" y="2096470"/>
                                  </a:lnTo>
                                  <a:lnTo>
                                    <a:pt x="1019515" y="2057435"/>
                                  </a:lnTo>
                                  <a:lnTo>
                                    <a:pt x="1022376" y="2019351"/>
                                  </a:lnTo>
                                  <a:lnTo>
                                    <a:pt x="1025554" y="1981902"/>
                                  </a:lnTo>
                                  <a:lnTo>
                                    <a:pt x="1029686" y="1946041"/>
                                  </a:lnTo>
                                  <a:lnTo>
                                    <a:pt x="1034137" y="1911131"/>
                                  </a:lnTo>
                                  <a:lnTo>
                                    <a:pt x="1039223" y="1877808"/>
                                  </a:lnTo>
                                  <a:lnTo>
                                    <a:pt x="1044308" y="1846071"/>
                                  </a:lnTo>
                                  <a:lnTo>
                                    <a:pt x="1050348" y="1815605"/>
                                  </a:lnTo>
                                  <a:lnTo>
                                    <a:pt x="1056387" y="1787042"/>
                                  </a:lnTo>
                                  <a:lnTo>
                                    <a:pt x="1062427" y="1760066"/>
                                  </a:lnTo>
                                  <a:lnTo>
                                    <a:pt x="1068784" y="1734677"/>
                                  </a:lnTo>
                                  <a:lnTo>
                                    <a:pt x="1075777" y="1711510"/>
                                  </a:lnTo>
                                  <a:lnTo>
                                    <a:pt x="1082453" y="1689929"/>
                                  </a:lnTo>
                                  <a:lnTo>
                                    <a:pt x="1089128" y="1670570"/>
                                  </a:lnTo>
                                  <a:lnTo>
                                    <a:pt x="1096121" y="1653433"/>
                                  </a:lnTo>
                                  <a:lnTo>
                                    <a:pt x="1010297" y="1568380"/>
                                  </a:lnTo>
                                  <a:lnTo>
                                    <a:pt x="1007754" y="1565523"/>
                                  </a:lnTo>
                                  <a:lnTo>
                                    <a:pt x="1005846" y="1562667"/>
                                  </a:lnTo>
                                  <a:lnTo>
                                    <a:pt x="1003939" y="1559811"/>
                                  </a:lnTo>
                                  <a:lnTo>
                                    <a:pt x="1002668" y="1556955"/>
                                  </a:lnTo>
                                  <a:lnTo>
                                    <a:pt x="1001396" y="1553781"/>
                                  </a:lnTo>
                                  <a:lnTo>
                                    <a:pt x="1000760" y="1549973"/>
                                  </a:lnTo>
                                  <a:lnTo>
                                    <a:pt x="1000443" y="1546799"/>
                                  </a:lnTo>
                                  <a:lnTo>
                                    <a:pt x="1000125" y="1543625"/>
                                  </a:lnTo>
                                  <a:lnTo>
                                    <a:pt x="1000443" y="1540452"/>
                                  </a:lnTo>
                                  <a:lnTo>
                                    <a:pt x="1000760" y="1536961"/>
                                  </a:lnTo>
                                  <a:lnTo>
                                    <a:pt x="1001396" y="1533787"/>
                                  </a:lnTo>
                                  <a:lnTo>
                                    <a:pt x="1002986" y="1530296"/>
                                  </a:lnTo>
                                  <a:lnTo>
                                    <a:pt x="1004257" y="1527440"/>
                                  </a:lnTo>
                                  <a:lnTo>
                                    <a:pt x="1006164" y="1524266"/>
                                  </a:lnTo>
                                  <a:lnTo>
                                    <a:pt x="1007754" y="1521410"/>
                                  </a:lnTo>
                                  <a:lnTo>
                                    <a:pt x="1010297" y="1518871"/>
                                  </a:lnTo>
                                  <a:lnTo>
                                    <a:pt x="1112650" y="1416681"/>
                                  </a:lnTo>
                                  <a:lnTo>
                                    <a:pt x="1115511" y="1414459"/>
                                  </a:lnTo>
                                  <a:lnTo>
                                    <a:pt x="1118372" y="1412238"/>
                                  </a:lnTo>
                                  <a:lnTo>
                                    <a:pt x="1121232" y="1410651"/>
                                  </a:lnTo>
                                  <a:lnTo>
                                    <a:pt x="1124411" y="1409064"/>
                                  </a:lnTo>
                                  <a:lnTo>
                                    <a:pt x="1127590" y="1408112"/>
                                  </a:lnTo>
                                  <a:lnTo>
                                    <a:pt x="1130769" y="1407477"/>
                                  </a:lnTo>
                                  <a:lnTo>
                                    <a:pt x="1133947" y="1406525"/>
                                  </a:lnTo>
                                  <a:close/>
                                  <a:moveTo>
                                    <a:pt x="1472565" y="1216025"/>
                                  </a:moveTo>
                                  <a:lnTo>
                                    <a:pt x="1495425" y="1226506"/>
                                  </a:lnTo>
                                  <a:lnTo>
                                    <a:pt x="1518285" y="1236670"/>
                                  </a:lnTo>
                                  <a:lnTo>
                                    <a:pt x="1540828" y="1246198"/>
                                  </a:lnTo>
                                  <a:lnTo>
                                    <a:pt x="1563370" y="1255726"/>
                                  </a:lnTo>
                                  <a:lnTo>
                                    <a:pt x="1586230" y="1264619"/>
                                  </a:lnTo>
                                  <a:lnTo>
                                    <a:pt x="1608138" y="1273195"/>
                                  </a:lnTo>
                                  <a:lnTo>
                                    <a:pt x="1630363" y="1281453"/>
                                  </a:lnTo>
                                  <a:lnTo>
                                    <a:pt x="1651953" y="1289393"/>
                                  </a:lnTo>
                                  <a:lnTo>
                                    <a:pt x="1695133" y="1304321"/>
                                  </a:lnTo>
                                  <a:lnTo>
                                    <a:pt x="1737360" y="1318613"/>
                                  </a:lnTo>
                                  <a:lnTo>
                                    <a:pt x="1778635" y="1331953"/>
                                  </a:lnTo>
                                  <a:lnTo>
                                    <a:pt x="1819275" y="1344339"/>
                                  </a:lnTo>
                                  <a:lnTo>
                                    <a:pt x="1896428" y="1368795"/>
                                  </a:lnTo>
                                  <a:lnTo>
                                    <a:pt x="1933575" y="1380864"/>
                                  </a:lnTo>
                                  <a:lnTo>
                                    <a:pt x="1969453" y="1392934"/>
                                  </a:lnTo>
                                  <a:lnTo>
                                    <a:pt x="2004060" y="1405320"/>
                                  </a:lnTo>
                                  <a:lnTo>
                                    <a:pt x="2020570" y="1411355"/>
                                  </a:lnTo>
                                  <a:lnTo>
                                    <a:pt x="2037080" y="1417707"/>
                                  </a:lnTo>
                                  <a:lnTo>
                                    <a:pt x="2053273" y="1424695"/>
                                  </a:lnTo>
                                  <a:lnTo>
                                    <a:pt x="2068830" y="1431047"/>
                                  </a:lnTo>
                                  <a:lnTo>
                                    <a:pt x="2084705" y="1438352"/>
                                  </a:lnTo>
                                  <a:lnTo>
                                    <a:pt x="2099628" y="1445339"/>
                                  </a:lnTo>
                                  <a:lnTo>
                                    <a:pt x="2106930" y="1449150"/>
                                  </a:lnTo>
                                  <a:lnTo>
                                    <a:pt x="2114233" y="1453279"/>
                                  </a:lnTo>
                                  <a:lnTo>
                                    <a:pt x="2120900" y="1458044"/>
                                  </a:lnTo>
                                  <a:lnTo>
                                    <a:pt x="2127568" y="1463125"/>
                                  </a:lnTo>
                                  <a:lnTo>
                                    <a:pt x="2134235" y="1468207"/>
                                  </a:lnTo>
                                  <a:lnTo>
                                    <a:pt x="2140585" y="1474242"/>
                                  </a:lnTo>
                                  <a:lnTo>
                                    <a:pt x="2146618" y="1480276"/>
                                  </a:lnTo>
                                  <a:lnTo>
                                    <a:pt x="2152650" y="1486628"/>
                                  </a:lnTo>
                                  <a:lnTo>
                                    <a:pt x="2158365" y="1493298"/>
                                  </a:lnTo>
                                  <a:lnTo>
                                    <a:pt x="2163763" y="1500286"/>
                                  </a:lnTo>
                                  <a:lnTo>
                                    <a:pt x="2169160" y="1507908"/>
                                  </a:lnTo>
                                  <a:lnTo>
                                    <a:pt x="2174558" y="1515213"/>
                                  </a:lnTo>
                                  <a:lnTo>
                                    <a:pt x="2179638" y="1522836"/>
                                  </a:lnTo>
                                  <a:lnTo>
                                    <a:pt x="2184718" y="1531094"/>
                                  </a:lnTo>
                                  <a:lnTo>
                                    <a:pt x="2189163" y="1539352"/>
                                  </a:lnTo>
                                  <a:lnTo>
                                    <a:pt x="2193925" y="1547927"/>
                                  </a:lnTo>
                                  <a:lnTo>
                                    <a:pt x="2198370" y="1556502"/>
                                  </a:lnTo>
                                  <a:lnTo>
                                    <a:pt x="2202498" y="1565396"/>
                                  </a:lnTo>
                                  <a:lnTo>
                                    <a:pt x="2210435" y="1583817"/>
                                  </a:lnTo>
                                  <a:lnTo>
                                    <a:pt x="2218055" y="1602556"/>
                                  </a:lnTo>
                                  <a:lnTo>
                                    <a:pt x="2224723" y="1622248"/>
                                  </a:lnTo>
                                  <a:lnTo>
                                    <a:pt x="2230755" y="1641939"/>
                                  </a:lnTo>
                                  <a:lnTo>
                                    <a:pt x="2236788" y="1662584"/>
                                  </a:lnTo>
                                  <a:lnTo>
                                    <a:pt x="2241868" y="1682911"/>
                                  </a:lnTo>
                                  <a:lnTo>
                                    <a:pt x="2246631" y="1703238"/>
                                  </a:lnTo>
                                  <a:lnTo>
                                    <a:pt x="2250758" y="1724200"/>
                                  </a:lnTo>
                                  <a:lnTo>
                                    <a:pt x="2254885" y="1744527"/>
                                  </a:lnTo>
                                  <a:lnTo>
                                    <a:pt x="2258378" y="1764537"/>
                                  </a:lnTo>
                                  <a:lnTo>
                                    <a:pt x="2261235" y="1784546"/>
                                  </a:lnTo>
                                  <a:lnTo>
                                    <a:pt x="2263775" y="1803920"/>
                                  </a:lnTo>
                                  <a:lnTo>
                                    <a:pt x="2266315" y="1822977"/>
                                  </a:lnTo>
                                  <a:lnTo>
                                    <a:pt x="2267903" y="1841081"/>
                                  </a:lnTo>
                                  <a:lnTo>
                                    <a:pt x="2269808" y="1859184"/>
                                  </a:lnTo>
                                  <a:lnTo>
                                    <a:pt x="2272348" y="1891581"/>
                                  </a:lnTo>
                                  <a:lnTo>
                                    <a:pt x="2273618" y="1920165"/>
                                  </a:lnTo>
                                  <a:lnTo>
                                    <a:pt x="2274571" y="1943669"/>
                                  </a:lnTo>
                                  <a:lnTo>
                                    <a:pt x="2274888" y="1961455"/>
                                  </a:lnTo>
                                  <a:lnTo>
                                    <a:pt x="2274571" y="1964948"/>
                                  </a:lnTo>
                                  <a:lnTo>
                                    <a:pt x="2274253" y="1968760"/>
                                  </a:lnTo>
                                  <a:lnTo>
                                    <a:pt x="2272665" y="1972571"/>
                                  </a:lnTo>
                                  <a:lnTo>
                                    <a:pt x="2271395" y="1976065"/>
                                  </a:lnTo>
                                  <a:lnTo>
                                    <a:pt x="2269173" y="1979876"/>
                                  </a:lnTo>
                                  <a:lnTo>
                                    <a:pt x="2266633" y="1983687"/>
                                  </a:lnTo>
                                  <a:lnTo>
                                    <a:pt x="2263775" y="1987181"/>
                                  </a:lnTo>
                                  <a:lnTo>
                                    <a:pt x="2260601" y="1991310"/>
                                  </a:lnTo>
                                  <a:lnTo>
                                    <a:pt x="2256473" y="1995121"/>
                                  </a:lnTo>
                                  <a:lnTo>
                                    <a:pt x="2252345" y="1998615"/>
                                  </a:lnTo>
                                  <a:lnTo>
                                    <a:pt x="2247583" y="2002744"/>
                                  </a:lnTo>
                                  <a:lnTo>
                                    <a:pt x="2242185" y="2006238"/>
                                  </a:lnTo>
                                  <a:lnTo>
                                    <a:pt x="2236471" y="2010367"/>
                                  </a:lnTo>
                                  <a:lnTo>
                                    <a:pt x="2230438" y="2014178"/>
                                  </a:lnTo>
                                  <a:lnTo>
                                    <a:pt x="2224088" y="2017672"/>
                                  </a:lnTo>
                                  <a:lnTo>
                                    <a:pt x="2216785" y="2021800"/>
                                  </a:lnTo>
                                  <a:lnTo>
                                    <a:pt x="2209165" y="2025294"/>
                                  </a:lnTo>
                                  <a:lnTo>
                                    <a:pt x="2201545" y="2029105"/>
                                  </a:lnTo>
                                  <a:lnTo>
                                    <a:pt x="2183765" y="2036410"/>
                                  </a:lnTo>
                                  <a:lnTo>
                                    <a:pt x="2165033" y="2044033"/>
                                  </a:lnTo>
                                  <a:lnTo>
                                    <a:pt x="2143760" y="2051021"/>
                                  </a:lnTo>
                                  <a:lnTo>
                                    <a:pt x="2120900" y="2058326"/>
                                  </a:lnTo>
                                  <a:lnTo>
                                    <a:pt x="2095818" y="2064995"/>
                                  </a:lnTo>
                                  <a:lnTo>
                                    <a:pt x="2069465" y="2071665"/>
                                  </a:lnTo>
                                  <a:lnTo>
                                    <a:pt x="2040573" y="2078335"/>
                                  </a:lnTo>
                                  <a:lnTo>
                                    <a:pt x="2010410" y="2084370"/>
                                  </a:lnTo>
                                  <a:lnTo>
                                    <a:pt x="1977708" y="2090404"/>
                                  </a:lnTo>
                                  <a:lnTo>
                                    <a:pt x="1943418" y="2096121"/>
                                  </a:lnTo>
                                  <a:lnTo>
                                    <a:pt x="1907223" y="2101838"/>
                                  </a:lnTo>
                                  <a:lnTo>
                                    <a:pt x="1868805" y="2106920"/>
                                  </a:lnTo>
                                  <a:lnTo>
                                    <a:pt x="1829118" y="2111684"/>
                                  </a:lnTo>
                                  <a:lnTo>
                                    <a:pt x="1786890" y="2116131"/>
                                  </a:lnTo>
                                  <a:lnTo>
                                    <a:pt x="1742758" y="2120259"/>
                                  </a:lnTo>
                                  <a:lnTo>
                                    <a:pt x="1697038" y="2124071"/>
                                  </a:lnTo>
                                  <a:lnTo>
                                    <a:pt x="1649413" y="2127247"/>
                                  </a:lnTo>
                                  <a:lnTo>
                                    <a:pt x="1599565" y="2130105"/>
                                  </a:lnTo>
                                  <a:lnTo>
                                    <a:pt x="1547813" y="2132329"/>
                                  </a:lnTo>
                                  <a:lnTo>
                                    <a:pt x="1494155" y="2134234"/>
                                  </a:lnTo>
                                  <a:lnTo>
                                    <a:pt x="1438275" y="2135505"/>
                                  </a:lnTo>
                                  <a:lnTo>
                                    <a:pt x="1380490" y="2136775"/>
                                  </a:lnTo>
                                  <a:lnTo>
                                    <a:pt x="1320800" y="2136775"/>
                                  </a:lnTo>
                                  <a:lnTo>
                                    <a:pt x="1472565" y="1216025"/>
                                  </a:lnTo>
                                  <a:close/>
                                  <a:moveTo>
                                    <a:pt x="802373" y="1216025"/>
                                  </a:moveTo>
                                  <a:lnTo>
                                    <a:pt x="954088" y="2136775"/>
                                  </a:lnTo>
                                  <a:lnTo>
                                    <a:pt x="894418" y="2136775"/>
                                  </a:lnTo>
                                  <a:lnTo>
                                    <a:pt x="836652" y="2135505"/>
                                  </a:lnTo>
                                  <a:lnTo>
                                    <a:pt x="780790" y="2134234"/>
                                  </a:lnTo>
                                  <a:lnTo>
                                    <a:pt x="727151" y="2132329"/>
                                  </a:lnTo>
                                  <a:lnTo>
                                    <a:pt x="675415" y="2130105"/>
                                  </a:lnTo>
                                  <a:lnTo>
                                    <a:pt x="625584" y="2127247"/>
                                  </a:lnTo>
                                  <a:lnTo>
                                    <a:pt x="577975" y="2124071"/>
                                  </a:lnTo>
                                  <a:lnTo>
                                    <a:pt x="531953" y="2120259"/>
                                  </a:lnTo>
                                  <a:lnTo>
                                    <a:pt x="488153" y="2116131"/>
                                  </a:lnTo>
                                  <a:lnTo>
                                    <a:pt x="445939" y="2111684"/>
                                  </a:lnTo>
                                  <a:lnTo>
                                    <a:pt x="405947" y="2106920"/>
                                  </a:lnTo>
                                  <a:lnTo>
                                    <a:pt x="367860" y="2101838"/>
                                  </a:lnTo>
                                  <a:lnTo>
                                    <a:pt x="331677" y="2096121"/>
                                  </a:lnTo>
                                  <a:lnTo>
                                    <a:pt x="297398" y="2090404"/>
                                  </a:lnTo>
                                  <a:lnTo>
                                    <a:pt x="265024" y="2084370"/>
                                  </a:lnTo>
                                  <a:lnTo>
                                    <a:pt x="234554" y="2078335"/>
                                  </a:lnTo>
                                  <a:lnTo>
                                    <a:pt x="205989" y="2071665"/>
                                  </a:lnTo>
                                  <a:lnTo>
                                    <a:pt x="179010" y="2064995"/>
                                  </a:lnTo>
                                  <a:lnTo>
                                    <a:pt x="154254" y="2058326"/>
                                  </a:lnTo>
                                  <a:lnTo>
                                    <a:pt x="131401" y="2051021"/>
                                  </a:lnTo>
                                  <a:lnTo>
                                    <a:pt x="110136" y="2044033"/>
                                  </a:lnTo>
                                  <a:lnTo>
                                    <a:pt x="91092" y="2036410"/>
                                  </a:lnTo>
                                  <a:lnTo>
                                    <a:pt x="73635" y="2029105"/>
                                  </a:lnTo>
                                  <a:lnTo>
                                    <a:pt x="66018" y="2025294"/>
                                  </a:lnTo>
                                  <a:lnTo>
                                    <a:pt x="58400" y="2021800"/>
                                  </a:lnTo>
                                  <a:lnTo>
                                    <a:pt x="51100" y="2017672"/>
                                  </a:lnTo>
                                  <a:lnTo>
                                    <a:pt x="44435" y="2014178"/>
                                  </a:lnTo>
                                  <a:lnTo>
                                    <a:pt x="38404" y="2010367"/>
                                  </a:lnTo>
                                  <a:lnTo>
                                    <a:pt x="32691" y="2006238"/>
                                  </a:lnTo>
                                  <a:lnTo>
                                    <a:pt x="27613" y="2002744"/>
                                  </a:lnTo>
                                  <a:lnTo>
                                    <a:pt x="22852" y="1998615"/>
                                  </a:lnTo>
                                  <a:lnTo>
                                    <a:pt x="18726" y="1995121"/>
                                  </a:lnTo>
                                  <a:lnTo>
                                    <a:pt x="14600" y="1991310"/>
                                  </a:lnTo>
                                  <a:lnTo>
                                    <a:pt x="11109" y="1987181"/>
                                  </a:lnTo>
                                  <a:lnTo>
                                    <a:pt x="8252" y="1983687"/>
                                  </a:lnTo>
                                  <a:lnTo>
                                    <a:pt x="5713" y="1979876"/>
                                  </a:lnTo>
                                  <a:lnTo>
                                    <a:pt x="3491" y="1976065"/>
                                  </a:lnTo>
                                  <a:lnTo>
                                    <a:pt x="2222" y="1972571"/>
                                  </a:lnTo>
                                  <a:lnTo>
                                    <a:pt x="1269" y="1968760"/>
                                  </a:lnTo>
                                  <a:lnTo>
                                    <a:pt x="317" y="1964948"/>
                                  </a:lnTo>
                                  <a:lnTo>
                                    <a:pt x="0" y="1961455"/>
                                  </a:lnTo>
                                  <a:lnTo>
                                    <a:pt x="317" y="1943669"/>
                                  </a:lnTo>
                                  <a:lnTo>
                                    <a:pt x="1269" y="1920165"/>
                                  </a:lnTo>
                                  <a:lnTo>
                                    <a:pt x="2856" y="1891581"/>
                                  </a:lnTo>
                                  <a:lnTo>
                                    <a:pt x="5395" y="1859184"/>
                                  </a:lnTo>
                                  <a:lnTo>
                                    <a:pt x="6982" y="1841081"/>
                                  </a:lnTo>
                                  <a:lnTo>
                                    <a:pt x="8887" y="1822977"/>
                                  </a:lnTo>
                                  <a:lnTo>
                                    <a:pt x="11109" y="1803920"/>
                                  </a:lnTo>
                                  <a:lnTo>
                                    <a:pt x="13965" y="1784546"/>
                                  </a:lnTo>
                                  <a:lnTo>
                                    <a:pt x="16822" y="1764537"/>
                                  </a:lnTo>
                                  <a:lnTo>
                                    <a:pt x="20313" y="1744527"/>
                                  </a:lnTo>
                                  <a:lnTo>
                                    <a:pt x="24122" y="1724200"/>
                                  </a:lnTo>
                                  <a:lnTo>
                                    <a:pt x="28248" y="1703238"/>
                                  </a:lnTo>
                                  <a:lnTo>
                                    <a:pt x="33326" y="1682911"/>
                                  </a:lnTo>
                                  <a:lnTo>
                                    <a:pt x="38404" y="1662584"/>
                                  </a:lnTo>
                                  <a:lnTo>
                                    <a:pt x="44118" y="1641939"/>
                                  </a:lnTo>
                                  <a:lnTo>
                                    <a:pt x="50465" y="1622248"/>
                                  </a:lnTo>
                                  <a:lnTo>
                                    <a:pt x="57448" y="1602556"/>
                                  </a:lnTo>
                                  <a:lnTo>
                                    <a:pt x="64748" y="1583817"/>
                                  </a:lnTo>
                                  <a:lnTo>
                                    <a:pt x="72683" y="1565396"/>
                                  </a:lnTo>
                                  <a:lnTo>
                                    <a:pt x="77127" y="1556502"/>
                                  </a:lnTo>
                                  <a:lnTo>
                                    <a:pt x="81253" y="1547927"/>
                                  </a:lnTo>
                                  <a:lnTo>
                                    <a:pt x="86014" y="1539352"/>
                                  </a:lnTo>
                                  <a:lnTo>
                                    <a:pt x="90457" y="1531094"/>
                                  </a:lnTo>
                                  <a:lnTo>
                                    <a:pt x="95536" y="1522836"/>
                                  </a:lnTo>
                                  <a:lnTo>
                                    <a:pt x="100614" y="1515213"/>
                                  </a:lnTo>
                                  <a:lnTo>
                                    <a:pt x="105692" y="1507908"/>
                                  </a:lnTo>
                                  <a:lnTo>
                                    <a:pt x="111088" y="1500286"/>
                                  </a:lnTo>
                                  <a:lnTo>
                                    <a:pt x="116801" y="1493298"/>
                                  </a:lnTo>
                                  <a:lnTo>
                                    <a:pt x="122514" y="1486628"/>
                                  </a:lnTo>
                                  <a:lnTo>
                                    <a:pt x="128545" y="1480276"/>
                                  </a:lnTo>
                                  <a:lnTo>
                                    <a:pt x="134575" y="1474242"/>
                                  </a:lnTo>
                                  <a:lnTo>
                                    <a:pt x="140923" y="1468207"/>
                                  </a:lnTo>
                                  <a:lnTo>
                                    <a:pt x="147588" y="1463125"/>
                                  </a:lnTo>
                                  <a:lnTo>
                                    <a:pt x="154254" y="1458044"/>
                                  </a:lnTo>
                                  <a:lnTo>
                                    <a:pt x="161236" y="1453279"/>
                                  </a:lnTo>
                                  <a:lnTo>
                                    <a:pt x="168219" y="1449150"/>
                                  </a:lnTo>
                                  <a:lnTo>
                                    <a:pt x="175519" y="1445339"/>
                                  </a:lnTo>
                                  <a:lnTo>
                                    <a:pt x="190436" y="1438352"/>
                                  </a:lnTo>
                                  <a:lnTo>
                                    <a:pt x="205989" y="1431047"/>
                                  </a:lnTo>
                                  <a:lnTo>
                                    <a:pt x="221541" y="1424695"/>
                                  </a:lnTo>
                                  <a:lnTo>
                                    <a:pt x="237728" y="1417707"/>
                                  </a:lnTo>
                                  <a:lnTo>
                                    <a:pt x="254233" y="1411355"/>
                                  </a:lnTo>
                                  <a:lnTo>
                                    <a:pt x="271055" y="1405320"/>
                                  </a:lnTo>
                                  <a:lnTo>
                                    <a:pt x="305651" y="1392934"/>
                                  </a:lnTo>
                                  <a:lnTo>
                                    <a:pt x="341516" y="1380864"/>
                                  </a:lnTo>
                                  <a:lnTo>
                                    <a:pt x="378651" y="1368795"/>
                                  </a:lnTo>
                                  <a:lnTo>
                                    <a:pt x="456096" y="1344339"/>
                                  </a:lnTo>
                                  <a:lnTo>
                                    <a:pt x="496405" y="1331953"/>
                                  </a:lnTo>
                                  <a:lnTo>
                                    <a:pt x="537666" y="1318613"/>
                                  </a:lnTo>
                                  <a:lnTo>
                                    <a:pt x="579880" y="1304321"/>
                                  </a:lnTo>
                                  <a:lnTo>
                                    <a:pt x="622728" y="1289393"/>
                                  </a:lnTo>
                                  <a:lnTo>
                                    <a:pt x="644628" y="1281453"/>
                                  </a:lnTo>
                                  <a:lnTo>
                                    <a:pt x="666846" y="1273195"/>
                                  </a:lnTo>
                                  <a:lnTo>
                                    <a:pt x="689063" y="1264619"/>
                                  </a:lnTo>
                                  <a:lnTo>
                                    <a:pt x="711281" y="1255726"/>
                                  </a:lnTo>
                                  <a:lnTo>
                                    <a:pt x="733816" y="1246198"/>
                                  </a:lnTo>
                                  <a:lnTo>
                                    <a:pt x="756668" y="1236670"/>
                                  </a:lnTo>
                                  <a:lnTo>
                                    <a:pt x="779521" y="1226506"/>
                                  </a:lnTo>
                                  <a:lnTo>
                                    <a:pt x="802373" y="1216025"/>
                                  </a:lnTo>
                                  <a:close/>
                                  <a:moveTo>
                                    <a:pt x="1137444" y="0"/>
                                  </a:moveTo>
                                  <a:lnTo>
                                    <a:pt x="1148251" y="317"/>
                                  </a:lnTo>
                                  <a:lnTo>
                                    <a:pt x="1159376" y="635"/>
                                  </a:lnTo>
                                  <a:lnTo>
                                    <a:pt x="1170183" y="1587"/>
                                  </a:lnTo>
                                  <a:lnTo>
                                    <a:pt x="1180990" y="2539"/>
                                  </a:lnTo>
                                  <a:lnTo>
                                    <a:pt x="1191797" y="3809"/>
                                  </a:lnTo>
                                  <a:lnTo>
                                    <a:pt x="1202604" y="5714"/>
                                  </a:lnTo>
                                  <a:lnTo>
                                    <a:pt x="1212776" y="7936"/>
                                  </a:lnTo>
                                  <a:lnTo>
                                    <a:pt x="1223265" y="10158"/>
                                  </a:lnTo>
                                  <a:lnTo>
                                    <a:pt x="1233754" y="12380"/>
                                  </a:lnTo>
                                  <a:lnTo>
                                    <a:pt x="1243926" y="15237"/>
                                  </a:lnTo>
                                  <a:lnTo>
                                    <a:pt x="1254097" y="18728"/>
                                  </a:lnTo>
                                  <a:lnTo>
                                    <a:pt x="1264268" y="22220"/>
                                  </a:lnTo>
                                  <a:lnTo>
                                    <a:pt x="1274122" y="25712"/>
                                  </a:lnTo>
                                  <a:lnTo>
                                    <a:pt x="1283975" y="29838"/>
                                  </a:lnTo>
                                  <a:lnTo>
                                    <a:pt x="1293829" y="33965"/>
                                  </a:lnTo>
                                  <a:lnTo>
                                    <a:pt x="1303682" y="38726"/>
                                  </a:lnTo>
                                  <a:lnTo>
                                    <a:pt x="1312900" y="43170"/>
                                  </a:lnTo>
                                  <a:lnTo>
                                    <a:pt x="1322118" y="48249"/>
                                  </a:lnTo>
                                  <a:lnTo>
                                    <a:pt x="1331654" y="53645"/>
                                  </a:lnTo>
                                  <a:lnTo>
                                    <a:pt x="1340871" y="59041"/>
                                  </a:lnTo>
                                  <a:lnTo>
                                    <a:pt x="1349771" y="64755"/>
                                  </a:lnTo>
                                  <a:lnTo>
                                    <a:pt x="1358353" y="70786"/>
                                  </a:lnTo>
                                  <a:lnTo>
                                    <a:pt x="1367253" y="76817"/>
                                  </a:lnTo>
                                  <a:lnTo>
                                    <a:pt x="1375835" y="83801"/>
                                  </a:lnTo>
                                  <a:lnTo>
                                    <a:pt x="1384100" y="90149"/>
                                  </a:lnTo>
                                  <a:lnTo>
                                    <a:pt x="1392364" y="97450"/>
                                  </a:lnTo>
                                  <a:lnTo>
                                    <a:pt x="1400628" y="104433"/>
                                  </a:lnTo>
                                  <a:lnTo>
                                    <a:pt x="1408575" y="111734"/>
                                  </a:lnTo>
                                  <a:lnTo>
                                    <a:pt x="1416521" y="119035"/>
                                  </a:lnTo>
                                  <a:lnTo>
                                    <a:pt x="1424149" y="126971"/>
                                  </a:lnTo>
                                  <a:lnTo>
                                    <a:pt x="1431460" y="134906"/>
                                  </a:lnTo>
                                  <a:lnTo>
                                    <a:pt x="1439089" y="143159"/>
                                  </a:lnTo>
                                  <a:lnTo>
                                    <a:pt x="1446081" y="151730"/>
                                  </a:lnTo>
                                  <a:lnTo>
                                    <a:pt x="1453074" y="160300"/>
                                  </a:lnTo>
                                  <a:lnTo>
                                    <a:pt x="1459749" y="168871"/>
                                  </a:lnTo>
                                  <a:lnTo>
                                    <a:pt x="1466742" y="177759"/>
                                  </a:lnTo>
                                  <a:lnTo>
                                    <a:pt x="1472781" y="187282"/>
                                  </a:lnTo>
                                  <a:lnTo>
                                    <a:pt x="1479139" y="196487"/>
                                  </a:lnTo>
                                  <a:lnTo>
                                    <a:pt x="1485178" y="205693"/>
                                  </a:lnTo>
                                  <a:lnTo>
                                    <a:pt x="1490899" y="215533"/>
                                  </a:lnTo>
                                  <a:lnTo>
                                    <a:pt x="1496621" y="225373"/>
                                  </a:lnTo>
                                  <a:lnTo>
                                    <a:pt x="1502024" y="235531"/>
                                  </a:lnTo>
                                  <a:lnTo>
                                    <a:pt x="1507428" y="245688"/>
                                  </a:lnTo>
                                  <a:lnTo>
                                    <a:pt x="1512513" y="255846"/>
                                  </a:lnTo>
                                  <a:lnTo>
                                    <a:pt x="1517281" y="266321"/>
                                  </a:lnTo>
                                  <a:lnTo>
                                    <a:pt x="1521731" y="277114"/>
                                  </a:lnTo>
                                  <a:lnTo>
                                    <a:pt x="1526181" y="287906"/>
                                  </a:lnTo>
                                  <a:lnTo>
                                    <a:pt x="1530313" y="298381"/>
                                  </a:lnTo>
                                  <a:lnTo>
                                    <a:pt x="1534445" y="309491"/>
                                  </a:lnTo>
                                  <a:lnTo>
                                    <a:pt x="1537942" y="320601"/>
                                  </a:lnTo>
                                  <a:lnTo>
                                    <a:pt x="1541438" y="332028"/>
                                  </a:lnTo>
                                  <a:lnTo>
                                    <a:pt x="1544617" y="343456"/>
                                  </a:lnTo>
                                  <a:lnTo>
                                    <a:pt x="1547477" y="355201"/>
                                  </a:lnTo>
                                  <a:lnTo>
                                    <a:pt x="1550656" y="366945"/>
                                  </a:lnTo>
                                  <a:lnTo>
                                    <a:pt x="1552881" y="378373"/>
                                  </a:lnTo>
                                  <a:lnTo>
                                    <a:pt x="1555106" y="390435"/>
                                  </a:lnTo>
                                  <a:lnTo>
                                    <a:pt x="1557331" y="402180"/>
                                  </a:lnTo>
                                  <a:lnTo>
                                    <a:pt x="1558602" y="414559"/>
                                  </a:lnTo>
                                  <a:lnTo>
                                    <a:pt x="1560509" y="426622"/>
                                  </a:lnTo>
                                  <a:lnTo>
                                    <a:pt x="1561463" y="438684"/>
                                  </a:lnTo>
                                  <a:lnTo>
                                    <a:pt x="1562734" y="451381"/>
                                  </a:lnTo>
                                  <a:lnTo>
                                    <a:pt x="1563370" y="463760"/>
                                  </a:lnTo>
                                  <a:lnTo>
                                    <a:pt x="1563688" y="476458"/>
                                  </a:lnTo>
                                  <a:lnTo>
                                    <a:pt x="1563688" y="488837"/>
                                  </a:lnTo>
                                  <a:lnTo>
                                    <a:pt x="1563688" y="504074"/>
                                  </a:lnTo>
                                  <a:lnTo>
                                    <a:pt x="1563052" y="519310"/>
                                  </a:lnTo>
                                  <a:lnTo>
                                    <a:pt x="1562099" y="534864"/>
                                  </a:lnTo>
                                  <a:lnTo>
                                    <a:pt x="1560509" y="550418"/>
                                  </a:lnTo>
                                  <a:lnTo>
                                    <a:pt x="1559238" y="566289"/>
                                  </a:lnTo>
                                  <a:lnTo>
                                    <a:pt x="1557013" y="581843"/>
                                  </a:lnTo>
                                  <a:lnTo>
                                    <a:pt x="1554470" y="598032"/>
                                  </a:lnTo>
                                  <a:lnTo>
                                    <a:pt x="1551609" y="613903"/>
                                  </a:lnTo>
                                  <a:lnTo>
                                    <a:pt x="1548431" y="630092"/>
                                  </a:lnTo>
                                  <a:lnTo>
                                    <a:pt x="1544617" y="645963"/>
                                  </a:lnTo>
                                  <a:lnTo>
                                    <a:pt x="1541120" y="662470"/>
                                  </a:lnTo>
                                  <a:lnTo>
                                    <a:pt x="1536988" y="678658"/>
                                  </a:lnTo>
                                  <a:lnTo>
                                    <a:pt x="1532220" y="694847"/>
                                  </a:lnTo>
                                  <a:lnTo>
                                    <a:pt x="1527453" y="710718"/>
                                  </a:lnTo>
                                  <a:lnTo>
                                    <a:pt x="1522685" y="726590"/>
                                  </a:lnTo>
                                  <a:lnTo>
                                    <a:pt x="1516963" y="742778"/>
                                  </a:lnTo>
                                  <a:lnTo>
                                    <a:pt x="1510924" y="758332"/>
                                  </a:lnTo>
                                  <a:lnTo>
                                    <a:pt x="1504885" y="774521"/>
                                  </a:lnTo>
                                  <a:lnTo>
                                    <a:pt x="1498528" y="790075"/>
                                  </a:lnTo>
                                  <a:lnTo>
                                    <a:pt x="1492171" y="805629"/>
                                  </a:lnTo>
                                  <a:lnTo>
                                    <a:pt x="1485178" y="821183"/>
                                  </a:lnTo>
                                  <a:lnTo>
                                    <a:pt x="1477867" y="836102"/>
                                  </a:lnTo>
                                  <a:lnTo>
                                    <a:pt x="1470556" y="851021"/>
                                  </a:lnTo>
                                  <a:lnTo>
                                    <a:pt x="1462610" y="865940"/>
                                  </a:lnTo>
                                  <a:lnTo>
                                    <a:pt x="1454664" y="880542"/>
                                  </a:lnTo>
                                  <a:lnTo>
                                    <a:pt x="1446717" y="894826"/>
                                  </a:lnTo>
                                  <a:lnTo>
                                    <a:pt x="1437817" y="908793"/>
                                  </a:lnTo>
                                  <a:lnTo>
                                    <a:pt x="1428917" y="922759"/>
                                  </a:lnTo>
                                  <a:lnTo>
                                    <a:pt x="1420017" y="936409"/>
                                  </a:lnTo>
                                  <a:lnTo>
                                    <a:pt x="1411117" y="949106"/>
                                  </a:lnTo>
                                  <a:lnTo>
                                    <a:pt x="1401264" y="962120"/>
                                  </a:lnTo>
                                  <a:lnTo>
                                    <a:pt x="1391728" y="974500"/>
                                  </a:lnTo>
                                  <a:lnTo>
                                    <a:pt x="1391728" y="1145593"/>
                                  </a:lnTo>
                                  <a:lnTo>
                                    <a:pt x="1383146" y="1155433"/>
                                  </a:lnTo>
                                  <a:lnTo>
                                    <a:pt x="1359625" y="1181462"/>
                                  </a:lnTo>
                                  <a:lnTo>
                                    <a:pt x="1343414" y="1198603"/>
                                  </a:lnTo>
                                  <a:lnTo>
                                    <a:pt x="1324979" y="1217966"/>
                                  </a:lnTo>
                                  <a:lnTo>
                                    <a:pt x="1305272" y="1238916"/>
                                  </a:lnTo>
                                  <a:lnTo>
                                    <a:pt x="1284611" y="1260184"/>
                                  </a:lnTo>
                                  <a:lnTo>
                                    <a:pt x="1262679" y="1281769"/>
                                  </a:lnTo>
                                  <a:lnTo>
                                    <a:pt x="1241065" y="1302084"/>
                                  </a:lnTo>
                                  <a:lnTo>
                                    <a:pt x="1219769" y="1321765"/>
                                  </a:lnTo>
                                  <a:lnTo>
                                    <a:pt x="1209279" y="1330653"/>
                                  </a:lnTo>
                                  <a:lnTo>
                                    <a:pt x="1199426" y="1338906"/>
                                  </a:lnTo>
                                  <a:lnTo>
                                    <a:pt x="1189572" y="1346842"/>
                                  </a:lnTo>
                                  <a:lnTo>
                                    <a:pt x="1180672" y="1353825"/>
                                  </a:lnTo>
                                  <a:lnTo>
                                    <a:pt x="1171772" y="1359856"/>
                                  </a:lnTo>
                                  <a:lnTo>
                                    <a:pt x="1163508" y="1365252"/>
                                  </a:lnTo>
                                  <a:lnTo>
                                    <a:pt x="1155879" y="1369061"/>
                                  </a:lnTo>
                                  <a:lnTo>
                                    <a:pt x="1149204" y="1372236"/>
                                  </a:lnTo>
                                  <a:lnTo>
                                    <a:pt x="1146026" y="1373505"/>
                                  </a:lnTo>
                                  <a:lnTo>
                                    <a:pt x="1142529" y="1374140"/>
                                  </a:lnTo>
                                  <a:lnTo>
                                    <a:pt x="1139669" y="1374775"/>
                                  </a:lnTo>
                                  <a:lnTo>
                                    <a:pt x="1137444" y="1374775"/>
                                  </a:lnTo>
                                  <a:lnTo>
                                    <a:pt x="1134901" y="1374775"/>
                                  </a:lnTo>
                                  <a:lnTo>
                                    <a:pt x="1132040" y="1374140"/>
                                  </a:lnTo>
                                  <a:lnTo>
                                    <a:pt x="1129180" y="1373505"/>
                                  </a:lnTo>
                                  <a:lnTo>
                                    <a:pt x="1125683" y="1372236"/>
                                  </a:lnTo>
                                  <a:lnTo>
                                    <a:pt x="1119008" y="1369061"/>
                                  </a:lnTo>
                                  <a:lnTo>
                                    <a:pt x="1111062" y="1365252"/>
                                  </a:lnTo>
                                  <a:lnTo>
                                    <a:pt x="1103115" y="1359856"/>
                                  </a:lnTo>
                                  <a:lnTo>
                                    <a:pt x="1094215" y="1353825"/>
                                  </a:lnTo>
                                  <a:lnTo>
                                    <a:pt x="1084998" y="1346842"/>
                                  </a:lnTo>
                                  <a:lnTo>
                                    <a:pt x="1075144" y="1338906"/>
                                  </a:lnTo>
                                  <a:lnTo>
                                    <a:pt x="1065291" y="1330653"/>
                                  </a:lnTo>
                                  <a:lnTo>
                                    <a:pt x="1054801" y="1321765"/>
                                  </a:lnTo>
                                  <a:lnTo>
                                    <a:pt x="1033823" y="1302084"/>
                                  </a:lnTo>
                                  <a:lnTo>
                                    <a:pt x="1012209" y="1281769"/>
                                  </a:lnTo>
                                  <a:lnTo>
                                    <a:pt x="990277" y="1260184"/>
                                  </a:lnTo>
                                  <a:lnTo>
                                    <a:pt x="969616" y="1238916"/>
                                  </a:lnTo>
                                  <a:lnTo>
                                    <a:pt x="949591" y="1217966"/>
                                  </a:lnTo>
                                  <a:lnTo>
                                    <a:pt x="931474" y="1198603"/>
                                  </a:lnTo>
                                  <a:lnTo>
                                    <a:pt x="915581" y="1181462"/>
                                  </a:lnTo>
                                  <a:lnTo>
                                    <a:pt x="891742" y="1155433"/>
                                  </a:lnTo>
                                  <a:lnTo>
                                    <a:pt x="883159" y="1145593"/>
                                  </a:lnTo>
                                  <a:lnTo>
                                    <a:pt x="883159" y="974500"/>
                                  </a:lnTo>
                                  <a:lnTo>
                                    <a:pt x="873624" y="962120"/>
                                  </a:lnTo>
                                  <a:lnTo>
                                    <a:pt x="863770" y="949106"/>
                                  </a:lnTo>
                                  <a:lnTo>
                                    <a:pt x="854870" y="936409"/>
                                  </a:lnTo>
                                  <a:lnTo>
                                    <a:pt x="845970" y="922759"/>
                                  </a:lnTo>
                                  <a:lnTo>
                                    <a:pt x="837070" y="908793"/>
                                  </a:lnTo>
                                  <a:lnTo>
                                    <a:pt x="828488" y="894826"/>
                                  </a:lnTo>
                                  <a:lnTo>
                                    <a:pt x="820224" y="880542"/>
                                  </a:lnTo>
                                  <a:lnTo>
                                    <a:pt x="812278" y="865940"/>
                                  </a:lnTo>
                                  <a:lnTo>
                                    <a:pt x="804331" y="851021"/>
                                  </a:lnTo>
                                  <a:lnTo>
                                    <a:pt x="796703" y="836102"/>
                                  </a:lnTo>
                                  <a:lnTo>
                                    <a:pt x="789710" y="821183"/>
                                  </a:lnTo>
                                  <a:lnTo>
                                    <a:pt x="782717" y="805629"/>
                                  </a:lnTo>
                                  <a:lnTo>
                                    <a:pt x="776042" y="790075"/>
                                  </a:lnTo>
                                  <a:lnTo>
                                    <a:pt x="770003" y="774521"/>
                                  </a:lnTo>
                                  <a:lnTo>
                                    <a:pt x="763964" y="758332"/>
                                  </a:lnTo>
                                  <a:lnTo>
                                    <a:pt x="758242" y="742778"/>
                                  </a:lnTo>
                                  <a:lnTo>
                                    <a:pt x="752521" y="726590"/>
                                  </a:lnTo>
                                  <a:lnTo>
                                    <a:pt x="747435" y="710718"/>
                                  </a:lnTo>
                                  <a:lnTo>
                                    <a:pt x="742350" y="694847"/>
                                  </a:lnTo>
                                  <a:lnTo>
                                    <a:pt x="737900" y="678658"/>
                                  </a:lnTo>
                                  <a:lnTo>
                                    <a:pt x="733767" y="662470"/>
                                  </a:lnTo>
                                  <a:lnTo>
                                    <a:pt x="729953" y="645963"/>
                                  </a:lnTo>
                                  <a:lnTo>
                                    <a:pt x="726457" y="630092"/>
                                  </a:lnTo>
                                  <a:lnTo>
                                    <a:pt x="723278" y="613903"/>
                                  </a:lnTo>
                                  <a:lnTo>
                                    <a:pt x="720418" y="598032"/>
                                  </a:lnTo>
                                  <a:lnTo>
                                    <a:pt x="717875" y="581843"/>
                                  </a:lnTo>
                                  <a:lnTo>
                                    <a:pt x="715968" y="566289"/>
                                  </a:lnTo>
                                  <a:lnTo>
                                    <a:pt x="714060" y="550418"/>
                                  </a:lnTo>
                                  <a:lnTo>
                                    <a:pt x="713107" y="534864"/>
                                  </a:lnTo>
                                  <a:lnTo>
                                    <a:pt x="711835" y="519310"/>
                                  </a:lnTo>
                                  <a:lnTo>
                                    <a:pt x="711200" y="504074"/>
                                  </a:lnTo>
                                  <a:lnTo>
                                    <a:pt x="711200" y="488837"/>
                                  </a:lnTo>
                                  <a:lnTo>
                                    <a:pt x="711200" y="476458"/>
                                  </a:lnTo>
                                  <a:lnTo>
                                    <a:pt x="711518" y="463760"/>
                                  </a:lnTo>
                                  <a:lnTo>
                                    <a:pt x="712153" y="451381"/>
                                  </a:lnTo>
                                  <a:lnTo>
                                    <a:pt x="713425" y="438684"/>
                                  </a:lnTo>
                                  <a:lnTo>
                                    <a:pt x="714378" y="426622"/>
                                  </a:lnTo>
                                  <a:lnTo>
                                    <a:pt x="715968" y="414559"/>
                                  </a:lnTo>
                                  <a:lnTo>
                                    <a:pt x="717557" y="402180"/>
                                  </a:lnTo>
                                  <a:lnTo>
                                    <a:pt x="719782" y="390435"/>
                                  </a:lnTo>
                                  <a:lnTo>
                                    <a:pt x="722007" y="378373"/>
                                  </a:lnTo>
                                  <a:lnTo>
                                    <a:pt x="724550" y="366945"/>
                                  </a:lnTo>
                                  <a:lnTo>
                                    <a:pt x="727410" y="355201"/>
                                  </a:lnTo>
                                  <a:lnTo>
                                    <a:pt x="730271" y="343456"/>
                                  </a:lnTo>
                                  <a:lnTo>
                                    <a:pt x="733450" y="332028"/>
                                  </a:lnTo>
                                  <a:lnTo>
                                    <a:pt x="736946" y="320601"/>
                                  </a:lnTo>
                                  <a:lnTo>
                                    <a:pt x="740442" y="309491"/>
                                  </a:lnTo>
                                  <a:lnTo>
                                    <a:pt x="744575" y="298381"/>
                                  </a:lnTo>
                                  <a:lnTo>
                                    <a:pt x="748707" y="287906"/>
                                  </a:lnTo>
                                  <a:lnTo>
                                    <a:pt x="753157" y="277114"/>
                                  </a:lnTo>
                                  <a:lnTo>
                                    <a:pt x="757607" y="266321"/>
                                  </a:lnTo>
                                  <a:lnTo>
                                    <a:pt x="762374" y="255846"/>
                                  </a:lnTo>
                                  <a:lnTo>
                                    <a:pt x="767460" y="245688"/>
                                  </a:lnTo>
                                  <a:lnTo>
                                    <a:pt x="772864" y="235531"/>
                                  </a:lnTo>
                                  <a:lnTo>
                                    <a:pt x="778267" y="225373"/>
                                  </a:lnTo>
                                  <a:lnTo>
                                    <a:pt x="783989" y="215533"/>
                                  </a:lnTo>
                                  <a:lnTo>
                                    <a:pt x="789710" y="205693"/>
                                  </a:lnTo>
                                  <a:lnTo>
                                    <a:pt x="795749" y="196487"/>
                                  </a:lnTo>
                                  <a:lnTo>
                                    <a:pt x="801789" y="187282"/>
                                  </a:lnTo>
                                  <a:lnTo>
                                    <a:pt x="808146" y="177759"/>
                                  </a:lnTo>
                                  <a:lnTo>
                                    <a:pt x="815138" y="168871"/>
                                  </a:lnTo>
                                  <a:lnTo>
                                    <a:pt x="821813" y="160300"/>
                                  </a:lnTo>
                                  <a:lnTo>
                                    <a:pt x="828806" y="151730"/>
                                  </a:lnTo>
                                  <a:lnTo>
                                    <a:pt x="835799" y="143159"/>
                                  </a:lnTo>
                                  <a:lnTo>
                                    <a:pt x="843110" y="134906"/>
                                  </a:lnTo>
                                  <a:lnTo>
                                    <a:pt x="850738" y="126971"/>
                                  </a:lnTo>
                                  <a:lnTo>
                                    <a:pt x="858367" y="119035"/>
                                  </a:lnTo>
                                  <a:lnTo>
                                    <a:pt x="866313" y="111734"/>
                                  </a:lnTo>
                                  <a:lnTo>
                                    <a:pt x="874260" y="104433"/>
                                  </a:lnTo>
                                  <a:lnTo>
                                    <a:pt x="882206" y="97450"/>
                                  </a:lnTo>
                                  <a:lnTo>
                                    <a:pt x="890788" y="90149"/>
                                  </a:lnTo>
                                  <a:lnTo>
                                    <a:pt x="899052" y="83801"/>
                                  </a:lnTo>
                                  <a:lnTo>
                                    <a:pt x="907634" y="76817"/>
                                  </a:lnTo>
                                  <a:lnTo>
                                    <a:pt x="916216" y="70786"/>
                                  </a:lnTo>
                                  <a:lnTo>
                                    <a:pt x="925116" y="64755"/>
                                  </a:lnTo>
                                  <a:lnTo>
                                    <a:pt x="934016" y="59041"/>
                                  </a:lnTo>
                                  <a:lnTo>
                                    <a:pt x="943552" y="53645"/>
                                  </a:lnTo>
                                  <a:lnTo>
                                    <a:pt x="952452" y="48249"/>
                                  </a:lnTo>
                                  <a:lnTo>
                                    <a:pt x="961988" y="43170"/>
                                  </a:lnTo>
                                  <a:lnTo>
                                    <a:pt x="971205" y="38726"/>
                                  </a:lnTo>
                                  <a:lnTo>
                                    <a:pt x="981059" y="33965"/>
                                  </a:lnTo>
                                  <a:lnTo>
                                    <a:pt x="990595" y="29838"/>
                                  </a:lnTo>
                                  <a:lnTo>
                                    <a:pt x="1000766" y="25712"/>
                                  </a:lnTo>
                                  <a:lnTo>
                                    <a:pt x="1010302" y="22220"/>
                                  </a:lnTo>
                                  <a:lnTo>
                                    <a:pt x="1020791" y="18728"/>
                                  </a:lnTo>
                                  <a:lnTo>
                                    <a:pt x="1030962" y="15237"/>
                                  </a:lnTo>
                                  <a:lnTo>
                                    <a:pt x="1041134" y="12380"/>
                                  </a:lnTo>
                                  <a:lnTo>
                                    <a:pt x="1051305" y="10158"/>
                                  </a:lnTo>
                                  <a:lnTo>
                                    <a:pt x="1062112" y="7936"/>
                                  </a:lnTo>
                                  <a:lnTo>
                                    <a:pt x="1072283" y="5714"/>
                                  </a:lnTo>
                                  <a:lnTo>
                                    <a:pt x="1083091" y="3809"/>
                                  </a:lnTo>
                                  <a:lnTo>
                                    <a:pt x="1093898" y="2539"/>
                                  </a:lnTo>
                                  <a:lnTo>
                                    <a:pt x="1104705" y="1587"/>
                                  </a:lnTo>
                                  <a:lnTo>
                                    <a:pt x="1115512" y="635"/>
                                  </a:lnTo>
                                  <a:lnTo>
                                    <a:pt x="1126637" y="317"/>
                                  </a:lnTo>
                                  <a:lnTo>
                                    <a:pt x="11374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2" name="直接连接符 22"/>
                        <wps:cNvCnPr/>
                        <wps:spPr>
                          <a:xfrm>
                            <a:off x="4918" y="15658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560.95pt;height:27pt;width:502.7pt;z-index:251676672;mso-width-relative:page;mso-height-relative:page;" coordorigin="4918,15118" coordsize="10054,540" o:gfxdata="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">
                <o:lock v:ext="edit" aspectratio="f"/>
                <v:group id="_x0000_s1026" o:spid="_x0000_s1026" o:spt="203" style="position:absolute;left:4918;top:15118;height:468;width:468;" coordorigin="4918,15118" coordsize="468,468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4918;top:15118;height:468;width:468;v-text-anchor:middle;" fillcolor="#596166" filled="t" stroked="f" coordsize="21600,21600" o:gfxdata="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zhi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12;top:15204;flip:x;height:262;width:279;v-text-anchor:middle;" fillcolor="#FFFFFF" filled="t" stroked="f" coordsize="2274888,2136775" o:gfxdata="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cz0q8AAAA&#10;2wAAAA8AAAAAAAAAAQAgAAAAIgAAAGRycy9kb3ducmV2LnhtbFBLAQIUABQAAAAIAIdO4kAzLwWe&#10;OwAAADkAAAAQAAAAAAAAAAEAIAAAAAsBAABkcnMvc2hhcGV4bWwueG1sUEsFBgAAAAAGAAYAWwEA&#10;ALUD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5658;height:0;width:10054;" filled="f" stroked="t" coordsize="21600,21600" o:gfxdata="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Lw1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6320155</wp:posOffset>
                </wp:positionV>
                <wp:extent cx="6609080" cy="682625"/>
                <wp:effectExtent l="0" t="0" r="0" b="0"/>
                <wp:wrapNone/>
                <wp:docPr id="54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82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497.65pt;height:53.75pt;width:520.4pt;z-index:251681792;mso-width-relative:page;mso-height-relative:page;" filled="f" stroked="f" coordsize="21600,21600" o:gfxdata="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nQPbD2AAAAA0BAAAPAAAAAAAAAAEAIAAAACIAAABkcnMvZG93bnJldi54bWxQSwEC&#10;FAAUAAAACACHTuJAYkNBr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5883910</wp:posOffset>
                </wp:positionV>
                <wp:extent cx="6384290" cy="351155"/>
                <wp:effectExtent l="0" t="0" r="1270" b="1460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51155"/>
                          <a:chOff x="4918" y="13065"/>
                          <a:chExt cx="10054" cy="553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4918" y="13065"/>
                            <a:ext cx="468" cy="468"/>
                            <a:chOff x="4918" y="13065"/>
                            <a:chExt cx="468" cy="468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4918" y="13065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" name="KSO_Shape"/>
                          <wps:cNvSpPr/>
                          <wps:spPr bwMode="auto">
                            <a:xfrm rot="10800000" flipH="1" flipV="1">
                              <a:off x="5012" y="13158"/>
                              <a:ext cx="279" cy="284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4918" y="13618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463.3pt;height:27.65pt;width:502.7pt;z-index:251677696;mso-width-relative:page;mso-height-relative:page;" coordorigin="4918,13065" coordsize="10054,553" o:gfxdata="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">
                <o:lock v:ext="edit" aspectratio="f"/>
                <v:group id="_x0000_s1026" o:spid="_x0000_s1026" o:spt="203" style="position:absolute;left:4918;top:13065;height:468;width:468;" coordorigin="4918,13065" coordsize="468,46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4918;top:13065;height:468;width:468;v-text-anchor:middle;" fillcolor="#596166" filled="t" stroked="f" coordsize="21600,21600" o:gfxdata="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pncZ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12;top:13158;flip:x y;height:284;width:279;rotation:11796480f;v-text-anchor:middle;" fillcolor="#FFFFFF" filled="t" stroked="f" coordsize="3543300,3617913" o:gfxdata="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ZF+O8AAAA&#10;2wAAAA8AAAAAAAAAAQAgAAAAIgAAAGRycy9kb3ducmV2LnhtbFBLAQIUABQAAAAIAIdO4kAzLwWe&#10;OwAAADkAAAAQAAAAAAAAAAEAIAAAAAsBAABkcnMvc2hhcGV4bWwueG1sUEsFBgAAAAAGAAYAWwEA&#10;ALU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120,88;103,98;90,112;83,130;83,150;89,168;101,183;117,194;136,198;156,195;173,187;186,173;194,156;195,136;190,117;179,102;164,91;145,85;154,0;158,7;184,38;208,18;233,35;234,43;235,82;267,82;278,110;274,117;252,148;277,168;271,197;263,201;228,211;235,244;213,264;204,263;172,250;157,279;127,284;120,279;104,249;73,263;65,263;43,243;50,211;15,201;7,197;1,168;26,150;4,118;0,110;10,83;40,85;58,62;43,36;67,19;75,21;114,31;122,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3618;height:0;width:10054;" filled="f" stroked="t" coordsize="21600,21600" o:gfxdata="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Buo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5789295</wp:posOffset>
                </wp:positionV>
                <wp:extent cx="6162040" cy="7940040"/>
                <wp:effectExtent l="0" t="0" r="0" b="0"/>
                <wp:wrapNone/>
                <wp:docPr id="5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1.85pt;margin-top:455.85pt;height:625.2pt;width:485.2pt;z-index:251680768;mso-width-relative:page;mso-height-relative:page;" filled="f" stroked="f" coordsize="21600,21600" o:gfxdata="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8AU42AAAAAwBAAAPAAAAAAAAAAEAIAAAACIAAABkcnMvZG93bnJldi54bWxQSwEC&#10;FAAUAAAACACHTuJA9cnQu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1713230</wp:posOffset>
                </wp:positionV>
                <wp:extent cx="6384290" cy="329565"/>
                <wp:effectExtent l="0" t="0" r="1270" b="2095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29565"/>
                          <a:chOff x="1692" y="4103"/>
                          <a:chExt cx="10054" cy="51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1692" y="4103"/>
                            <a:ext cx="468" cy="468"/>
                            <a:chOff x="1692" y="4103"/>
                            <a:chExt cx="468" cy="468"/>
                          </a:xfrm>
                        </wpg:grpSpPr>
                        <wps:wsp>
                          <wps:cNvPr id="10" name="椭圆 8"/>
                          <wps:cNvSpPr/>
                          <wps:spPr>
                            <a:xfrm>
                              <a:off x="1692" y="4103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" name="Freeform 142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765" y="4234"/>
                              <a:ext cx="321" cy="2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1692" y="462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134.9pt;height:25.95pt;width:502.7pt;z-index:251664384;mso-width-relative:page;mso-height-relative:page;" coordorigin="1692,4103" coordsize="10054,519" o:gfxdata="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B6YQj+3AAAAAsBAAAPAAAAAAAAAAEAIAAAACIAAABkcnMvZG93bnJldi54bWxQ&#10;SwECFAAUAAAACACHTuJAr3ezq0sHAAAMIAAADgAAAAAAAAABACAAAAArAQAAZHJzL2Uyb0RvYy54&#10;bWxQSwUGAAAAAAYABgBZAQAA6AoAAAAA&#10;">
                <o:lock v:ext="edit" aspectratio="f"/>
                <v:group id="_x0000_s1026" o:spid="_x0000_s1026" o:spt="203" style="position:absolute;left:1692;top:4103;height:468;width:468;" coordorigin="1692,4103" coordsize="468,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8" o:spid="_x0000_s1026" o:spt="3" type="#_x0000_t3" style="position:absolute;left:1692;top:4103;height:468;width:468;v-text-anchor:middle;" fillcolor="#596166" filled="t" stroked="f" coordsize="21600,21600" o:gfxdata="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tCE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1765;top:4234;flip:x;height:224;width:321;" fillcolor="#FFFFFF" filled="t" stroked="f" coordsize="263,184" o:gfxdata="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FAeu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  <v:line id="_x0000_s1026" o:spid="_x0000_s1026" o:spt="20" style="position:absolute;left:1692;top:4622;height:0;width:10054;" filled="f" stroked="t" coordsize="21600,21600" o:gfxdata="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GDY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3133090</wp:posOffset>
                </wp:positionV>
                <wp:extent cx="6393180" cy="349885"/>
                <wp:effectExtent l="0" t="0" r="7620" b="1587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349885"/>
                          <a:chOff x="4904" y="10681"/>
                          <a:chExt cx="10068" cy="551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4904" y="10681"/>
                            <a:ext cx="468" cy="468"/>
                            <a:chOff x="4918" y="10681"/>
                            <a:chExt cx="468" cy="468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4918" y="10681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7" name="KSO_Shape"/>
                          <wps:cNvSpPr/>
                          <wps:spPr>
                            <a:xfrm flipH="1">
                              <a:off x="5002" y="10818"/>
                              <a:ext cx="277" cy="196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4918" y="1123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246.7pt;height:27.55pt;width:503.4pt;z-index:251666432;mso-width-relative:page;mso-height-relative:page;" coordorigin="4904,10681" coordsize="10068,551" o:gfxdata="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56Ykq9wAAAALAQAADwAAAAAAAAABACAAAAAiAAAAZHJzL2Rvd25yZXYueG1sUEsBAhQAFAAA&#10;AAgAh07iQCrbsPvtBQAANBYAAA4AAAAAAAAAAQAgAAAAKwEAAGRycy9lMm9Eb2MueG1sUEsFBgAA&#10;AAAGAAYAWQEAAIoJAAAAAA==&#10;">
                <o:lock v:ext="edit" aspectratio="f"/>
                <v:group id="_x0000_s1026" o:spid="_x0000_s1026" o:spt="203" style="position:absolute;left:4904;top:10681;height:468;width:468;" coordorigin="4918,10681" coordsize="468,46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4918;top:10681;height:468;width:468;v-text-anchor:middle;" fillcolor="#596166" filled="t" stroked="f" coordsize="21600,21600" o:gfxdata="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Vef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02;top:10818;flip:x;height:196;width:277;v-text-anchor:middle;" fillcolor="#FFFFFF" filled="t" stroked="f" coordsize="7782622,5514836" o:gfxdata="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q5s68AAAA&#10;2wAAAA8AAAAAAAAAAQAgAAAAIgAAAGRycy9kb3ducmV2LnhtbFBLAQIUABQAAAAIAIdO4kAzLwWe&#10;OwAAADkAAAAQAAAAAAAAAAEAIAAAAAsBAABkcnMvc2hhcGV4bWwueG1sUEsFBgAAAAAGAAYAWwEA&#10;ALUDAAAAAA==&#10;" path="m7782622,1956116l1120218,1956116,4,5514836,6662408,5514836xm2210075,0l0,0,0,1356040,2,1356040,2,4425111,872566,1653131,6705945,1653131,6705945,984566,2611236,984566xe">
                    <v:path o:connectlocs="277,69;39,69;0,196;237,196;78,0;0,0;0,48;0,48;0,157;31,58;238,58;238,34;92,34" o:connectangles="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1232;height:0;width:10054;" filled="f" stroked="t" coordsize="21600,21600" o:gfxdata="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HMs4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3033395</wp:posOffset>
                </wp:positionV>
                <wp:extent cx="6162040" cy="7940040"/>
                <wp:effectExtent l="0" t="0" r="0" b="0"/>
                <wp:wrapNone/>
                <wp:docPr id="52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校园经历 /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1.85pt;margin-top:238.85pt;height:625.2pt;width:485.2pt;z-index:251669504;mso-width-relative:page;mso-height-relative:page;" filled="f" stroked="f" coordsize="21600,21600" o:gfxdata="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ysQg9kAAAAMAQAADwAAAAAAAAABACAAAAAiAAAAZHJzL2Rvd25yZXYueG1sUEsB&#10;AhQAFAAAAAgAh07iQLysMP6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校园经历 /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3627755</wp:posOffset>
                </wp:positionV>
                <wp:extent cx="6609080" cy="2573655"/>
                <wp:effectExtent l="0" t="0" r="0" b="0"/>
                <wp:wrapNone/>
                <wp:docPr id="4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2573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欢欢设计科技大学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院学生会主席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欢欢设计科技大学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院xxx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285.65pt;height:202.65pt;width:520.4pt;z-index:251670528;mso-width-relative:page;mso-height-relative:page;" filled="f" stroked="f" coordsize="21600,21600" o:gfxdata="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D5wbPZAAAADAEAAA8AAAAAAAAAAQAgAAAAIgAAAGRycy9kb3ducmV2LnhtbFBL&#10;AQIUABQAAAAIAIdO4kBAAdn7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欢欢设计科技大学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院学生会主席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欢欢设计科技大学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院xxx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141605</wp:posOffset>
                </wp:positionV>
                <wp:extent cx="7057390" cy="8484870"/>
                <wp:effectExtent l="53340" t="40640" r="64770" b="596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4848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pt;margin-top:11.15pt;height:668.1pt;width:555.7pt;z-index:251662336;v-text-anchor:middle;mso-width-relative:page;mso-height-relative:page;" fillcolor="#F2F2F2" filled="t" stroked="f" coordsize="21600,21600" o:gfxdata="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4d7Ja2QAAAAwBAAAPAAAAAAAAAAEAIAAAACIAAABk&#10;cnMvZG93bnJldi54bWxQSwECFAAUAAAACACHTuJAaqCMTT4CAACEBAAADgAAAAAAAAABACAAAAAo&#10;AQAAZHJzL2Uyb0RvYy54bWxQSwUGAAAAAAYABgBZAQAA2AUAAAAA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657225</wp:posOffset>
                </wp:positionV>
                <wp:extent cx="6667500" cy="82804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2450" y="5371465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报考院校：欢欢设计营销大学                       报考专业：XXXX专业         </w:t>
                            </w:r>
                          </w:p>
                          <w:tbl>
                            <w:tblPr>
                              <w:tblStyle w:val="6"/>
                              <w:tblW w:w="10227" w:type="dxa"/>
                              <w:jc w:val="center"/>
                              <w:tblBorders>
                                <w:top w:val="single" w:color="808080" w:sz="4" w:space="0"/>
                                <w:left w:val="single" w:color="808080" w:sz="4" w:space="0"/>
                                <w:bottom w:val="single" w:color="808080" w:sz="4" w:space="0"/>
                                <w:right w:val="single" w:color="808080" w:sz="4" w:space="0"/>
                                <w:insideH w:val="single" w:color="808080" w:sz="4" w:space="0"/>
                                <w:insideV w:val="single" w:color="80808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业务课一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5pt;margin-top:51.75pt;height:65.2pt;width:525pt;z-index:251678720;v-text-anchor:middle;mso-width-relative:page;mso-height-relative:page;" filled="f" stroked="f" coordsize="21600,21600" o:gfxdata="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kNq5PbAAAACwEAAA8AAAAAAAAAAQAgAAAAIgAAAGRycy9k&#10;b3ducmV2LnhtbFBLAQIUABQAAAAIAIdO4kCEmilKOAIAAEUEAAAOAAAAAAAAAAEAIAAAACo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报考院校：欢欢设计营销大学                       报考专业：XXXX专业         </w:t>
                      </w:r>
                    </w:p>
                    <w:tbl>
                      <w:tblPr>
                        <w:tblStyle w:val="6"/>
                        <w:tblW w:w="10227" w:type="dxa"/>
                        <w:jc w:val="center"/>
                        <w:tblBorders>
                          <w:top w:val="single" w:color="808080" w:sz="4" w:space="0"/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  <w:insideH w:val="single" w:color="808080" w:sz="4" w:space="0"/>
                          <w:insideV w:val="single" w:color="808080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业务课一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业务课二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238125</wp:posOffset>
                </wp:positionV>
                <wp:extent cx="6384290" cy="356235"/>
                <wp:effectExtent l="0" t="0" r="1270" b="952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56235"/>
                          <a:chOff x="1692" y="6471"/>
                          <a:chExt cx="10054" cy="561"/>
                        </a:xfrm>
                      </wpg:grpSpPr>
                      <wpg:grpSp>
                        <wpg:cNvPr id="39" name="组合 34"/>
                        <wpg:cNvGrpSpPr/>
                        <wpg:grpSpPr>
                          <a:xfrm>
                            <a:off x="1692" y="6471"/>
                            <a:ext cx="468" cy="468"/>
                            <a:chOff x="4880" y="6471"/>
                            <a:chExt cx="468" cy="468"/>
                          </a:xfrm>
                        </wpg:grpSpPr>
                        <wps:wsp>
                          <wps:cNvPr id="40" name="椭圆 10"/>
                          <wps:cNvSpPr/>
                          <wps:spPr>
                            <a:xfrm>
                              <a:off x="4880" y="6471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KSO_Shape"/>
                          <wps:cNvSpPr/>
                          <wps:spPr>
                            <a:xfrm flipH="1">
                              <a:off x="4985" y="6579"/>
                              <a:ext cx="257" cy="21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42" name="直接连接符 19"/>
                        <wps:cNvCnPr/>
                        <wps:spPr>
                          <a:xfrm>
                            <a:off x="1692" y="703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18.75pt;height:28.05pt;width:502.7pt;z-index:251679744;mso-width-relative:page;mso-height-relative:page;" coordorigin="1692,6471" coordsize="10054,561" o:gfxdata="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">
                <o:lock v:ext="edit" aspectratio="f"/>
                <v:group id="组合 34" o:spid="_x0000_s1026" o:spt="203" style="position:absolute;left:1692;top:6471;height:468;width:468;" coordorigin="4880,6471" coordsize="468,46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0" o:spid="_x0000_s1026" o:spt="3" type="#_x0000_t3" style="position:absolute;left:4880;top:6471;height:468;width:468;v-text-anchor:middle;" fillcolor="#596166" filled="t" stroked="f" coordsize="21600,21600" o:gfxdata="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4bQ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4985;top:6579;flip:x;height:217;width:257;v-text-anchor:middle;" fillcolor="#FFFFFF" filled="t" stroked="f" coordsize="3261356,2766950" o:gfxdata="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rEku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57,108;257,206;256,207;256,208;256,209;255,210;255,211;254,212;253,213;252,214;250,215;247,216;244,216;241,217;15,217;12,216;9,216;6,215;4,214;3,213;2,212;1,211;1,210;0,209;0,208;0,207;0,206;0,108;15,113;32,117;52,121;62,124;73,126;84,129;94,131;104,132;113,133;121,134;125,135;128,135;131,135;135,134;143,133;152,132;162,131;172,129;183,126;194,124;205,121;224,117;241,112;118,94;111,101;111,103;118,110;138,110;145,103;145,101;138,94;128,13;87,36;87,38;169,38;169,36;128,13;128,0;178,38;178,38;241,38;244,38;247,39;250,40;252,41;253,42;254,43;255,44;255,44;256,45;256,46;256,47;257,49;257,104;256,104;256,104;241,108;224,112;205,117;194,119;183,122;172,124;162,126;152,128;143,129;135,130;131,130;128,130;125,130;121,130;113,129;104,128;94,126;84,124;73,122;62,120;52,117;32,112;15,108;0,104;0,104;0,104;0,76;0,49;0,47;0,46;0,45;1,44;1,44;2,43;3,42;4,41;6,40;9,39;12,38;15,38;78,38;78,38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9" o:spid="_x0000_s1026" o:spt="20" style="position:absolute;left:1692;top:7032;height:0;width:10054;" filled="f" stroked="t" coordsize="21600,21600" o:gfxdata="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dFX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545E5"/>
    <w:multiLevelType w:val="multilevel"/>
    <w:tmpl w:val="09E545E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yYTQxYThjYTJkNWI1YTRhNDU4ZDMzNmEzZWFjOWYifQ=="/>
  </w:docVars>
  <w:rsids>
    <w:rsidRoot w:val="05E70FE2"/>
    <w:rsid w:val="00055411"/>
    <w:rsid w:val="001A78F7"/>
    <w:rsid w:val="0030257D"/>
    <w:rsid w:val="003360A6"/>
    <w:rsid w:val="003C151A"/>
    <w:rsid w:val="003E6971"/>
    <w:rsid w:val="00410AA3"/>
    <w:rsid w:val="00636E22"/>
    <w:rsid w:val="007B2166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5E70FE2"/>
    <w:rsid w:val="2D5A64CE"/>
    <w:rsid w:val="312B2AB4"/>
    <w:rsid w:val="6AB82F8E"/>
    <w:rsid w:val="6FCC78B7"/>
    <w:rsid w:val="7295491A"/>
    <w:rsid w:val="76E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字符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2017-09-27T02:17:00Z</dcterms:created>
  <dc:creator>yuhua</dc:creator>
  <cp:lastModifiedBy>图图班班（工作日9:30-18:30）</cp:lastModifiedBy>
  <dcterms:modified xsi:type="dcterms:W3CDTF">2023-02-15T05:42:27Z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931C998B248A41F4BCD121161A393971</vt:lpwstr>
  </property>
</Properties>
</file>