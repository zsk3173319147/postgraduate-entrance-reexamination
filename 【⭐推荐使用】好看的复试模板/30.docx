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media/image15.svg" ContentType="image/svg+xml"/>
  <Override PartName="/word/media/image17.svg" ContentType="image/svg+xml"/>
  <Override PartName="/word/media/image19.svg" ContentType="image/svg+xml"/>
  <Override PartName="/word/media/image21.svg" ContentType="image/svg+xml"/>
  <Override PartName="/word/media/image3.svg" ContentType="image/svg+xml"/>
  <Override PartName="/word/media/image5.svg" ContentType="image/svg+xml"/>
  <Override PartName="/word/media/image7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-978535</wp:posOffset>
            </wp:positionH>
            <wp:positionV relativeFrom="paragraph">
              <wp:posOffset>-733425</wp:posOffset>
            </wp:positionV>
            <wp:extent cx="1297940" cy="1297940"/>
            <wp:effectExtent l="0" t="0" r="16510" b="16510"/>
            <wp:wrapNone/>
            <wp:docPr id="27" name="图片 15" descr="C:\Users\Administrator\Desktop\用于圆形和方形头像500x500\03.jpg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 descr="C:\Users\Administrator\Desktop\用于圆形和方形头像500x500\03.jpg0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545465" y="276225"/>
                      <a:ext cx="1297940" cy="12979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-884555</wp:posOffset>
                </wp:positionV>
                <wp:extent cx="1275715" cy="1343025"/>
                <wp:effectExtent l="0" t="0" r="635" b="95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0" y="29845"/>
                          <a:ext cx="1275715" cy="1343025"/>
                        </a:xfrm>
                        <a:prstGeom prst="rect">
                          <a:avLst/>
                        </a:prstGeom>
                        <a:solidFill>
                          <a:srgbClr val="6B90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7pt;margin-top:-69.65pt;height:105.75pt;width:100.45pt;z-index:-251639808;v-text-anchor:middle;mso-width-relative:page;mso-height-relative:page;" fillcolor="#6B90C4" filled="t" stroked="f" coordsize="21600,21600" o:gfxdata="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+lton2QAAAAsBAAAPAAAAAAAAAAEAIAAAACIAAABk&#10;cnMvZG93bnJldi54bWxQSwECFAAUAAAACACHTuJAeQNGqncCAADTBAAADgAAAAAAAAABACAAAAAo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-1148715</wp:posOffset>
                </wp:positionH>
                <wp:positionV relativeFrom="paragraph">
                  <wp:posOffset>-932180</wp:posOffset>
                </wp:positionV>
                <wp:extent cx="7419975" cy="1599565"/>
                <wp:effectExtent l="0" t="0" r="9525" b="6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0810" y="1696720"/>
                          <a:ext cx="7419975" cy="15995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5pt;margin-top:-73.4pt;height:125.95pt;width:584.25pt;z-index:-251657216;v-text-anchor:middle;mso-width-relative:page;mso-height-relative:page;" fillcolor="#F2F2F2" filled="t" stroked="f" coordsize="21600,21600" o:gfxdata="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cFgTq3QAAAA0BAAAPAAAAAAAAAAEAIAAA&#10;ACIAAABkcnMvZG93bnJldi54bWxQSwECFAAUAAAACACHTuJAwQm983kCAADYBAAADgAAAAAAAAAB&#10;ACAAAAAs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6271260</wp:posOffset>
                </wp:positionH>
                <wp:positionV relativeFrom="paragraph">
                  <wp:posOffset>-922655</wp:posOffset>
                </wp:positionV>
                <wp:extent cx="161290" cy="10724515"/>
                <wp:effectExtent l="0" t="0" r="10160" b="6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2635" y="1630045"/>
                          <a:ext cx="161290" cy="10724515"/>
                        </a:xfrm>
                        <a:prstGeom prst="rect">
                          <a:avLst/>
                        </a:prstGeom>
                        <a:solidFill>
                          <a:srgbClr val="6F8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3.8pt;margin-top:-72.65pt;height:844.45pt;width:12.7pt;z-index:251675648;v-text-anchor:middle;mso-width-relative:page;mso-height-relative:page;" fillcolor="#6F8CCC" filled="t" stroked="f" coordsize="21600,21600" o:gfxdata="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gNn7BNoAAAAOAQAADwAAAAAAAAABACAAAAAi&#10;AAAAZHJzL2Rvd25yZXYueG1sUEsBAhQAFAAAAAgAh07iQATHZcF6AgAA2AQAAA4AAAAAAAAAAQAg&#10;AAAAKQ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42545</wp:posOffset>
                </wp:positionV>
                <wp:extent cx="2331085" cy="298450"/>
                <wp:effectExtent l="0" t="0" r="0" b="0"/>
                <wp:wrapNone/>
                <wp:docPr id="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0235" y="757555"/>
                          <a:ext cx="233108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jc w:val="left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报考专业：复旦大学/财务管理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60.3pt;margin-top:3.35pt;height:23.5pt;width:183.55pt;z-index:251661312;mso-width-relative:page;mso-height-relative:page;" filled="f" stroked="f" coordsize="21600,21600" o:gfxdata="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ld5GP2QAAAAgBAAAPAAAAAAAAAAEA&#10;IAAAACIAAABkcnMvZG93bnJldi54bWxQSwECFAAUAAAACACHTuJAXGOaWEcCAABxBAAADgAAAAAA&#10;AAABACAAAAAo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jc w:val="left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报考专业：复旦大学/财务管理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-536575</wp:posOffset>
                </wp:positionV>
                <wp:extent cx="1644015" cy="53340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9760" y="158750"/>
                          <a:ext cx="164401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jc w:val="center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262626" w:themeColor="text1" w:themeTint="D9"/>
                                <w:sz w:val="5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/>
                                <w:bCs/>
                                <w:color w:val="262626" w:themeColor="text1" w:themeTint="D9"/>
                                <w:sz w:val="5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张小朵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1.85pt;margin-top:-42.25pt;height:42pt;width:129.45pt;z-index:251662336;mso-width-relative:page;mso-height-relative:page;" filled="f" stroked="f" coordsize="21600,21600" o:gfxdata="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hfIa2QAAAAkBAAAPAAAAAAAAAAEAIAAA&#10;ACIAAABkcnMvZG93bnJldi54bWxQSwECFAAUAAAACACHTuJAnwrZFEQCAABxBAAADgAAAAAAAAAB&#10;ACAAAAAo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jc w:val="center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262626" w:themeColor="text1" w:themeTint="D9"/>
                          <w:sz w:val="56"/>
                          <w:szCs w:val="96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/>
                          <w:bCs/>
                          <w:color w:val="262626" w:themeColor="text1" w:themeTint="D9"/>
                          <w:sz w:val="56"/>
                          <w:szCs w:val="96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张小朵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3970655</wp:posOffset>
                </wp:positionH>
                <wp:positionV relativeFrom="paragraph">
                  <wp:posOffset>-594360</wp:posOffset>
                </wp:positionV>
                <wp:extent cx="153670" cy="1092835"/>
                <wp:effectExtent l="0" t="0" r="17780" b="1206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70" cy="1092835"/>
                          <a:chOff x="13987" y="787"/>
                          <a:chExt cx="242" cy="1721"/>
                        </a:xfrm>
                        <a:solidFill>
                          <a:srgbClr val="6B90C4"/>
                        </a:solidFill>
                      </wpg:grpSpPr>
                      <pic:pic xmlns:pic="http://schemas.openxmlformats.org/drawingml/2006/picture">
                        <pic:nvPicPr>
                          <pic:cNvPr id="20" name="图片 20" descr="343435383035313b343532353439303bd2e2cff2bfcdbba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01" y="787"/>
                            <a:ext cx="213" cy="2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图片 23" descr="303b343132373935313bb5e7bbb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88" y="1294"/>
                            <a:ext cx="240" cy="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图片 30" descr="343435383135363b333633323734363bd0c5cfa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87" y="1812"/>
                            <a:ext cx="242" cy="2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图片 34" descr="343632393035343b343632393037393bb5d8d6b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87" y="2268"/>
                            <a:ext cx="241" cy="2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2.65pt;margin-top:-46.8pt;height:86.05pt;width:12.1pt;z-index:251672576;mso-width-relative:page;mso-height-relative:page;" coordorigin="13987,787" coordsize="242,1721" o:gfxdata="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">
                <o:lock v:ext="edit" aspectratio="f"/>
                <v:shape id="_x0000_s1026" o:spid="_x0000_s1026" o:spt="75" alt="343435383035313b343532353439303bd2e2cff2bfcdbba7" type="#_x0000_t75" style="position:absolute;left:14001;top:787;height:213;width:213;" filled="f" o:preferrelative="t" stroked="f" coordsize="21600,21600" o:gfxdata="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0VI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3" o:title=""/>
                  <o:lock v:ext="edit" aspectratio="t"/>
                </v:shape>
                <v:shape id="_x0000_s1026" o:spid="_x0000_s1026" o:spt="75" alt="303b343132373935313bb5e7bbb0" type="#_x0000_t75" style="position:absolute;left:13988;top:1294;height:240;width:240;" filled="f" o:preferrelative="t" stroked="f" coordsize="21600,21600" o:gfxdata="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JC/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75" alt="343435383135363b333633323734363bd0c5cfa2" type="#_x0000_t75" style="position:absolute;left:13987;top:1812;height:242;width:242;" filled="f" o:preferrelative="t" stroked="f" coordsize="21600,21600" o:gfxdata="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GBK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5" o:title=""/>
                  <o:lock v:ext="edit" aspectratio="t"/>
                </v:shape>
                <v:shape id="_x0000_s1026" o:spid="_x0000_s1026" o:spt="75" alt="343632393035343b343632393037393bb5d8d6b7" type="#_x0000_t75" style="position:absolute;left:13987;top:2268;height:241;width:241;" filled="f" o:preferrelative="t" stroked="f" coordsize="21600,21600" o:gfxdata="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Pw1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-770255</wp:posOffset>
                </wp:positionV>
                <wp:extent cx="2101850" cy="1332865"/>
                <wp:effectExtent l="0" t="0" r="0" b="0"/>
                <wp:wrapNone/>
                <wp:docPr id="1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133286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50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出生日期：1994-12-12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50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联系方式：18888888888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50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邮箱地址：docer@qq.com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50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现居地址：浙江杭州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25pt;margin-top:-60.65pt;height:104.95pt;width:165.5pt;z-index:251667456;mso-width-relative:page;mso-height-relative:page;" filled="f" stroked="f" coordsize="21600,21600" o:gfxdata="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tKyrdgAAAALAQAADwAA&#10;AAAAAAABACAAAAAiAAAAZHJzL2Rvd25yZXYueG1sUEsBAhQAFAAAAAgAh07iQG61aWDdAQAApAMA&#10;AA4AAAAAAAAAAQAgAAAAJwEAAGRycy9lMm9Eb2MueG1sUEsFBgAAAAAGAAYAWQEAAH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500" w:lineRule="exact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color w:val="262626" w:themeColor="text1" w:themeTint="D9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 w:themeColor="text1" w:themeTint="D9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出生日期：1994-12-12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500" w:lineRule="exact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color w:val="262626" w:themeColor="text1" w:themeTint="D9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 w:themeColor="text1" w:themeTint="D9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联系方式：18888888888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500" w:lineRule="exact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color w:val="262626" w:themeColor="text1" w:themeTint="D9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 w:themeColor="text1" w:themeTint="D9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邮箱地址：docer@qq.com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500" w:lineRule="exact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color w:val="262626" w:themeColor="text1" w:themeTint="D9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 w:themeColor="text1" w:themeTint="D9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现居地址：浙江杭州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color w:val="262626" w:themeColor="text1" w:themeTint="D9"/>
                          <w:kern w:val="24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48895</wp:posOffset>
                </wp:positionV>
                <wp:extent cx="1026160" cy="3048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考研信息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35pt;margin-top:3.85pt;height:24pt;width:80.8pt;z-index:251678720;mso-width-relative:page;mso-height-relative:page;" filled="f" stroked="f" coordsize="21600,21600" o:gfxdata="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GrTy9kAAAAIAQAADwAAAAAAAAABACAAAAAiAAAAZHJzL2Rv&#10;d25yZXYueG1sUEsBAhQAFAAAAAgAh07iQLeAlfw5AgAAaAQAAA4AAAAAAAAAAQAgAAAAK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考研信息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-626110</wp:posOffset>
            </wp:positionH>
            <wp:positionV relativeFrom="paragraph">
              <wp:posOffset>92075</wp:posOffset>
            </wp:positionV>
            <wp:extent cx="209550" cy="209550"/>
            <wp:effectExtent l="0" t="0" r="0" b="0"/>
            <wp:wrapNone/>
            <wp:docPr id="26" name="图片 27" descr="343435383039363b343532313236333bd1d0bebfb4b4d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7" descr="343435383039363b343532313236333bd1d0bebfb4b4d0c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431165" y="2054225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20320</wp:posOffset>
                </wp:positionV>
                <wp:extent cx="1381125" cy="360045"/>
                <wp:effectExtent l="6350" t="6350" r="22225" b="1460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360045"/>
                          <a:chOff x="11055" y="3300"/>
                          <a:chExt cx="2175" cy="567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11055" y="3300"/>
                            <a:ext cx="541" cy="567"/>
                          </a:xfrm>
                          <a:prstGeom prst="rect">
                            <a:avLst/>
                          </a:prstGeom>
                          <a:solidFill>
                            <a:srgbClr val="6B90C4"/>
                          </a:solidFill>
                          <a:ln>
                            <a:solidFill>
                              <a:srgbClr val="6B90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1160" y="3352"/>
                            <a:ext cx="2070" cy="4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rgbClr val="6B90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95pt;margin-top:1.6pt;height:28.35pt;width:108.75pt;z-index:-251636736;mso-width-relative:page;mso-height-relative:page;" coordorigin="11055,3300" coordsize="2175,567" o:gfxdata="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Eur2PTZAAAACAEAAA8AAAAA&#10;AAAAAQAgAAAAIgAAAGRycy9kb3ducmV2LnhtbFBLAQIUABQAAAAIAIdO4kClbHNuMAMAAF0JAAAO&#10;AAAAAAAAAAEAIAAAACgBAABkcnMvZTJvRG9jLnhtbFBLBQYAAAAABgAGAFkBAADKBgAAAAA=&#10;">
                <o:lock v:ext="edit" aspectratio="f"/>
                <v:rect id="_x0000_s1026" o:spid="_x0000_s1026" o:spt="1" style="position:absolute;left:11055;top:3300;height:567;width:541;v-text-anchor:middle;" fillcolor="#6B90C4" filled="t" stroked="t" coordsize="21600,21600" o:gfxdata="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TCVQEtwAAANo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6B90C4 [3204]" miterlimit="8" joinstyle="miter"/>
                  <v:imagedata o:title=""/>
                  <o:lock v:ext="edit" aspectratio="f"/>
                </v:rect>
                <v:rect id="_x0000_s1026" o:spid="_x0000_s1026" o:spt="1" style="position:absolute;left:11160;top:3352;height:464;width:2070;v-text-anchor:middle;" fillcolor="#F2F2F2 [3052]" filled="t" stroked="t" coordsize="21600,21600" o:gfxdata="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LI1M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6B90C4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-970280</wp:posOffset>
                </wp:positionH>
                <wp:positionV relativeFrom="paragraph">
                  <wp:posOffset>103505</wp:posOffset>
                </wp:positionV>
                <wp:extent cx="6713220" cy="1417955"/>
                <wp:effectExtent l="0" t="0" r="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3220" cy="1417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Chars="0" w:firstLine="480" w:firstLineChars="200"/>
                              <w:jc w:val="left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报考院校：复旦大学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报考专业：财务管理专业</w:t>
                            </w:r>
                          </w:p>
                          <w:tbl>
                            <w:tblPr>
                              <w:tblStyle w:val="4"/>
                              <w:tblpPr w:leftFromText="180" w:rightFromText="180" w:horzAnchor="margin" w:tblpXSpec="left" w:tblpY="932"/>
                              <w:tblOverlap w:val="never"/>
                              <w:tblW w:w="0" w:type="auto"/>
                              <w:jc w:val="center"/>
                              <w:tblBorders>
                                <w:top w:val="single" w:color="BEBEBE" w:themeColor="background1" w:themeShade="BF" w:sz="4" w:space="0"/>
                                <w:left w:val="single" w:color="BEBEBE" w:themeColor="background1" w:themeShade="BF" w:sz="4" w:space="0"/>
                                <w:bottom w:val="single" w:color="BEBEBE" w:themeColor="background1" w:themeShade="BF" w:sz="4" w:space="0"/>
                                <w:right w:val="single" w:color="BEBEBE" w:themeColor="background1" w:themeShade="BF" w:sz="4" w:space="0"/>
                                <w:insideH w:val="single" w:color="BEBEBE" w:themeColor="background1" w:themeShade="BF" w:sz="4" w:space="0"/>
                                <w:insideV w:val="single" w:color="BEBEBE" w:themeColor="background1" w:themeShade="BF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60"/>
                              <w:gridCol w:w="1618"/>
                              <w:gridCol w:w="1570"/>
                              <w:gridCol w:w="1530"/>
                              <w:gridCol w:w="1422"/>
                              <w:gridCol w:w="1610"/>
                            </w:tblGrid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94" w:hRule="atLeast"/>
                                <w:jc w:val="center"/>
                              </w:trPr>
                              <w:tc>
                                <w:tcPr>
                                  <w:tcW w:w="1860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spacing w:line="720" w:lineRule="auto"/>
                                    <w:jc w:val="center"/>
                                    <w:rPr>
                                      <w:rFonts w:hint="eastAsia" w:ascii="汉仪文黑-55简" w:hAnsi="汉仪文黑-55简" w:eastAsia="汉仪文黑-55简" w:cs="汉仪文黑-55简"/>
                                      <w:b w:val="0"/>
                                      <w:bCs w:val="0"/>
                                      <w:color w:val="262626" w:themeColor="text1" w:themeTint="D9"/>
                                      <w:sz w:val="22"/>
                                      <w:szCs w:val="28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 w:val="0"/>
                                      <w:bCs w:val="0"/>
                                      <w:color w:val="262626" w:themeColor="text1" w:themeTint="D9"/>
                                      <w:sz w:val="24"/>
                                      <w:szCs w:val="3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61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汉仪文黑-55简" w:hAnsi="汉仪文黑-55简" w:eastAsia="汉仪文黑-55简" w:cs="汉仪文黑-55简"/>
                                      <w:b w:val="0"/>
                                      <w:bCs w:val="0"/>
                                      <w:color w:val="262626" w:themeColor="text1" w:themeTint="D9"/>
                                      <w:sz w:val="24"/>
                                      <w:szCs w:val="32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 w:val="0"/>
                                      <w:bCs w:val="0"/>
                                      <w:color w:val="262626" w:themeColor="text1" w:themeTint="D9"/>
                                      <w:sz w:val="24"/>
                                      <w:szCs w:val="3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57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汉仪文黑-55简" w:hAnsi="汉仪文黑-55简" w:eastAsia="汉仪文黑-55简" w:cs="汉仪文黑-55简"/>
                                      <w:b w:val="0"/>
                                      <w:bCs w:val="0"/>
                                      <w:color w:val="262626" w:themeColor="text1" w:themeTint="D9"/>
                                      <w:sz w:val="24"/>
                                      <w:szCs w:val="32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 w:val="0"/>
                                      <w:bCs w:val="0"/>
                                      <w:color w:val="262626" w:themeColor="text1" w:themeTint="D9"/>
                                      <w:sz w:val="24"/>
                                      <w:szCs w:val="3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汉仪文黑-55简" w:hAnsi="汉仪文黑-55简" w:eastAsia="汉仪文黑-55简" w:cs="汉仪文黑-55简"/>
                                      <w:b w:val="0"/>
                                      <w:bCs w:val="0"/>
                                      <w:color w:val="262626" w:themeColor="text1" w:themeTint="D9"/>
                                      <w:sz w:val="24"/>
                                      <w:szCs w:val="32"/>
                                      <w:vertAlign w:val="baseline"/>
                                      <w:lang w:val="en-US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 w:val="0"/>
                                      <w:bCs w:val="0"/>
                                      <w:color w:val="262626" w:themeColor="text1" w:themeTint="D9"/>
                                      <w:sz w:val="24"/>
                                      <w:szCs w:val="3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专业1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汉仪文黑-55简" w:hAnsi="汉仪文黑-55简" w:eastAsia="汉仪文黑-55简" w:cs="汉仪文黑-55简"/>
                                      <w:b w:val="0"/>
                                      <w:bCs w:val="0"/>
                                      <w:color w:val="262626" w:themeColor="text1" w:themeTint="D9"/>
                                      <w:sz w:val="24"/>
                                      <w:szCs w:val="32"/>
                                      <w:vertAlign w:val="baseline"/>
                                      <w:lang w:val="en-US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 w:val="0"/>
                                      <w:bCs w:val="0"/>
                                      <w:color w:val="262626" w:themeColor="text1" w:themeTint="D9"/>
                                      <w:sz w:val="24"/>
                                      <w:szCs w:val="3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专业2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汉仪文黑-55简" w:hAnsi="汉仪文黑-55简" w:eastAsia="汉仪文黑-55简" w:cs="汉仪文黑-55简"/>
                                      <w:b w:val="0"/>
                                      <w:bCs w:val="0"/>
                                      <w:color w:val="262626" w:themeColor="text1" w:themeTint="D9"/>
                                      <w:sz w:val="24"/>
                                      <w:szCs w:val="3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 w:val="0"/>
                                      <w:bCs w:val="0"/>
                                      <w:color w:val="262626" w:themeColor="text1" w:themeTint="D9"/>
                                      <w:sz w:val="24"/>
                                      <w:szCs w:val="3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9" w:hRule="atLeast"/>
                                <w:jc w:val="center"/>
                              </w:trPr>
                              <w:tc>
                                <w:tcPr>
                                  <w:tcW w:w="1860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hint="eastAsia" w:ascii="汉仪文黑-55简" w:hAnsi="汉仪文黑-55简" w:eastAsia="汉仪文黑-55简" w:cs="汉仪文黑-55简"/>
                                      <w:b w:val="0"/>
                                      <w:bCs w:val="0"/>
                                      <w:color w:val="262626" w:themeColor="text1" w:themeTint="D9"/>
                                      <w:sz w:val="22"/>
                                      <w:szCs w:val="28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汉仪文黑-55简" w:hAnsi="汉仪文黑-55简" w:eastAsia="汉仪文黑-55简" w:cs="汉仪文黑-55简"/>
                                      <w:b w:val="0"/>
                                      <w:bCs w:val="0"/>
                                      <w:color w:val="262626" w:themeColor="text1" w:themeTint="D9"/>
                                      <w:sz w:val="24"/>
                                      <w:szCs w:val="3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 w:val="0"/>
                                      <w:bCs w:val="0"/>
                                      <w:color w:val="262626" w:themeColor="text1" w:themeTint="D9"/>
                                      <w:sz w:val="24"/>
                                      <w:szCs w:val="3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57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汉仪文黑-55简" w:hAnsi="汉仪文黑-55简" w:eastAsia="汉仪文黑-55简" w:cs="汉仪文黑-55简"/>
                                      <w:b w:val="0"/>
                                      <w:bCs w:val="0"/>
                                      <w:color w:val="262626" w:themeColor="text1" w:themeTint="D9"/>
                                      <w:sz w:val="24"/>
                                      <w:szCs w:val="3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 w:val="0"/>
                                      <w:bCs w:val="0"/>
                                      <w:color w:val="262626" w:themeColor="text1" w:themeTint="D9"/>
                                      <w:sz w:val="24"/>
                                      <w:szCs w:val="3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汉仪文黑-55简" w:hAnsi="汉仪文黑-55简" w:eastAsia="汉仪文黑-55简" w:cs="汉仪文黑-55简"/>
                                      <w:b w:val="0"/>
                                      <w:bCs w:val="0"/>
                                      <w:color w:val="262626" w:themeColor="text1" w:themeTint="D9"/>
                                      <w:sz w:val="24"/>
                                      <w:szCs w:val="3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 w:val="0"/>
                                      <w:bCs w:val="0"/>
                                      <w:color w:val="262626" w:themeColor="text1" w:themeTint="D9"/>
                                      <w:sz w:val="24"/>
                                      <w:szCs w:val="3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422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汉仪文黑-55简" w:hAnsi="汉仪文黑-55简" w:eastAsia="汉仪文黑-55简" w:cs="汉仪文黑-55简"/>
                                      <w:b w:val="0"/>
                                      <w:bCs w:val="0"/>
                                      <w:color w:val="262626" w:themeColor="text1" w:themeTint="D9"/>
                                      <w:sz w:val="24"/>
                                      <w:szCs w:val="3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 w:val="0"/>
                                      <w:bCs w:val="0"/>
                                      <w:color w:val="262626" w:themeColor="text1" w:themeTint="D9"/>
                                      <w:sz w:val="24"/>
                                      <w:szCs w:val="3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汉仪文黑-55简" w:hAnsi="汉仪文黑-55简" w:eastAsia="汉仪文黑-55简" w:cs="汉仪文黑-55简"/>
                                      <w:b w:val="0"/>
                                      <w:bCs w:val="0"/>
                                      <w:color w:val="262626" w:themeColor="text1" w:themeTint="D9"/>
                                      <w:sz w:val="24"/>
                                      <w:szCs w:val="3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文黑-55简" w:hAnsi="汉仪文黑-55简" w:eastAsia="汉仪文黑-55简" w:cs="汉仪文黑-55简"/>
                                      <w:b w:val="0"/>
                                      <w:bCs w:val="0"/>
                                      <w:color w:val="262626" w:themeColor="text1" w:themeTint="D9"/>
                                      <w:sz w:val="24"/>
                                      <w:szCs w:val="32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>360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4pt;margin-top:8.15pt;height:111.65pt;width:528.6pt;z-index:251660288;mso-width-relative:page;mso-height-relative:page;" filled="f" stroked="f" coordsize="21600,21600" o:gfxdata="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HIPC/cAAAACwEAAA8AAAAAAAAAAQAgAAAAIgAAAGRycy9kb3ducmV2LnhtbFBL&#10;AQIUABQAAAAIAIdO4kAw4mXauQEAAG4DAAAOAAAAAAAAAAEAIAAAACs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Chars="0" w:firstLine="480" w:firstLineChars="200"/>
                        <w:jc w:val="left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262626" w:themeColor="text1" w:themeTint="D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262626" w:themeColor="text1" w:themeTint="D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报考院校：复旦大学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262626" w:themeColor="text1" w:themeTint="D9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报考专业：财务管理专业</w:t>
                      </w:r>
                    </w:p>
                    <w:tbl>
                      <w:tblPr>
                        <w:tblStyle w:val="4"/>
                        <w:tblpPr w:leftFromText="180" w:rightFromText="180" w:horzAnchor="margin" w:tblpXSpec="left" w:tblpY="932"/>
                        <w:tblOverlap w:val="never"/>
                        <w:tblW w:w="0" w:type="auto"/>
                        <w:jc w:val="center"/>
                        <w:tblBorders>
                          <w:top w:val="single" w:color="BEBEBE" w:themeColor="background1" w:themeShade="BF" w:sz="4" w:space="0"/>
                          <w:left w:val="single" w:color="BEBEBE" w:themeColor="background1" w:themeShade="BF" w:sz="4" w:space="0"/>
                          <w:bottom w:val="single" w:color="BEBEBE" w:themeColor="background1" w:themeShade="BF" w:sz="4" w:space="0"/>
                          <w:right w:val="single" w:color="BEBEBE" w:themeColor="background1" w:themeShade="BF" w:sz="4" w:space="0"/>
                          <w:insideH w:val="single" w:color="BEBEBE" w:themeColor="background1" w:themeShade="BF" w:sz="4" w:space="0"/>
                          <w:insideV w:val="single" w:color="BEBEBE" w:themeColor="background1" w:themeShade="BF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60"/>
                        <w:gridCol w:w="1618"/>
                        <w:gridCol w:w="1570"/>
                        <w:gridCol w:w="1530"/>
                        <w:gridCol w:w="1422"/>
                        <w:gridCol w:w="1610"/>
                      </w:tblGrid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94" w:hRule="atLeast"/>
                          <w:jc w:val="center"/>
                        </w:trPr>
                        <w:tc>
                          <w:tcPr>
                            <w:tcW w:w="1860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spacing w:line="720" w:lineRule="auto"/>
                              <w:jc w:val="center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8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3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618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32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3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57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32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3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32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3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专业1</w:t>
                            </w:r>
                          </w:p>
                        </w:tc>
                        <w:tc>
                          <w:tcPr>
                            <w:tcW w:w="142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32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3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专业2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3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3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9" w:hRule="atLeast"/>
                          <w:jc w:val="center"/>
                        </w:trPr>
                        <w:tc>
                          <w:tcPr>
                            <w:tcW w:w="1860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8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618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3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3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57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3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3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3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3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422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3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3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3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262626" w:themeColor="text1" w:themeTint="D9"/>
                                <w:sz w:val="24"/>
                                <w:szCs w:val="32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360</w:t>
                            </w:r>
                          </w:p>
                        </w:tc>
                      </w:tr>
                    </w:tbl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262626" w:themeColor="text1" w:themeTint="D9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67945</wp:posOffset>
                </wp:positionV>
                <wp:extent cx="1026160" cy="3048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35pt;margin-top:5.35pt;height:24pt;width:80.8pt;z-index:251669504;mso-width-relative:page;mso-height-relative:page;" filled="f" stroked="f" coordsize="21600,21600" o:gfxdata="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0QAEl2QAAAAkBAAAPAAAAAAAAAAEAIAAAACIAAABkcnMv&#10;ZG93bnJldi54bWxQSwECFAAUAAAACACHTuJATHa8zjsCAABo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-635635</wp:posOffset>
            </wp:positionH>
            <wp:positionV relativeFrom="paragraph">
              <wp:posOffset>104775</wp:posOffset>
            </wp:positionV>
            <wp:extent cx="229235" cy="229235"/>
            <wp:effectExtent l="0" t="0" r="18415" b="18415"/>
            <wp:wrapNone/>
            <wp:docPr id="35" name="图片 35" descr="343435383033373b343532363239393bbdccd3fdbfc6d1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343435383033373b343532363239393bbdccd3fdbfc6d1d0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426085" y="398145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48895</wp:posOffset>
                </wp:positionV>
                <wp:extent cx="1381125" cy="360045"/>
                <wp:effectExtent l="6350" t="6350" r="22225" b="1460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360045"/>
                          <a:chOff x="11055" y="3300"/>
                          <a:chExt cx="2175" cy="567"/>
                        </a:xfrm>
                      </wpg:grpSpPr>
                      <wps:wsp>
                        <wps:cNvPr id="13" name="矩形 8"/>
                        <wps:cNvSpPr/>
                        <wps:spPr>
                          <a:xfrm>
                            <a:off x="11055" y="3300"/>
                            <a:ext cx="541" cy="567"/>
                          </a:xfrm>
                          <a:prstGeom prst="rect">
                            <a:avLst/>
                          </a:prstGeom>
                          <a:solidFill>
                            <a:srgbClr val="6B90C4"/>
                          </a:solidFill>
                          <a:ln>
                            <a:solidFill>
                              <a:srgbClr val="6B90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7"/>
                        <wps:cNvSpPr/>
                        <wps:spPr>
                          <a:xfrm>
                            <a:off x="11160" y="3352"/>
                            <a:ext cx="2070" cy="4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rgbClr val="6B90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95pt;margin-top:3.85pt;height:28.35pt;width:108.75pt;z-index:-251635712;mso-width-relative:page;mso-height-relative:page;" coordorigin="11055,3300" coordsize="2175,567" o:gfxdata="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x6PocdkAAAAIAQAADwAA&#10;AAAAAAABACAAAAAiAAAAZHJzL2Rvd25yZXYueG1sUEsBAhQAFAAAAAgAh07iQC9Pn4EyAwAAYQkA&#10;AA4AAAAAAAAAAQAgAAAAKAEAAGRycy9lMm9Eb2MueG1sUEsFBgAAAAAGAAYAWQEAAMwGAAAAAA==&#10;">
                <o:lock v:ext="edit" aspectratio="f"/>
                <v:rect id="矩形 8" o:spid="_x0000_s1026" o:spt="1" style="position:absolute;left:11055;top:3300;height:567;width:541;v-text-anchor:middle;" fillcolor="#6B90C4" filled="t" stroked="t" coordsize="21600,21600" o:gfxdata="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xViva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6B90C4 [3204]" miterlimit="8" joinstyle="miter"/>
                  <v:imagedata o:title=""/>
                  <o:lock v:ext="edit" aspectratio="f"/>
                </v:rect>
                <v:rect id="矩形 7" o:spid="_x0000_s1026" o:spt="1" style="position:absolute;left:11160;top:3352;height:464;width:2070;v-text-anchor:middle;" fillcolor="#F2F2F2 [3052]" filled="t" stroked="t" coordsize="21600,21600" o:gfxdata="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xRb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6B90C4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-793115</wp:posOffset>
                </wp:positionH>
                <wp:positionV relativeFrom="paragraph">
                  <wp:posOffset>24765</wp:posOffset>
                </wp:positionV>
                <wp:extent cx="6840220" cy="1128395"/>
                <wp:effectExtent l="0" t="0" r="0" b="0"/>
                <wp:wrapNone/>
                <wp:docPr id="3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12839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XX.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XX.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07 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安徽财经济学院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财务管理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GPA:3.8/4.0,专业排名前10%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主修课程：中级财务会计I、财务管理原理、管理学、会计学原理、货币银行学、中级财务会计II、金融会计、税法、中级财务管理、高级财务会计、经济法、审计学等；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专业排名：年级前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50名以内；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62.45pt;margin-top:1.95pt;height:88.85pt;width:538.6pt;z-index:251663360;mso-width-relative:page;mso-height-relative:page;" filled="f" stroked="f" coordsize="21600,21600" o:gfxdata="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E9HOk2AAAAAoBAAAP&#10;AAAAAAAAAAEAIAAAACIAAABkcnMvZG93bnJldi54bWxQSwECFAAUAAAACACHTuJAJuE0NN8BAACk&#10;AwAADgAAAAAAAAABACAAAAAnAQAAZHJzL2Uyb0RvYy54bWxQSwUGAAAAAAYABgBZAQAAe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XX.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XX.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07 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安徽财经济学院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财务管理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GPA:3.8/4.0,专业排名前10%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主修课程：中级财务会计I、财务管理原理、管理学、会计学原理、货币银行学、中级财务会计II、金融会计、税法、中级财务管理、高级财务会计、经济法、审计学等；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专业排名：年级前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50名以内；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197485</wp:posOffset>
                </wp:positionV>
                <wp:extent cx="1381125" cy="360045"/>
                <wp:effectExtent l="6350" t="6350" r="22225" b="1460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360045"/>
                          <a:chOff x="11055" y="3300"/>
                          <a:chExt cx="2175" cy="567"/>
                        </a:xfrm>
                      </wpg:grpSpPr>
                      <wps:wsp>
                        <wps:cNvPr id="21" name="矩形 8"/>
                        <wps:cNvSpPr/>
                        <wps:spPr>
                          <a:xfrm>
                            <a:off x="11055" y="3300"/>
                            <a:ext cx="541" cy="567"/>
                          </a:xfrm>
                          <a:prstGeom prst="rect">
                            <a:avLst/>
                          </a:prstGeom>
                          <a:solidFill>
                            <a:srgbClr val="6B90C4"/>
                          </a:solidFill>
                          <a:ln>
                            <a:solidFill>
                              <a:srgbClr val="6B90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7"/>
                        <wps:cNvSpPr/>
                        <wps:spPr>
                          <a:xfrm>
                            <a:off x="11160" y="3352"/>
                            <a:ext cx="2070" cy="4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rgbClr val="6B90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95pt;margin-top:15.55pt;height:28.35pt;width:108.75pt;z-index:-251634688;mso-width-relative:page;mso-height-relative:page;" coordorigin="11055,3300" coordsize="2175,567" o:gfxdata="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KalTmDZAAAACQEAAA8A&#10;AAAAAAAAAQAgAAAAIgAAAGRycy9kb3ducmV2LnhtbFBLAQIUABQAAAAIAIdO4kDfw78pMwMAAGEJ&#10;AAAOAAAAAAAAAAEAIAAAACgBAABkcnMvZTJvRG9jLnhtbFBLBQYAAAAABgAGAFkBAADNBgAAAAA=&#10;">
                <o:lock v:ext="edit" aspectratio="f"/>
                <v:rect id="矩形 8" o:spid="_x0000_s1026" o:spt="1" style="position:absolute;left:11055;top:3300;height:567;width:541;v-text-anchor:middle;" fillcolor="#6B90C4" filled="t" stroked="t" coordsize="21600,21600" o:gfxdata="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ad7p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6B90C4 [3204]" miterlimit="8" joinstyle="miter"/>
                  <v:imagedata o:title=""/>
                  <o:lock v:ext="edit" aspectratio="f"/>
                </v:rect>
                <v:rect id="矩形 7" o:spid="_x0000_s1026" o:spt="1" style="position:absolute;left:11160;top:3352;height:464;width:2070;v-text-anchor:middle;" fillcolor="#F2F2F2 [3052]" filled="t" stroked="t" coordsize="21600,21600" o:gfxdata="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kJvS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6B90C4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-607060</wp:posOffset>
            </wp:positionH>
            <wp:positionV relativeFrom="paragraph">
              <wp:posOffset>84455</wp:posOffset>
            </wp:positionV>
            <wp:extent cx="171450" cy="171450"/>
            <wp:effectExtent l="0" t="0" r="0" b="0"/>
            <wp:wrapNone/>
            <wp:docPr id="40" name="图片 40" descr="343435383036383b343532333936353bb9a4d7f7beadd1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343435383036383b343532333936353bb9a4d7f7beadd1e9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455295" y="5772785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27940</wp:posOffset>
                </wp:positionV>
                <wp:extent cx="1026160" cy="30607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35pt;margin-top:2.2pt;height:24.1pt;width:80.8pt;z-index:251668480;mso-width-relative:page;mso-height-relative:page;" filled="f" stroked="f" coordsize="21600,21600" o:gfxdata="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xQj0w9kAAAAIAQAADwAAAAAAAAABACAAAAAiAAAAZHJz&#10;L2Rvd25yZXYueG1sUEsBAhQAFAAAAAgAh07iQJTkgS08AgAAaA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-783590</wp:posOffset>
                </wp:positionH>
                <wp:positionV relativeFrom="paragraph">
                  <wp:posOffset>197485</wp:posOffset>
                </wp:positionV>
                <wp:extent cx="6925310" cy="1107440"/>
                <wp:effectExtent l="0" t="0" r="0" b="0"/>
                <wp:wrapNone/>
                <wp:docPr id="4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5310" cy="110744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.07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大力贸易科技有限公司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实习财务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负责公司费用、销售成本及利润的核算，计提各类应交税金，办理纳税工作；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编制各种财务会计报表，组织公司日常会计核算工作；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按照财务制度审核原始凭证和记帐凭证，建立并完善财务凭证；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61.7pt;margin-top:15.55pt;height:87.2pt;width:545.3pt;z-index:251664384;mso-width-relative:page;mso-height-relative:page;" filled="f" stroked="f" coordsize="21600,21600" o:gfxdata="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fVqvfZAAAACwEA&#10;AA8AAAAAAAAAAQAgAAAAIgAAAGRycy9kb3ducmV2LnhtbFBLAQIUABQAAAAIAIdO4kDy+PC24AEA&#10;AKQDAAAOAAAAAAAAAAEAIAAAACgBAABkcnMvZTJvRG9jLnhtbFBLBQYAAAAABgAGAFkBAAB6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.07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大力贸易科技有限公司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实习财务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负责公司费用、销售成本及利润的核算，计提各类应交税金，办理纳税工作；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编制各种财务会计报表，组织公司日常会计核算工作；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按照财务制度审核原始凭证和记帐凭证，建立并完善财务凭证；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186055</wp:posOffset>
                </wp:positionV>
                <wp:extent cx="1026160" cy="30607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35pt;margin-top:14.65pt;height:24.1pt;width:80.8pt;z-index:251671552;mso-width-relative:page;mso-height-relative:page;" filled="f" stroked="f" coordsize="21600,21600" o:gfxdata="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NUA4NoAAAAJAQAADwAAAAAAAAABACAAAAAiAAAAZHJz&#10;L2Rvd25yZXYueG1sUEsBAhQAFAAAAAgAh07iQPml1fo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157480</wp:posOffset>
                </wp:positionV>
                <wp:extent cx="1381125" cy="360045"/>
                <wp:effectExtent l="6350" t="6350" r="22225" b="1460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360045"/>
                          <a:chOff x="11055" y="3300"/>
                          <a:chExt cx="2175" cy="567"/>
                        </a:xfrm>
                      </wpg:grpSpPr>
                      <wps:wsp>
                        <wps:cNvPr id="31" name="矩形 8"/>
                        <wps:cNvSpPr/>
                        <wps:spPr>
                          <a:xfrm>
                            <a:off x="11055" y="3300"/>
                            <a:ext cx="541" cy="567"/>
                          </a:xfrm>
                          <a:prstGeom prst="rect">
                            <a:avLst/>
                          </a:prstGeom>
                          <a:solidFill>
                            <a:srgbClr val="6B90C4"/>
                          </a:solidFill>
                          <a:ln>
                            <a:solidFill>
                              <a:srgbClr val="6B90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7"/>
                        <wps:cNvSpPr/>
                        <wps:spPr>
                          <a:xfrm>
                            <a:off x="11160" y="3352"/>
                            <a:ext cx="2070" cy="4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rgbClr val="6B90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95pt;margin-top:12.4pt;height:28.35pt;width:108.75pt;z-index:-251633664;mso-width-relative:page;mso-height-relative:page;" coordorigin="11055,3300" coordsize="2175,567" o:gfxdata="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nIVN+9oAAAAJAQAADwAA&#10;AAAAAAABACAAAAAiAAAAZHJzL2Rvd25yZXYueG1sUEsBAhQAFAAAAAgAh07iQJUzsCsxAwAAYQkA&#10;AA4AAAAAAAAAAQAgAAAAKQEAAGRycy9lMm9Eb2MueG1sUEsFBgAAAAAGAAYAWQEAAMwGAAAAAA==&#10;">
                <o:lock v:ext="edit" aspectratio="f"/>
                <v:rect id="矩形 8" o:spid="_x0000_s1026" o:spt="1" style="position:absolute;left:11055;top:3300;height:567;width:541;v-text-anchor:middle;" fillcolor="#6B90C4" filled="t" stroked="t" coordsize="21600,21600" o:gfxdata="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+7Xq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6B90C4 [3204]" miterlimit="8" joinstyle="miter"/>
                  <v:imagedata o:title=""/>
                  <o:lock v:ext="edit" aspectratio="f"/>
                </v:rect>
                <v:rect id="矩形 7" o:spid="_x0000_s1026" o:spt="1" style="position:absolute;left:11160;top:3352;height:464;width:2070;v-text-anchor:middle;" fillcolor="#F2F2F2 [3052]" filled="t" stroked="t" coordsize="21600,21600" o:gfxdata="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7DDg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6B90C4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52070</wp:posOffset>
                </wp:positionV>
                <wp:extent cx="187960" cy="179070"/>
                <wp:effectExtent l="0" t="0" r="2540" b="11430"/>
                <wp:wrapNone/>
                <wp:docPr id="116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47040" y="7447280"/>
                          <a:ext cx="187960" cy="179070"/>
                        </a:xfrm>
                        <a:custGeom>
                          <a:avLst/>
                          <a:gdLst>
                            <a:gd name="T0" fmla="*/ 111726 w 444"/>
                            <a:gd name="T1" fmla="*/ 150538 h 462"/>
                            <a:gd name="T2" fmla="*/ 111726 w 444"/>
                            <a:gd name="T3" fmla="*/ 150538 h 462"/>
                            <a:gd name="T4" fmla="*/ 144162 w 444"/>
                            <a:gd name="T5" fmla="*/ 114802 h 462"/>
                            <a:gd name="T6" fmla="*/ 199574 w 444"/>
                            <a:gd name="T7" fmla="*/ 31716 h 462"/>
                            <a:gd name="T8" fmla="*/ 191916 w 444"/>
                            <a:gd name="T9" fmla="*/ 23675 h 462"/>
                            <a:gd name="T10" fmla="*/ 155875 w 444"/>
                            <a:gd name="T11" fmla="*/ 23675 h 462"/>
                            <a:gd name="T12" fmla="*/ 100013 w 444"/>
                            <a:gd name="T13" fmla="*/ 0 h 462"/>
                            <a:gd name="T14" fmla="*/ 44150 w 444"/>
                            <a:gd name="T15" fmla="*/ 23675 h 462"/>
                            <a:gd name="T16" fmla="*/ 8109 w 444"/>
                            <a:gd name="T17" fmla="*/ 23675 h 462"/>
                            <a:gd name="T18" fmla="*/ 0 w 444"/>
                            <a:gd name="T19" fmla="*/ 31716 h 462"/>
                            <a:gd name="T20" fmla="*/ 55863 w 444"/>
                            <a:gd name="T21" fmla="*/ 114802 h 462"/>
                            <a:gd name="T22" fmla="*/ 87849 w 444"/>
                            <a:gd name="T23" fmla="*/ 150538 h 462"/>
                            <a:gd name="T24" fmla="*/ 87849 w 444"/>
                            <a:gd name="T25" fmla="*/ 166172 h 462"/>
                            <a:gd name="T26" fmla="*/ 48204 w 444"/>
                            <a:gd name="T27" fmla="*/ 185827 h 462"/>
                            <a:gd name="T28" fmla="*/ 100013 w 444"/>
                            <a:gd name="T29" fmla="*/ 205928 h 462"/>
                            <a:gd name="T30" fmla="*/ 147766 w 444"/>
                            <a:gd name="T31" fmla="*/ 185827 h 462"/>
                            <a:gd name="T32" fmla="*/ 111726 w 444"/>
                            <a:gd name="T33" fmla="*/ 166172 h 462"/>
                            <a:gd name="T34" fmla="*/ 111726 w 444"/>
                            <a:gd name="T35" fmla="*/ 150538 h 462"/>
                            <a:gd name="T36" fmla="*/ 144162 w 444"/>
                            <a:gd name="T37" fmla="*/ 94700 h 462"/>
                            <a:gd name="T38" fmla="*/ 144162 w 444"/>
                            <a:gd name="T39" fmla="*/ 94700 h 462"/>
                            <a:gd name="T40" fmla="*/ 155875 w 444"/>
                            <a:gd name="T41" fmla="*/ 39756 h 462"/>
                            <a:gd name="T42" fmla="*/ 183807 w 444"/>
                            <a:gd name="T43" fmla="*/ 39756 h 462"/>
                            <a:gd name="T44" fmla="*/ 144162 w 444"/>
                            <a:gd name="T45" fmla="*/ 94700 h 462"/>
                            <a:gd name="T46" fmla="*/ 100013 w 444"/>
                            <a:gd name="T47" fmla="*/ 16081 h 462"/>
                            <a:gd name="T48" fmla="*/ 100013 w 444"/>
                            <a:gd name="T49" fmla="*/ 16081 h 462"/>
                            <a:gd name="T50" fmla="*/ 144162 w 444"/>
                            <a:gd name="T51" fmla="*/ 31716 h 462"/>
                            <a:gd name="T52" fmla="*/ 100013 w 444"/>
                            <a:gd name="T53" fmla="*/ 51370 h 462"/>
                            <a:gd name="T54" fmla="*/ 55863 w 444"/>
                            <a:gd name="T55" fmla="*/ 31716 h 462"/>
                            <a:gd name="T56" fmla="*/ 100013 w 444"/>
                            <a:gd name="T57" fmla="*/ 16081 h 462"/>
                            <a:gd name="T58" fmla="*/ 16218 w 444"/>
                            <a:gd name="T59" fmla="*/ 39756 h 462"/>
                            <a:gd name="T60" fmla="*/ 16218 w 444"/>
                            <a:gd name="T61" fmla="*/ 39756 h 462"/>
                            <a:gd name="T62" fmla="*/ 44150 w 444"/>
                            <a:gd name="T63" fmla="*/ 39756 h 462"/>
                            <a:gd name="T64" fmla="*/ 55863 w 444"/>
                            <a:gd name="T65" fmla="*/ 94700 h 462"/>
                            <a:gd name="T66" fmla="*/ 16218 w 444"/>
                            <a:gd name="T67" fmla="*/ 39756 h 462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0" t="0" r="r" b="b"/>
                          <a:pathLst>
                            <a:path w="444" h="462">
                              <a:moveTo>
                                <a:pt x="248" y="337"/>
                              </a:moveTo>
                              <a:lnTo>
                                <a:pt x="248" y="337"/>
                              </a:lnTo>
                              <a:cubicBezTo>
                                <a:pt x="248" y="302"/>
                                <a:pt x="275" y="283"/>
                                <a:pt x="320" y="257"/>
                              </a:cubicBezTo>
                              <a:cubicBezTo>
                                <a:pt x="373" y="221"/>
                                <a:pt x="443" y="177"/>
                                <a:pt x="443" y="71"/>
                              </a:cubicBezTo>
                              <a:cubicBezTo>
                                <a:pt x="443" y="62"/>
                                <a:pt x="434" y="53"/>
                                <a:pt x="426" y="53"/>
                              </a:cubicBezTo>
                              <a:cubicBezTo>
                                <a:pt x="346" y="53"/>
                                <a:pt x="346" y="53"/>
                                <a:pt x="346" y="53"/>
                              </a:cubicBezTo>
                              <a:cubicBezTo>
                                <a:pt x="328" y="27"/>
                                <a:pt x="293" y="0"/>
                                <a:pt x="222" y="0"/>
                              </a:cubicBezTo>
                              <a:cubicBezTo>
                                <a:pt x="151" y="0"/>
                                <a:pt x="116" y="27"/>
                                <a:pt x="98" y="53"/>
                              </a:cubicBezTo>
                              <a:cubicBezTo>
                                <a:pt x="18" y="53"/>
                                <a:pt x="18" y="53"/>
                                <a:pt x="18" y="53"/>
                              </a:cubicBezTo>
                              <a:cubicBezTo>
                                <a:pt x="9" y="53"/>
                                <a:pt x="0" y="62"/>
                                <a:pt x="0" y="71"/>
                              </a:cubicBezTo>
                              <a:cubicBezTo>
                                <a:pt x="0" y="177"/>
                                <a:pt x="62" y="221"/>
                                <a:pt x="124" y="257"/>
                              </a:cubicBezTo>
                              <a:cubicBezTo>
                                <a:pt x="169" y="283"/>
                                <a:pt x="195" y="302"/>
                                <a:pt x="195" y="337"/>
                              </a:cubicBezTo>
                              <a:cubicBezTo>
                                <a:pt x="195" y="372"/>
                                <a:pt x="195" y="372"/>
                                <a:pt x="195" y="372"/>
                              </a:cubicBezTo>
                              <a:cubicBezTo>
                                <a:pt x="142" y="381"/>
                                <a:pt x="107" y="399"/>
                                <a:pt x="107" y="416"/>
                              </a:cubicBezTo>
                              <a:cubicBezTo>
                                <a:pt x="107" y="443"/>
                                <a:pt x="160" y="461"/>
                                <a:pt x="222" y="461"/>
                              </a:cubicBezTo>
                              <a:cubicBezTo>
                                <a:pt x="283" y="461"/>
                                <a:pt x="328" y="443"/>
                                <a:pt x="328" y="416"/>
                              </a:cubicBezTo>
                              <a:cubicBezTo>
                                <a:pt x="328" y="399"/>
                                <a:pt x="302" y="381"/>
                                <a:pt x="248" y="372"/>
                              </a:cubicBezTo>
                              <a:lnTo>
                                <a:pt x="248" y="337"/>
                              </a:lnTo>
                              <a:close/>
                              <a:moveTo>
                                <a:pt x="320" y="212"/>
                              </a:moveTo>
                              <a:lnTo>
                                <a:pt x="320" y="212"/>
                              </a:lnTo>
                              <a:cubicBezTo>
                                <a:pt x="337" y="186"/>
                                <a:pt x="346" y="142"/>
                                <a:pt x="346" y="89"/>
                              </a:cubicBezTo>
                              <a:cubicBezTo>
                                <a:pt x="408" y="89"/>
                                <a:pt x="408" y="89"/>
                                <a:pt x="408" y="89"/>
                              </a:cubicBezTo>
                              <a:cubicBezTo>
                                <a:pt x="399" y="151"/>
                                <a:pt x="364" y="186"/>
                                <a:pt x="320" y="212"/>
                              </a:cubicBezTo>
                              <a:close/>
                              <a:moveTo>
                                <a:pt x="222" y="36"/>
                              </a:moveTo>
                              <a:lnTo>
                                <a:pt x="222" y="36"/>
                              </a:lnTo>
                              <a:cubicBezTo>
                                <a:pt x="293" y="36"/>
                                <a:pt x="320" y="62"/>
                                <a:pt x="320" y="71"/>
                              </a:cubicBezTo>
                              <a:cubicBezTo>
                                <a:pt x="320" y="80"/>
                                <a:pt x="293" y="106"/>
                                <a:pt x="222" y="115"/>
                              </a:cubicBezTo>
                              <a:cubicBezTo>
                                <a:pt x="151" y="106"/>
                                <a:pt x="124" y="80"/>
                                <a:pt x="124" y="71"/>
                              </a:cubicBezTo>
                              <a:cubicBezTo>
                                <a:pt x="124" y="62"/>
                                <a:pt x="151" y="36"/>
                                <a:pt x="222" y="36"/>
                              </a:cubicBezTo>
                              <a:close/>
                              <a:moveTo>
                                <a:pt x="36" y="89"/>
                              </a:moveTo>
                              <a:lnTo>
                                <a:pt x="36" y="89"/>
                              </a:lnTo>
                              <a:cubicBezTo>
                                <a:pt x="98" y="89"/>
                                <a:pt x="98" y="89"/>
                                <a:pt x="98" y="89"/>
                              </a:cubicBezTo>
                              <a:cubicBezTo>
                                <a:pt x="98" y="142"/>
                                <a:pt x="107" y="186"/>
                                <a:pt x="124" y="212"/>
                              </a:cubicBezTo>
                              <a:cubicBezTo>
                                <a:pt x="80" y="186"/>
                                <a:pt x="36" y="151"/>
                                <a:pt x="36" y="8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B90C4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36162" tIns="18081" rIns="36162" bIns="1808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-48.45pt;margin-top:4.1pt;height:14.1pt;width:14.8pt;z-index:251672576;v-text-anchor:middle;mso-width-relative:page;mso-height-relative:page;" fillcolor="#6B90C4" filled="t" stroked="f" coordsize="444,462" o:gfxdata="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" path="m248,337l248,337c248,302,275,283,320,257c373,221,443,177,443,71c443,62,434,53,426,53c346,53,346,53,346,53c328,27,293,0,222,0c151,0,116,27,98,53c18,53,18,53,18,53c9,53,0,62,0,71c0,177,62,221,124,257c169,283,195,302,195,337c195,372,195,372,195,372c142,381,107,399,107,416c107,443,160,461,222,461c283,461,328,443,328,416c328,399,302,381,248,372l248,337xm320,212l320,212c337,186,346,142,346,89c408,89,408,89,408,89c399,151,364,186,320,212xm222,36l222,36c293,36,320,62,320,71c320,80,293,106,222,115c151,106,124,80,124,71c124,62,151,36,222,36xm36,89l36,89c98,89,98,89,98,89c98,142,107,186,124,212c80,186,36,151,36,89xe">
                <v:path textboxrect="0,0,444,462" o:connectlocs="47297340,58348137;47297340,58348137;61028580,44496957;84486326,12293039;81244440,9176368;65987083,9176368;42338836,0;18690166,9176368;3432810,9176368;0,12293039;23648670,44496957;37189410,58348137;37189410,64407835;20406360,72026062;42338836,79817157;62554273,72026062;47297340,64407835;47297340,58348137;61028580,36705474;61028580,36705474;65987083,15409322;77811630,15409322;61028580,36705474;42338836,6232953;42338836,6232953;61028580,12293039;42338836,19910878;23648670,12293039;42338836,6232953;6865620,15409322;6865620,15409322;18690166,15409322;23648670,36705474;6865620,15409322" o:connectangles="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-793115</wp:posOffset>
                </wp:positionH>
                <wp:positionV relativeFrom="paragraph">
                  <wp:posOffset>158115</wp:posOffset>
                </wp:positionV>
                <wp:extent cx="6840220" cy="915670"/>
                <wp:effectExtent l="0" t="0" r="0" b="0"/>
                <wp:wrapNone/>
                <wp:docPr id="5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91567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语言技能：普通话二级甲等证书；英语四六级证书；熟悉当地方言；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技能证书：初级会计证书；税务师证书；注册会计师证书；熟悉财务软件系统；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其他证书：优秀共产党员、三好学生荣誉称号；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62.45pt;margin-top:12.45pt;height:72.1pt;width:538.6pt;z-index:251665408;v-text-anchor:middle;mso-width-relative:page;mso-height-relative:page;" filled="f" stroked="f" coordsize="21600,21600" o:gfxdata="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6kDatkA&#10;AAALAQAADwAAAAAAAAABACAAAAAiAAAAZHJzL2Rvd25yZXYueG1sUEsBAhQAFAAAAAgAh07iQLrc&#10;TWzlAQAAswMAAA4AAAAAAAAAAQAgAAAAKAEAAGRycy9lMm9Eb2MueG1sUEsFBgAAAAAGAAYAWQEA&#10;AH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语言技能：普通话二级甲等证书；英语四六级证书；熟悉当地方言；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技能证书：初级会计证书；税务师证书；注册会计师证书；熟悉财务软件系统；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其他证书：优秀共产党员、三好学生荣誉称号；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-748665</wp:posOffset>
                </wp:positionH>
                <wp:positionV relativeFrom="paragraph">
                  <wp:posOffset>191770</wp:posOffset>
                </wp:positionV>
                <wp:extent cx="1381125" cy="360045"/>
                <wp:effectExtent l="6350" t="6350" r="22225" b="1460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360045"/>
                          <a:chOff x="11055" y="3300"/>
                          <a:chExt cx="2175" cy="567"/>
                        </a:xfrm>
                      </wpg:grpSpPr>
                      <wps:wsp>
                        <wps:cNvPr id="37" name="矩形 8"/>
                        <wps:cNvSpPr/>
                        <wps:spPr>
                          <a:xfrm>
                            <a:off x="11055" y="3300"/>
                            <a:ext cx="541" cy="567"/>
                          </a:xfrm>
                          <a:prstGeom prst="rect">
                            <a:avLst/>
                          </a:prstGeom>
                          <a:solidFill>
                            <a:srgbClr val="6B90C4"/>
                          </a:solidFill>
                          <a:ln>
                            <a:solidFill>
                              <a:srgbClr val="6B90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7"/>
                        <wps:cNvSpPr/>
                        <wps:spPr>
                          <a:xfrm>
                            <a:off x="11160" y="3352"/>
                            <a:ext cx="2070" cy="46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rgbClr val="6B90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95pt;margin-top:15.1pt;height:28.35pt;width:108.75pt;z-index:-251632640;mso-width-relative:page;mso-height-relative:page;" coordorigin="11055,3300" coordsize="2175,567" o:gfxdata="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A09GjM2gAAAAkBAAAP&#10;AAAAAAAAAAEAIAAAACIAAABkcnMvZG93bnJldi54bWxQSwECFAAUAAAACACHTuJA+AgwJjMDAABh&#10;CQAADgAAAAAAAAABACAAAAApAQAAZHJzL2Uyb0RvYy54bWxQSwUGAAAAAAYABgBZAQAAzgYAAAAA&#10;">
                <o:lock v:ext="edit" aspectratio="f"/>
                <v:rect id="矩形 8" o:spid="_x0000_s1026" o:spt="1" style="position:absolute;left:11055;top:3300;height:567;width:541;v-text-anchor:middle;" fillcolor="#6B90C4" filled="t" stroked="t" coordsize="21600,21600" o:gfxdata="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b0JW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6B90C4 [3204]" miterlimit="8" joinstyle="miter"/>
                  <v:imagedata o:title=""/>
                  <o:lock v:ext="edit" aspectratio="f"/>
                </v:rect>
                <v:rect id="矩形 7" o:spid="_x0000_s1026" o:spt="1" style="position:absolute;left:11160;top:3352;height:464;width:2070;v-text-anchor:middle;" fillcolor="#F2F2F2 [3052]" filled="t" stroked="t" coordsize="21600,21600" o:gfxdata="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0iik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6B90C4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-621030</wp:posOffset>
            </wp:positionH>
            <wp:positionV relativeFrom="paragraph">
              <wp:posOffset>90170</wp:posOffset>
            </wp:positionV>
            <wp:extent cx="200025" cy="200025"/>
            <wp:effectExtent l="0" t="0" r="9525" b="9525"/>
            <wp:wrapNone/>
            <wp:docPr id="24" name="图片 15" descr="343435383036313b343532343036373bc9e7bbe1c6c0bc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 descr="343435383036313b343532343036373bc9e7bbe1c6c0bcdb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440690" y="9060815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12700</wp:posOffset>
                </wp:positionV>
                <wp:extent cx="1026160" cy="30607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center"/>
                              <w:textAlignment w:val="auto"/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1pt;margin-top:1pt;height:24.1pt;width:80.8pt;z-index:251670528;mso-width-relative:page;mso-height-relative:page;" filled="f" stroked="f" coordsize="21600,21600" o:gfxdata="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Igtt82AAAAAgBAAAPAAAAAAAAAAEAIAAAACIAAABkcnMv&#10;ZG93bnJldi54bWxQSwECFAAUAAAACACHTuJA0dzJYTwCAABo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center"/>
                        <w:textAlignment w:val="auto"/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b w:val="0"/>
                          <w:bCs w:val="0"/>
                          <w:color w:val="404040" w:themeColor="text1" w:themeTint="BF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-793115</wp:posOffset>
                </wp:positionH>
                <wp:positionV relativeFrom="paragraph">
                  <wp:posOffset>131445</wp:posOffset>
                </wp:positionV>
                <wp:extent cx="6840220" cy="972820"/>
                <wp:effectExtent l="0" t="0" r="0" b="0"/>
                <wp:wrapNone/>
                <wp:docPr id="59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9728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hint="eastAsia" w:ascii="汉仪文黑-55简" w:hAnsi="汉仪文黑-55简" w:eastAsia="汉仪文黑-55简" w:cs="汉仪文黑-55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文黑-55简" w:hAnsi="汉仪文黑-55简" w:eastAsia="汉仪文黑-55简" w:cs="汉仪文黑-55简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热心诚恳、乐观向上，有良好的思想品德和职业素质。本人能熟练操作WPS等办公软件，擅长与人交往，有良好的交际和组织协调能力。认真细致，有团结协作精神，在校期间，多次荣获三好学生称号，成绩一直在班级前五名，我希望在本专业继续深造，努力提升自己。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62.45pt;margin-top:10.35pt;height:76.6pt;width:538.6pt;z-index:251666432;v-text-anchor:middle;mso-width-relative:page;mso-height-relative:page;" filled="f" stroked="f" coordsize="21600,21600" o:gfxdata="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7m5mNoA&#10;AAALAQAADwAAAAAAAAABACAAAAAiAAAAZHJzL2Rvd25yZXYueG1sUEsBAhQAFAAAAAgAh07iQDEn&#10;59rkAQAAswMAAA4AAAAAAAAAAQAgAAAAKQEAAGRycy9lMm9Eb2MueG1sUEsFBgAAAAAGAAYAWQEA&#10;AH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hint="eastAsia" w:ascii="汉仪文黑-55简" w:hAnsi="汉仪文黑-55简" w:eastAsia="汉仪文黑-55简" w:cs="汉仪文黑-55简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文黑-55简" w:hAnsi="汉仪文黑-55简" w:eastAsia="汉仪文黑-55简" w:cs="汉仪文黑-55简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热心诚恳、乐观向上，有良好的思想品德和职业素质。本人能熟练操作WPS等办公软件，擅长与人交往，有良好的交际和组织协调能力。认真细致，有团结协作精神，在校期间，多次荣获三好学生称号，成绩一直在班级前五名，我希望在本专业继续深造，努力提升自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8AEE866E-FBF9-44F4-A1BD-95307749F8F7}"/>
  </w:font>
  <w:font w:name="汉仪文黑-55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2" w:fontKey="{30E5AFDB-73E5-4CB7-ABA3-C4F03B7A245D}"/>
  </w:font>
  <w:font w:name="汉仪雅酷黑 55W">
    <w:panose1 w:val="020B0504020202020204"/>
    <w:charset w:val="86"/>
    <w:family w:val="auto"/>
    <w:pitch w:val="default"/>
    <w:sig w:usb0="A00002FF" w:usb1="28C17CFA" w:usb2="00000016" w:usb3="00000000" w:csb0="2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01632"/>
    <w:multiLevelType w:val="singleLevel"/>
    <w:tmpl w:val="283016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isplayBackgroundShape w:val="1"/>
  <w:embedTrueTypeFonts/>
  <w:saveSubset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SwiaGRpZCI6IjYwMmE0MWE4Y2EyZDViNWE0YTQ1OGQzMzZhM2VhYzlmIiwidXNlckNvdW50IjoxfQ=="/>
  </w:docVars>
  <w:rsids>
    <w:rsidRoot w:val="4ACE409A"/>
    <w:rsid w:val="01336733"/>
    <w:rsid w:val="05792225"/>
    <w:rsid w:val="18A546BB"/>
    <w:rsid w:val="1AF13AFD"/>
    <w:rsid w:val="31FD18CF"/>
    <w:rsid w:val="44C0714E"/>
    <w:rsid w:val="451D2240"/>
    <w:rsid w:val="4ACE409A"/>
    <w:rsid w:val="4CEA2E62"/>
    <w:rsid w:val="607D1220"/>
    <w:rsid w:val="66E530EF"/>
    <w:rsid w:val="689673F1"/>
    <w:rsid w:val="6F1413AD"/>
    <w:rsid w:val="770079AD"/>
    <w:rsid w:val="7A95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svg"/><Relationship Id="rId7" Type="http://schemas.openxmlformats.org/officeDocument/2006/relationships/image" Target="media/image4.png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svg"/><Relationship Id="rId23" Type="http://schemas.openxmlformats.org/officeDocument/2006/relationships/image" Target="media/image20.png"/><Relationship Id="rId22" Type="http://schemas.openxmlformats.org/officeDocument/2006/relationships/image" Target="media/image19.svg"/><Relationship Id="rId21" Type="http://schemas.openxmlformats.org/officeDocument/2006/relationships/image" Target="media/image18.png"/><Relationship Id="rId20" Type="http://schemas.openxmlformats.org/officeDocument/2006/relationships/image" Target="media/image17.sv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sv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svg"/><Relationship Id="rId11" Type="http://schemas.openxmlformats.org/officeDocument/2006/relationships/image" Target="media/image8.png"/><Relationship Id="rId10" Type="http://schemas.openxmlformats.org/officeDocument/2006/relationships/image" Target="media/image7.sv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fu\AppData\Roaming\kingsoft\office6\templates\download\d425b45b-390c-43d3-967f-e7ddb2377679\&#30740;&#31350;&#29983;&#32771;&#30740;&#22797;&#35797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研究生考研复试个人简历.docx</Template>
  <Pages>2</Pages>
  <Words>0</Words>
  <Characters>0</Characters>
  <Lines>0</Lines>
  <Paragraphs>0</Paragraphs>
  <TotalTime>1</TotalTime>
  <ScaleCrop>false</ScaleCrop>
  <LinksUpToDate>false</LinksUpToDate>
  <CharactersWithSpaces>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2022-03-07T03:15:00Z</dcterms:created>
  <dc:creator>WPS_1483515983</dc:creator>
  <cp:lastModifiedBy>图图班班（工作日9:30-18:30）</cp:lastModifiedBy>
  <dcterms:modified xsi:type="dcterms:W3CDTF">2023-01-30T09:27:22Z</dcterms:modified>
  <dc:title>清新简约研究生复试简历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KSOTemplateUUID">
    <vt:lpwstr>v1.0_mb_wYTq95tdB9Osmmk+PoRmog==</vt:lpwstr>
  </property>
  <property fmtid="{D5CDD505-2E9C-101B-9397-08002B2CF9AE}" pid="4" name="ICV">
    <vt:lpwstr>01882A3D28EA42A0B2402B78BBA6E046</vt:lpwstr>
  </property>
</Properties>
</file>