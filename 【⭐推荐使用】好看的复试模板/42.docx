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-945515</wp:posOffset>
                </wp:positionV>
                <wp:extent cx="2823210" cy="383540"/>
                <wp:effectExtent l="0" t="0" r="0" b="0"/>
                <wp:wrapNone/>
                <wp:docPr id="1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sz w:val="28"/>
                                <w:szCs w:val="36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83.1pt;margin-top:-74.45pt;height:30.2pt;width:222.3pt;z-index:251670528;mso-width-relative:page;mso-height-relative:page;" filled="f" stroked="f" coordsize="21600,21600" o:gfxdata="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KevOP3QAAAA0BAAAPAAAAAAAAAAEAIAAAACIA&#10;AABkcnMvZG93bnJldi54bWxQSwECFAAUAAAACACHTuJAJxtiM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sz w:val="28"/>
                          <w:szCs w:val="36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-266065</wp:posOffset>
                </wp:positionV>
                <wp:extent cx="1379855" cy="1759585"/>
                <wp:effectExtent l="96520" t="71120" r="98425" b="9969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855" cy="1759585"/>
                          <a:chOff x="18096" y="1092"/>
                          <a:chExt cx="2173" cy="2771"/>
                        </a:xfrm>
                      </wpg:grpSpPr>
                      <wps:wsp>
                        <wps:cNvPr id="11" name="矩形 3"/>
                        <wps:cNvSpPr/>
                        <wps:spPr>
                          <a:xfrm>
                            <a:off x="18096" y="1092"/>
                            <a:ext cx="2173" cy="27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  <a:effectLst>
                            <a:outerShdw blurRad="1143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15" descr="D:\常用资料\稻壳模板\素材\简历头像规范\用于长方形头像120x168\06-灰.jpg06-灰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276" y="1221"/>
                            <a:ext cx="1821" cy="25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35pt;margin-top:-20.95pt;height:138.55pt;width:108.65pt;z-index:251659264;mso-width-relative:page;mso-height-relative:page;" coordorigin="18096,1092" coordsize="2173,2771" o:gfxdata="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">
                <o:lock v:ext="edit" aspectratio="f"/>
                <v:rect id="矩形 3" o:spid="_x0000_s1026" o:spt="1" style="position:absolute;left:18096;top:1092;height:2771;width:2173;v-text-anchor:middle;" fillcolor="#FFFFFF [3212]" filled="t" stroked="f" coordsize="21600,21600" o:gfxdata="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ykX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0pt" origin="0f,0f" matrix="65536f,0f,0f,65536f"/>
                </v:rect>
                <v:shape id="图片 15" o:spid="_x0000_s1026" o:spt="75" alt="D:\常用资料\稻壳模板\素材\简历头像规范\用于长方形头像120x168\06-灰.jpg06-灰" type="#_x0000_t75" style="position:absolute;left:18276;top:1221;height:2549;width:1821;" filled="f" o:preferrelative="t" stroked="f" coordsize="21600,21600" o:gfxdata="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5wMo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1619885</wp:posOffset>
                </wp:positionV>
                <wp:extent cx="6739890" cy="416560"/>
                <wp:effectExtent l="0" t="0" r="0" b="190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416560"/>
                          <a:chOff x="1782" y="4274"/>
                          <a:chExt cx="10614" cy="656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782" y="4274"/>
                            <a:ext cx="10614" cy="656"/>
                            <a:chOff x="1782" y="4420"/>
                            <a:chExt cx="10614" cy="656"/>
                          </a:xfrm>
                        </wpg:grpSpPr>
                        <wps:wsp>
                          <wps:cNvPr id="13" name="圆角矩形 4"/>
                          <wps:cNvSpPr/>
                          <wps:spPr>
                            <a:xfrm>
                              <a:off x="2445" y="4611"/>
                              <a:ext cx="9851" cy="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5"/>
                          <wps:cNvSpPr txBox="1"/>
                          <wps:spPr>
                            <a:xfrm>
                              <a:off x="2503" y="4420"/>
                              <a:ext cx="9893" cy="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  <w:t>报考信息                                   Registration information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1782" y="4596"/>
                              <a:ext cx="539" cy="480"/>
                            </a:xfrm>
                            <a:prstGeom prst="rect">
                              <a:avLst/>
                            </a:prstGeom>
                            <a:solidFill>
                              <a:srgbClr val="8095A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4" name="Camille29"/>
                        <wps:cNvSpPr>
                          <a:spLocks noEditPoints="1"/>
                        </wps:cNvSpPr>
                        <wps:spPr bwMode="auto">
                          <a:xfrm>
                            <a:off x="1897" y="4527"/>
                            <a:ext cx="285" cy="328"/>
                          </a:xfrm>
                          <a:custGeom>
                            <a:avLst/>
                            <a:gdLst>
                              <a:gd name="T0" fmla="*/ 74 w 93"/>
                              <a:gd name="T1" fmla="*/ 51 h 107"/>
                              <a:gd name="T2" fmla="*/ 67 w 93"/>
                              <a:gd name="T3" fmla="*/ 46 h 107"/>
                              <a:gd name="T4" fmla="*/ 65 w 93"/>
                              <a:gd name="T5" fmla="*/ 38 h 107"/>
                              <a:gd name="T6" fmla="*/ 68 w 93"/>
                              <a:gd name="T7" fmla="*/ 33 h 107"/>
                              <a:gd name="T8" fmla="*/ 70 w 93"/>
                              <a:gd name="T9" fmla="*/ 24 h 107"/>
                              <a:gd name="T10" fmla="*/ 46 w 93"/>
                              <a:gd name="T11" fmla="*/ 0 h 107"/>
                              <a:gd name="T12" fmla="*/ 23 w 93"/>
                              <a:gd name="T13" fmla="*/ 24 h 107"/>
                              <a:gd name="T14" fmla="*/ 25 w 93"/>
                              <a:gd name="T15" fmla="*/ 34 h 107"/>
                              <a:gd name="T16" fmla="*/ 27 w 93"/>
                              <a:gd name="T17" fmla="*/ 39 h 107"/>
                              <a:gd name="T18" fmla="*/ 26 w 93"/>
                              <a:gd name="T19" fmla="*/ 46 h 107"/>
                              <a:gd name="T20" fmla="*/ 18 w 93"/>
                              <a:gd name="T21" fmla="*/ 51 h 107"/>
                              <a:gd name="T22" fmla="*/ 0 w 93"/>
                              <a:gd name="T23" fmla="*/ 88 h 107"/>
                              <a:gd name="T24" fmla="*/ 93 w 93"/>
                              <a:gd name="T25" fmla="*/ 88 h 107"/>
                              <a:gd name="T26" fmla="*/ 74 w 93"/>
                              <a:gd name="T27" fmla="*/ 51 h 107"/>
                              <a:gd name="T28" fmla="*/ 57 w 93"/>
                              <a:gd name="T29" fmla="*/ 91 h 107"/>
                              <a:gd name="T30" fmla="*/ 51 w 93"/>
                              <a:gd name="T31" fmla="*/ 96 h 107"/>
                              <a:gd name="T32" fmla="*/ 48 w 93"/>
                              <a:gd name="T33" fmla="*/ 98 h 107"/>
                              <a:gd name="T34" fmla="*/ 45 w 93"/>
                              <a:gd name="T35" fmla="*/ 98 h 107"/>
                              <a:gd name="T36" fmla="*/ 42 w 93"/>
                              <a:gd name="T37" fmla="*/ 96 h 107"/>
                              <a:gd name="T38" fmla="*/ 36 w 93"/>
                              <a:gd name="T39" fmla="*/ 91 h 107"/>
                              <a:gd name="T40" fmla="*/ 33 w 93"/>
                              <a:gd name="T41" fmla="*/ 84 h 107"/>
                              <a:gd name="T42" fmla="*/ 36 w 93"/>
                              <a:gd name="T43" fmla="*/ 76 h 107"/>
                              <a:gd name="T44" fmla="*/ 39 w 93"/>
                              <a:gd name="T45" fmla="*/ 68 h 107"/>
                              <a:gd name="T46" fmla="*/ 42 w 93"/>
                              <a:gd name="T47" fmla="*/ 61 h 107"/>
                              <a:gd name="T48" fmla="*/ 44 w 93"/>
                              <a:gd name="T49" fmla="*/ 57 h 107"/>
                              <a:gd name="T50" fmla="*/ 42 w 93"/>
                              <a:gd name="T51" fmla="*/ 55 h 107"/>
                              <a:gd name="T52" fmla="*/ 36 w 93"/>
                              <a:gd name="T53" fmla="*/ 51 h 107"/>
                              <a:gd name="T54" fmla="*/ 46 w 93"/>
                              <a:gd name="T55" fmla="*/ 46 h 107"/>
                              <a:gd name="T56" fmla="*/ 57 w 93"/>
                              <a:gd name="T57" fmla="*/ 51 h 107"/>
                              <a:gd name="T58" fmla="*/ 51 w 93"/>
                              <a:gd name="T59" fmla="*/ 55 h 107"/>
                              <a:gd name="T60" fmla="*/ 49 w 93"/>
                              <a:gd name="T61" fmla="*/ 57 h 107"/>
                              <a:gd name="T62" fmla="*/ 51 w 93"/>
                              <a:gd name="T63" fmla="*/ 61 h 107"/>
                              <a:gd name="T64" fmla="*/ 54 w 93"/>
                              <a:gd name="T65" fmla="*/ 68 h 107"/>
                              <a:gd name="T66" fmla="*/ 57 w 93"/>
                              <a:gd name="T67" fmla="*/ 76 h 107"/>
                              <a:gd name="T68" fmla="*/ 60 w 93"/>
                              <a:gd name="T69" fmla="*/ 84 h 107"/>
                              <a:gd name="T70" fmla="*/ 57 w 93"/>
                              <a:gd name="T71" fmla="*/ 91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3" h="107">
                                <a:moveTo>
                                  <a:pt x="74" y="51"/>
                                </a:moveTo>
                                <a:cubicBezTo>
                                  <a:pt x="70" y="48"/>
                                  <a:pt x="67" y="46"/>
                                  <a:pt x="67" y="46"/>
                                </a:cubicBezTo>
                                <a:cubicBezTo>
                                  <a:pt x="63" y="45"/>
                                  <a:pt x="62" y="41"/>
                                  <a:pt x="65" y="38"/>
                                </a:cubicBezTo>
                                <a:cubicBezTo>
                                  <a:pt x="65" y="38"/>
                                  <a:pt x="67" y="37"/>
                                  <a:pt x="68" y="33"/>
                                </a:cubicBezTo>
                                <a:cubicBezTo>
                                  <a:pt x="70" y="30"/>
                                  <a:pt x="70" y="27"/>
                                  <a:pt x="70" y="24"/>
                                </a:cubicBezTo>
                                <a:cubicBezTo>
                                  <a:pt x="70" y="11"/>
                                  <a:pt x="60" y="0"/>
                                  <a:pt x="46" y="0"/>
                                </a:cubicBezTo>
                                <a:cubicBezTo>
                                  <a:pt x="33" y="0"/>
                                  <a:pt x="23" y="11"/>
                                  <a:pt x="23" y="24"/>
                                </a:cubicBezTo>
                                <a:cubicBezTo>
                                  <a:pt x="23" y="27"/>
                                  <a:pt x="23" y="31"/>
                                  <a:pt x="25" y="34"/>
                                </a:cubicBezTo>
                                <a:cubicBezTo>
                                  <a:pt x="27" y="38"/>
                                  <a:pt x="27" y="39"/>
                                  <a:pt x="27" y="39"/>
                                </a:cubicBezTo>
                                <a:cubicBezTo>
                                  <a:pt x="31" y="41"/>
                                  <a:pt x="30" y="45"/>
                                  <a:pt x="26" y="46"/>
                                </a:cubicBezTo>
                                <a:cubicBezTo>
                                  <a:pt x="26" y="46"/>
                                  <a:pt x="23" y="48"/>
                                  <a:pt x="18" y="51"/>
                                </a:cubicBezTo>
                                <a:cubicBezTo>
                                  <a:pt x="7" y="60"/>
                                  <a:pt x="0" y="73"/>
                                  <a:pt x="0" y="88"/>
                                </a:cubicBezTo>
                                <a:cubicBezTo>
                                  <a:pt x="0" y="106"/>
                                  <a:pt x="93" y="107"/>
                                  <a:pt x="93" y="88"/>
                                </a:cubicBezTo>
                                <a:cubicBezTo>
                                  <a:pt x="93" y="73"/>
                                  <a:pt x="86" y="59"/>
                                  <a:pt x="74" y="51"/>
                                </a:cubicBezTo>
                                <a:close/>
                                <a:moveTo>
                                  <a:pt x="57" y="91"/>
                                </a:moveTo>
                                <a:cubicBezTo>
                                  <a:pt x="55" y="93"/>
                                  <a:pt x="53" y="95"/>
                                  <a:pt x="51" y="96"/>
                                </a:cubicBezTo>
                                <a:cubicBezTo>
                                  <a:pt x="49" y="97"/>
                                  <a:pt x="48" y="98"/>
                                  <a:pt x="48" y="98"/>
                                </a:cubicBezTo>
                                <a:cubicBezTo>
                                  <a:pt x="45" y="98"/>
                                  <a:pt x="45" y="98"/>
                                  <a:pt x="45" y="98"/>
                                </a:cubicBezTo>
                                <a:cubicBezTo>
                                  <a:pt x="45" y="98"/>
                                  <a:pt x="44" y="97"/>
                                  <a:pt x="42" y="96"/>
                                </a:cubicBezTo>
                                <a:cubicBezTo>
                                  <a:pt x="40" y="95"/>
                                  <a:pt x="38" y="93"/>
                                  <a:pt x="36" y="91"/>
                                </a:cubicBezTo>
                                <a:cubicBezTo>
                                  <a:pt x="35" y="89"/>
                                  <a:pt x="33" y="87"/>
                                  <a:pt x="33" y="84"/>
                                </a:cubicBezTo>
                                <a:cubicBezTo>
                                  <a:pt x="33" y="82"/>
                                  <a:pt x="35" y="79"/>
                                  <a:pt x="36" y="76"/>
                                </a:cubicBezTo>
                                <a:cubicBezTo>
                                  <a:pt x="37" y="74"/>
                                  <a:pt x="38" y="71"/>
                                  <a:pt x="39" y="68"/>
                                </a:cubicBezTo>
                                <a:cubicBezTo>
                                  <a:pt x="40" y="66"/>
                                  <a:pt x="41" y="63"/>
                                  <a:pt x="42" y="61"/>
                                </a:cubicBezTo>
                                <a:cubicBezTo>
                                  <a:pt x="43" y="60"/>
                                  <a:pt x="43" y="58"/>
                                  <a:pt x="44" y="57"/>
                                </a:cubicBezTo>
                                <a:cubicBezTo>
                                  <a:pt x="43" y="56"/>
                                  <a:pt x="43" y="56"/>
                                  <a:pt x="42" y="55"/>
                                </a:cubicBezTo>
                                <a:cubicBezTo>
                                  <a:pt x="40" y="54"/>
                                  <a:pt x="38" y="53"/>
                                  <a:pt x="36" y="51"/>
                                </a:cubicBezTo>
                                <a:cubicBezTo>
                                  <a:pt x="35" y="49"/>
                                  <a:pt x="42" y="46"/>
                                  <a:pt x="46" y="46"/>
                                </a:cubicBezTo>
                                <a:cubicBezTo>
                                  <a:pt x="51" y="46"/>
                                  <a:pt x="58" y="49"/>
                                  <a:pt x="57" y="51"/>
                                </a:cubicBezTo>
                                <a:cubicBezTo>
                                  <a:pt x="55" y="53"/>
                                  <a:pt x="53" y="54"/>
                                  <a:pt x="51" y="55"/>
                                </a:cubicBezTo>
                                <a:cubicBezTo>
                                  <a:pt x="50" y="56"/>
                                  <a:pt x="49" y="56"/>
                                  <a:pt x="49" y="57"/>
                                </a:cubicBezTo>
                                <a:cubicBezTo>
                                  <a:pt x="49" y="58"/>
                                  <a:pt x="50" y="60"/>
                                  <a:pt x="51" y="61"/>
                                </a:cubicBezTo>
                                <a:cubicBezTo>
                                  <a:pt x="52" y="63"/>
                                  <a:pt x="53" y="66"/>
                                  <a:pt x="54" y="68"/>
                                </a:cubicBezTo>
                                <a:cubicBezTo>
                                  <a:pt x="55" y="71"/>
                                  <a:pt x="56" y="74"/>
                                  <a:pt x="57" y="76"/>
                                </a:cubicBezTo>
                                <a:cubicBezTo>
                                  <a:pt x="57" y="79"/>
                                  <a:pt x="60" y="82"/>
                                  <a:pt x="60" y="84"/>
                                </a:cubicBezTo>
                                <a:cubicBezTo>
                                  <a:pt x="60" y="87"/>
                                  <a:pt x="58" y="89"/>
                                  <a:pt x="57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127.55pt;height:32.8pt;width:530.7pt;z-index:251671552;mso-width-relative:page;mso-height-relative:page;" coordorigin="1782,4274" coordsize="10614,656" o:gfxdata="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">
                <o:lock v:ext="edit" aspectratio="f"/>
                <v:group id="_x0000_s1026" o:spid="_x0000_s1026" o:spt="203" style="position:absolute;left:1782;top:4274;height:656;width:10614;" coordorigin="1782,4420" coordsize="10614,65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圆角矩形 4" o:spid="_x0000_s1026" o:spt="1" style="position:absolute;left:2445;top:4611;height:450;width:9851;v-text-anchor:middle;" fillcolor="#F2F2F2 [3052]" filled="t" stroked="f" coordsize="21600,21600" o:gfxdata="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lZ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5" o:spid="_x0000_s1026" o:spt="202" type="#_x0000_t202" style="position:absolute;left:2503;top:4420;height:653;width:9893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  <w:t>报考信息                                   Registration information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圆角矩形 61" o:spid="_x0000_s1026" o:spt="1" style="position:absolute;left:1782;top:4596;height:480;width:539;v-text-anchor:middle;" fillcolor="#8095AE" filled="t" stroked="f" coordsize="21600,21600" o:gfxdata="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+6cY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Camille29" o:spid="_x0000_s1026" o:spt="100" style="position:absolute;left:1897;top:4527;height:328;width:285;" fillcolor="#FFFFFF [3212]" filled="t" stroked="f" coordsize="93,107" o:gfxdata="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ojo74A&#10;AADbAAAADwAAAAAAAAABACAAAAAiAAAAZHJzL2Rvd25yZXYueG1sUEsBAhQAFAAAAAgAh07iQDMv&#10;BZ47AAAAOQAAABAAAAAAAAAAAQAgAAAADQEAAGRycy9zaGFwZXhtbC54bWxQSwUGAAAAAAYABgBb&#10;AQAAtwMAAAAA&#10;" path="m74,51c70,48,67,46,67,46c63,45,62,41,65,38c65,38,67,37,68,33c70,30,70,27,70,24c70,11,60,0,46,0c33,0,23,11,23,24c23,27,23,31,25,34c27,38,27,39,27,39c31,41,30,45,26,46c26,46,23,48,18,51c7,60,0,73,0,88c0,106,93,107,93,88c93,73,86,59,74,51xm57,91c55,93,53,95,51,96c49,97,48,98,48,98c45,98,45,98,45,98c45,98,44,97,42,96c40,95,38,93,36,91c35,89,33,87,33,84c33,82,35,79,36,76c37,74,38,71,39,68c40,66,41,63,42,61c43,60,43,58,44,57c43,56,43,56,42,55c40,54,38,53,36,51c35,49,42,46,46,46c51,46,58,49,57,51c55,53,53,54,51,55c50,56,49,56,49,57c49,58,50,60,51,61c52,63,53,66,54,68c55,71,56,74,57,76c57,79,60,82,60,84c60,87,58,89,57,91xe">
                  <v:path o:connectlocs="226,156;205,141;199,116;208,101;214,73;140,0;70,73;76,104;82,119;79,141;55,156;0,269;285,269;226,156;174,278;156,294;147,300;137,300;128,294;110,278;101,257;110,232;119,208;128,186;134,174;128,168;110,156;140,141;174,156;156,168;150,174;156,186;165,208;174,232;183,257;174,278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6804025</wp:posOffset>
                </wp:positionV>
                <wp:extent cx="6227445" cy="141478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CET4、CET6、计算机MS office二级证书、普通话二级甲等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、证券从业资格证、基金从业资格证、CPA证书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熟练运用PS、axure以及office办公软件，能够制作简单的h5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在校荣誉：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XX市优秀毕业生，XX市三好学生，校一等优秀奖学金，校“优秀团员”，校学生会“先进个人”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15pt;margin-top:535.75pt;height:111.4pt;width:490.35pt;z-index:251660288;mso-width-relative:page;mso-height-relative:page;" filled="f" stroked="f" coordsize="21600,21600" o:gfxdata="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FQC/q3QAAAA0BAAAPAAAAAAAAAAEAIAAAACIAAABkcnMvZG93bnJldi54bWxQ&#10;SwECFAAUAAAACACHTuJAeLbF07kBAABuAwAADgAAAAAAAAABACAAAAAs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CET4、CET6、计算机MS office二级证书、普通话二级甲等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、证券从业资格证、基金从业资格证、CPA证书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熟练运用PS、axure以及office办公软件，能够制作简单的h5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在校荣誉：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XX市优秀毕业生，XX市三好学生，校一等优秀奖学金，校“优秀团员”，校学生会“先进个人”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2051685</wp:posOffset>
                </wp:positionV>
                <wp:extent cx="6227445" cy="1381125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6657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广东XX大学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6657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金融学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60"/>
                              <w:gridCol w:w="1618"/>
                              <w:gridCol w:w="1570"/>
                              <w:gridCol w:w="1530"/>
                              <w:gridCol w:w="1422"/>
                              <w:gridCol w:w="1610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72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95AE"/>
                                      <w:vertAlign w:val="baseline"/>
                                      <w:lang w:val="en-US" w:eastAsia="zh-CN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8095A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95AE"/>
                                      <w:vertAlign w:val="baseline"/>
                                      <w:lang w:val="en-US" w:eastAsia="zh-CN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8095A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95AE"/>
                                      <w:vertAlign w:val="baseline"/>
                                      <w:lang w:val="en-US" w:eastAsia="zh-CN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8095AE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95AE"/>
                                      <w:vertAlign w:val="baseline"/>
                                      <w:lang w:val="en-US" w:eastAsia="zh-CN"/>
                                    </w:rPr>
                                    <w:t>专业1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8095AE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95AE"/>
                                      <w:vertAlign w:val="baseline"/>
                                      <w:lang w:val="en-US" w:eastAsia="zh-CN"/>
                                    </w:rPr>
                                    <w:t>专业2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95AE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95AE"/>
                                      <w:vertAlign w:val="baseline"/>
                                      <w:lang w:val="en-US" w:eastAsia="zh-CN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86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360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6657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15pt;margin-top:161.55pt;height:108.75pt;width:490.35pt;z-index:251665408;mso-width-relative:page;mso-height-relative:page;" filled="f" stroked="f" coordsize="21600,21600" o:gfxdata="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LrYHncAAAACwEAAA8AAAAAAAAAAQAgAAAAIgAAAGRycy9kb3ducmV2LnhtbFBL&#10;AQIUABQAAAAIAIdO4kAzsJ6RuQEAAG4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6657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广东XX大学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6657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金融学</w:t>
                      </w:r>
                    </w:p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60"/>
                        <w:gridCol w:w="1618"/>
                        <w:gridCol w:w="1570"/>
                        <w:gridCol w:w="1530"/>
                        <w:gridCol w:w="1422"/>
                        <w:gridCol w:w="1610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86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vertAlign w:val="baseline"/>
                                <w:lang w:val="en-US" w:eastAsia="zh-CN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61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color w:val="8095AE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vertAlign w:val="baseline"/>
                                <w:lang w:val="en-US" w:eastAsia="zh-CN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color w:val="8095AE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vertAlign w:val="baseline"/>
                                <w:lang w:val="en-US" w:eastAsia="zh-CN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color w:val="8095A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vertAlign w:val="baseline"/>
                                <w:lang w:val="en-US" w:eastAsia="zh-CN"/>
                              </w:rPr>
                              <w:t>专业1</w:t>
                            </w:r>
                          </w:p>
                        </w:tc>
                        <w:tc>
                          <w:tcPr>
                            <w:tcW w:w="142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color w:val="8095A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vertAlign w:val="baseline"/>
                                <w:lang w:val="en-US" w:eastAsia="zh-CN"/>
                              </w:rPr>
                              <w:t>专业2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vertAlign w:val="baseline"/>
                                <w:lang w:val="en-US" w:eastAsia="zh-CN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86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42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6657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8660130</wp:posOffset>
                </wp:positionV>
                <wp:extent cx="6227445" cy="62103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抗压能力强：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敢于挑战不同的领域，工作之余通过阅读和交流学习新技能来提升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lang w:val="en-US" w:eastAsia="zh-CN"/>
                              </w:rPr>
                              <w:t>自我管理能力强：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崇尚理论与实践相结合，热衷参与社会实践，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对工作细心和耐心、富有责任心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15pt;margin-top:681.9pt;height:48.9pt;width:490.35pt;z-index:251662336;mso-width-relative:page;mso-height-relative:page;" filled="f" stroked="f" coordsize="21600,21600" o:gfxdata="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gCNcdwAAAANAQAADwAAAAAAAAABACAAAAAiAAAAZHJzL2Rvd25yZXYueG1sUEsB&#10;AhQAFAAAAAgAh07iQFZD2a24AQAAbQ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抗压能力强：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敢于挑战不同的领域，工作之余通过阅读和交流学习新技能来提升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lang w:val="en-US" w:eastAsia="zh-CN"/>
                        </w:rPr>
                        <w:t>自我管理能力强：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崇尚理论与实践相结合，热衷参与社会实践，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对工作细心和耐心、富有责任心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8234045</wp:posOffset>
                </wp:positionV>
                <wp:extent cx="6733540" cy="410845"/>
                <wp:effectExtent l="0" t="0" r="0" b="952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410845"/>
                          <a:chOff x="1752" y="12979"/>
                          <a:chExt cx="10604" cy="647"/>
                        </a:xfrm>
                      </wpg:grpSpPr>
                      <wpg:grpSp>
                        <wpg:cNvPr id="45" name="组合 33"/>
                        <wpg:cNvGrpSpPr/>
                        <wpg:grpSpPr>
                          <a:xfrm>
                            <a:off x="1752" y="12979"/>
                            <a:ext cx="10604" cy="647"/>
                            <a:chOff x="1792" y="4439"/>
                            <a:chExt cx="10604" cy="647"/>
                          </a:xfrm>
                        </wpg:grpSpPr>
                        <wps:wsp>
                          <wps:cNvPr id="46" name="圆角矩形 4"/>
                          <wps:cNvSpPr/>
                          <wps:spPr>
                            <a:xfrm>
                              <a:off x="2445" y="4611"/>
                              <a:ext cx="9851" cy="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文本框 5"/>
                          <wps:cNvSpPr txBox="1"/>
                          <wps:spPr>
                            <a:xfrm>
                              <a:off x="2503" y="4439"/>
                              <a:ext cx="9893" cy="6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                                             Self evaluation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8" name="圆角矩形 61"/>
                          <wps:cNvSpPr/>
                          <wps:spPr>
                            <a:xfrm>
                              <a:off x="1792" y="4606"/>
                              <a:ext cx="539" cy="480"/>
                            </a:xfrm>
                            <a:prstGeom prst="rect">
                              <a:avLst/>
                            </a:prstGeom>
                            <a:solidFill>
                              <a:srgbClr val="8095A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Camille8"/>
                        <wps:cNvSpPr/>
                        <wps:spPr>
                          <a:xfrm>
                            <a:off x="1856" y="13184"/>
                            <a:ext cx="274" cy="3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566864" y="46602108"/>
                              </a:cxn>
                              <a:cxn ang="0">
                                <a:pos x="74566864" y="46602108"/>
                              </a:cxn>
                              <a:cxn ang="0">
                                <a:pos x="84052302" y="4712612"/>
                              </a:cxn>
                              <a:cxn ang="0">
                                <a:pos x="53751402" y="35082584"/>
                              </a:cxn>
                              <a:cxn ang="0">
                                <a:pos x="25821860" y="60478229"/>
                              </a:cxn>
                              <a:cxn ang="0">
                                <a:pos x="25821860" y="104724323"/>
                              </a:cxn>
                              <a:cxn ang="0">
                                <a:pos x="81680943" y="120956459"/>
                              </a:cxn>
                              <a:cxn ang="0">
                                <a:pos x="102759500" y="58121632"/>
                              </a:cxn>
                              <a:cxn ang="0">
                                <a:pos x="74566864" y="46602108"/>
                              </a:cxn>
                              <a:cxn ang="0">
                                <a:pos x="18707782" y="46602108"/>
                              </a:cxn>
                              <a:cxn ang="0">
                                <a:pos x="18707782" y="46602108"/>
                              </a:cxn>
                              <a:cxn ang="0">
                                <a:pos x="0" y="67285141"/>
                              </a:cxn>
                              <a:cxn ang="0">
                                <a:pos x="0" y="97393399"/>
                              </a:cxn>
                              <a:cxn ang="0">
                                <a:pos x="18707782" y="118599862"/>
                              </a:cxn>
                              <a:cxn ang="0">
                                <a:pos x="11593118" y="104724323"/>
                              </a:cxn>
                              <a:cxn ang="0">
                                <a:pos x="11593118" y="62834244"/>
                              </a:cxn>
                              <a:cxn ang="0">
                                <a:pos x="18707782" y="46602108"/>
                              </a:cxn>
                            </a:cxnLst>
                            <a:rect l="0" t="0" r="0" b="0"/>
                            <a:pathLst>
                              <a:path w="391" h="463">
                                <a:moveTo>
                                  <a:pt x="283" y="178"/>
                                </a:moveTo>
                                <a:lnTo>
                                  <a:pt x="283" y="178"/>
                                </a:lnTo>
                                <a:cubicBezTo>
                                  <a:pt x="283" y="169"/>
                                  <a:pt x="373" y="89"/>
                                  <a:pt x="319" y="18"/>
                                </a:cubicBezTo>
                                <a:cubicBezTo>
                                  <a:pt x="310" y="0"/>
                                  <a:pt x="266" y="98"/>
                                  <a:pt x="204" y="134"/>
                                </a:cubicBezTo>
                                <a:cubicBezTo>
                                  <a:pt x="169" y="160"/>
                                  <a:pt x="98" y="204"/>
                                  <a:pt x="98" y="231"/>
                                </a:cubicBezTo>
                                <a:cubicBezTo>
                                  <a:pt x="98" y="400"/>
                                  <a:pt x="98" y="400"/>
                                  <a:pt x="98" y="400"/>
                                </a:cubicBezTo>
                                <a:cubicBezTo>
                                  <a:pt x="98" y="435"/>
                                  <a:pt x="213" y="462"/>
                                  <a:pt x="310" y="462"/>
                                </a:cubicBezTo>
                                <a:cubicBezTo>
                                  <a:pt x="345" y="462"/>
                                  <a:pt x="390" y="249"/>
                                  <a:pt x="390" y="222"/>
                                </a:cubicBezTo>
                                <a:cubicBezTo>
                                  <a:pt x="390" y="187"/>
                                  <a:pt x="292" y="187"/>
                                  <a:pt x="283" y="178"/>
                                </a:cubicBezTo>
                                <a:close/>
                                <a:moveTo>
                                  <a:pt x="71" y="178"/>
                                </a:moveTo>
                                <a:lnTo>
                                  <a:pt x="71" y="178"/>
                                </a:lnTo>
                                <a:cubicBezTo>
                                  <a:pt x="54" y="178"/>
                                  <a:pt x="0" y="187"/>
                                  <a:pt x="0" y="257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0" y="444"/>
                                  <a:pt x="54" y="453"/>
                                  <a:pt x="71" y="453"/>
                                </a:cubicBezTo>
                                <a:cubicBezTo>
                                  <a:pt x="89" y="453"/>
                                  <a:pt x="44" y="435"/>
                                  <a:pt x="44" y="400"/>
                                </a:cubicBezTo>
                                <a:cubicBezTo>
                                  <a:pt x="44" y="240"/>
                                  <a:pt x="44" y="240"/>
                                  <a:pt x="44" y="240"/>
                                </a:cubicBezTo>
                                <a:cubicBezTo>
                                  <a:pt x="44" y="196"/>
                                  <a:pt x="89" y="178"/>
                                  <a:pt x="71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648.35pt;height:32.35pt;width:530.2pt;z-index:251667456;mso-width-relative:page;mso-height-relative:page;" coordorigin="1752,12979" coordsize="10604,647" o:gfxdata="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D+Zi/T&#10;3QAAAA4BAAAPAAAAAAAAAAEAIAAAACIAAABkcnMvZG93bnJldi54bWxQSwECFAAUAAAACACHTuJA&#10;AETxAFcGAAAjGAAADgAAAAAAAAABACAAAAAsAQAAZHJzL2Uyb0RvYy54bWxQSwUGAAAAAAYABgBZ&#10;AQAA9QkAAAAA&#10;">
                <o:lock v:ext="edit" aspectratio="f"/>
                <v:group id="组合 33" o:spid="_x0000_s1026" o:spt="203" style="position:absolute;left:1752;top:12979;height:647;width:10604;" coordorigin="1792,4439" coordsize="10604,647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圆角矩形 4" o:spid="_x0000_s1026" o:spt="1" style="position:absolute;left:2445;top:4611;height:450;width:9851;v-text-anchor:middle;" fillcolor="#F2F2F2 [3052]" filled="t" stroked="f" coordsize="21600,21600" o:gfxdata="UEsDBAoAAAAAAIdO4kAAAAAAAAAAAAAAAAAEAAAAZHJzL1BLAwQUAAAACACHTuJARwkZGsAAAADb&#10;AAAADwAAAGRycy9kb3ducmV2LnhtbEWPzWrDMBCE74W+g9hCb43sUIJ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CRka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5" o:spid="_x0000_s1026" o:spt="202" type="#_x0000_t202" style="position:absolute;left:2503;top:4439;height:614;width:9893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  <w:t>自我评价                                             Self evaluation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rect id="圆角矩形 61" o:spid="_x0000_s1026" o:spt="1" style="position:absolute;left:1792;top:4606;height:480;width:539;v-text-anchor:middle;" fillcolor="#8095AE" filled="t" stroked="f" coordsize="21600,21600" o:gfxdata="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V0UuW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Camille8" o:spid="_x0000_s1026" o:spt="100" style="position:absolute;left:1856;top:13184;height:324;width:274;" fillcolor="#FFFFFF [3212]" filled="t" stroked="f" coordsize="391,463" o:gfxdata="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JMt7sAAADb&#10;AAAADwAAAAAAAAABACAAAAAiAAAAZHJzL2Rvd25yZXYueG1sUEsBAhQAFAAAAAgAh07iQDMvBZ47&#10;AAAAOQAAABAAAAAAAAAAAQAgAAAACgEAAGRycy9zaGFwZXhtbC54bWxQSwUGAAAAAAYABgBbAQAA&#10;tAMAAAAA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<v:path o:connectlocs="74566864,46602108;74566864,46602108;84052302,4712612;53751402,35082584;25821860,60478229;25821860,104724323;81680943,120956459;102759500,58121632;74566864,46602108;18707782,46602108;18707782,46602108;0,67285141;0,97393399;18707782,118599862;11593118,104724323;11593118,62834244;18707782,46602108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6368415</wp:posOffset>
                </wp:positionV>
                <wp:extent cx="6739890" cy="420370"/>
                <wp:effectExtent l="0" t="0" r="0" b="1206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420370"/>
                          <a:chOff x="1682" y="10030"/>
                          <a:chExt cx="10614" cy="662"/>
                        </a:xfrm>
                      </wpg:grpSpPr>
                      <wpg:grpSp>
                        <wpg:cNvPr id="35" name="组合 18"/>
                        <wpg:cNvGrpSpPr/>
                        <wpg:grpSpPr>
                          <a:xfrm>
                            <a:off x="1682" y="10030"/>
                            <a:ext cx="10614" cy="662"/>
                            <a:chOff x="1782" y="4420"/>
                            <a:chExt cx="10614" cy="662"/>
                          </a:xfrm>
                        </wpg:grpSpPr>
                        <wps:wsp>
                          <wps:cNvPr id="36" name="圆角矩形 4"/>
                          <wps:cNvSpPr/>
                          <wps:spPr>
                            <a:xfrm>
                              <a:off x="2445" y="4611"/>
                              <a:ext cx="9851" cy="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文本框 5"/>
                          <wps:cNvSpPr txBox="1"/>
                          <wps:spPr>
                            <a:xfrm>
                              <a:off x="2503" y="4420"/>
                              <a:ext cx="9893" cy="6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  <w:t>技能证书                                          Professional skills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" name="圆角矩形 61"/>
                          <wps:cNvSpPr/>
                          <wps:spPr>
                            <a:xfrm>
                              <a:off x="1782" y="4596"/>
                              <a:ext cx="539" cy="480"/>
                            </a:xfrm>
                            <a:prstGeom prst="rect">
                              <a:avLst/>
                            </a:prstGeom>
                            <a:solidFill>
                              <a:srgbClr val="8095A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Camille22"/>
                        <wps:cNvSpPr>
                          <a:spLocks noEditPoints="1"/>
                        </wps:cNvSpPr>
                        <wps:spPr bwMode="auto">
                          <a:xfrm>
                            <a:off x="1772" y="10275"/>
                            <a:ext cx="341" cy="340"/>
                          </a:xfrm>
                          <a:custGeom>
                            <a:avLst/>
                            <a:gdLst>
                              <a:gd name="T0" fmla="*/ 272 w 1478"/>
                              <a:gd name="T1" fmla="*/ 155 h 1478"/>
                              <a:gd name="T2" fmla="*/ 500 w 1478"/>
                              <a:gd name="T3" fmla="*/ 160 h 1478"/>
                              <a:gd name="T4" fmla="*/ 626 w 1478"/>
                              <a:gd name="T5" fmla="*/ 0 h 1478"/>
                              <a:gd name="T6" fmla="*/ 822 w 1478"/>
                              <a:gd name="T7" fmla="*/ 118 h 1478"/>
                              <a:gd name="T8" fmla="*/ 1011 w 1478"/>
                              <a:gd name="T9" fmla="*/ 43 h 1478"/>
                              <a:gd name="T10" fmla="*/ 1121 w 1478"/>
                              <a:gd name="T11" fmla="*/ 243 h 1478"/>
                              <a:gd name="T12" fmla="*/ 1323 w 1478"/>
                              <a:gd name="T13" fmla="*/ 272 h 1478"/>
                              <a:gd name="T14" fmla="*/ 1318 w 1478"/>
                              <a:gd name="T15" fmla="*/ 500 h 1478"/>
                              <a:gd name="T16" fmla="*/ 1478 w 1478"/>
                              <a:gd name="T17" fmla="*/ 626 h 1478"/>
                              <a:gd name="T18" fmla="*/ 1360 w 1478"/>
                              <a:gd name="T19" fmla="*/ 822 h 1478"/>
                              <a:gd name="T20" fmla="*/ 1435 w 1478"/>
                              <a:gd name="T21" fmla="*/ 1011 h 1478"/>
                              <a:gd name="T22" fmla="*/ 1235 w 1478"/>
                              <a:gd name="T23" fmla="*/ 1121 h 1478"/>
                              <a:gd name="T24" fmla="*/ 1206 w 1478"/>
                              <a:gd name="T25" fmla="*/ 1323 h 1478"/>
                              <a:gd name="T26" fmla="*/ 978 w 1478"/>
                              <a:gd name="T27" fmla="*/ 1318 h 1478"/>
                              <a:gd name="T28" fmla="*/ 852 w 1478"/>
                              <a:gd name="T29" fmla="*/ 1478 h 1478"/>
                              <a:gd name="T30" fmla="*/ 656 w 1478"/>
                              <a:gd name="T31" fmla="*/ 1360 h 1478"/>
                              <a:gd name="T32" fmla="*/ 467 w 1478"/>
                              <a:gd name="T33" fmla="*/ 1435 h 1478"/>
                              <a:gd name="T34" fmla="*/ 357 w 1478"/>
                              <a:gd name="T35" fmla="*/ 1235 h 1478"/>
                              <a:gd name="T36" fmla="*/ 155 w 1478"/>
                              <a:gd name="T37" fmla="*/ 1206 h 1478"/>
                              <a:gd name="T38" fmla="*/ 160 w 1478"/>
                              <a:gd name="T39" fmla="*/ 978 h 1478"/>
                              <a:gd name="T40" fmla="*/ 0 w 1478"/>
                              <a:gd name="T41" fmla="*/ 852 h 1478"/>
                              <a:gd name="T42" fmla="*/ 118 w 1478"/>
                              <a:gd name="T43" fmla="*/ 656 h 1478"/>
                              <a:gd name="T44" fmla="*/ 43 w 1478"/>
                              <a:gd name="T45" fmla="*/ 467 h 1478"/>
                              <a:gd name="T46" fmla="*/ 243 w 1478"/>
                              <a:gd name="T47" fmla="*/ 357 h 1478"/>
                              <a:gd name="T48" fmla="*/ 659 w 1478"/>
                              <a:gd name="T49" fmla="*/ 440 h 1478"/>
                              <a:gd name="T50" fmla="*/ 819 w 1478"/>
                              <a:gd name="T51" fmla="*/ 1038 h 1478"/>
                              <a:gd name="T52" fmla="*/ 659 w 1478"/>
                              <a:gd name="T53" fmla="*/ 440 h 1478"/>
                              <a:gd name="T54" fmla="*/ 942 w 1478"/>
                              <a:gd name="T55" fmla="*/ 685 h 1478"/>
                              <a:gd name="T56" fmla="*/ 536 w 1478"/>
                              <a:gd name="T57" fmla="*/ 793 h 1478"/>
                              <a:gd name="T58" fmla="*/ 634 w 1478"/>
                              <a:gd name="T59" fmla="*/ 344 h 1478"/>
                              <a:gd name="T60" fmla="*/ 844 w 1478"/>
                              <a:gd name="T61" fmla="*/ 1135 h 1478"/>
                              <a:gd name="T62" fmla="*/ 634 w 1478"/>
                              <a:gd name="T63" fmla="*/ 344 h 1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478" h="1478">
                                <a:moveTo>
                                  <a:pt x="157" y="270"/>
                                </a:moveTo>
                                <a:lnTo>
                                  <a:pt x="272" y="155"/>
                                </a:lnTo>
                                <a:lnTo>
                                  <a:pt x="358" y="242"/>
                                </a:lnTo>
                                <a:cubicBezTo>
                                  <a:pt x="401" y="209"/>
                                  <a:pt x="449" y="181"/>
                                  <a:pt x="500" y="160"/>
                                </a:cubicBezTo>
                                <a:lnTo>
                                  <a:pt x="469" y="42"/>
                                </a:lnTo>
                                <a:lnTo>
                                  <a:pt x="626" y="0"/>
                                </a:lnTo>
                                <a:lnTo>
                                  <a:pt x="658" y="118"/>
                                </a:lnTo>
                                <a:cubicBezTo>
                                  <a:pt x="713" y="111"/>
                                  <a:pt x="768" y="111"/>
                                  <a:pt x="822" y="118"/>
                                </a:cubicBezTo>
                                <a:lnTo>
                                  <a:pt x="854" y="0"/>
                                </a:lnTo>
                                <a:lnTo>
                                  <a:pt x="1011" y="43"/>
                                </a:lnTo>
                                <a:lnTo>
                                  <a:pt x="979" y="161"/>
                                </a:lnTo>
                                <a:cubicBezTo>
                                  <a:pt x="1030" y="182"/>
                                  <a:pt x="1077" y="210"/>
                                  <a:pt x="1121" y="243"/>
                                </a:cubicBezTo>
                                <a:lnTo>
                                  <a:pt x="1208" y="157"/>
                                </a:lnTo>
                                <a:lnTo>
                                  <a:pt x="1323" y="272"/>
                                </a:lnTo>
                                <a:lnTo>
                                  <a:pt x="1236" y="358"/>
                                </a:lnTo>
                                <a:cubicBezTo>
                                  <a:pt x="1269" y="401"/>
                                  <a:pt x="1297" y="449"/>
                                  <a:pt x="1318" y="500"/>
                                </a:cubicBezTo>
                                <a:lnTo>
                                  <a:pt x="1436" y="469"/>
                                </a:lnTo>
                                <a:lnTo>
                                  <a:pt x="1478" y="626"/>
                                </a:lnTo>
                                <a:lnTo>
                                  <a:pt x="1360" y="658"/>
                                </a:lnTo>
                                <a:cubicBezTo>
                                  <a:pt x="1367" y="713"/>
                                  <a:pt x="1367" y="768"/>
                                  <a:pt x="1360" y="822"/>
                                </a:cubicBezTo>
                                <a:lnTo>
                                  <a:pt x="1478" y="854"/>
                                </a:lnTo>
                                <a:lnTo>
                                  <a:pt x="1435" y="1011"/>
                                </a:lnTo>
                                <a:lnTo>
                                  <a:pt x="1317" y="979"/>
                                </a:lnTo>
                                <a:cubicBezTo>
                                  <a:pt x="1296" y="1030"/>
                                  <a:pt x="1268" y="1077"/>
                                  <a:pt x="1235" y="1121"/>
                                </a:cubicBezTo>
                                <a:lnTo>
                                  <a:pt x="1322" y="1208"/>
                                </a:lnTo>
                                <a:lnTo>
                                  <a:pt x="1206" y="1323"/>
                                </a:lnTo>
                                <a:lnTo>
                                  <a:pt x="1120" y="1236"/>
                                </a:lnTo>
                                <a:cubicBezTo>
                                  <a:pt x="1077" y="1269"/>
                                  <a:pt x="1029" y="1297"/>
                                  <a:pt x="978" y="1318"/>
                                </a:cubicBezTo>
                                <a:lnTo>
                                  <a:pt x="1009" y="1436"/>
                                </a:lnTo>
                                <a:lnTo>
                                  <a:pt x="852" y="1478"/>
                                </a:lnTo>
                                <a:lnTo>
                                  <a:pt x="820" y="1360"/>
                                </a:lnTo>
                                <a:cubicBezTo>
                                  <a:pt x="765" y="1367"/>
                                  <a:pt x="710" y="1367"/>
                                  <a:pt x="656" y="1360"/>
                                </a:cubicBezTo>
                                <a:lnTo>
                                  <a:pt x="624" y="1478"/>
                                </a:lnTo>
                                <a:lnTo>
                                  <a:pt x="467" y="1435"/>
                                </a:lnTo>
                                <a:lnTo>
                                  <a:pt x="499" y="1317"/>
                                </a:lnTo>
                                <a:cubicBezTo>
                                  <a:pt x="448" y="1296"/>
                                  <a:pt x="401" y="1269"/>
                                  <a:pt x="357" y="1235"/>
                                </a:cubicBezTo>
                                <a:lnTo>
                                  <a:pt x="270" y="1322"/>
                                </a:lnTo>
                                <a:lnTo>
                                  <a:pt x="155" y="1206"/>
                                </a:lnTo>
                                <a:lnTo>
                                  <a:pt x="242" y="1120"/>
                                </a:lnTo>
                                <a:cubicBezTo>
                                  <a:pt x="209" y="1077"/>
                                  <a:pt x="181" y="1029"/>
                                  <a:pt x="160" y="978"/>
                                </a:cubicBezTo>
                                <a:lnTo>
                                  <a:pt x="42" y="1009"/>
                                </a:lnTo>
                                <a:lnTo>
                                  <a:pt x="0" y="852"/>
                                </a:lnTo>
                                <a:lnTo>
                                  <a:pt x="118" y="820"/>
                                </a:lnTo>
                                <a:cubicBezTo>
                                  <a:pt x="111" y="765"/>
                                  <a:pt x="111" y="710"/>
                                  <a:pt x="118" y="656"/>
                                </a:cubicBezTo>
                                <a:lnTo>
                                  <a:pt x="0" y="624"/>
                                </a:lnTo>
                                <a:lnTo>
                                  <a:pt x="43" y="467"/>
                                </a:lnTo>
                                <a:lnTo>
                                  <a:pt x="161" y="499"/>
                                </a:lnTo>
                                <a:cubicBezTo>
                                  <a:pt x="182" y="448"/>
                                  <a:pt x="210" y="401"/>
                                  <a:pt x="243" y="357"/>
                                </a:cubicBezTo>
                                <a:lnTo>
                                  <a:pt x="157" y="270"/>
                                </a:lnTo>
                                <a:close/>
                                <a:moveTo>
                                  <a:pt x="659" y="440"/>
                                </a:moveTo>
                                <a:cubicBezTo>
                                  <a:pt x="824" y="396"/>
                                  <a:pt x="994" y="495"/>
                                  <a:pt x="1038" y="659"/>
                                </a:cubicBezTo>
                                <a:cubicBezTo>
                                  <a:pt x="1082" y="824"/>
                                  <a:pt x="984" y="994"/>
                                  <a:pt x="819" y="1038"/>
                                </a:cubicBezTo>
                                <a:cubicBezTo>
                                  <a:pt x="654" y="1082"/>
                                  <a:pt x="484" y="984"/>
                                  <a:pt x="440" y="819"/>
                                </a:cubicBezTo>
                                <a:cubicBezTo>
                                  <a:pt x="396" y="654"/>
                                  <a:pt x="495" y="484"/>
                                  <a:pt x="659" y="440"/>
                                </a:cubicBezTo>
                                <a:close/>
                                <a:moveTo>
                                  <a:pt x="685" y="536"/>
                                </a:moveTo>
                                <a:cubicBezTo>
                                  <a:pt x="797" y="507"/>
                                  <a:pt x="912" y="573"/>
                                  <a:pt x="942" y="685"/>
                                </a:cubicBezTo>
                                <a:cubicBezTo>
                                  <a:pt x="971" y="797"/>
                                  <a:pt x="905" y="912"/>
                                  <a:pt x="793" y="942"/>
                                </a:cubicBezTo>
                                <a:cubicBezTo>
                                  <a:pt x="681" y="971"/>
                                  <a:pt x="566" y="905"/>
                                  <a:pt x="536" y="793"/>
                                </a:cubicBezTo>
                                <a:cubicBezTo>
                                  <a:pt x="507" y="681"/>
                                  <a:pt x="573" y="566"/>
                                  <a:pt x="685" y="536"/>
                                </a:cubicBezTo>
                                <a:close/>
                                <a:moveTo>
                                  <a:pt x="634" y="344"/>
                                </a:moveTo>
                                <a:cubicBezTo>
                                  <a:pt x="852" y="285"/>
                                  <a:pt x="1076" y="415"/>
                                  <a:pt x="1135" y="634"/>
                                </a:cubicBezTo>
                                <a:cubicBezTo>
                                  <a:pt x="1193" y="852"/>
                                  <a:pt x="1063" y="1076"/>
                                  <a:pt x="844" y="1135"/>
                                </a:cubicBezTo>
                                <a:cubicBezTo>
                                  <a:pt x="626" y="1193"/>
                                  <a:pt x="402" y="1063"/>
                                  <a:pt x="343" y="844"/>
                                </a:cubicBezTo>
                                <a:cubicBezTo>
                                  <a:pt x="285" y="626"/>
                                  <a:pt x="415" y="402"/>
                                  <a:pt x="634" y="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501.45pt;height:33.1pt;width:530.7pt;z-index:251663360;mso-width-relative:page;mso-height-relative:page;" coordorigin="1682,10030" coordsize="10614,662" o:gfxdata="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">
                <o:lock v:ext="edit" aspectratio="f"/>
                <v:group id="组合 18" o:spid="_x0000_s1026" o:spt="203" style="position:absolute;left:1682;top:10030;height:662;width:10614;" coordorigin="1782,4420" coordsize="10614,662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圆角矩形 4" o:spid="_x0000_s1026" o:spt="1" style="position:absolute;left:2445;top:4611;height:450;width:9851;v-text-anchor:middle;" fillcolor="#F2F2F2 [3052]" filled="t" stroked="f" coordsize="21600,21600" o:gfxdata="UEsDBAoAAAAAAIdO4kAAAAAAAAAAAAAAAAAEAAAAZHJzL1BLAwQUAAAACACHTuJAHw9qZ8AAAADb&#10;AAAADwAAAGRycy9kb3ducmV2LnhtbEWPzWrDMBCE74W+g9hCb43sFIJ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D2pn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5" o:spid="_x0000_s1026" o:spt="202" type="#_x0000_t202" style="position:absolute;left:2503;top:4420;height:662;width:9893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  <w:t>技能证书                                          Professional skills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rect id="圆角矩形 61" o:spid="_x0000_s1026" o:spt="1" style="position:absolute;left:1782;top:4596;height:480;width:539;v-text-anchor:middle;" fillcolor="#8095AE" filled="t" stroked="f" coordsize="21600,21600" o:gfxdata="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1yIZi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Camille22" o:spid="_x0000_s1026" o:spt="100" style="position:absolute;left:1772;top:10275;height:340;width:341;" fillcolor="#FFFFFF [3212]" filled="t" stroked="f" coordsize="1478,1478" o:gfxdata="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Fs+m/&#10;AAAA2wAAAA8AAAAAAAAAAQAgAAAAIgAAAGRycy9kb3ducmV2LnhtbFBLAQIUABQAAAAIAIdO4kAz&#10;LwWeOwAAADkAAAAQAAAAAAAAAAEAIAAAAA4BAABkcnMvc2hhcGV4bWwueG1sUEsFBgAAAAAGAAYA&#10;WwEAALgDAAAAAA==&#10;" path="m157,270l272,155,358,242c401,209,449,181,500,160l469,42,626,0,658,118c713,111,768,111,822,118l854,0,1011,43,979,161c1030,182,1077,210,1121,243l1208,157,1323,272,1236,358c1269,401,1297,449,1318,500l1436,469,1478,626,1360,658c1367,713,1367,768,1360,822l1478,854,1435,1011,1317,979c1296,1030,1268,1077,1235,1121l1322,1208,1206,1323,1120,1236c1077,1269,1029,1297,978,1318l1009,1436,852,1478,820,1360c765,1367,710,1367,656,1360l624,1478,467,1435,499,1317c448,1296,401,1269,357,1235l270,1322,155,1206,242,1120c209,1077,181,1029,160,978l42,1009,0,852,118,820c111,765,111,710,118,656l0,624,43,467,161,499c182,448,210,401,243,357l157,270xm659,440c824,396,994,495,1038,659c1082,824,984,994,819,1038c654,1082,484,984,440,819c396,654,495,484,659,440xm685,536c797,507,912,573,942,685c971,797,905,912,793,942c681,971,566,905,536,793c507,681,573,566,685,536xm634,344c852,285,1076,415,1135,634c1193,852,1063,1076,844,1135c626,1193,402,1063,343,844c285,626,415,402,634,344xe">
                  <v:path o:connectlocs="62,35;115,36;144,0;189,27;233,9;258,55;305,62;304,115;341,144;313,189;331,232;284,257;278,304;225,303;196,340;151,312;107,330;82,284;35,277;36,224;0,195;27,150;9,107;56,82;152,101;188,238;152,101;217,157;123,182;146,79;194,261;146,79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5205730</wp:posOffset>
                </wp:positionV>
                <wp:extent cx="6227445" cy="114744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实习经历：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.06 至今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公司名称：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有限公司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金融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负责资金端/资产端产品交易平台的产品策划、策略、定义产品规格及产品迭代、把控产品质量等工作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负责产品市场调研、用户角色建模、分析用户画像及需求分析等工作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负责后台系统和风控系统的搭建、撰写风控需求文档等工作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15pt;margin-top:409.9pt;height:90.35pt;width:490.35pt;z-index:251661312;mso-width-relative:page;mso-height-relative:page;" filled="f" stroked="f" coordsize="21600,21600" o:gfxdata="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LPtdHbAAAADAEAAA8AAAAAAAAAAQAgAAAAIgAAAGRycy9kb3ducmV2LnhtbFBLAQIU&#10;ABQAAAAIAIdO4kCQs9fjtwEAAG4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实习经历：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.06 至今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公司名称：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有限公司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金融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负责资金端/资产端产品交易平台的产品策划、策略、定义产品规格及产品迭代、把控产品质量等工作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负责产品市场调研、用户角色建模、分析用户画像及需求分析等工作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负责后台系统和风控系统的搭建、撰写风控需求文档等工作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4770120</wp:posOffset>
                </wp:positionV>
                <wp:extent cx="6739890" cy="420370"/>
                <wp:effectExtent l="0" t="0" r="0" b="120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420370"/>
                          <a:chOff x="1792" y="6850"/>
                          <a:chExt cx="10614" cy="662"/>
                        </a:xfrm>
                      </wpg:grpSpPr>
                      <wpg:grpSp>
                        <wpg:cNvPr id="30" name="组合 12"/>
                        <wpg:cNvGrpSpPr/>
                        <wpg:grpSpPr>
                          <a:xfrm>
                            <a:off x="1792" y="6850"/>
                            <a:ext cx="10614" cy="662"/>
                            <a:chOff x="1782" y="4420"/>
                            <a:chExt cx="10614" cy="662"/>
                          </a:xfrm>
                        </wpg:grpSpPr>
                        <wps:wsp>
                          <wps:cNvPr id="31" name="圆角矩形 4"/>
                          <wps:cNvSpPr/>
                          <wps:spPr>
                            <a:xfrm>
                              <a:off x="2445" y="4611"/>
                              <a:ext cx="9851" cy="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文本框 5"/>
                          <wps:cNvSpPr txBox="1"/>
                          <wps:spPr>
                            <a:xfrm>
                              <a:off x="2503" y="4420"/>
                              <a:ext cx="9893" cy="6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  <w:t>实习经历                                      Internship experience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95AE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圆角矩形 61"/>
                          <wps:cNvSpPr/>
                          <wps:spPr>
                            <a:xfrm>
                              <a:off x="1782" y="4596"/>
                              <a:ext cx="539" cy="480"/>
                            </a:xfrm>
                            <a:prstGeom prst="rect">
                              <a:avLst/>
                            </a:prstGeom>
                            <a:solidFill>
                              <a:srgbClr val="8095A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0" name="Camille16"/>
                        <wps:cNvSpPr/>
                        <wps:spPr>
                          <a:xfrm>
                            <a:off x="1864" y="7095"/>
                            <a:ext cx="378" cy="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483761" y="60862692"/>
                              </a:cxn>
                              <a:cxn ang="0">
                                <a:pos x="60483761" y="60862692"/>
                              </a:cxn>
                              <a:cxn ang="0">
                                <a:pos x="72054192" y="60862692"/>
                              </a:cxn>
                              <a:cxn ang="0">
                                <a:pos x="72054192" y="72455586"/>
                              </a:cxn>
                              <a:cxn ang="0">
                                <a:pos x="130434186" y="72455586"/>
                              </a:cxn>
                              <a:cxn ang="0">
                                <a:pos x="128067082" y="35042209"/>
                              </a:cxn>
                              <a:cxn ang="0">
                                <a:pos x="116496651" y="21078148"/>
                              </a:cxn>
                              <a:cxn ang="0">
                                <a:pos x="95458973" y="21078148"/>
                              </a:cxn>
                              <a:cxn ang="0">
                                <a:pos x="88621582" y="7114086"/>
                              </a:cxn>
                              <a:cxn ang="0">
                                <a:pos x="78891583" y="0"/>
                              </a:cxn>
                              <a:cxn ang="0">
                                <a:pos x="51016514" y="0"/>
                              </a:cxn>
                              <a:cxn ang="0">
                                <a:pos x="44179123" y="7114086"/>
                              </a:cxn>
                              <a:cxn ang="0">
                                <a:pos x="34975212" y="21078148"/>
                              </a:cxn>
                              <a:cxn ang="0">
                                <a:pos x="13937534" y="21078148"/>
                              </a:cxn>
                              <a:cxn ang="0">
                                <a:pos x="2366519" y="35042209"/>
                              </a:cxn>
                              <a:cxn ang="0">
                                <a:pos x="0" y="72455586"/>
                              </a:cxn>
                              <a:cxn ang="0">
                                <a:pos x="60483761" y="72455586"/>
                              </a:cxn>
                              <a:cxn ang="0">
                                <a:pos x="60483761" y="60862692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55750138" y="9485254"/>
                              </a:cxn>
                              <a:cxn ang="0">
                                <a:pos x="74684048" y="9485254"/>
                              </a:cxn>
                              <a:cxn ang="0">
                                <a:pos x="81258103" y="13964061"/>
                              </a:cxn>
                              <a:cxn ang="0">
                                <a:pos x="83887959" y="21078148"/>
                              </a:cxn>
                              <a:cxn ang="0">
                                <a:pos x="46546226" y="21078148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72054192" y="93533735"/>
                              </a:cxn>
                              <a:cxn ang="0">
                                <a:pos x="72054192" y="93533735"/>
                              </a:cxn>
                              <a:cxn ang="0">
                                <a:pos x="60483761" y="93533735"/>
                              </a:cxn>
                              <a:cxn ang="0">
                                <a:pos x="60483761" y="79569673"/>
                              </a:cxn>
                              <a:cxn ang="0">
                                <a:pos x="2366519" y="79569673"/>
                              </a:cxn>
                              <a:cxn ang="0">
                                <a:pos x="4470287" y="100384293"/>
                              </a:cxn>
                              <a:cxn ang="0">
                                <a:pos x="16304054" y="111977187"/>
                              </a:cxn>
                              <a:cxn ang="0">
                                <a:pos x="114129547" y="111977187"/>
                              </a:cxn>
                              <a:cxn ang="0">
                                <a:pos x="125700562" y="100384293"/>
                              </a:cxn>
                              <a:cxn ang="0">
                                <a:pos x="128067082" y="79569673"/>
                              </a:cxn>
                              <a:cxn ang="0">
                                <a:pos x="72054192" y="79569673"/>
                              </a:cxn>
                              <a:cxn ang="0">
                                <a:pos x="72054192" y="93533735"/>
                              </a:cxn>
                            </a:cxnLst>
                            <a:rect l="0" t="0" r="0" b="0"/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375.6pt;height:33.1pt;width:530.7pt;z-index:251673600;mso-width-relative:page;mso-height-relative:page;" coordorigin="1792,6850" coordsize="10614,662" o:gfxdata="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">
                <o:lock v:ext="edit" aspectratio="f"/>
                <v:group id="组合 12" o:spid="_x0000_s1026" o:spt="203" style="position:absolute;left:1792;top:6850;height:662;width:10614;" coordorigin="1782,4420" coordsize="10614,66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圆角矩形 4" o:spid="_x0000_s1026" o:spt="1" style="position:absolute;left:2445;top:4611;height:450;width:9851;v-text-anchor:middle;" fillcolor="#F2F2F2 [3052]" filled="t" stroked="f" coordsize="21600,21600" o:gfxdata="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byE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5" o:spid="_x0000_s1026" o:spt="202" type="#_x0000_t202" style="position:absolute;left:2503;top:4420;height:662;width:989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  <w:t>实习经历                                      Internship experience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95AE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rect id="圆角矩形 61" o:spid="_x0000_s1026" o:spt="1" style="position:absolute;left:1782;top:4596;height:480;width:539;v-text-anchor:middle;" fillcolor="#8095AE" filled="t" stroked="f" coordsize="21600,21600" o:gfxdata="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1rP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Camille16" o:spid="_x0000_s1026" o:spt="100" style="position:absolute;left:1864;top:7095;height:325;width:378;" fillcolor="#FFFFFF [3212]" filled="t" stroked="f" coordsize="497,426" o:gfxdata="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FQLLsAAADb&#10;AAAADwAAAAAAAAABACAAAAAiAAAAZHJzL2Rvd25yZXYueG1sUEsBAhQAFAAAAAgAh07iQDMvBZ47&#10;AAAAOQAAABAAAAAAAAAAAQAgAAAACgEAAGRycy9zaGFwZXhtbC54bWxQSwUGAAAAAAYABgBbAQAA&#10;tAM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locs="60483761,60862692;60483761,60862692;72054192,60862692;72054192,72455586;130434186,72455586;128067082,35042209;116496651,21078148;95458973,21078148;88621582,7114086;78891583,0;51016514,0;44179123,7114086;34975212,21078148;13937534,21078148;2366519,35042209;0,72455586;60483761,72455586;60483761,60862692;48912746,13964061;48912746,13964061;55750138,9485254;74684048,9485254;81258103,13964061;83887959,21078148;46546226,21078148;48912746,13964061;72054192,93533735;72054192,93533735;60483761,93533735;60483761,79569673;2366519,79569673;4470287,100384293;16304054,111977187;114129547,111977187;125700562,100384293;128067082,79569673;72054192,79569673;72054192,93533735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3879850</wp:posOffset>
                </wp:positionV>
                <wp:extent cx="6227445" cy="87503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毕业时间：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毕业院校：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广东工业大学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金融学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GPA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3.6/4.0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班级排名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3/32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95AE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国际经济学、金融学、金融中介学、金融市场学、商业银行经营学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15pt;margin-top:305.5pt;height:68.9pt;width:490.35pt;z-index:251672576;mso-width-relative:page;mso-height-relative:page;" filled="f" stroked="f" coordsize="21600,21600" o:gfxdata="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/FWLLcAAAACwEAAA8AAAAAAAAAAQAgAAAAIgAAAGRycy9kb3ducmV2LnhtbFBL&#10;AQIUABQAAAAIAIdO4kBn8qvquQEAAG0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毕业时间：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20XX.07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毕业院校：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广东工业大学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金融学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GPA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3.6/4.0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班级排名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3/32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95AE"/>
                          <w:kern w:val="24"/>
                          <w:sz w:val="21"/>
                          <w:szCs w:val="21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国际经济学、金融学、金融中介学、金融市场学、商业银行经营学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3448050</wp:posOffset>
                </wp:positionV>
                <wp:extent cx="6739890" cy="416560"/>
                <wp:effectExtent l="0" t="0" r="0" b="190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416560"/>
                          <a:chOff x="1782" y="4420"/>
                          <a:chExt cx="10614" cy="656"/>
                        </a:xfrm>
                      </wpg:grpSpPr>
                      <wps:wsp>
                        <wps:cNvPr id="22" name="圆角矩形 4"/>
                        <wps:cNvSpPr/>
                        <wps:spPr>
                          <a:xfrm>
                            <a:off x="2445" y="4611"/>
                            <a:ext cx="9851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5"/>
                        <wps:cNvSpPr txBox="1"/>
                        <wps:spPr>
                          <a:xfrm>
                            <a:off x="2503" y="4420"/>
                            <a:ext cx="9893" cy="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8"/>
                                  <w:szCs w:val="28"/>
                                  <w:lang w:val="en-US" w:eastAsia="zh-CN"/>
                                </w:rPr>
                                <w:t>教育背景                                   Educational background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5" name="组合 62"/>
                        <wpg:cNvGrpSpPr/>
                        <wpg:grpSpPr>
                          <a:xfrm rot="0">
                            <a:off x="1782" y="4596"/>
                            <a:ext cx="539" cy="480"/>
                            <a:chOff x="1762" y="3956"/>
                            <a:chExt cx="450" cy="400"/>
                          </a:xfrm>
                        </wpg:grpSpPr>
                        <wps:wsp>
                          <wps:cNvPr id="26" name="圆角矩形 61"/>
                          <wps:cNvSpPr/>
                          <wps:spPr>
                            <a:xfrm>
                              <a:off x="1762" y="3956"/>
                              <a:ext cx="450" cy="400"/>
                            </a:xfrm>
                            <a:prstGeom prst="rect">
                              <a:avLst/>
                            </a:prstGeom>
                            <a:solidFill>
                              <a:srgbClr val="8095A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Camille4"/>
                          <wps:cNvSpPr/>
                          <wps:spPr>
                            <a:xfrm>
                              <a:off x="1827" y="4033"/>
                              <a:ext cx="320" cy="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037677" y="64759693"/>
                                </a:cxn>
                                <a:cxn ang="0">
                                  <a:pos x="21037677" y="64759693"/>
                                </a:cxn>
                                <a:cxn ang="0">
                                  <a:pos x="41812603" y="85650030"/>
                                </a:cxn>
                                <a:cxn ang="0">
                                  <a:pos x="65216801" y="99489456"/>
                                </a:cxn>
                                <a:cxn ang="0">
                                  <a:pos x="88621582" y="87999945"/>
                                </a:cxn>
                                <a:cxn ang="0">
                                  <a:pos x="102559117" y="67370840"/>
                                </a:cxn>
                                <a:cxn ang="0">
                                  <a:pos x="65216801" y="85650030"/>
                                </a:cxn>
                                <a:cxn ang="0">
                                  <a:pos x="21037677" y="64759693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72054192" y="2349915"/>
                                </a:cxn>
                                <a:cxn ang="0">
                                  <a:pos x="58116657" y="2349915"/>
                                </a:cxn>
                                <a:cxn ang="0">
                                  <a:pos x="2366519" y="32379846"/>
                                </a:cxn>
                                <a:cxn ang="0">
                                  <a:pos x="2366519" y="41780672"/>
                                </a:cxn>
                                <a:cxn ang="0">
                                  <a:pos x="58116657" y="71810022"/>
                                </a:cxn>
                                <a:cxn ang="0">
                                  <a:pos x="72054192" y="71810022"/>
                                </a:cxn>
                                <a:cxn ang="0">
                                  <a:pos x="107292740" y="50919685"/>
                                </a:cxn>
                                <a:cxn ang="0">
                                  <a:pos x="69950424" y="41780672"/>
                                </a:cxn>
                                <a:cxn ang="0">
                                  <a:pos x="65216801" y="43869357"/>
                                </a:cxn>
                                <a:cxn ang="0">
                                  <a:pos x="53383034" y="34729762"/>
                                </a:cxn>
                                <a:cxn ang="0">
                                  <a:pos x="65216801" y="27940664"/>
                                </a:cxn>
                                <a:cxn ang="0">
                                  <a:pos x="77050567" y="32379846"/>
                                </a:cxn>
                                <a:cxn ang="0">
                                  <a:pos x="116496651" y="46219272"/>
                                </a:cxn>
                                <a:cxn ang="0">
                                  <a:pos x="128067082" y="41780672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111763028" y="90349861"/>
                                </a:cxn>
                                <a:cxn ang="0">
                                  <a:pos x="111763028" y="90349861"/>
                                </a:cxn>
                                <a:cxn ang="0">
                                  <a:pos x="121229691" y="87999945"/>
                                </a:cxn>
                                <a:cxn ang="0">
                                  <a:pos x="116496651" y="46219272"/>
                                </a:cxn>
                                <a:cxn ang="0">
                                  <a:pos x="107292740" y="50919685"/>
                                </a:cxn>
                                <a:cxn ang="0">
                                  <a:pos x="111763028" y="90349861"/>
                                </a:cxn>
                              </a:cxnLst>
                              <a:rect l="0" t="0" r="0" b="0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271.5pt;height:32.8pt;width:530.7pt;z-index:251666432;mso-width-relative:page;mso-height-relative:page;" coordorigin="1782,4420" coordsize="10614,656" o:gfxdata="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AAAAAGRycy9QSwECFAAUAAAACACHTuJA1dhpvtwAAAAMAQAADwAA&#10;AAAAAAABACAAAAAiAAAAZHJzL2Rvd25yZXYueG1sUEsBAhQAFAAAAAgAh07iQML0i7GjBwAAGiAA&#10;AA4AAAAAAAAAAQAgAAAAKwEAAGRycy9lMm9Eb2MueG1sUEsFBgAAAAAGAAYAWQEAAEALAAAAAA==&#10;">
                <o:lock v:ext="edit" aspectratio="f"/>
                <v:rect id="圆角矩形 4" o:spid="_x0000_s1026" o:spt="1" style="position:absolute;left:2445;top:4611;height:450;width:9851;v-text-anchor:middle;" fillcolor="#F2F2F2 [3052]" filled="t" stroked="f" coordsize="21600,21600" o:gfxdata="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t+r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文本框 5" o:spid="_x0000_s1026" o:spt="202" type="#_x0000_t202" style="position:absolute;left:2503;top:4420;height:653;width:9893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28"/>
                            <w:szCs w:val="28"/>
                            <w:lang w:val="en-US" w:eastAsia="zh-CN"/>
                          </w:rPr>
                          <w:t>教育背景                                   Educational background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8095AE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group id="组合 62" o:spid="_x0000_s1026" o:spt="203" style="position:absolute;left:1782;top:4596;height:480;width:539;" coordorigin="1762,3956" coordsize="450,4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圆角矩形 61" o:spid="_x0000_s1026" o:spt="1" style="position:absolute;left:1762;top:3956;height:400;width:450;v-text-anchor:middle;" fillcolor="#8095AE" filled="t" stroked="f" coordsize="21600,21600" o:gfxdata="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eIa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Camille4" o:spid="_x0000_s1026" o:spt="100" style="position:absolute;left:1827;top:4033;height:246;width:320;" fillcolor="#FFFFFF [3212]" filled="t" stroked="f" coordsize="497,382" o:gfxdata="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4v7bgAAADbAAAA&#10;DwAAAAAAAAABACAAAAAiAAAAZHJzL2Rvd25yZXYueG1sUEsBAhQAFAAAAAgAh07iQDMvBZ47AAAA&#10;OQAAABAAAAAAAAAAAQAgAAAABwEAAGRycy9zaGFwZXhtbC54bWxQSwUGAAAAAAYABgBbAQAAsQMA&#10;AAAA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21037677,64759693;21037677,64759693;41812603,85650030;65216801,99489456;88621582,87999945;102559117,67370840;65216801,85650030;21037677,64759693;128067082,32379846;128067082,32379846;72054192,2349915;58116657,2349915;2366519,32379846;2366519,41780672;58116657,71810022;72054192,71810022;107292740,50919685;69950424,41780672;65216801,43869357;53383034,34729762;65216801,27940664;77050567,32379846;116496651,46219272;128067082,41780672;128067082,32379846;111763028,90349861;111763028,90349861;121229691,87999945;116496651,46219272;107292740,50919685;111763028,90349861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-6413500</wp:posOffset>
                </wp:positionV>
                <wp:extent cx="362585" cy="11313160"/>
                <wp:effectExtent l="0" t="0" r="0" b="57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2585" cy="11313160"/>
                          <a:chOff x="8306" y="-61"/>
                          <a:chExt cx="571" cy="1781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306" y="-61"/>
                            <a:ext cx="571" cy="46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8306" y="4697"/>
                            <a:ext cx="571" cy="13058"/>
                          </a:xfrm>
                          <a:prstGeom prst="rect">
                            <a:avLst/>
                          </a:prstGeom>
                          <a:solidFill>
                            <a:srgbClr val="8095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35pt;margin-top:-505pt;height:890.8pt;width:28.55pt;rotation:5898240f;z-index:251664384;mso-width-relative:page;mso-height-relative:page;" coordorigin="8306,-61" coordsize="571,17816" o:gfxdata="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1r8Cq9kAAAANAQAADwAA&#10;AAAAAAABACAAAAAiAAAAZHJzL2Rvd25yZXYueG1sUEsBAhQAFAAAAAgAh07iQHwOU1wyAwAAGAkA&#10;AA4AAAAAAAAAAQAgAAAAKAEAAGRycy9lMm9Eb2MueG1sUEsFBgAAAAAGAAYAWQEAAMwGAAAAAA==&#10;">
                <o:lock v:ext="edit" aspectratio="f"/>
                <v:rect id="_x0000_s1026" o:spid="_x0000_s1026" o:spt="1" style="position:absolute;left:8306;top:-61;height:4693;width:571;v-text-anchor:middle;" fillcolor="#F2F2F2 [3052]" filled="t" stroked="f" coordsize="21600,21600" o:gfxdata="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1p4C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306;top:4697;height:13058;width:571;v-text-anchor:middle;" fillcolor="#8095AE" filled="t" stroked="f" coordsize="21600,21600" o:gfxdata="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m5Y4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-12700</wp:posOffset>
                </wp:positionV>
                <wp:extent cx="2112010" cy="108712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1087120"/>
                          <a:chOff x="4515" y="1303"/>
                          <a:chExt cx="3326" cy="1712"/>
                        </a:xfrm>
                      </wpg:grpSpPr>
                      <wps:wsp>
                        <wps:cNvPr id="4" name="文本框 3"/>
                        <wps:cNvSpPr txBox="1"/>
                        <wps:spPr>
                          <a:xfrm>
                            <a:off x="4515" y="2411"/>
                            <a:ext cx="3326" cy="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8"/>
                                  <w:szCs w:val="36"/>
                                  <w:lang w:val="en-US" w:eastAsia="zh-CN"/>
                                </w:rPr>
                                <w:t>报考专业：金融硕士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2"/>
                        <wps:cNvSpPr txBox="1"/>
                        <wps:spPr>
                          <a:xfrm>
                            <a:off x="4515" y="1303"/>
                            <a:ext cx="2155" cy="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5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52"/>
                                  <w:szCs w:val="72"/>
                                  <w:lang w:val="en-US" w:eastAsia="zh-CN"/>
                                </w:rPr>
                                <w:t>卡米尔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05pt;margin-top:-1pt;height:85.6pt;width:166.3pt;z-index:251668480;mso-width-relative:page;mso-height-relative:page;" coordorigin="4515,1303" coordsize="3326,1712" o:gfxdata="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mjKxk2QAAAAoBAAAPAAAAAAAAAAEAIAAAACIAAABkcnMvZG93bnJldi54&#10;bWxQSwECFAAUAAAACACHTuJAzIY2wt0CAAAfCAAADgAAAAAAAAABACAAAAAoAQAAZHJzL2Uyb0Rv&#10;Yy54bWxQSwUGAAAAAAYABgBZAQAAdwYAAAAA&#10;">
                <o:lock v:ext="edit" aspectratio="f"/>
                <v:shape id="文本框 3" o:spid="_x0000_s1026" o:spt="202" type="#_x0000_t202" style="position:absolute;left:4515;top:2411;height:604;width:3326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8095AE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28"/>
                            <w:szCs w:val="36"/>
                            <w:lang w:val="en-US" w:eastAsia="zh-CN"/>
                          </w:rPr>
                          <w:t>报考专业：金融硕士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515;top:1303;height:962;width:215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8095AE"/>
                            <w:sz w:val="5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52"/>
                            <w:szCs w:val="72"/>
                            <w:lang w:val="en-US" w:eastAsia="zh-CN"/>
                          </w:rPr>
                          <w:t>卡米尔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-69215</wp:posOffset>
                </wp:positionV>
                <wp:extent cx="2273935" cy="122682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935" cy="1226820"/>
                          <a:chOff x="15893" y="1593"/>
                          <a:chExt cx="3581" cy="1932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15893" y="1848"/>
                            <a:ext cx="244" cy="1508"/>
                            <a:chOff x="8527" y="1848"/>
                            <a:chExt cx="244" cy="1508"/>
                          </a:xfrm>
                          <a:solidFill>
                            <a:srgbClr val="566579"/>
                          </a:solidFill>
                        </wpg:grpSpPr>
                        <wps:wsp>
                          <wps:cNvPr id="10" name="Camille23"/>
                          <wps:cNvSpPr>
                            <a:spLocks noEditPoints="1"/>
                          </wps:cNvSpPr>
                          <wps:spPr bwMode="auto">
                            <a:xfrm>
                              <a:off x="8565" y="2471"/>
                              <a:ext cx="168" cy="290"/>
                            </a:xfrm>
                            <a:custGeom>
                              <a:avLst/>
                              <a:gdLst>
                                <a:gd name="T0" fmla="*/ 10920508 w 161"/>
                                <a:gd name="T1" fmla="*/ 0 h 273"/>
                                <a:gd name="T2" fmla="*/ 8559288 w 161"/>
                                <a:gd name="T3" fmla="*/ 576710 h 273"/>
                                <a:gd name="T4" fmla="*/ 5017457 w 161"/>
                                <a:gd name="T5" fmla="*/ 2017951 h 273"/>
                                <a:gd name="T6" fmla="*/ 1770644 w 161"/>
                                <a:gd name="T7" fmla="*/ 4900967 h 273"/>
                                <a:gd name="T8" fmla="*/ 0 w 161"/>
                                <a:gd name="T9" fmla="*/ 8649049 h 273"/>
                                <a:gd name="T10" fmla="*/ 0 w 161"/>
                                <a:gd name="T11" fmla="*/ 68037901 h 273"/>
                                <a:gd name="T12" fmla="*/ 0 w 161"/>
                                <a:gd name="T13" fmla="*/ 70632562 h 273"/>
                                <a:gd name="T14" fmla="*/ 1770644 w 161"/>
                                <a:gd name="T15" fmla="*/ 74092288 h 273"/>
                                <a:gd name="T16" fmla="*/ 5017457 w 161"/>
                                <a:gd name="T17" fmla="*/ 76975305 h 273"/>
                                <a:gd name="T18" fmla="*/ 8559288 w 161"/>
                                <a:gd name="T19" fmla="*/ 78416545 h 273"/>
                                <a:gd name="T20" fmla="*/ 36892845 w 161"/>
                                <a:gd name="T21" fmla="*/ 78704901 h 273"/>
                                <a:gd name="T22" fmla="*/ 39254065 w 161"/>
                                <a:gd name="T23" fmla="*/ 78416545 h 273"/>
                                <a:gd name="T24" fmla="*/ 42795353 w 161"/>
                                <a:gd name="T25" fmla="*/ 76975305 h 273"/>
                                <a:gd name="T26" fmla="*/ 46042166 w 161"/>
                                <a:gd name="T27" fmla="*/ 74092288 h 273"/>
                                <a:gd name="T28" fmla="*/ 47517793 w 161"/>
                                <a:gd name="T29" fmla="*/ 70632562 h 273"/>
                                <a:gd name="T30" fmla="*/ 47517793 w 161"/>
                                <a:gd name="T31" fmla="*/ 10667000 h 273"/>
                                <a:gd name="T32" fmla="*/ 47517793 w 161"/>
                                <a:gd name="T33" fmla="*/ 8649049 h 273"/>
                                <a:gd name="T34" fmla="*/ 46042166 w 161"/>
                                <a:gd name="T35" fmla="*/ 4900967 h 273"/>
                                <a:gd name="T36" fmla="*/ 42795353 w 161"/>
                                <a:gd name="T37" fmla="*/ 2017951 h 273"/>
                                <a:gd name="T38" fmla="*/ 39254065 w 161"/>
                                <a:gd name="T39" fmla="*/ 576710 h 273"/>
                                <a:gd name="T40" fmla="*/ 36892845 w 161"/>
                                <a:gd name="T41" fmla="*/ 0 h 273"/>
                                <a:gd name="T42" fmla="*/ 22726066 w 161"/>
                                <a:gd name="T43" fmla="*/ 73803933 h 273"/>
                                <a:gd name="T44" fmla="*/ 21545456 w 161"/>
                                <a:gd name="T45" fmla="*/ 73803933 h 273"/>
                                <a:gd name="T46" fmla="*/ 19774270 w 161"/>
                                <a:gd name="T47" fmla="*/ 72074338 h 273"/>
                                <a:gd name="T48" fmla="*/ 19774270 w 161"/>
                                <a:gd name="T49" fmla="*/ 70920917 h 273"/>
                                <a:gd name="T50" fmla="*/ 20659863 w 161"/>
                                <a:gd name="T51" fmla="*/ 68902966 h 273"/>
                                <a:gd name="T52" fmla="*/ 22726066 w 161"/>
                                <a:gd name="T53" fmla="*/ 67749546 h 273"/>
                                <a:gd name="T54" fmla="*/ 25382303 w 161"/>
                                <a:gd name="T55" fmla="*/ 67749546 h 273"/>
                                <a:gd name="T56" fmla="*/ 27447964 w 161"/>
                                <a:gd name="T57" fmla="*/ 68902966 h 273"/>
                                <a:gd name="T58" fmla="*/ 28333557 w 161"/>
                                <a:gd name="T59" fmla="*/ 70920917 h 273"/>
                                <a:gd name="T60" fmla="*/ 28038541 w 161"/>
                                <a:gd name="T61" fmla="*/ 72074338 h 273"/>
                                <a:gd name="T62" fmla="*/ 26267354 w 161"/>
                                <a:gd name="T63" fmla="*/ 73803933 h 273"/>
                                <a:gd name="T64" fmla="*/ 25382303 w 161"/>
                                <a:gd name="T65" fmla="*/ 73803933 h 273"/>
                                <a:gd name="T66" fmla="*/ 6493084 w 161"/>
                                <a:gd name="T67" fmla="*/ 63136934 h 273"/>
                                <a:gd name="T68" fmla="*/ 41319726 w 161"/>
                                <a:gd name="T69" fmla="*/ 6342743 h 273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1" h="273">
                                  <a:moveTo>
                                    <a:pt x="125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6" y="17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0" y="245"/>
                                  </a:lnTo>
                                  <a:lnTo>
                                    <a:pt x="3" y="252"/>
                                  </a:lnTo>
                                  <a:lnTo>
                                    <a:pt x="6" y="257"/>
                                  </a:lnTo>
                                  <a:lnTo>
                                    <a:pt x="11" y="262"/>
                                  </a:lnTo>
                                  <a:lnTo>
                                    <a:pt x="17" y="267"/>
                                  </a:lnTo>
                                  <a:lnTo>
                                    <a:pt x="22" y="271"/>
                                  </a:lnTo>
                                  <a:lnTo>
                                    <a:pt x="29" y="272"/>
                                  </a:lnTo>
                                  <a:lnTo>
                                    <a:pt x="37" y="273"/>
                                  </a:lnTo>
                                  <a:lnTo>
                                    <a:pt x="125" y="273"/>
                                  </a:lnTo>
                                  <a:lnTo>
                                    <a:pt x="133" y="272"/>
                                  </a:lnTo>
                                  <a:lnTo>
                                    <a:pt x="140" y="271"/>
                                  </a:lnTo>
                                  <a:lnTo>
                                    <a:pt x="145" y="267"/>
                                  </a:lnTo>
                                  <a:lnTo>
                                    <a:pt x="151" y="262"/>
                                  </a:lnTo>
                                  <a:lnTo>
                                    <a:pt x="156" y="257"/>
                                  </a:lnTo>
                                  <a:lnTo>
                                    <a:pt x="159" y="252"/>
                                  </a:lnTo>
                                  <a:lnTo>
                                    <a:pt x="161" y="245"/>
                                  </a:lnTo>
                                  <a:lnTo>
                                    <a:pt x="161" y="236"/>
                                  </a:lnTo>
                                  <a:lnTo>
                                    <a:pt x="161" y="37"/>
                                  </a:lnTo>
                                  <a:lnTo>
                                    <a:pt x="161" y="30"/>
                                  </a:lnTo>
                                  <a:lnTo>
                                    <a:pt x="159" y="24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151" y="11"/>
                                  </a:lnTo>
                                  <a:lnTo>
                                    <a:pt x="145" y="7"/>
                                  </a:lnTo>
                                  <a:lnTo>
                                    <a:pt x="140" y="3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25" y="0"/>
                                  </a:lnTo>
                                  <a:close/>
                                  <a:moveTo>
                                    <a:pt x="86" y="256"/>
                                  </a:moveTo>
                                  <a:lnTo>
                                    <a:pt x="77" y="256"/>
                                  </a:lnTo>
                                  <a:lnTo>
                                    <a:pt x="73" y="256"/>
                                  </a:lnTo>
                                  <a:lnTo>
                                    <a:pt x="70" y="253"/>
                                  </a:lnTo>
                                  <a:lnTo>
                                    <a:pt x="67" y="250"/>
                                  </a:lnTo>
                                  <a:lnTo>
                                    <a:pt x="67" y="246"/>
                                  </a:lnTo>
                                  <a:lnTo>
                                    <a:pt x="67" y="242"/>
                                  </a:lnTo>
                                  <a:lnTo>
                                    <a:pt x="70" y="239"/>
                                  </a:lnTo>
                                  <a:lnTo>
                                    <a:pt x="73" y="236"/>
                                  </a:lnTo>
                                  <a:lnTo>
                                    <a:pt x="77" y="235"/>
                                  </a:lnTo>
                                  <a:lnTo>
                                    <a:pt x="86" y="235"/>
                                  </a:lnTo>
                                  <a:lnTo>
                                    <a:pt x="89" y="236"/>
                                  </a:lnTo>
                                  <a:lnTo>
                                    <a:pt x="93" y="239"/>
                                  </a:lnTo>
                                  <a:lnTo>
                                    <a:pt x="95" y="242"/>
                                  </a:lnTo>
                                  <a:lnTo>
                                    <a:pt x="96" y="246"/>
                                  </a:lnTo>
                                  <a:lnTo>
                                    <a:pt x="95" y="250"/>
                                  </a:lnTo>
                                  <a:lnTo>
                                    <a:pt x="93" y="253"/>
                                  </a:lnTo>
                                  <a:lnTo>
                                    <a:pt x="89" y="256"/>
                                  </a:lnTo>
                                  <a:lnTo>
                                    <a:pt x="86" y="256"/>
                                  </a:lnTo>
                                  <a:close/>
                                  <a:moveTo>
                                    <a:pt x="140" y="219"/>
                                  </a:moveTo>
                                  <a:lnTo>
                                    <a:pt x="22" y="219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40" y="22"/>
                                  </a:lnTo>
                                  <a:lnTo>
                                    <a:pt x="140" y="2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5AE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2035" name="Camille28"/>
                          <wps:cNvSpPr>
                            <a:spLocks noEditPoints="1"/>
                          </wps:cNvSpPr>
                          <wps:spPr bwMode="auto">
                            <a:xfrm>
                              <a:off x="8532" y="1848"/>
                              <a:ext cx="234" cy="266"/>
                            </a:xfrm>
                            <a:custGeom>
                              <a:avLst/>
                              <a:gdLst>
                                <a:gd name="T0" fmla="*/ 26 w 97"/>
                                <a:gd name="T1" fmla="*/ 67 h 107"/>
                                <a:gd name="T2" fmla="*/ 23 w 97"/>
                                <a:gd name="T3" fmla="*/ 85 h 107"/>
                                <a:gd name="T4" fmla="*/ 42 w 97"/>
                                <a:gd name="T5" fmla="*/ 88 h 107"/>
                                <a:gd name="T6" fmla="*/ 44 w 97"/>
                                <a:gd name="T7" fmla="*/ 70 h 107"/>
                                <a:gd name="T8" fmla="*/ 71 w 97"/>
                                <a:gd name="T9" fmla="*/ 67 h 107"/>
                                <a:gd name="T10" fmla="*/ 53 w 97"/>
                                <a:gd name="T11" fmla="*/ 70 h 107"/>
                                <a:gd name="T12" fmla="*/ 55 w 97"/>
                                <a:gd name="T13" fmla="*/ 88 h 107"/>
                                <a:gd name="T14" fmla="*/ 73 w 97"/>
                                <a:gd name="T15" fmla="*/ 85 h 107"/>
                                <a:gd name="T16" fmla="*/ 71 w 97"/>
                                <a:gd name="T17" fmla="*/ 67 h 107"/>
                                <a:gd name="T18" fmla="*/ 26 w 97"/>
                                <a:gd name="T19" fmla="*/ 38 h 107"/>
                                <a:gd name="T20" fmla="*/ 23 w 97"/>
                                <a:gd name="T21" fmla="*/ 57 h 107"/>
                                <a:gd name="T22" fmla="*/ 42 w 97"/>
                                <a:gd name="T23" fmla="*/ 59 h 107"/>
                                <a:gd name="T24" fmla="*/ 44 w 97"/>
                                <a:gd name="T25" fmla="*/ 41 h 107"/>
                                <a:gd name="T26" fmla="*/ 71 w 97"/>
                                <a:gd name="T27" fmla="*/ 38 h 107"/>
                                <a:gd name="T28" fmla="*/ 53 w 97"/>
                                <a:gd name="T29" fmla="*/ 41 h 107"/>
                                <a:gd name="T30" fmla="*/ 55 w 97"/>
                                <a:gd name="T31" fmla="*/ 59 h 107"/>
                                <a:gd name="T32" fmla="*/ 73 w 97"/>
                                <a:gd name="T33" fmla="*/ 57 h 107"/>
                                <a:gd name="T34" fmla="*/ 71 w 97"/>
                                <a:gd name="T35" fmla="*/ 38 h 107"/>
                                <a:gd name="T36" fmla="*/ 73 w 97"/>
                                <a:gd name="T37" fmla="*/ 25 h 107"/>
                                <a:gd name="T38" fmla="*/ 80 w 97"/>
                                <a:gd name="T39" fmla="*/ 22 h 107"/>
                                <a:gd name="T40" fmla="*/ 85 w 97"/>
                                <a:gd name="T41" fmla="*/ 91 h 107"/>
                                <a:gd name="T42" fmla="*/ 16 w 97"/>
                                <a:gd name="T43" fmla="*/ 95 h 107"/>
                                <a:gd name="T44" fmla="*/ 12 w 97"/>
                                <a:gd name="T45" fmla="*/ 27 h 107"/>
                                <a:gd name="T46" fmla="*/ 24 w 97"/>
                                <a:gd name="T47" fmla="*/ 22 h 107"/>
                                <a:gd name="T48" fmla="*/ 31 w 97"/>
                                <a:gd name="T49" fmla="*/ 32 h 107"/>
                                <a:gd name="T50" fmla="*/ 38 w 97"/>
                                <a:gd name="T51" fmla="*/ 22 h 107"/>
                                <a:gd name="T52" fmla="*/ 59 w 97"/>
                                <a:gd name="T53" fmla="*/ 25 h 107"/>
                                <a:gd name="T54" fmla="*/ 66 w 97"/>
                                <a:gd name="T55" fmla="*/ 0 h 107"/>
                                <a:gd name="T56" fmla="*/ 59 w 97"/>
                                <a:gd name="T57" fmla="*/ 11 h 107"/>
                                <a:gd name="T58" fmla="*/ 38 w 97"/>
                                <a:gd name="T59" fmla="*/ 7 h 107"/>
                                <a:gd name="T60" fmla="*/ 24 w 97"/>
                                <a:gd name="T61" fmla="*/ 7 h 107"/>
                                <a:gd name="T62" fmla="*/ 16 w 97"/>
                                <a:gd name="T63" fmla="*/ 11 h 107"/>
                                <a:gd name="T64" fmla="*/ 0 w 97"/>
                                <a:gd name="T65" fmla="*/ 91 h 107"/>
                                <a:gd name="T66" fmla="*/ 80 w 97"/>
                                <a:gd name="T67" fmla="*/ 107 h 107"/>
                                <a:gd name="T68" fmla="*/ 97 w 97"/>
                                <a:gd name="T69" fmla="*/ 27 h 107"/>
                                <a:gd name="T70" fmla="*/ 73 w 97"/>
                                <a:gd name="T71" fmla="*/ 11 h 107"/>
                                <a:gd name="T72" fmla="*/ 66 w 97"/>
                                <a:gd name="T73" fmla="*/ 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7" h="107">
                                  <a:moveTo>
                                    <a:pt x="42" y="67"/>
                                  </a:move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25" y="67"/>
                                    <a:pt x="23" y="68"/>
                                    <a:pt x="23" y="70"/>
                                  </a:cubicBezTo>
                                  <a:cubicBezTo>
                                    <a:pt x="23" y="85"/>
                                    <a:pt x="23" y="85"/>
                                    <a:pt x="23" y="85"/>
                                  </a:cubicBezTo>
                                  <a:cubicBezTo>
                                    <a:pt x="23" y="87"/>
                                    <a:pt x="25" y="88"/>
                                    <a:pt x="26" y="88"/>
                                  </a:cubicBezTo>
                                  <a:cubicBezTo>
                                    <a:pt x="42" y="88"/>
                                    <a:pt x="42" y="88"/>
                                    <a:pt x="42" y="88"/>
                                  </a:cubicBezTo>
                                  <a:cubicBezTo>
                                    <a:pt x="43" y="88"/>
                                    <a:pt x="44" y="87"/>
                                    <a:pt x="44" y="85"/>
                                  </a:cubicBezTo>
                                  <a:cubicBezTo>
                                    <a:pt x="44" y="70"/>
                                    <a:pt x="44" y="70"/>
                                    <a:pt x="44" y="70"/>
                                  </a:cubicBezTo>
                                  <a:cubicBezTo>
                                    <a:pt x="44" y="68"/>
                                    <a:pt x="43" y="67"/>
                                    <a:pt x="42" y="67"/>
                                  </a:cubicBezTo>
                                  <a:moveTo>
                                    <a:pt x="71" y="67"/>
                                  </a:moveTo>
                                  <a:cubicBezTo>
                                    <a:pt x="55" y="67"/>
                                    <a:pt x="55" y="67"/>
                                    <a:pt x="55" y="67"/>
                                  </a:cubicBezTo>
                                  <a:cubicBezTo>
                                    <a:pt x="54" y="67"/>
                                    <a:pt x="53" y="68"/>
                                    <a:pt x="53" y="70"/>
                                  </a:cubicBezTo>
                                  <a:cubicBezTo>
                                    <a:pt x="53" y="85"/>
                                    <a:pt x="53" y="85"/>
                                    <a:pt x="53" y="85"/>
                                  </a:cubicBezTo>
                                  <a:cubicBezTo>
                                    <a:pt x="53" y="87"/>
                                    <a:pt x="54" y="88"/>
                                    <a:pt x="55" y="88"/>
                                  </a:cubicBezTo>
                                  <a:cubicBezTo>
                                    <a:pt x="71" y="88"/>
                                    <a:pt x="71" y="88"/>
                                    <a:pt x="71" y="88"/>
                                  </a:cubicBezTo>
                                  <a:cubicBezTo>
                                    <a:pt x="72" y="88"/>
                                    <a:pt x="73" y="87"/>
                                    <a:pt x="73" y="85"/>
                                  </a:cubicBezTo>
                                  <a:cubicBezTo>
                                    <a:pt x="73" y="70"/>
                                    <a:pt x="73" y="70"/>
                                    <a:pt x="73" y="70"/>
                                  </a:cubicBezTo>
                                  <a:cubicBezTo>
                                    <a:pt x="73" y="68"/>
                                    <a:pt x="72" y="67"/>
                                    <a:pt x="71" y="67"/>
                                  </a:cubicBezTo>
                                  <a:moveTo>
                                    <a:pt x="42" y="38"/>
                                  </a:moveTo>
                                  <a:cubicBezTo>
                                    <a:pt x="26" y="38"/>
                                    <a:pt x="26" y="38"/>
                                    <a:pt x="26" y="38"/>
                                  </a:cubicBezTo>
                                  <a:cubicBezTo>
                                    <a:pt x="25" y="38"/>
                                    <a:pt x="23" y="40"/>
                                    <a:pt x="23" y="41"/>
                                  </a:cubicBezTo>
                                  <a:cubicBezTo>
                                    <a:pt x="23" y="57"/>
                                    <a:pt x="23" y="57"/>
                                    <a:pt x="23" y="57"/>
                                  </a:cubicBezTo>
                                  <a:cubicBezTo>
                                    <a:pt x="23" y="58"/>
                                    <a:pt x="25" y="59"/>
                                    <a:pt x="26" y="59"/>
                                  </a:cubicBezTo>
                                  <a:cubicBezTo>
                                    <a:pt x="42" y="59"/>
                                    <a:pt x="42" y="59"/>
                                    <a:pt x="42" y="59"/>
                                  </a:cubicBezTo>
                                  <a:cubicBezTo>
                                    <a:pt x="43" y="59"/>
                                    <a:pt x="44" y="58"/>
                                    <a:pt x="44" y="57"/>
                                  </a:cubicBezTo>
                                  <a:cubicBezTo>
                                    <a:pt x="44" y="41"/>
                                    <a:pt x="44" y="41"/>
                                    <a:pt x="44" y="41"/>
                                  </a:cubicBezTo>
                                  <a:cubicBezTo>
                                    <a:pt x="44" y="40"/>
                                    <a:pt x="43" y="38"/>
                                    <a:pt x="42" y="38"/>
                                  </a:cubicBezTo>
                                  <a:moveTo>
                                    <a:pt x="71" y="38"/>
                                  </a:moveTo>
                                  <a:cubicBezTo>
                                    <a:pt x="55" y="38"/>
                                    <a:pt x="55" y="38"/>
                                    <a:pt x="55" y="38"/>
                                  </a:cubicBezTo>
                                  <a:cubicBezTo>
                                    <a:pt x="54" y="38"/>
                                    <a:pt x="53" y="40"/>
                                    <a:pt x="53" y="41"/>
                                  </a:cubicBezTo>
                                  <a:cubicBezTo>
                                    <a:pt x="53" y="57"/>
                                    <a:pt x="53" y="57"/>
                                    <a:pt x="53" y="57"/>
                                  </a:cubicBezTo>
                                  <a:cubicBezTo>
                                    <a:pt x="53" y="58"/>
                                    <a:pt x="54" y="59"/>
                                    <a:pt x="55" y="59"/>
                                  </a:cubicBezTo>
                                  <a:cubicBezTo>
                                    <a:pt x="71" y="59"/>
                                    <a:pt x="71" y="59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1"/>
                                    <a:pt x="73" y="41"/>
                                    <a:pt x="73" y="41"/>
                                  </a:cubicBezTo>
                                  <a:cubicBezTo>
                                    <a:pt x="73" y="40"/>
                                    <a:pt x="72" y="38"/>
                                    <a:pt x="71" y="38"/>
                                  </a:cubicBezTo>
                                  <a:moveTo>
                                    <a:pt x="66" y="32"/>
                                  </a:moveTo>
                                  <a:cubicBezTo>
                                    <a:pt x="70" y="32"/>
                                    <a:pt x="73" y="29"/>
                                    <a:pt x="73" y="25"/>
                                  </a:cubicBezTo>
                                  <a:cubicBezTo>
                                    <a:pt x="73" y="22"/>
                                    <a:pt x="73" y="22"/>
                                    <a:pt x="73" y="22"/>
                                  </a:cubicBezTo>
                                  <a:cubicBezTo>
                                    <a:pt x="80" y="22"/>
                                    <a:pt x="80" y="22"/>
                                    <a:pt x="80" y="22"/>
                                  </a:cubicBezTo>
                                  <a:cubicBezTo>
                                    <a:pt x="83" y="22"/>
                                    <a:pt x="85" y="24"/>
                                    <a:pt x="85" y="27"/>
                                  </a:cubicBezTo>
                                  <a:cubicBezTo>
                                    <a:pt x="85" y="91"/>
                                    <a:pt x="85" y="91"/>
                                    <a:pt x="85" y="91"/>
                                  </a:cubicBezTo>
                                  <a:cubicBezTo>
                                    <a:pt x="85" y="93"/>
                                    <a:pt x="83" y="95"/>
                                    <a:pt x="80" y="95"/>
                                  </a:cubicBezTo>
                                  <a:cubicBezTo>
                                    <a:pt x="16" y="95"/>
                                    <a:pt x="16" y="95"/>
                                    <a:pt x="16" y="95"/>
                                  </a:cubicBezTo>
                                  <a:cubicBezTo>
                                    <a:pt x="14" y="95"/>
                                    <a:pt x="12" y="93"/>
                                    <a:pt x="12" y="91"/>
                                  </a:cubicBezTo>
                                  <a:cubicBezTo>
                                    <a:pt x="12" y="27"/>
                                    <a:pt x="12" y="27"/>
                                    <a:pt x="12" y="27"/>
                                  </a:cubicBezTo>
                                  <a:cubicBezTo>
                                    <a:pt x="12" y="24"/>
                                    <a:pt x="14" y="22"/>
                                    <a:pt x="16" y="22"/>
                                  </a:cubicBezTo>
                                  <a:cubicBezTo>
                                    <a:pt x="24" y="22"/>
                                    <a:pt x="24" y="22"/>
                                    <a:pt x="24" y="22"/>
                                  </a:cubicBezTo>
                                  <a:cubicBezTo>
                                    <a:pt x="24" y="25"/>
                                    <a:pt x="24" y="25"/>
                                    <a:pt x="24" y="25"/>
                                  </a:cubicBezTo>
                                  <a:cubicBezTo>
                                    <a:pt x="24" y="29"/>
                                    <a:pt x="27" y="32"/>
                                    <a:pt x="31" y="32"/>
                                  </a:cubicBezTo>
                                  <a:cubicBezTo>
                                    <a:pt x="35" y="32"/>
                                    <a:pt x="38" y="29"/>
                                    <a:pt x="38" y="25"/>
                                  </a:cubicBez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59" y="22"/>
                                    <a:pt x="59" y="22"/>
                                    <a:pt x="59" y="22"/>
                                  </a:cubicBezTo>
                                  <a:cubicBezTo>
                                    <a:pt x="59" y="25"/>
                                    <a:pt x="59" y="25"/>
                                    <a:pt x="59" y="25"/>
                                  </a:cubicBezTo>
                                  <a:cubicBezTo>
                                    <a:pt x="59" y="29"/>
                                    <a:pt x="62" y="32"/>
                                    <a:pt x="66" y="32"/>
                                  </a:cubicBezTo>
                                  <a:moveTo>
                                    <a:pt x="66" y="0"/>
                                  </a:moveTo>
                                  <a:cubicBezTo>
                                    <a:pt x="62" y="0"/>
                                    <a:pt x="59" y="3"/>
                                    <a:pt x="59" y="7"/>
                                  </a:cubicBezTo>
                                  <a:cubicBezTo>
                                    <a:pt x="59" y="11"/>
                                    <a:pt x="59" y="11"/>
                                    <a:pt x="59" y="11"/>
                                  </a:cubicBezTo>
                                  <a:cubicBezTo>
                                    <a:pt x="38" y="11"/>
                                    <a:pt x="38" y="11"/>
                                    <a:pt x="38" y="11"/>
                                  </a:cubicBezTo>
                                  <a:cubicBezTo>
                                    <a:pt x="38" y="7"/>
                                    <a:pt x="38" y="7"/>
                                    <a:pt x="38" y="7"/>
                                  </a:cubicBezTo>
                                  <a:cubicBezTo>
                                    <a:pt x="38" y="3"/>
                                    <a:pt x="35" y="0"/>
                                    <a:pt x="31" y="0"/>
                                  </a:cubicBezTo>
                                  <a:cubicBezTo>
                                    <a:pt x="27" y="0"/>
                                    <a:pt x="24" y="3"/>
                                    <a:pt x="24" y="7"/>
                                  </a:cubicBezTo>
                                  <a:cubicBezTo>
                                    <a:pt x="24" y="11"/>
                                    <a:pt x="24" y="11"/>
                                    <a:pt x="24" y="11"/>
                                  </a:cubicBezTo>
                                  <a:cubicBezTo>
                                    <a:pt x="16" y="11"/>
                                    <a:pt x="16" y="11"/>
                                    <a:pt x="16" y="11"/>
                                  </a:cubicBezTo>
                                  <a:cubicBezTo>
                                    <a:pt x="8" y="11"/>
                                    <a:pt x="0" y="18"/>
                                    <a:pt x="0" y="27"/>
                                  </a:cubicBezTo>
                                  <a:cubicBezTo>
                                    <a:pt x="0" y="91"/>
                                    <a:pt x="0" y="91"/>
                                    <a:pt x="0" y="91"/>
                                  </a:cubicBezTo>
                                  <a:cubicBezTo>
                                    <a:pt x="0" y="100"/>
                                    <a:pt x="8" y="107"/>
                                    <a:pt x="16" y="107"/>
                                  </a:cubicBezTo>
                                  <a:cubicBezTo>
                                    <a:pt x="80" y="107"/>
                                    <a:pt x="80" y="107"/>
                                    <a:pt x="80" y="107"/>
                                  </a:cubicBezTo>
                                  <a:cubicBezTo>
                                    <a:pt x="89" y="107"/>
                                    <a:pt x="97" y="100"/>
                                    <a:pt x="97" y="91"/>
                                  </a:cubicBezTo>
                                  <a:cubicBezTo>
                                    <a:pt x="97" y="27"/>
                                    <a:pt x="97" y="27"/>
                                    <a:pt x="97" y="27"/>
                                  </a:cubicBezTo>
                                  <a:cubicBezTo>
                                    <a:pt x="97" y="18"/>
                                    <a:pt x="89" y="11"/>
                                    <a:pt x="80" y="11"/>
                                  </a:cubicBezTo>
                                  <a:cubicBezTo>
                                    <a:pt x="73" y="11"/>
                                    <a:pt x="73" y="11"/>
                                    <a:pt x="73" y="11"/>
                                  </a:cubicBezTo>
                                  <a:cubicBezTo>
                                    <a:pt x="73" y="7"/>
                                    <a:pt x="73" y="7"/>
                                    <a:pt x="73" y="7"/>
                                  </a:cubicBezTo>
                                  <a:cubicBezTo>
                                    <a:pt x="73" y="3"/>
                                    <a:pt x="70" y="0"/>
                                    <a:pt x="66" y="0"/>
                                  </a:cubicBezTo>
                                </a:path>
                              </a:pathLst>
                            </a:custGeom>
                            <a:solidFill>
                              <a:srgbClr val="8095AE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" name="Camille2"/>
                          <wps:cNvSpPr>
                            <a:spLocks noEditPoints="1"/>
                          </wps:cNvSpPr>
                          <wps:spPr bwMode="auto">
                            <a:xfrm>
                              <a:off x="8527" y="3118"/>
                              <a:ext cx="244" cy="239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1" h="114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rgbClr val="8095AE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16174" y="1593"/>
                            <a:ext cx="3301" cy="1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8095AE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1"/>
                                  <w:szCs w:val="21"/>
                                  <w:lang w:val="en-US" w:eastAsia="zh-CN"/>
                                </w:rPr>
                                <w:t>出生年月：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XX年X月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95AE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95AE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1"/>
                                  <w:szCs w:val="21"/>
                                </w:rPr>
                                <w:t>手机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1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88-XXXX-1234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95AE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95AE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1"/>
                                  <w:szCs w:val="21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5AE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"mailto:8888@163.com"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1.1pt;margin-top:-5.45pt;height:96.6pt;width:179.05pt;z-index:251669504;mso-width-relative:page;mso-height-relative:page;" coordorigin="15893,1593" coordsize="3581,1932" o:gfxdata="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">
                <o:lock v:ext="edit" aspectratio="f"/>
                <v:group id="_x0000_s1026" o:spid="_x0000_s1026" o:spt="203" style="position:absolute;left:15893;top:1848;height:1508;width:244;" coordorigin="8527,1848" coordsize="244,150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Camille23" o:spid="_x0000_s1026" o:spt="100" style="position:absolute;left:8565;top:2471;height:290;width:168;" fillcolor="#8095AE" filled="t" stroked="f" coordsize="161,273" o:gfxdata="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Ss2vQAA&#10;ANsAAAAPAAAAAAAAAAEAIAAAACIAAABkcnMvZG93bnJldi54bWxQSwECFAAUAAAACACHTuJAMy8F&#10;njsAAAA5AAAAEAAAAAAAAAABACAAAAAMAQAAZHJzL3NoYXBleG1sLnhtbFBLBQYAAAAABgAGAFsB&#10;AAC2AwAAAAA=&#10;" path="m125,0l37,0,29,2,22,3,17,7,11,11,6,17,3,24,0,30,0,37,0,236,0,245,3,252,6,257,11,262,17,267,22,271,29,272,37,273,125,273,133,272,140,271,145,267,151,262,156,257,159,252,161,245,161,236,161,37,161,30,159,24,156,17,151,11,145,7,140,3,133,2,125,0xm86,256l77,256,73,256,70,253,67,250,67,246,67,242,70,239,73,236,77,235,86,235,89,236,93,239,95,242,96,246,95,250,93,253,89,256,86,256xm140,219l22,219,22,22,140,22,140,219xe">
                    <v:path o:connectlocs="11395312,0;8931430,612622;5235607,2143610;1847628,5206155;0,9187634;0,72274693;0,75030926;1847628,78706093;5235607,81768639;8931430,83299626;38496881,83605938;40960763,83299626;44656020,81768639;48043999,78706093;49583784,75030926;49583784,11331245;49583784,9187634;48043999,5206155;44656020,2143610;40960763,612622;38496881,0;23714155,78399782;22482214,78399782;20634020,76562483;20634020,75337237;21558117,73193626;23714155,71968382;26485881,71968382;28641353,73193626;29565450,75337237;29257608,76562483;27409412,78399782;26485881,78399782;6775392,67068537;43116235,6737712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8" o:spid="_x0000_s1026" o:spt="100" style="position:absolute;left:8532;top:1848;height:266;width:234;" fillcolor="#8095AE" filled="t" stroked="f" coordsize="97,107" o:gfxdata="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WS4&#10;bMEAAADeAAAADwAAAAAAAAABACAAAAAiAAAAZHJzL2Rvd25yZXYueG1sUEsBAhQAFAAAAAgAh07i&#10;QDMvBZ47AAAAOQAAABAAAAAAAAAAAQAgAAAAEAEAAGRycy9zaGFwZXhtbC54bWxQSwUGAAAAAAYA&#10;BgBbAQAAugMAAAAA&#10;" path="m42,67c26,67,26,67,26,67c25,67,23,68,23,70c23,85,23,85,23,85c23,87,25,88,26,88c42,88,42,88,42,88c43,88,44,87,44,85c44,70,44,70,44,70c44,68,43,67,42,67m71,67c55,67,55,67,55,67c54,67,53,68,53,70c53,85,53,85,53,85c53,87,54,88,55,88c71,88,71,88,71,88c72,88,73,87,73,85c73,70,73,70,73,70c73,68,72,67,71,67m42,38c26,38,26,38,26,38c25,38,23,40,23,41c23,57,23,57,23,57c23,58,25,59,26,59c42,59,42,59,42,59c43,59,44,58,44,57c44,41,44,41,44,41c44,40,43,38,42,38m71,38c55,38,55,38,55,38c54,38,53,40,53,41c53,57,53,57,53,57c53,58,54,59,55,59c71,59,71,59,71,59c72,59,73,58,73,57c73,41,73,41,73,41c73,40,72,38,71,38m66,32c70,32,73,29,73,25c73,22,73,22,73,22c80,22,80,22,80,22c83,22,85,24,85,27c85,91,85,91,85,91c85,93,83,95,80,95c16,95,16,95,16,95c14,95,12,93,12,91c12,27,12,27,12,27c12,24,14,22,16,22c24,22,24,22,24,22c24,25,24,25,24,25c24,29,27,32,31,32c35,32,38,29,38,25c38,22,38,22,38,22c59,22,59,22,59,22c59,25,59,25,59,25c59,29,62,32,66,32m66,0c62,0,59,3,59,7c59,11,59,11,59,11c38,11,38,11,38,11c38,7,38,7,38,7c38,3,35,0,31,0c27,0,24,3,24,7c24,11,24,11,24,11c16,11,16,11,16,11c8,11,0,18,0,27c0,91,0,91,0,91c0,100,8,107,16,107c80,107,80,107,80,107c89,107,97,100,97,91c97,27,97,27,97,27c97,18,89,11,80,11c73,11,73,11,73,11c73,7,73,7,73,7c73,3,70,0,66,0e">
                    <v:path o:connectlocs="62,166;55,211;101,218;106,174;171,166;127,174;132,218;176,211;171,166;62,94;55,141;101,146;106,101;171,94;127,101;132,146;176,141;171,94;176,62;192,54;205,226;38,236;28,67;57,54;74,79;91,54;142,62;159,0;142,27;91,17;57,17;38,27;0,226;192,266;234,67;176,27;159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" o:spid="_x0000_s1026" o:spt="100" style="position:absolute;left:8527;top:3118;height:239;width:244;" fillcolor="#8095AE" filled="t" stroked="f" coordsize="121,114" o:gfxdata="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gHAb7gAAADbAAAA&#10;DwAAAAAAAAABACAAAAAiAAAAZHJzL2Rvd25yZXYueG1sUEsBAhQAFAAAAAgAh07iQDMvBZ47AAAA&#10;OQAAABAAAAAAAAAAAQAgAAAABwEAAGRycy9zaGFwZXhtbC54bWxQSwUGAAAAAAYABgBbAQAAsQMA&#10;AAAA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  <v:path o:connectlocs="76,88;76,98;153,92;175,67;70,73;76,77;179,73;175,67;76,46;70,54;175,58;179,52;38,220;207,220;18,209;82,155;225,207;225,111;32,100;18,77;26,73;32,100;211,73;223,75;225,88;96,142;52,111;52,54;72,20;191,41;191,73;191,113;120,123;169,0;32,41;26,54;0,215;219,239;244,77;211,54;169,0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6174;top:1593;height:1932;width:3301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8095AE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21"/>
                            <w:szCs w:val="21"/>
                            <w:lang w:val="en-US" w:eastAsia="zh-CN"/>
                          </w:rPr>
                          <w:t>出生年月：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XX年X月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95AE"/>
                            <w:sz w:val="21"/>
                            <w:szCs w:val="21"/>
                            <w:lang w:val="en-US" w:eastAsia="zh-CN"/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95AE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21"/>
                            <w:szCs w:val="21"/>
                          </w:rPr>
                          <w:t>手机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21"/>
                            <w:szCs w:val="21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88-XXXX-1234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95AE"/>
                            <w:sz w:val="21"/>
                            <w:szCs w:val="21"/>
                            <w:lang w:val="en-US" w:eastAsia="zh-CN"/>
                          </w:rPr>
                          <w:t xml:space="preserve">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95AE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21"/>
                            <w:szCs w:val="21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5AE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"mailto:8888@163.com"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D77F0"/>
    <w:rsid w:val="2DED77F0"/>
    <w:rsid w:val="66E530EF"/>
    <w:rsid w:val="689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b977b5b2-1197-4bb2-911a-7841b86769dc\&#28165;&#26032;&#31616;&#32422;&#30740;&#31350;&#29983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清新简约研究生复试简历.docx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2022-03-07T03:22:00Z</dcterms:created>
  <dc:creator>WPS_1483515983</dc:creator>
  <cp:lastModifiedBy>WPS_1483515983</cp:lastModifiedBy>
  <dcterms:modified xsi:type="dcterms:W3CDTF">2022-03-07T03:22:27Z</dcterms:modified>
  <dc:title>清新简约研究生复试简历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v1.0_mb_M+5ygfHIUSPoNZpStB8Czg==</vt:lpwstr>
  </property>
  <property fmtid="{D5CDD505-2E9C-101B-9397-08002B2CF9AE}" pid="4" name="ICV">
    <vt:lpwstr>D630E89363ED4D62B3A45FCB8505FAB0</vt:lpwstr>
  </property>
</Properties>
</file>