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2125980</wp:posOffset>
                </wp:positionV>
                <wp:extent cx="167005" cy="183515"/>
                <wp:effectExtent l="0" t="0" r="4445" b="6985"/>
                <wp:wrapNone/>
                <wp:docPr id="10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83515"/>
                        </a:xfrm>
                        <a:custGeom>
                          <a:avLst/>
                          <a:gdLst>
                            <a:gd name="connsiteX0" fmla="*/ 237695 w 554715"/>
                            <a:gd name="connsiteY0" fmla="*/ 356105 h 606722"/>
                            <a:gd name="connsiteX1" fmla="*/ 237695 w 554715"/>
                            <a:gd name="connsiteY1" fmla="*/ 567086 h 606722"/>
                            <a:gd name="connsiteX2" fmla="*/ 317020 w 554715"/>
                            <a:gd name="connsiteY2" fmla="*/ 567086 h 606722"/>
                            <a:gd name="connsiteX3" fmla="*/ 317020 w 554715"/>
                            <a:gd name="connsiteY3" fmla="*/ 356105 h 606722"/>
                            <a:gd name="connsiteX4" fmla="*/ 217931 w 554715"/>
                            <a:gd name="connsiteY4" fmla="*/ 316557 h 606722"/>
                            <a:gd name="connsiteX5" fmla="*/ 336784 w 554715"/>
                            <a:gd name="connsiteY5" fmla="*/ 316557 h 606722"/>
                            <a:gd name="connsiteX6" fmla="*/ 356638 w 554715"/>
                            <a:gd name="connsiteY6" fmla="*/ 336287 h 606722"/>
                            <a:gd name="connsiteX7" fmla="*/ 356638 w 554715"/>
                            <a:gd name="connsiteY7" fmla="*/ 586904 h 606722"/>
                            <a:gd name="connsiteX8" fmla="*/ 336784 w 554715"/>
                            <a:gd name="connsiteY8" fmla="*/ 606722 h 606722"/>
                            <a:gd name="connsiteX9" fmla="*/ 217931 w 554715"/>
                            <a:gd name="connsiteY9" fmla="*/ 606722 h 606722"/>
                            <a:gd name="connsiteX10" fmla="*/ 198077 w 554715"/>
                            <a:gd name="connsiteY10" fmla="*/ 586904 h 606722"/>
                            <a:gd name="connsiteX11" fmla="*/ 198077 w 554715"/>
                            <a:gd name="connsiteY11" fmla="*/ 336287 h 606722"/>
                            <a:gd name="connsiteX12" fmla="*/ 217931 w 554715"/>
                            <a:gd name="connsiteY12" fmla="*/ 316557 h 606722"/>
                            <a:gd name="connsiteX13" fmla="*/ 435825 w 554715"/>
                            <a:gd name="connsiteY13" fmla="*/ 197826 h 606722"/>
                            <a:gd name="connsiteX14" fmla="*/ 435825 w 554715"/>
                            <a:gd name="connsiteY14" fmla="*/ 567086 h 606722"/>
                            <a:gd name="connsiteX15" fmla="*/ 515115 w 554715"/>
                            <a:gd name="connsiteY15" fmla="*/ 567086 h 606722"/>
                            <a:gd name="connsiteX16" fmla="*/ 515115 w 554715"/>
                            <a:gd name="connsiteY16" fmla="*/ 197826 h 606722"/>
                            <a:gd name="connsiteX17" fmla="*/ 416070 w 554715"/>
                            <a:gd name="connsiteY17" fmla="*/ 158278 h 606722"/>
                            <a:gd name="connsiteX18" fmla="*/ 534870 w 554715"/>
                            <a:gd name="connsiteY18" fmla="*/ 158278 h 606722"/>
                            <a:gd name="connsiteX19" fmla="*/ 554715 w 554715"/>
                            <a:gd name="connsiteY19" fmla="*/ 178008 h 606722"/>
                            <a:gd name="connsiteX20" fmla="*/ 554715 w 554715"/>
                            <a:gd name="connsiteY20" fmla="*/ 586904 h 606722"/>
                            <a:gd name="connsiteX21" fmla="*/ 534870 w 554715"/>
                            <a:gd name="connsiteY21" fmla="*/ 606722 h 606722"/>
                            <a:gd name="connsiteX22" fmla="*/ 416070 w 554715"/>
                            <a:gd name="connsiteY22" fmla="*/ 606722 h 606722"/>
                            <a:gd name="connsiteX23" fmla="*/ 396225 w 554715"/>
                            <a:gd name="connsiteY23" fmla="*/ 586904 h 606722"/>
                            <a:gd name="connsiteX24" fmla="*/ 396225 w 554715"/>
                            <a:gd name="connsiteY24" fmla="*/ 178008 h 606722"/>
                            <a:gd name="connsiteX25" fmla="*/ 416070 w 554715"/>
                            <a:gd name="connsiteY25" fmla="*/ 158278 h 606722"/>
                            <a:gd name="connsiteX26" fmla="*/ 39600 w 554715"/>
                            <a:gd name="connsiteY26" fmla="*/ 39547 h 606722"/>
                            <a:gd name="connsiteX27" fmla="*/ 39600 w 554715"/>
                            <a:gd name="connsiteY27" fmla="*/ 567086 h 606722"/>
                            <a:gd name="connsiteX28" fmla="*/ 118801 w 554715"/>
                            <a:gd name="connsiteY28" fmla="*/ 567086 h 606722"/>
                            <a:gd name="connsiteX29" fmla="*/ 118801 w 554715"/>
                            <a:gd name="connsiteY29" fmla="*/ 39547 h 606722"/>
                            <a:gd name="connsiteX30" fmla="*/ 19756 w 554715"/>
                            <a:gd name="connsiteY30" fmla="*/ 0 h 606722"/>
                            <a:gd name="connsiteX31" fmla="*/ 138645 w 554715"/>
                            <a:gd name="connsiteY31" fmla="*/ 0 h 606722"/>
                            <a:gd name="connsiteX32" fmla="*/ 158490 w 554715"/>
                            <a:gd name="connsiteY32" fmla="*/ 19818 h 606722"/>
                            <a:gd name="connsiteX33" fmla="*/ 158490 w 554715"/>
                            <a:gd name="connsiteY33" fmla="*/ 586904 h 606722"/>
                            <a:gd name="connsiteX34" fmla="*/ 138645 w 554715"/>
                            <a:gd name="connsiteY34" fmla="*/ 606722 h 606722"/>
                            <a:gd name="connsiteX35" fmla="*/ 19756 w 554715"/>
                            <a:gd name="connsiteY35" fmla="*/ 606722 h 606722"/>
                            <a:gd name="connsiteX36" fmla="*/ 0 w 554715"/>
                            <a:gd name="connsiteY36" fmla="*/ 586904 h 606722"/>
                            <a:gd name="connsiteX37" fmla="*/ 0 w 554715"/>
                            <a:gd name="connsiteY37" fmla="*/ 19818 h 606722"/>
                            <a:gd name="connsiteX38" fmla="*/ 19756 w 554715"/>
                            <a:gd name="connsiteY3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554715" h="606722">
                              <a:moveTo>
                                <a:pt x="237695" y="356105"/>
                              </a:moveTo>
                              <a:lnTo>
                                <a:pt x="237695" y="567086"/>
                              </a:lnTo>
                              <a:lnTo>
                                <a:pt x="317020" y="567086"/>
                              </a:lnTo>
                              <a:lnTo>
                                <a:pt x="317020" y="356105"/>
                              </a:lnTo>
                              <a:close/>
                              <a:moveTo>
                                <a:pt x="217931" y="316557"/>
                              </a:moveTo>
                              <a:lnTo>
                                <a:pt x="336784" y="316557"/>
                              </a:lnTo>
                              <a:cubicBezTo>
                                <a:pt x="347735" y="316557"/>
                                <a:pt x="356638" y="325356"/>
                                <a:pt x="356638" y="336287"/>
                              </a:cubicBezTo>
                              <a:lnTo>
                                <a:pt x="356638" y="586904"/>
                              </a:lnTo>
                              <a:cubicBezTo>
                                <a:pt x="356638" y="597835"/>
                                <a:pt x="347735" y="606722"/>
                                <a:pt x="336784" y="606722"/>
                              </a:cubicBezTo>
                              <a:lnTo>
                                <a:pt x="217931" y="606722"/>
                              </a:lnTo>
                              <a:cubicBezTo>
                                <a:pt x="206980" y="606722"/>
                                <a:pt x="198077" y="597835"/>
                                <a:pt x="198077" y="586904"/>
                              </a:cubicBezTo>
                              <a:lnTo>
                                <a:pt x="198077" y="336287"/>
                              </a:lnTo>
                              <a:cubicBezTo>
                                <a:pt x="198077" y="325356"/>
                                <a:pt x="206980" y="316557"/>
                                <a:pt x="217931" y="316557"/>
                              </a:cubicBezTo>
                              <a:close/>
                              <a:moveTo>
                                <a:pt x="435825" y="197826"/>
                              </a:moveTo>
                              <a:lnTo>
                                <a:pt x="435825" y="567086"/>
                              </a:lnTo>
                              <a:lnTo>
                                <a:pt x="515115" y="567086"/>
                              </a:lnTo>
                              <a:lnTo>
                                <a:pt x="515115" y="197826"/>
                              </a:lnTo>
                              <a:close/>
                              <a:moveTo>
                                <a:pt x="416070" y="158278"/>
                              </a:moveTo>
                              <a:lnTo>
                                <a:pt x="534870" y="158278"/>
                              </a:lnTo>
                              <a:cubicBezTo>
                                <a:pt x="545816" y="158278"/>
                                <a:pt x="554715" y="167165"/>
                                <a:pt x="554715" y="178008"/>
                              </a:cubicBezTo>
                              <a:lnTo>
                                <a:pt x="554715" y="586904"/>
                              </a:lnTo>
                              <a:cubicBezTo>
                                <a:pt x="554715" y="597835"/>
                                <a:pt x="545816" y="606722"/>
                                <a:pt x="534870" y="606722"/>
                              </a:cubicBezTo>
                              <a:lnTo>
                                <a:pt x="416070" y="606722"/>
                              </a:lnTo>
                              <a:cubicBezTo>
                                <a:pt x="405124" y="606722"/>
                                <a:pt x="396225" y="597835"/>
                                <a:pt x="396225" y="586904"/>
                              </a:cubicBezTo>
                              <a:lnTo>
                                <a:pt x="396225" y="178008"/>
                              </a:lnTo>
                              <a:cubicBezTo>
                                <a:pt x="396225" y="167165"/>
                                <a:pt x="405124" y="158278"/>
                                <a:pt x="416070" y="158278"/>
                              </a:cubicBezTo>
                              <a:close/>
                              <a:moveTo>
                                <a:pt x="39600" y="39547"/>
                              </a:moveTo>
                              <a:lnTo>
                                <a:pt x="39600" y="567086"/>
                              </a:lnTo>
                              <a:lnTo>
                                <a:pt x="118801" y="567086"/>
                              </a:lnTo>
                              <a:lnTo>
                                <a:pt x="118801" y="39547"/>
                              </a:lnTo>
                              <a:close/>
                              <a:moveTo>
                                <a:pt x="19756" y="0"/>
                              </a:moveTo>
                              <a:lnTo>
                                <a:pt x="138645" y="0"/>
                              </a:lnTo>
                              <a:cubicBezTo>
                                <a:pt x="149591" y="0"/>
                                <a:pt x="158490" y="8887"/>
                                <a:pt x="158490" y="19818"/>
                              </a:cubicBezTo>
                              <a:lnTo>
                                <a:pt x="158490" y="586904"/>
                              </a:lnTo>
                              <a:cubicBezTo>
                                <a:pt x="158490" y="597835"/>
                                <a:pt x="149591" y="606722"/>
                                <a:pt x="138645" y="606722"/>
                              </a:cubicBezTo>
                              <a:lnTo>
                                <a:pt x="19756" y="606722"/>
                              </a:lnTo>
                              <a:cubicBezTo>
                                <a:pt x="8810" y="606722"/>
                                <a:pt x="0" y="597835"/>
                                <a:pt x="0" y="586904"/>
                              </a:cubicBezTo>
                              <a:lnTo>
                                <a:pt x="0" y="19818"/>
                              </a:lnTo>
                              <a:cubicBezTo>
                                <a:pt x="0" y="8887"/>
                                <a:pt x="8810" y="0"/>
                                <a:pt x="197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14" o:spid="_x0000_s1026" o:spt="100" style="position:absolute;left:0pt;margin-left:36.75pt;margin-top:167.4pt;height:14.45pt;width:13.15pt;z-index:251674624;v-text-anchor:middle;mso-width-relative:page;mso-height-relative:page;" fillcolor="#FFFFFF [3212]" filled="t" stroked="f" coordsize="554715,606722" o:gfxdata="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GpNv6raAAAACQEAAA8AAAAAAAAAAQAgAAAAIgAAAGRycy9kb3ducmV2Lnht&#10;bFBLAQIUABQAAAAIAIdO4kDOSUplTwcAALgnAAAOAAAAAAAAAAEAIAAAACkBAABkcnMvZTJvRG9j&#10;LnhtbFBLBQYAAAAABgAGAFkBAADqCgAAAAA=&#10;" path="m237695,356105l237695,567086,317020,567086,317020,356105xm217931,316557l336784,316557c347735,316557,356638,325356,356638,336287l356638,586904c356638,597835,347735,606722,336784,606722l217931,606722c206980,606722,198077,597835,198077,586904l198077,336287c198077,325356,206980,316557,217931,316557xm435825,197826l435825,567086,515115,567086,515115,197826xm416070,158278l534870,158278c545816,158278,554715,167165,554715,178008l554715,586904c554715,597835,545816,606722,534870,606722l416070,606722c405124,606722,396225,597835,396225,586904l396225,178008c396225,167165,405124,158278,416070,158278xm39600,39547l39600,567086,118801,567086,118801,39547xm19756,0l138645,0c149591,0,158490,8887,158490,19818l158490,586904c158490,597835,149591,606722,138645,606722l19756,606722c8810,606722,0,597835,0,586904l0,19818c0,8887,8810,0,19756,0xe">
                <v:path o:connectlocs="71561,107710;71561,171526;95443,171526;95443,107710;65611,95748;101393,95748;107371,101716;107371,177520;101393,183515;65611,183515;59633,177520;59633,101716;65611,95748;131211,59836;131211,171526;155082,171526;155082,59836;125263,47874;161030,47874;167005,53842;167005,177520;161030,183515;125263,183515;119289,177520;119289,53842;125263,47874;11922,11961;11922,171526;35766,171526;35766,11961;5947,0;41741,0;47715,5994;47715,177520;41741,183515;5947,183515;0,177520;0,5994;5947,0" o:connectangles="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5767070</wp:posOffset>
            </wp:positionH>
            <wp:positionV relativeFrom="paragraph">
              <wp:posOffset>106045</wp:posOffset>
            </wp:positionV>
            <wp:extent cx="1028700" cy="1372235"/>
            <wp:effectExtent l="114300" t="133350" r="114300" b="13335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03" cy="1372084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-36195</wp:posOffset>
                </wp:positionV>
                <wp:extent cx="1929765" cy="853440"/>
                <wp:effectExtent l="0" t="0" r="0" b="0"/>
                <wp:wrapNone/>
                <wp:docPr id="4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ascii="阿里巴巴普惠体 B" w:hAnsi="阿里巴巴普惠体 B" w:eastAsia="阿里巴巴普惠体 B" w:cs="阿里巴巴普惠体 B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阿里巴巴普惠体 B" w:hAnsi="阿里巴巴普惠体 B" w:eastAsia="阿里巴巴普惠体 B" w:cs="阿里巴巴普惠体 B"/>
                                <w:color w:val="7A8C8E" w:themeColor="accent4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白佳文</w:t>
                            </w:r>
                          </w:p>
                          <w:p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报考院校：华中科技大学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25.3pt;margin-top:-2.85pt;height:67.2pt;width:151.95pt;z-index:251661312;mso-width-relative:page;mso-height-relative:page;" filled="f" stroked="f" coordsize="21600,21600" o:gfxdata="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uviD7XAAAACQEAAA8AAAAAAAAAAQAgAAAAIgAAAGRycy9kb3ducmV2LnhtbFBLAQIU&#10;ABQAAAAIAIdO4kC7KikR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rPr>
                          <w:rFonts w:ascii="阿里巴巴普惠体 B" w:hAnsi="阿里巴巴普惠体 B" w:eastAsia="阿里巴巴普惠体 B" w:cs="阿里巴巴普惠体 B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阿里巴巴普惠体 B" w:hAnsi="阿里巴巴普惠体 B" w:eastAsia="阿里巴巴普惠体 B" w:cs="阿里巴巴普惠体 B"/>
                          <w:color w:val="7A8C8E" w:themeColor="accent4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白佳文</w:t>
                      </w:r>
                    </w:p>
                    <w:p>
                      <w:pPr>
                        <w:spacing w:line="400" w:lineRule="exact"/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报考院校：华中科技大学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-309880</wp:posOffset>
                </wp:positionV>
                <wp:extent cx="326390" cy="10764520"/>
                <wp:effectExtent l="0" t="0" r="0" b="0"/>
                <wp:wrapNone/>
                <wp:docPr id="91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0764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任意多边形 90" o:spid="_x0000_s1026" o:spt="1" style="position:absolute;left:0pt;margin-left:-23.55pt;margin-top:-24.4pt;height:847.6pt;width:25.7pt;z-index:251659264;v-text-anchor:middle;mso-width-relative:page;mso-height-relative:page;" fillcolor="#7A8C8E [3207]" filled="t" stroked="f" coordsize="21600,21600" o:gfxdata="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WLZG9gAAAAKAQAADwAAAAAAAAABACAAAAAiAAAAZHJzL2Rvd25yZXYu&#10;eG1sUEsBAhQAFAAAAAgAh07iQMHxezZtAgAApw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199390</wp:posOffset>
                </wp:positionV>
                <wp:extent cx="1495425" cy="119380"/>
                <wp:effectExtent l="2223" t="0" r="0" b="0"/>
                <wp:wrapNone/>
                <wp:docPr id="270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95425" cy="119380"/>
                          <a:chOff x="0" y="0"/>
                          <a:chExt cx="1956382" cy="157051"/>
                        </a:xfrm>
                        <a:solidFill>
                          <a:schemeClr val="bg1"/>
                        </a:solidFill>
                      </wpg:grpSpPr>
                      <wps:wsp>
                        <wps:cNvPr id="271" name="文本框 129"/>
                        <wps:cNvSpPr txBox="1"/>
                        <wps:spPr>
                          <a:xfrm>
                            <a:off x="0" y="0"/>
                            <a:ext cx="1055786" cy="157051"/>
                          </a:xfrm>
                          <a:custGeom>
                            <a:avLst/>
                            <a:gdLst>
                              <a:gd name="connsiteX0" fmla="*/ 877118 w 1055786"/>
                              <a:gd name="connsiteY0" fmla="*/ 28464 h 157051"/>
                              <a:gd name="connsiteX1" fmla="*/ 854905 w 1055786"/>
                              <a:gd name="connsiteY1" fmla="*/ 96441 h 157051"/>
                              <a:gd name="connsiteX2" fmla="*/ 899331 w 1055786"/>
                              <a:gd name="connsiteY2" fmla="*/ 96441 h 157051"/>
                              <a:gd name="connsiteX3" fmla="*/ 27459 w 1055786"/>
                              <a:gd name="connsiteY3" fmla="*/ 25115 h 157051"/>
                              <a:gd name="connsiteX4" fmla="*/ 27459 w 1055786"/>
                              <a:gd name="connsiteY4" fmla="*/ 70768 h 157051"/>
                              <a:gd name="connsiteX5" fmla="*/ 59941 w 1055786"/>
                              <a:gd name="connsiteY5" fmla="*/ 70768 h 157051"/>
                              <a:gd name="connsiteX6" fmla="*/ 79363 w 1055786"/>
                              <a:gd name="connsiteY6" fmla="*/ 64517 h 157051"/>
                              <a:gd name="connsiteX7" fmla="*/ 86060 w 1055786"/>
                              <a:gd name="connsiteY7" fmla="*/ 47886 h 157051"/>
                              <a:gd name="connsiteX8" fmla="*/ 79865 w 1055786"/>
                              <a:gd name="connsiteY8" fmla="*/ 31812 h 157051"/>
                              <a:gd name="connsiteX9" fmla="*/ 57485 w 1055786"/>
                              <a:gd name="connsiteY9" fmla="*/ 25115 h 157051"/>
                              <a:gd name="connsiteX10" fmla="*/ 284634 w 1055786"/>
                              <a:gd name="connsiteY10" fmla="*/ 24222 h 157051"/>
                              <a:gd name="connsiteX11" fmla="*/ 284634 w 1055786"/>
                              <a:gd name="connsiteY11" fmla="*/ 70098 h 157051"/>
                              <a:gd name="connsiteX12" fmla="*/ 318790 w 1055786"/>
                              <a:gd name="connsiteY12" fmla="*/ 70098 h 157051"/>
                              <a:gd name="connsiteX13" fmla="*/ 340891 w 1055786"/>
                              <a:gd name="connsiteY13" fmla="*/ 63847 h 157051"/>
                              <a:gd name="connsiteX14" fmla="*/ 348147 w 1055786"/>
                              <a:gd name="connsiteY14" fmla="*/ 46658 h 157051"/>
                              <a:gd name="connsiteX15" fmla="*/ 341003 w 1055786"/>
                              <a:gd name="connsiteY15" fmla="*/ 30417 h 157051"/>
                              <a:gd name="connsiteX16" fmla="*/ 321023 w 1055786"/>
                              <a:gd name="connsiteY16" fmla="*/ 24222 h 157051"/>
                              <a:gd name="connsiteX17" fmla="*/ 590326 w 1055786"/>
                              <a:gd name="connsiteY17" fmla="*/ 22101 h 157051"/>
                              <a:gd name="connsiteX18" fmla="*/ 555054 w 1055786"/>
                              <a:gd name="connsiteY18" fmla="*/ 78916 h 157051"/>
                              <a:gd name="connsiteX19" fmla="*/ 564039 w 1055786"/>
                              <a:gd name="connsiteY19" fmla="*/ 120718 h 157051"/>
                              <a:gd name="connsiteX20" fmla="*/ 589768 w 1055786"/>
                              <a:gd name="connsiteY20" fmla="*/ 134950 h 157051"/>
                              <a:gd name="connsiteX21" fmla="*/ 614883 w 1055786"/>
                              <a:gd name="connsiteY21" fmla="*/ 122672 h 157051"/>
                              <a:gd name="connsiteX22" fmla="*/ 625152 w 1055786"/>
                              <a:gd name="connsiteY22" fmla="*/ 78135 h 157051"/>
                              <a:gd name="connsiteX23" fmla="*/ 616669 w 1055786"/>
                              <a:gd name="connsiteY23" fmla="*/ 37003 h 157051"/>
                              <a:gd name="connsiteX24" fmla="*/ 590326 w 1055786"/>
                              <a:gd name="connsiteY24" fmla="*/ 22101 h 157051"/>
                              <a:gd name="connsiteX25" fmla="*/ 962024 w 1055786"/>
                              <a:gd name="connsiteY25" fmla="*/ 2344 h 157051"/>
                              <a:gd name="connsiteX26" fmla="*/ 990934 w 1055786"/>
                              <a:gd name="connsiteY26" fmla="*/ 2344 h 157051"/>
                              <a:gd name="connsiteX27" fmla="*/ 990934 w 1055786"/>
                              <a:gd name="connsiteY27" fmla="*/ 129816 h 157051"/>
                              <a:gd name="connsiteX28" fmla="*/ 1055786 w 1055786"/>
                              <a:gd name="connsiteY28" fmla="*/ 129816 h 157051"/>
                              <a:gd name="connsiteX29" fmla="*/ 1055786 w 1055786"/>
                              <a:gd name="connsiteY29" fmla="*/ 154707 h 157051"/>
                              <a:gd name="connsiteX30" fmla="*/ 962024 w 1055786"/>
                              <a:gd name="connsiteY30" fmla="*/ 154707 h 157051"/>
                              <a:gd name="connsiteX31" fmla="*/ 863277 w 1055786"/>
                              <a:gd name="connsiteY31" fmla="*/ 2344 h 157051"/>
                              <a:gd name="connsiteX32" fmla="*/ 897098 w 1055786"/>
                              <a:gd name="connsiteY32" fmla="*/ 2344 h 157051"/>
                              <a:gd name="connsiteX33" fmla="*/ 948221 w 1055786"/>
                              <a:gd name="connsiteY33" fmla="*/ 154707 h 157051"/>
                              <a:gd name="connsiteX34" fmla="*/ 918864 w 1055786"/>
                              <a:gd name="connsiteY34" fmla="*/ 154707 h 157051"/>
                              <a:gd name="connsiteX35" fmla="*/ 906698 w 1055786"/>
                              <a:gd name="connsiteY35" fmla="*/ 118430 h 157051"/>
                              <a:gd name="connsiteX36" fmla="*/ 848096 w 1055786"/>
                              <a:gd name="connsiteY36" fmla="*/ 118430 h 157051"/>
                              <a:gd name="connsiteX37" fmla="*/ 836153 w 1055786"/>
                              <a:gd name="connsiteY37" fmla="*/ 154707 h 157051"/>
                              <a:gd name="connsiteX38" fmla="*/ 812713 w 1055786"/>
                              <a:gd name="connsiteY38" fmla="*/ 154707 h 157051"/>
                              <a:gd name="connsiteX39" fmla="*/ 676274 w 1055786"/>
                              <a:gd name="connsiteY39" fmla="*/ 2344 h 157051"/>
                              <a:gd name="connsiteX40" fmla="*/ 706635 w 1055786"/>
                              <a:gd name="connsiteY40" fmla="*/ 2344 h 157051"/>
                              <a:gd name="connsiteX41" fmla="*/ 759990 w 1055786"/>
                              <a:gd name="connsiteY41" fmla="*/ 92088 h 157051"/>
                              <a:gd name="connsiteX42" fmla="*/ 769701 w 1055786"/>
                              <a:gd name="connsiteY42" fmla="*/ 108496 h 157051"/>
                              <a:gd name="connsiteX43" fmla="*/ 769701 w 1055786"/>
                              <a:gd name="connsiteY43" fmla="*/ 2344 h 157051"/>
                              <a:gd name="connsiteX44" fmla="*/ 791356 w 1055786"/>
                              <a:gd name="connsiteY44" fmla="*/ 2344 h 157051"/>
                              <a:gd name="connsiteX45" fmla="*/ 791356 w 1055786"/>
                              <a:gd name="connsiteY45" fmla="*/ 154707 h 157051"/>
                              <a:gd name="connsiteX46" fmla="*/ 764678 w 1055786"/>
                              <a:gd name="connsiteY46" fmla="*/ 154707 h 157051"/>
                              <a:gd name="connsiteX47" fmla="*/ 706859 w 1055786"/>
                              <a:gd name="connsiteY47" fmla="*/ 57373 h 157051"/>
                              <a:gd name="connsiteX48" fmla="*/ 702505 w 1055786"/>
                              <a:gd name="connsiteY48" fmla="*/ 50118 h 157051"/>
                              <a:gd name="connsiteX49" fmla="*/ 698375 w 1055786"/>
                              <a:gd name="connsiteY49" fmla="*/ 43086 h 157051"/>
                              <a:gd name="connsiteX50" fmla="*/ 698375 w 1055786"/>
                              <a:gd name="connsiteY50" fmla="*/ 154707 h 157051"/>
                              <a:gd name="connsiteX51" fmla="*/ 676274 w 1055786"/>
                              <a:gd name="connsiteY51" fmla="*/ 154707 h 157051"/>
                              <a:gd name="connsiteX52" fmla="*/ 257175 w 1055786"/>
                              <a:gd name="connsiteY52" fmla="*/ 2344 h 157051"/>
                              <a:gd name="connsiteX53" fmla="*/ 323255 w 1055786"/>
                              <a:gd name="connsiteY53" fmla="*/ 2344 h 157051"/>
                              <a:gd name="connsiteX54" fmla="*/ 363774 w 1055786"/>
                              <a:gd name="connsiteY54" fmla="*/ 14790 h 157051"/>
                              <a:gd name="connsiteX55" fmla="*/ 376722 w 1055786"/>
                              <a:gd name="connsiteY55" fmla="*/ 46993 h 157051"/>
                              <a:gd name="connsiteX56" fmla="*/ 349263 w 1055786"/>
                              <a:gd name="connsiteY56" fmla="*/ 87400 h 157051"/>
                              <a:gd name="connsiteX57" fmla="*/ 375940 w 1055786"/>
                              <a:gd name="connsiteY57" fmla="*/ 154707 h 157051"/>
                              <a:gd name="connsiteX58" fmla="*/ 346919 w 1055786"/>
                              <a:gd name="connsiteY58" fmla="*/ 154707 h 157051"/>
                              <a:gd name="connsiteX59" fmla="*/ 323255 w 1055786"/>
                              <a:gd name="connsiteY59" fmla="*/ 92088 h 157051"/>
                              <a:gd name="connsiteX60" fmla="*/ 284634 w 1055786"/>
                              <a:gd name="connsiteY60" fmla="*/ 92088 h 157051"/>
                              <a:gd name="connsiteX61" fmla="*/ 284634 w 1055786"/>
                              <a:gd name="connsiteY61" fmla="*/ 154707 h 157051"/>
                              <a:gd name="connsiteX62" fmla="*/ 257175 w 1055786"/>
                              <a:gd name="connsiteY62" fmla="*/ 154707 h 157051"/>
                              <a:gd name="connsiteX63" fmla="*/ 133349 w 1055786"/>
                              <a:gd name="connsiteY63" fmla="*/ 2344 h 157051"/>
                              <a:gd name="connsiteX64" fmla="*/ 231353 w 1055786"/>
                              <a:gd name="connsiteY64" fmla="*/ 2344 h 157051"/>
                              <a:gd name="connsiteX65" fmla="*/ 231353 w 1055786"/>
                              <a:gd name="connsiteY65" fmla="*/ 25003 h 157051"/>
                              <a:gd name="connsiteX66" fmla="*/ 160808 w 1055786"/>
                              <a:gd name="connsiteY66" fmla="*/ 25003 h 157051"/>
                              <a:gd name="connsiteX67" fmla="*/ 160808 w 1055786"/>
                              <a:gd name="connsiteY67" fmla="*/ 66303 h 157051"/>
                              <a:gd name="connsiteX68" fmla="*/ 217512 w 1055786"/>
                              <a:gd name="connsiteY68" fmla="*/ 66303 h 157051"/>
                              <a:gd name="connsiteX69" fmla="*/ 217512 w 1055786"/>
                              <a:gd name="connsiteY69" fmla="*/ 88404 h 157051"/>
                              <a:gd name="connsiteX70" fmla="*/ 160808 w 1055786"/>
                              <a:gd name="connsiteY70" fmla="*/ 88404 h 157051"/>
                              <a:gd name="connsiteX71" fmla="*/ 160808 w 1055786"/>
                              <a:gd name="connsiteY71" fmla="*/ 131043 h 157051"/>
                              <a:gd name="connsiteX72" fmla="*/ 232357 w 1055786"/>
                              <a:gd name="connsiteY72" fmla="*/ 131043 h 157051"/>
                              <a:gd name="connsiteX73" fmla="*/ 232357 w 1055786"/>
                              <a:gd name="connsiteY73" fmla="*/ 154707 h 157051"/>
                              <a:gd name="connsiteX74" fmla="*/ 133349 w 1055786"/>
                              <a:gd name="connsiteY74" fmla="*/ 154707 h 157051"/>
                              <a:gd name="connsiteX75" fmla="*/ 0 w 1055786"/>
                              <a:gd name="connsiteY75" fmla="*/ 2344 h 157051"/>
                              <a:gd name="connsiteX76" fmla="*/ 62397 w 1055786"/>
                              <a:gd name="connsiteY76" fmla="*/ 2344 h 157051"/>
                              <a:gd name="connsiteX77" fmla="*/ 101966 w 1055786"/>
                              <a:gd name="connsiteY77" fmla="*/ 15795 h 157051"/>
                              <a:gd name="connsiteX78" fmla="*/ 114859 w 1055786"/>
                              <a:gd name="connsiteY78" fmla="*/ 47551 h 157051"/>
                              <a:gd name="connsiteX79" fmla="*/ 100906 w 1055786"/>
                              <a:gd name="connsiteY79" fmla="*/ 81372 h 157051"/>
                              <a:gd name="connsiteX80" fmla="*/ 65522 w 1055786"/>
                              <a:gd name="connsiteY80" fmla="*/ 94320 h 157051"/>
                              <a:gd name="connsiteX81" fmla="*/ 27459 w 1055786"/>
                              <a:gd name="connsiteY81" fmla="*/ 94320 h 157051"/>
                              <a:gd name="connsiteX82" fmla="*/ 27459 w 1055786"/>
                              <a:gd name="connsiteY82" fmla="*/ 154707 h 157051"/>
                              <a:gd name="connsiteX83" fmla="*/ 0 w 1055786"/>
                              <a:gd name="connsiteY83" fmla="*/ 154707 h 157051"/>
                              <a:gd name="connsiteX84" fmla="*/ 590773 w 1055786"/>
                              <a:gd name="connsiteY84" fmla="*/ 0 h 157051"/>
                              <a:gd name="connsiteX85" fmla="*/ 637709 w 1055786"/>
                              <a:gd name="connsiteY85" fmla="*/ 22380 h 157051"/>
                              <a:gd name="connsiteX86" fmla="*/ 654955 w 1055786"/>
                              <a:gd name="connsiteY86" fmla="*/ 78358 h 157051"/>
                              <a:gd name="connsiteX87" fmla="*/ 637040 w 1055786"/>
                              <a:gd name="connsiteY87" fmla="*/ 135341 h 157051"/>
                              <a:gd name="connsiteX88" fmla="*/ 589545 w 1055786"/>
                              <a:gd name="connsiteY88" fmla="*/ 157051 h 157051"/>
                              <a:gd name="connsiteX89" fmla="*/ 542273 w 1055786"/>
                              <a:gd name="connsiteY89" fmla="*/ 134280 h 157051"/>
                              <a:gd name="connsiteX90" fmla="*/ 525363 w 1055786"/>
                              <a:gd name="connsiteY90" fmla="*/ 78023 h 157051"/>
                              <a:gd name="connsiteX91" fmla="*/ 543334 w 1055786"/>
                              <a:gd name="connsiteY91" fmla="*/ 22380 h 157051"/>
                              <a:gd name="connsiteX92" fmla="*/ 590773 w 1055786"/>
                              <a:gd name="connsiteY92" fmla="*/ 0 h 157051"/>
                              <a:gd name="connsiteX93" fmla="*/ 446149 w 1055786"/>
                              <a:gd name="connsiteY93" fmla="*/ 0 h 157051"/>
                              <a:gd name="connsiteX94" fmla="*/ 481254 w 1055786"/>
                              <a:gd name="connsiteY94" fmla="*/ 8595 h 157051"/>
                              <a:gd name="connsiteX95" fmla="*/ 500955 w 1055786"/>
                              <a:gd name="connsiteY95" fmla="*/ 32928 h 157051"/>
                              <a:gd name="connsiteX96" fmla="*/ 474836 w 1055786"/>
                              <a:gd name="connsiteY96" fmla="*/ 39402 h 157051"/>
                              <a:gd name="connsiteX97" fmla="*/ 446707 w 1055786"/>
                              <a:gd name="connsiteY97" fmla="*/ 22101 h 157051"/>
                              <a:gd name="connsiteX98" fmla="*/ 427117 w 1055786"/>
                              <a:gd name="connsiteY98" fmla="*/ 27459 h 157051"/>
                              <a:gd name="connsiteX99" fmla="*/ 420364 w 1055786"/>
                              <a:gd name="connsiteY99" fmla="*/ 41077 h 157051"/>
                              <a:gd name="connsiteX100" fmla="*/ 441572 w 1055786"/>
                              <a:gd name="connsiteY100" fmla="*/ 59383 h 157051"/>
                              <a:gd name="connsiteX101" fmla="*/ 467469 w 1055786"/>
                              <a:gd name="connsiteY101" fmla="*/ 65857 h 157051"/>
                              <a:gd name="connsiteX102" fmla="*/ 499057 w 1055786"/>
                              <a:gd name="connsiteY102" fmla="*/ 83325 h 157051"/>
                              <a:gd name="connsiteX103" fmla="*/ 507094 w 1055786"/>
                              <a:gd name="connsiteY103" fmla="*/ 108831 h 157051"/>
                              <a:gd name="connsiteX104" fmla="*/ 490183 w 1055786"/>
                              <a:gd name="connsiteY104" fmla="*/ 144159 h 157051"/>
                              <a:gd name="connsiteX105" fmla="*/ 446372 w 1055786"/>
                              <a:gd name="connsiteY105" fmla="*/ 157051 h 157051"/>
                              <a:gd name="connsiteX106" fmla="*/ 406691 w 1055786"/>
                              <a:gd name="connsiteY106" fmla="*/ 147563 h 157051"/>
                              <a:gd name="connsiteX107" fmla="*/ 384088 w 1055786"/>
                              <a:gd name="connsiteY107" fmla="*/ 117984 h 157051"/>
                              <a:gd name="connsiteX108" fmla="*/ 410765 w 1055786"/>
                              <a:gd name="connsiteY108" fmla="*/ 112291 h 157051"/>
                              <a:gd name="connsiteX109" fmla="*/ 447600 w 1055786"/>
                              <a:gd name="connsiteY109" fmla="*/ 134950 h 157051"/>
                              <a:gd name="connsiteX110" fmla="*/ 470092 w 1055786"/>
                              <a:gd name="connsiteY110" fmla="*/ 129146 h 157051"/>
                              <a:gd name="connsiteX111" fmla="*/ 477961 w 1055786"/>
                              <a:gd name="connsiteY111" fmla="*/ 114747 h 157051"/>
                              <a:gd name="connsiteX112" fmla="*/ 474389 w 1055786"/>
                              <a:gd name="connsiteY112" fmla="*/ 103194 h 157051"/>
                              <a:gd name="connsiteX113" fmla="*/ 459097 w 1055786"/>
                              <a:gd name="connsiteY113" fmla="*/ 94878 h 157051"/>
                              <a:gd name="connsiteX114" fmla="*/ 429964 w 1055786"/>
                              <a:gd name="connsiteY114" fmla="*/ 87288 h 157051"/>
                              <a:gd name="connsiteX115" fmla="*/ 407863 w 1055786"/>
                              <a:gd name="connsiteY115" fmla="*/ 78414 h 157051"/>
                              <a:gd name="connsiteX116" fmla="*/ 396422 w 1055786"/>
                              <a:gd name="connsiteY116" fmla="*/ 64406 h 157051"/>
                              <a:gd name="connsiteX117" fmla="*/ 392124 w 1055786"/>
                              <a:gd name="connsiteY117" fmla="*/ 45095 h 157051"/>
                              <a:gd name="connsiteX118" fmla="*/ 407305 w 1055786"/>
                              <a:gd name="connsiteY118" fmla="*/ 12334 h 157051"/>
                              <a:gd name="connsiteX119" fmla="*/ 446149 w 1055786"/>
                              <a:gd name="connsiteY119" fmla="*/ 0 h 1570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</a:cxnLst>
                            <a:rect l="l" t="t" r="r" b="b"/>
                            <a:pathLst>
                              <a:path w="1055786" h="157051">
                                <a:moveTo>
                                  <a:pt x="877118" y="28464"/>
                                </a:moveTo>
                                <a:lnTo>
                                  <a:pt x="854905" y="96441"/>
                                </a:lnTo>
                                <a:lnTo>
                                  <a:pt x="899331" y="96441"/>
                                </a:lnTo>
                                <a:close/>
                                <a:moveTo>
                                  <a:pt x="27459" y="25115"/>
                                </a:moveTo>
                                <a:lnTo>
                                  <a:pt x="27459" y="70768"/>
                                </a:lnTo>
                                <a:lnTo>
                                  <a:pt x="59941" y="70768"/>
                                </a:lnTo>
                                <a:cubicBezTo>
                                  <a:pt x="68424" y="70768"/>
                                  <a:pt x="74898" y="68684"/>
                                  <a:pt x="79363" y="64517"/>
                                </a:cubicBezTo>
                                <a:cubicBezTo>
                                  <a:pt x="83828" y="60350"/>
                                  <a:pt x="86060" y="54806"/>
                                  <a:pt x="86060" y="47886"/>
                                </a:cubicBezTo>
                                <a:cubicBezTo>
                                  <a:pt x="86060" y="41635"/>
                                  <a:pt x="83995" y="36277"/>
                                  <a:pt x="79865" y="31812"/>
                                </a:cubicBezTo>
                                <a:cubicBezTo>
                                  <a:pt x="75735" y="27347"/>
                                  <a:pt x="68275" y="25115"/>
                                  <a:pt x="57485" y="25115"/>
                                </a:cubicBezTo>
                                <a:close/>
                                <a:moveTo>
                                  <a:pt x="284634" y="24222"/>
                                </a:moveTo>
                                <a:lnTo>
                                  <a:pt x="284634" y="70098"/>
                                </a:lnTo>
                                <a:lnTo>
                                  <a:pt x="318790" y="70098"/>
                                </a:lnTo>
                                <a:cubicBezTo>
                                  <a:pt x="328687" y="70098"/>
                                  <a:pt x="336054" y="68015"/>
                                  <a:pt x="340891" y="63847"/>
                                </a:cubicBezTo>
                                <a:cubicBezTo>
                                  <a:pt x="345728" y="59680"/>
                                  <a:pt x="348147" y="53950"/>
                                  <a:pt x="348147" y="46658"/>
                                </a:cubicBezTo>
                                <a:cubicBezTo>
                                  <a:pt x="348147" y="39961"/>
                                  <a:pt x="345765" y="34547"/>
                                  <a:pt x="341003" y="30417"/>
                                </a:cubicBezTo>
                                <a:cubicBezTo>
                                  <a:pt x="336240" y="26287"/>
                                  <a:pt x="329580" y="24222"/>
                                  <a:pt x="321023" y="24222"/>
                                </a:cubicBezTo>
                                <a:close/>
                                <a:moveTo>
                                  <a:pt x="590326" y="22101"/>
                                </a:moveTo>
                                <a:cubicBezTo>
                                  <a:pt x="566811" y="22101"/>
                                  <a:pt x="555054" y="41040"/>
                                  <a:pt x="555054" y="78916"/>
                                </a:cubicBezTo>
                                <a:cubicBezTo>
                                  <a:pt x="555054" y="97297"/>
                                  <a:pt x="558049" y="111231"/>
                                  <a:pt x="564039" y="120718"/>
                                </a:cubicBezTo>
                                <a:cubicBezTo>
                                  <a:pt x="570030" y="130206"/>
                                  <a:pt x="578606" y="134950"/>
                                  <a:pt x="589768" y="134950"/>
                                </a:cubicBezTo>
                                <a:cubicBezTo>
                                  <a:pt x="599665" y="134950"/>
                                  <a:pt x="608037" y="130857"/>
                                  <a:pt x="614883" y="122672"/>
                                </a:cubicBezTo>
                                <a:cubicBezTo>
                                  <a:pt x="621729" y="114486"/>
                                  <a:pt x="625152" y="99641"/>
                                  <a:pt x="625152" y="78135"/>
                                </a:cubicBezTo>
                                <a:cubicBezTo>
                                  <a:pt x="625152" y="60648"/>
                                  <a:pt x="622324" y="46937"/>
                                  <a:pt x="616669" y="37003"/>
                                </a:cubicBezTo>
                                <a:cubicBezTo>
                                  <a:pt x="611013" y="27068"/>
                                  <a:pt x="602232" y="22101"/>
                                  <a:pt x="590326" y="22101"/>
                                </a:cubicBezTo>
                                <a:close/>
                                <a:moveTo>
                                  <a:pt x="962024" y="2344"/>
                                </a:moveTo>
                                <a:lnTo>
                                  <a:pt x="990934" y="2344"/>
                                </a:lnTo>
                                <a:lnTo>
                                  <a:pt x="990934" y="129816"/>
                                </a:lnTo>
                                <a:lnTo>
                                  <a:pt x="1055786" y="129816"/>
                                </a:lnTo>
                                <a:lnTo>
                                  <a:pt x="1055786" y="154707"/>
                                </a:lnTo>
                                <a:lnTo>
                                  <a:pt x="962024" y="154707"/>
                                </a:lnTo>
                                <a:close/>
                                <a:moveTo>
                                  <a:pt x="863277" y="2344"/>
                                </a:moveTo>
                                <a:lnTo>
                                  <a:pt x="897098" y="2344"/>
                                </a:lnTo>
                                <a:lnTo>
                                  <a:pt x="948221" y="154707"/>
                                </a:lnTo>
                                <a:lnTo>
                                  <a:pt x="918864" y="154707"/>
                                </a:lnTo>
                                <a:lnTo>
                                  <a:pt x="906698" y="118430"/>
                                </a:lnTo>
                                <a:lnTo>
                                  <a:pt x="848096" y="118430"/>
                                </a:lnTo>
                                <a:lnTo>
                                  <a:pt x="836153" y="154707"/>
                                </a:lnTo>
                                <a:lnTo>
                                  <a:pt x="812713" y="154707"/>
                                </a:lnTo>
                                <a:close/>
                                <a:moveTo>
                                  <a:pt x="676274" y="2344"/>
                                </a:moveTo>
                                <a:lnTo>
                                  <a:pt x="706635" y="2344"/>
                                </a:lnTo>
                                <a:lnTo>
                                  <a:pt x="759990" y="92088"/>
                                </a:lnTo>
                                <a:cubicBezTo>
                                  <a:pt x="760437" y="92832"/>
                                  <a:pt x="763674" y="98301"/>
                                  <a:pt x="769701" y="108496"/>
                                </a:cubicBezTo>
                                <a:lnTo>
                                  <a:pt x="769701" y="2344"/>
                                </a:lnTo>
                                <a:lnTo>
                                  <a:pt x="791356" y="2344"/>
                                </a:lnTo>
                                <a:lnTo>
                                  <a:pt x="791356" y="154707"/>
                                </a:lnTo>
                                <a:lnTo>
                                  <a:pt x="764678" y="154707"/>
                                </a:lnTo>
                                <a:lnTo>
                                  <a:pt x="706859" y="57373"/>
                                </a:lnTo>
                                <a:cubicBezTo>
                                  <a:pt x="705966" y="55885"/>
                                  <a:pt x="704515" y="53467"/>
                                  <a:pt x="702505" y="50118"/>
                                </a:cubicBezTo>
                                <a:cubicBezTo>
                                  <a:pt x="701612" y="48630"/>
                                  <a:pt x="700236" y="46286"/>
                                  <a:pt x="698375" y="43086"/>
                                </a:cubicBezTo>
                                <a:lnTo>
                                  <a:pt x="698375" y="154707"/>
                                </a:lnTo>
                                <a:lnTo>
                                  <a:pt x="676274" y="154707"/>
                                </a:lnTo>
                                <a:close/>
                                <a:moveTo>
                                  <a:pt x="257175" y="2344"/>
                                </a:moveTo>
                                <a:lnTo>
                                  <a:pt x="323255" y="2344"/>
                                </a:lnTo>
                                <a:cubicBezTo>
                                  <a:pt x="341635" y="2344"/>
                                  <a:pt x="355142" y="6493"/>
                                  <a:pt x="363774" y="14790"/>
                                </a:cubicBezTo>
                                <a:cubicBezTo>
                                  <a:pt x="372406" y="23087"/>
                                  <a:pt x="376722" y="33821"/>
                                  <a:pt x="376722" y="46993"/>
                                </a:cubicBezTo>
                                <a:cubicBezTo>
                                  <a:pt x="376722" y="66564"/>
                                  <a:pt x="367569" y="80033"/>
                                  <a:pt x="349263" y="87400"/>
                                </a:cubicBezTo>
                                <a:lnTo>
                                  <a:pt x="375940" y="154707"/>
                                </a:lnTo>
                                <a:lnTo>
                                  <a:pt x="346919" y="154707"/>
                                </a:lnTo>
                                <a:lnTo>
                                  <a:pt x="323255" y="92088"/>
                                </a:lnTo>
                                <a:lnTo>
                                  <a:pt x="284634" y="92088"/>
                                </a:lnTo>
                                <a:lnTo>
                                  <a:pt x="284634" y="154707"/>
                                </a:lnTo>
                                <a:lnTo>
                                  <a:pt x="257175" y="154707"/>
                                </a:lnTo>
                                <a:close/>
                                <a:moveTo>
                                  <a:pt x="133349" y="2344"/>
                                </a:moveTo>
                                <a:lnTo>
                                  <a:pt x="231353" y="2344"/>
                                </a:lnTo>
                                <a:lnTo>
                                  <a:pt x="231353" y="25003"/>
                                </a:lnTo>
                                <a:lnTo>
                                  <a:pt x="160808" y="25003"/>
                                </a:lnTo>
                                <a:lnTo>
                                  <a:pt x="160808" y="66303"/>
                                </a:lnTo>
                                <a:lnTo>
                                  <a:pt x="217512" y="66303"/>
                                </a:lnTo>
                                <a:lnTo>
                                  <a:pt x="217512" y="88404"/>
                                </a:lnTo>
                                <a:lnTo>
                                  <a:pt x="160808" y="88404"/>
                                </a:lnTo>
                                <a:lnTo>
                                  <a:pt x="160808" y="131043"/>
                                </a:lnTo>
                                <a:lnTo>
                                  <a:pt x="232357" y="131043"/>
                                </a:lnTo>
                                <a:lnTo>
                                  <a:pt x="232357" y="154707"/>
                                </a:lnTo>
                                <a:lnTo>
                                  <a:pt x="133349" y="154707"/>
                                </a:lnTo>
                                <a:close/>
                                <a:moveTo>
                                  <a:pt x="0" y="2344"/>
                                </a:moveTo>
                                <a:lnTo>
                                  <a:pt x="62397" y="2344"/>
                                </a:lnTo>
                                <a:cubicBezTo>
                                  <a:pt x="80182" y="2344"/>
                                  <a:pt x="93371" y="6828"/>
                                  <a:pt x="101966" y="15795"/>
                                </a:cubicBezTo>
                                <a:cubicBezTo>
                                  <a:pt x="110561" y="24762"/>
                                  <a:pt x="114859" y="35347"/>
                                  <a:pt x="114859" y="47551"/>
                                </a:cubicBezTo>
                                <a:cubicBezTo>
                                  <a:pt x="114859" y="61466"/>
                                  <a:pt x="110208" y="72740"/>
                                  <a:pt x="100906" y="81372"/>
                                </a:cubicBezTo>
                                <a:cubicBezTo>
                                  <a:pt x="91604" y="90004"/>
                                  <a:pt x="79810" y="94320"/>
                                  <a:pt x="65522" y="94320"/>
                                </a:cubicBezTo>
                                <a:lnTo>
                                  <a:pt x="27459" y="94320"/>
                                </a:lnTo>
                                <a:lnTo>
                                  <a:pt x="27459" y="154707"/>
                                </a:lnTo>
                                <a:lnTo>
                                  <a:pt x="0" y="154707"/>
                                </a:lnTo>
                                <a:close/>
                                <a:moveTo>
                                  <a:pt x="590773" y="0"/>
                                </a:moveTo>
                                <a:cubicBezTo>
                                  <a:pt x="610567" y="0"/>
                                  <a:pt x="626212" y="7460"/>
                                  <a:pt x="637709" y="22380"/>
                                </a:cubicBezTo>
                                <a:cubicBezTo>
                                  <a:pt x="649206" y="37300"/>
                                  <a:pt x="654955" y="55960"/>
                                  <a:pt x="654955" y="78358"/>
                                </a:cubicBezTo>
                                <a:cubicBezTo>
                                  <a:pt x="654955" y="101873"/>
                                  <a:pt x="648983" y="120867"/>
                                  <a:pt x="637040" y="135341"/>
                                </a:cubicBezTo>
                                <a:cubicBezTo>
                                  <a:pt x="625096" y="149814"/>
                                  <a:pt x="609265" y="157051"/>
                                  <a:pt x="589545" y="157051"/>
                                </a:cubicBezTo>
                                <a:cubicBezTo>
                                  <a:pt x="569304" y="157051"/>
                                  <a:pt x="553547" y="149461"/>
                                  <a:pt x="542273" y="134280"/>
                                </a:cubicBezTo>
                                <a:cubicBezTo>
                                  <a:pt x="531000" y="119100"/>
                                  <a:pt x="525363" y="100348"/>
                                  <a:pt x="525363" y="78023"/>
                                </a:cubicBezTo>
                                <a:cubicBezTo>
                                  <a:pt x="525363" y="55848"/>
                                  <a:pt x="531353" y="37300"/>
                                  <a:pt x="543334" y="22380"/>
                                </a:cubicBezTo>
                                <a:cubicBezTo>
                                  <a:pt x="555314" y="7460"/>
                                  <a:pt x="571127" y="0"/>
                                  <a:pt x="590773" y="0"/>
                                </a:cubicBezTo>
                                <a:close/>
                                <a:moveTo>
                                  <a:pt x="446149" y="0"/>
                                </a:moveTo>
                                <a:cubicBezTo>
                                  <a:pt x="459246" y="0"/>
                                  <a:pt x="470947" y="2865"/>
                                  <a:pt x="481254" y="8595"/>
                                </a:cubicBezTo>
                                <a:cubicBezTo>
                                  <a:pt x="491560" y="14325"/>
                                  <a:pt x="498127" y="22436"/>
                                  <a:pt x="500955" y="32928"/>
                                </a:cubicBezTo>
                                <a:lnTo>
                                  <a:pt x="474836" y="39402"/>
                                </a:lnTo>
                                <a:cubicBezTo>
                                  <a:pt x="470817" y="27868"/>
                                  <a:pt x="461441" y="22101"/>
                                  <a:pt x="446707" y="22101"/>
                                </a:cubicBezTo>
                                <a:cubicBezTo>
                                  <a:pt x="438149" y="22101"/>
                                  <a:pt x="431620" y="23887"/>
                                  <a:pt x="427117" y="27459"/>
                                </a:cubicBezTo>
                                <a:cubicBezTo>
                                  <a:pt x="422615" y="31031"/>
                                  <a:pt x="420364" y="35570"/>
                                  <a:pt x="420364" y="41077"/>
                                </a:cubicBezTo>
                                <a:cubicBezTo>
                                  <a:pt x="420364" y="49783"/>
                                  <a:pt x="427434" y="55885"/>
                                  <a:pt x="441572" y="59383"/>
                                </a:cubicBezTo>
                                <a:lnTo>
                                  <a:pt x="467469" y="65857"/>
                                </a:lnTo>
                                <a:cubicBezTo>
                                  <a:pt x="483170" y="69801"/>
                                  <a:pt x="493700" y="75624"/>
                                  <a:pt x="499057" y="83325"/>
                                </a:cubicBezTo>
                                <a:cubicBezTo>
                                  <a:pt x="504415" y="91027"/>
                                  <a:pt x="507094" y="99529"/>
                                  <a:pt x="507094" y="108831"/>
                                </a:cubicBezTo>
                                <a:cubicBezTo>
                                  <a:pt x="507094" y="123788"/>
                                  <a:pt x="501457" y="135564"/>
                                  <a:pt x="490183" y="144159"/>
                                </a:cubicBezTo>
                                <a:cubicBezTo>
                                  <a:pt x="478910" y="152754"/>
                                  <a:pt x="464306" y="157051"/>
                                  <a:pt x="446372" y="157051"/>
                                </a:cubicBezTo>
                                <a:cubicBezTo>
                                  <a:pt x="431266" y="157051"/>
                                  <a:pt x="418039" y="153889"/>
                                  <a:pt x="406691" y="147563"/>
                                </a:cubicBezTo>
                                <a:cubicBezTo>
                                  <a:pt x="395343" y="141238"/>
                                  <a:pt x="387808" y="131378"/>
                                  <a:pt x="384088" y="117984"/>
                                </a:cubicBezTo>
                                <a:lnTo>
                                  <a:pt x="410765" y="112291"/>
                                </a:lnTo>
                                <a:cubicBezTo>
                                  <a:pt x="413965" y="127397"/>
                                  <a:pt x="426243" y="134950"/>
                                  <a:pt x="447600" y="134950"/>
                                </a:cubicBezTo>
                                <a:cubicBezTo>
                                  <a:pt x="457348" y="134950"/>
                                  <a:pt x="464845" y="133015"/>
                                  <a:pt x="470092" y="129146"/>
                                </a:cubicBezTo>
                                <a:cubicBezTo>
                                  <a:pt x="475338" y="125276"/>
                                  <a:pt x="477961" y="120477"/>
                                  <a:pt x="477961" y="114747"/>
                                </a:cubicBezTo>
                                <a:cubicBezTo>
                                  <a:pt x="477961" y="110580"/>
                                  <a:pt x="476770" y="106729"/>
                                  <a:pt x="474389" y="103194"/>
                                </a:cubicBezTo>
                                <a:cubicBezTo>
                                  <a:pt x="472008" y="99659"/>
                                  <a:pt x="466910" y="96887"/>
                                  <a:pt x="459097" y="94878"/>
                                </a:cubicBezTo>
                                <a:lnTo>
                                  <a:pt x="429964" y="87288"/>
                                </a:lnTo>
                                <a:cubicBezTo>
                                  <a:pt x="419992" y="84683"/>
                                  <a:pt x="412625" y="81725"/>
                                  <a:pt x="407863" y="78414"/>
                                </a:cubicBezTo>
                                <a:cubicBezTo>
                                  <a:pt x="403100" y="75103"/>
                                  <a:pt x="399287" y="70433"/>
                                  <a:pt x="396422" y="64406"/>
                                </a:cubicBezTo>
                                <a:cubicBezTo>
                                  <a:pt x="393557" y="58378"/>
                                  <a:pt x="392124" y="51941"/>
                                  <a:pt x="392124" y="45095"/>
                                </a:cubicBezTo>
                                <a:cubicBezTo>
                                  <a:pt x="392124" y="31477"/>
                                  <a:pt x="397184" y="20557"/>
                                  <a:pt x="407305" y="12334"/>
                                </a:cubicBezTo>
                                <a:cubicBezTo>
                                  <a:pt x="417425" y="4112"/>
                                  <a:pt x="430373" y="0"/>
                                  <a:pt x="44614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2" name="文本框 130"/>
                        <wps:cNvSpPr txBox="1"/>
                        <wps:spPr>
                          <a:xfrm>
                            <a:off x="1143000" y="0"/>
                            <a:ext cx="813382" cy="157051"/>
                          </a:xfrm>
                          <a:custGeom>
                            <a:avLst/>
                            <a:gdLst>
                              <a:gd name="connsiteX0" fmla="*/ 27459 w 813382"/>
                              <a:gd name="connsiteY0" fmla="*/ 24222 h 157051"/>
                              <a:gd name="connsiteX1" fmla="*/ 27459 w 813382"/>
                              <a:gd name="connsiteY1" fmla="*/ 70098 h 157051"/>
                              <a:gd name="connsiteX2" fmla="*/ 61615 w 813382"/>
                              <a:gd name="connsiteY2" fmla="*/ 70098 h 157051"/>
                              <a:gd name="connsiteX3" fmla="*/ 83716 w 813382"/>
                              <a:gd name="connsiteY3" fmla="*/ 63847 h 157051"/>
                              <a:gd name="connsiteX4" fmla="*/ 90972 w 813382"/>
                              <a:gd name="connsiteY4" fmla="*/ 46658 h 157051"/>
                              <a:gd name="connsiteX5" fmla="*/ 83828 w 813382"/>
                              <a:gd name="connsiteY5" fmla="*/ 30417 h 157051"/>
                              <a:gd name="connsiteX6" fmla="*/ 63848 w 813382"/>
                              <a:gd name="connsiteY6" fmla="*/ 24222 h 157051"/>
                              <a:gd name="connsiteX7" fmla="*/ 714374 w 813382"/>
                              <a:gd name="connsiteY7" fmla="*/ 2344 h 157051"/>
                              <a:gd name="connsiteX8" fmla="*/ 812378 w 813382"/>
                              <a:gd name="connsiteY8" fmla="*/ 2344 h 157051"/>
                              <a:gd name="connsiteX9" fmla="*/ 812378 w 813382"/>
                              <a:gd name="connsiteY9" fmla="*/ 25003 h 157051"/>
                              <a:gd name="connsiteX10" fmla="*/ 741833 w 813382"/>
                              <a:gd name="connsiteY10" fmla="*/ 25003 h 157051"/>
                              <a:gd name="connsiteX11" fmla="*/ 741833 w 813382"/>
                              <a:gd name="connsiteY11" fmla="*/ 66303 h 157051"/>
                              <a:gd name="connsiteX12" fmla="*/ 798536 w 813382"/>
                              <a:gd name="connsiteY12" fmla="*/ 66303 h 157051"/>
                              <a:gd name="connsiteX13" fmla="*/ 798536 w 813382"/>
                              <a:gd name="connsiteY13" fmla="*/ 88404 h 157051"/>
                              <a:gd name="connsiteX14" fmla="*/ 741833 w 813382"/>
                              <a:gd name="connsiteY14" fmla="*/ 88404 h 157051"/>
                              <a:gd name="connsiteX15" fmla="*/ 741833 w 813382"/>
                              <a:gd name="connsiteY15" fmla="*/ 131043 h 157051"/>
                              <a:gd name="connsiteX16" fmla="*/ 813382 w 813382"/>
                              <a:gd name="connsiteY16" fmla="*/ 131043 h 157051"/>
                              <a:gd name="connsiteX17" fmla="*/ 813382 w 813382"/>
                              <a:gd name="connsiteY17" fmla="*/ 154707 h 157051"/>
                              <a:gd name="connsiteX18" fmla="*/ 714374 w 813382"/>
                              <a:gd name="connsiteY18" fmla="*/ 154707 h 157051"/>
                              <a:gd name="connsiteX19" fmla="*/ 533400 w 813382"/>
                              <a:gd name="connsiteY19" fmla="*/ 2344 h 157051"/>
                              <a:gd name="connsiteX20" fmla="*/ 576375 w 813382"/>
                              <a:gd name="connsiteY20" fmla="*/ 2344 h 157051"/>
                              <a:gd name="connsiteX21" fmla="*/ 608298 w 813382"/>
                              <a:gd name="connsiteY21" fmla="*/ 100459 h 157051"/>
                              <a:gd name="connsiteX22" fmla="*/ 639664 w 813382"/>
                              <a:gd name="connsiteY22" fmla="*/ 2344 h 157051"/>
                              <a:gd name="connsiteX23" fmla="*/ 682861 w 813382"/>
                              <a:gd name="connsiteY23" fmla="*/ 2344 h 157051"/>
                              <a:gd name="connsiteX24" fmla="*/ 682861 w 813382"/>
                              <a:gd name="connsiteY24" fmla="*/ 154707 h 157051"/>
                              <a:gd name="connsiteX25" fmla="*/ 654844 w 813382"/>
                              <a:gd name="connsiteY25" fmla="*/ 154707 h 157051"/>
                              <a:gd name="connsiteX26" fmla="*/ 654844 w 813382"/>
                              <a:gd name="connsiteY26" fmla="*/ 21320 h 157051"/>
                              <a:gd name="connsiteX27" fmla="*/ 612651 w 813382"/>
                              <a:gd name="connsiteY27" fmla="*/ 154707 h 157051"/>
                              <a:gd name="connsiteX28" fmla="*/ 598252 w 813382"/>
                              <a:gd name="connsiteY28" fmla="*/ 154707 h 157051"/>
                              <a:gd name="connsiteX29" fmla="*/ 555836 w 813382"/>
                              <a:gd name="connsiteY29" fmla="*/ 21320 h 157051"/>
                              <a:gd name="connsiteX30" fmla="*/ 555836 w 813382"/>
                              <a:gd name="connsiteY30" fmla="*/ 154707 h 157051"/>
                              <a:gd name="connsiteX31" fmla="*/ 533400 w 813382"/>
                              <a:gd name="connsiteY31" fmla="*/ 154707 h 157051"/>
                              <a:gd name="connsiteX32" fmla="*/ 398598 w 813382"/>
                              <a:gd name="connsiteY32" fmla="*/ 2344 h 157051"/>
                              <a:gd name="connsiteX33" fmla="*/ 426615 w 813382"/>
                              <a:gd name="connsiteY33" fmla="*/ 2344 h 157051"/>
                              <a:gd name="connsiteX34" fmla="*/ 426615 w 813382"/>
                              <a:gd name="connsiteY34" fmla="*/ 100236 h 157051"/>
                              <a:gd name="connsiteX35" fmla="*/ 435043 w 813382"/>
                              <a:gd name="connsiteY35" fmla="*/ 126634 h 157051"/>
                              <a:gd name="connsiteX36" fmla="*/ 454632 w 813382"/>
                              <a:gd name="connsiteY36" fmla="*/ 132941 h 157051"/>
                              <a:gd name="connsiteX37" fmla="*/ 475170 w 813382"/>
                              <a:gd name="connsiteY37" fmla="*/ 126188 h 157051"/>
                              <a:gd name="connsiteX38" fmla="*/ 482872 w 813382"/>
                              <a:gd name="connsiteY38" fmla="*/ 100236 h 157051"/>
                              <a:gd name="connsiteX39" fmla="*/ 482872 w 813382"/>
                              <a:gd name="connsiteY39" fmla="*/ 2344 h 157051"/>
                              <a:gd name="connsiteX40" fmla="*/ 504638 w 813382"/>
                              <a:gd name="connsiteY40" fmla="*/ 2344 h 157051"/>
                              <a:gd name="connsiteX41" fmla="*/ 504638 w 813382"/>
                              <a:gd name="connsiteY41" fmla="*/ 100236 h 157051"/>
                              <a:gd name="connsiteX42" fmla="*/ 500174 w 813382"/>
                              <a:gd name="connsiteY42" fmla="*/ 130820 h 157051"/>
                              <a:gd name="connsiteX43" fmla="*/ 482928 w 813382"/>
                              <a:gd name="connsiteY43" fmla="*/ 149293 h 157051"/>
                              <a:gd name="connsiteX44" fmla="*/ 451730 w 813382"/>
                              <a:gd name="connsiteY44" fmla="*/ 157051 h 157051"/>
                              <a:gd name="connsiteX45" fmla="*/ 421090 w 813382"/>
                              <a:gd name="connsiteY45" fmla="*/ 150354 h 157051"/>
                              <a:gd name="connsiteX46" fmla="*/ 403845 w 813382"/>
                              <a:gd name="connsiteY46" fmla="*/ 131992 h 157051"/>
                              <a:gd name="connsiteX47" fmla="*/ 398598 w 813382"/>
                              <a:gd name="connsiteY47" fmla="*/ 102245 h 157051"/>
                              <a:gd name="connsiteX48" fmla="*/ 142874 w 813382"/>
                              <a:gd name="connsiteY48" fmla="*/ 2344 h 157051"/>
                              <a:gd name="connsiteX49" fmla="*/ 240878 w 813382"/>
                              <a:gd name="connsiteY49" fmla="*/ 2344 h 157051"/>
                              <a:gd name="connsiteX50" fmla="*/ 240878 w 813382"/>
                              <a:gd name="connsiteY50" fmla="*/ 25003 h 157051"/>
                              <a:gd name="connsiteX51" fmla="*/ 170333 w 813382"/>
                              <a:gd name="connsiteY51" fmla="*/ 25003 h 157051"/>
                              <a:gd name="connsiteX52" fmla="*/ 170333 w 813382"/>
                              <a:gd name="connsiteY52" fmla="*/ 66303 h 157051"/>
                              <a:gd name="connsiteX53" fmla="*/ 227037 w 813382"/>
                              <a:gd name="connsiteY53" fmla="*/ 66303 h 157051"/>
                              <a:gd name="connsiteX54" fmla="*/ 227037 w 813382"/>
                              <a:gd name="connsiteY54" fmla="*/ 88404 h 157051"/>
                              <a:gd name="connsiteX55" fmla="*/ 170333 w 813382"/>
                              <a:gd name="connsiteY55" fmla="*/ 88404 h 157051"/>
                              <a:gd name="connsiteX56" fmla="*/ 170333 w 813382"/>
                              <a:gd name="connsiteY56" fmla="*/ 131043 h 157051"/>
                              <a:gd name="connsiteX57" fmla="*/ 241882 w 813382"/>
                              <a:gd name="connsiteY57" fmla="*/ 131043 h 157051"/>
                              <a:gd name="connsiteX58" fmla="*/ 241882 w 813382"/>
                              <a:gd name="connsiteY58" fmla="*/ 154707 h 157051"/>
                              <a:gd name="connsiteX59" fmla="*/ 142874 w 813382"/>
                              <a:gd name="connsiteY59" fmla="*/ 154707 h 157051"/>
                              <a:gd name="connsiteX60" fmla="*/ 0 w 813382"/>
                              <a:gd name="connsiteY60" fmla="*/ 2344 h 157051"/>
                              <a:gd name="connsiteX61" fmla="*/ 66080 w 813382"/>
                              <a:gd name="connsiteY61" fmla="*/ 2344 h 157051"/>
                              <a:gd name="connsiteX62" fmla="*/ 106599 w 813382"/>
                              <a:gd name="connsiteY62" fmla="*/ 14790 h 157051"/>
                              <a:gd name="connsiteX63" fmla="*/ 119547 w 813382"/>
                              <a:gd name="connsiteY63" fmla="*/ 46993 h 157051"/>
                              <a:gd name="connsiteX64" fmla="*/ 92088 w 813382"/>
                              <a:gd name="connsiteY64" fmla="*/ 87400 h 157051"/>
                              <a:gd name="connsiteX65" fmla="*/ 118765 w 813382"/>
                              <a:gd name="connsiteY65" fmla="*/ 154707 h 157051"/>
                              <a:gd name="connsiteX66" fmla="*/ 89744 w 813382"/>
                              <a:gd name="connsiteY66" fmla="*/ 154707 h 157051"/>
                              <a:gd name="connsiteX67" fmla="*/ 66080 w 813382"/>
                              <a:gd name="connsiteY67" fmla="*/ 92088 h 157051"/>
                              <a:gd name="connsiteX68" fmla="*/ 27459 w 813382"/>
                              <a:gd name="connsiteY68" fmla="*/ 92088 h 157051"/>
                              <a:gd name="connsiteX69" fmla="*/ 27459 w 813382"/>
                              <a:gd name="connsiteY69" fmla="*/ 154707 h 157051"/>
                              <a:gd name="connsiteX70" fmla="*/ 0 w 813382"/>
                              <a:gd name="connsiteY70" fmla="*/ 154707 h 157051"/>
                              <a:gd name="connsiteX71" fmla="*/ 312799 w 813382"/>
                              <a:gd name="connsiteY71" fmla="*/ 0 h 157051"/>
                              <a:gd name="connsiteX72" fmla="*/ 347904 w 813382"/>
                              <a:gd name="connsiteY72" fmla="*/ 8595 h 157051"/>
                              <a:gd name="connsiteX73" fmla="*/ 367605 w 813382"/>
                              <a:gd name="connsiteY73" fmla="*/ 32928 h 157051"/>
                              <a:gd name="connsiteX74" fmla="*/ 341486 w 813382"/>
                              <a:gd name="connsiteY74" fmla="*/ 39402 h 157051"/>
                              <a:gd name="connsiteX75" fmla="*/ 313357 w 813382"/>
                              <a:gd name="connsiteY75" fmla="*/ 22101 h 157051"/>
                              <a:gd name="connsiteX76" fmla="*/ 293768 w 813382"/>
                              <a:gd name="connsiteY76" fmla="*/ 27459 h 157051"/>
                              <a:gd name="connsiteX77" fmla="*/ 287014 w 813382"/>
                              <a:gd name="connsiteY77" fmla="*/ 41077 h 157051"/>
                              <a:gd name="connsiteX78" fmla="*/ 308222 w 813382"/>
                              <a:gd name="connsiteY78" fmla="*/ 59383 h 157051"/>
                              <a:gd name="connsiteX79" fmla="*/ 334119 w 813382"/>
                              <a:gd name="connsiteY79" fmla="*/ 65857 h 157051"/>
                              <a:gd name="connsiteX80" fmla="*/ 365707 w 813382"/>
                              <a:gd name="connsiteY80" fmla="*/ 83325 h 157051"/>
                              <a:gd name="connsiteX81" fmla="*/ 373744 w 813382"/>
                              <a:gd name="connsiteY81" fmla="*/ 108831 h 157051"/>
                              <a:gd name="connsiteX82" fmla="*/ 356833 w 813382"/>
                              <a:gd name="connsiteY82" fmla="*/ 144159 h 157051"/>
                              <a:gd name="connsiteX83" fmla="*/ 313022 w 813382"/>
                              <a:gd name="connsiteY83" fmla="*/ 157051 h 157051"/>
                              <a:gd name="connsiteX84" fmla="*/ 273341 w 813382"/>
                              <a:gd name="connsiteY84" fmla="*/ 147563 h 157051"/>
                              <a:gd name="connsiteX85" fmla="*/ 250738 w 813382"/>
                              <a:gd name="connsiteY85" fmla="*/ 117984 h 157051"/>
                              <a:gd name="connsiteX86" fmla="*/ 277415 w 813382"/>
                              <a:gd name="connsiteY86" fmla="*/ 112291 h 157051"/>
                              <a:gd name="connsiteX87" fmla="*/ 314250 w 813382"/>
                              <a:gd name="connsiteY87" fmla="*/ 134950 h 157051"/>
                              <a:gd name="connsiteX88" fmla="*/ 336742 w 813382"/>
                              <a:gd name="connsiteY88" fmla="*/ 129146 h 157051"/>
                              <a:gd name="connsiteX89" fmla="*/ 344611 w 813382"/>
                              <a:gd name="connsiteY89" fmla="*/ 114747 h 157051"/>
                              <a:gd name="connsiteX90" fmla="*/ 341039 w 813382"/>
                              <a:gd name="connsiteY90" fmla="*/ 103194 h 157051"/>
                              <a:gd name="connsiteX91" fmla="*/ 325747 w 813382"/>
                              <a:gd name="connsiteY91" fmla="*/ 94878 h 157051"/>
                              <a:gd name="connsiteX92" fmla="*/ 296614 w 813382"/>
                              <a:gd name="connsiteY92" fmla="*/ 87288 h 157051"/>
                              <a:gd name="connsiteX93" fmla="*/ 274513 w 813382"/>
                              <a:gd name="connsiteY93" fmla="*/ 78414 h 157051"/>
                              <a:gd name="connsiteX94" fmla="*/ 263072 w 813382"/>
                              <a:gd name="connsiteY94" fmla="*/ 64406 h 157051"/>
                              <a:gd name="connsiteX95" fmla="*/ 258774 w 813382"/>
                              <a:gd name="connsiteY95" fmla="*/ 45095 h 157051"/>
                              <a:gd name="connsiteX96" fmla="*/ 273955 w 813382"/>
                              <a:gd name="connsiteY96" fmla="*/ 12334 h 157051"/>
                              <a:gd name="connsiteX97" fmla="*/ 312799 w 813382"/>
                              <a:gd name="connsiteY97" fmla="*/ 0 h 1570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</a:cxnLst>
                            <a:rect l="l" t="t" r="r" b="b"/>
                            <a:pathLst>
                              <a:path w="813382" h="157051">
                                <a:moveTo>
                                  <a:pt x="27459" y="24222"/>
                                </a:moveTo>
                                <a:lnTo>
                                  <a:pt x="27459" y="70098"/>
                                </a:lnTo>
                                <a:lnTo>
                                  <a:pt x="61615" y="70098"/>
                                </a:lnTo>
                                <a:cubicBezTo>
                                  <a:pt x="71512" y="70098"/>
                                  <a:pt x="78879" y="68015"/>
                                  <a:pt x="83716" y="63847"/>
                                </a:cubicBezTo>
                                <a:cubicBezTo>
                                  <a:pt x="88553" y="59680"/>
                                  <a:pt x="90972" y="53950"/>
                                  <a:pt x="90972" y="46658"/>
                                </a:cubicBezTo>
                                <a:cubicBezTo>
                                  <a:pt x="90972" y="39961"/>
                                  <a:pt x="88590" y="34547"/>
                                  <a:pt x="83828" y="30417"/>
                                </a:cubicBezTo>
                                <a:cubicBezTo>
                                  <a:pt x="79065" y="26287"/>
                                  <a:pt x="72405" y="24222"/>
                                  <a:pt x="63848" y="24222"/>
                                </a:cubicBezTo>
                                <a:close/>
                                <a:moveTo>
                                  <a:pt x="714374" y="2344"/>
                                </a:moveTo>
                                <a:lnTo>
                                  <a:pt x="812378" y="2344"/>
                                </a:lnTo>
                                <a:lnTo>
                                  <a:pt x="812378" y="25003"/>
                                </a:lnTo>
                                <a:lnTo>
                                  <a:pt x="741833" y="25003"/>
                                </a:lnTo>
                                <a:lnTo>
                                  <a:pt x="741833" y="66303"/>
                                </a:lnTo>
                                <a:lnTo>
                                  <a:pt x="798536" y="66303"/>
                                </a:lnTo>
                                <a:lnTo>
                                  <a:pt x="798536" y="88404"/>
                                </a:lnTo>
                                <a:lnTo>
                                  <a:pt x="741833" y="88404"/>
                                </a:lnTo>
                                <a:lnTo>
                                  <a:pt x="741833" y="131043"/>
                                </a:lnTo>
                                <a:lnTo>
                                  <a:pt x="813382" y="131043"/>
                                </a:lnTo>
                                <a:lnTo>
                                  <a:pt x="813382" y="154707"/>
                                </a:lnTo>
                                <a:lnTo>
                                  <a:pt x="714374" y="154707"/>
                                </a:lnTo>
                                <a:close/>
                                <a:moveTo>
                                  <a:pt x="533400" y="2344"/>
                                </a:moveTo>
                                <a:lnTo>
                                  <a:pt x="576375" y="2344"/>
                                </a:lnTo>
                                <a:lnTo>
                                  <a:pt x="608298" y="100459"/>
                                </a:lnTo>
                                <a:lnTo>
                                  <a:pt x="639664" y="2344"/>
                                </a:lnTo>
                                <a:lnTo>
                                  <a:pt x="682861" y="2344"/>
                                </a:lnTo>
                                <a:lnTo>
                                  <a:pt x="682861" y="154707"/>
                                </a:lnTo>
                                <a:lnTo>
                                  <a:pt x="654844" y="154707"/>
                                </a:lnTo>
                                <a:lnTo>
                                  <a:pt x="654844" y="21320"/>
                                </a:lnTo>
                                <a:lnTo>
                                  <a:pt x="612651" y="154707"/>
                                </a:lnTo>
                                <a:lnTo>
                                  <a:pt x="598252" y="154707"/>
                                </a:lnTo>
                                <a:lnTo>
                                  <a:pt x="555836" y="21320"/>
                                </a:lnTo>
                                <a:lnTo>
                                  <a:pt x="555836" y="154707"/>
                                </a:lnTo>
                                <a:lnTo>
                                  <a:pt x="533400" y="154707"/>
                                </a:lnTo>
                                <a:close/>
                                <a:moveTo>
                                  <a:pt x="398598" y="2344"/>
                                </a:moveTo>
                                <a:lnTo>
                                  <a:pt x="426615" y="2344"/>
                                </a:lnTo>
                                <a:lnTo>
                                  <a:pt x="426615" y="100236"/>
                                </a:lnTo>
                                <a:cubicBezTo>
                                  <a:pt x="426615" y="113631"/>
                                  <a:pt x="429424" y="122430"/>
                                  <a:pt x="435043" y="126634"/>
                                </a:cubicBezTo>
                                <a:cubicBezTo>
                                  <a:pt x="440661" y="130839"/>
                                  <a:pt x="447191" y="132941"/>
                                  <a:pt x="454632" y="132941"/>
                                </a:cubicBezTo>
                                <a:cubicBezTo>
                                  <a:pt x="463190" y="132941"/>
                                  <a:pt x="470036" y="130690"/>
                                  <a:pt x="475170" y="126188"/>
                                </a:cubicBezTo>
                                <a:cubicBezTo>
                                  <a:pt x="480305" y="121686"/>
                                  <a:pt x="482872" y="113035"/>
                                  <a:pt x="482872" y="100236"/>
                                </a:cubicBezTo>
                                <a:lnTo>
                                  <a:pt x="482872" y="2344"/>
                                </a:lnTo>
                                <a:lnTo>
                                  <a:pt x="504638" y="2344"/>
                                </a:lnTo>
                                <a:lnTo>
                                  <a:pt x="504638" y="100236"/>
                                </a:lnTo>
                                <a:cubicBezTo>
                                  <a:pt x="504638" y="113482"/>
                                  <a:pt x="503150" y="123676"/>
                                  <a:pt x="500174" y="130820"/>
                                </a:cubicBezTo>
                                <a:cubicBezTo>
                                  <a:pt x="497197" y="137964"/>
                                  <a:pt x="491448" y="144122"/>
                                  <a:pt x="482928" y="149293"/>
                                </a:cubicBezTo>
                                <a:cubicBezTo>
                                  <a:pt x="474408" y="154465"/>
                                  <a:pt x="464008" y="157051"/>
                                  <a:pt x="451730" y="157051"/>
                                </a:cubicBezTo>
                                <a:cubicBezTo>
                                  <a:pt x="439303" y="157051"/>
                                  <a:pt x="429089" y="154819"/>
                                  <a:pt x="421090" y="150354"/>
                                </a:cubicBezTo>
                                <a:cubicBezTo>
                                  <a:pt x="413090" y="145889"/>
                                  <a:pt x="407342" y="139768"/>
                                  <a:pt x="403845" y="131992"/>
                                </a:cubicBezTo>
                                <a:cubicBezTo>
                                  <a:pt x="400347" y="124216"/>
                                  <a:pt x="398598" y="114300"/>
                                  <a:pt x="398598" y="102245"/>
                                </a:cubicBezTo>
                                <a:close/>
                                <a:moveTo>
                                  <a:pt x="142874" y="2344"/>
                                </a:moveTo>
                                <a:lnTo>
                                  <a:pt x="240878" y="2344"/>
                                </a:lnTo>
                                <a:lnTo>
                                  <a:pt x="240878" y="25003"/>
                                </a:lnTo>
                                <a:lnTo>
                                  <a:pt x="170333" y="25003"/>
                                </a:lnTo>
                                <a:lnTo>
                                  <a:pt x="170333" y="66303"/>
                                </a:lnTo>
                                <a:lnTo>
                                  <a:pt x="227037" y="66303"/>
                                </a:lnTo>
                                <a:lnTo>
                                  <a:pt x="227037" y="88404"/>
                                </a:lnTo>
                                <a:lnTo>
                                  <a:pt x="170333" y="88404"/>
                                </a:lnTo>
                                <a:lnTo>
                                  <a:pt x="170333" y="131043"/>
                                </a:lnTo>
                                <a:lnTo>
                                  <a:pt x="241882" y="131043"/>
                                </a:lnTo>
                                <a:lnTo>
                                  <a:pt x="241882" y="154707"/>
                                </a:lnTo>
                                <a:lnTo>
                                  <a:pt x="142874" y="154707"/>
                                </a:lnTo>
                                <a:close/>
                                <a:moveTo>
                                  <a:pt x="0" y="2344"/>
                                </a:moveTo>
                                <a:lnTo>
                                  <a:pt x="66080" y="2344"/>
                                </a:lnTo>
                                <a:cubicBezTo>
                                  <a:pt x="84460" y="2344"/>
                                  <a:pt x="97967" y="6493"/>
                                  <a:pt x="106599" y="14790"/>
                                </a:cubicBezTo>
                                <a:cubicBezTo>
                                  <a:pt x="115231" y="23087"/>
                                  <a:pt x="119547" y="33821"/>
                                  <a:pt x="119547" y="46993"/>
                                </a:cubicBezTo>
                                <a:cubicBezTo>
                                  <a:pt x="119547" y="66564"/>
                                  <a:pt x="110394" y="80033"/>
                                  <a:pt x="92088" y="87400"/>
                                </a:cubicBezTo>
                                <a:lnTo>
                                  <a:pt x="118765" y="154707"/>
                                </a:lnTo>
                                <a:lnTo>
                                  <a:pt x="89744" y="154707"/>
                                </a:lnTo>
                                <a:lnTo>
                                  <a:pt x="66080" y="92088"/>
                                </a:lnTo>
                                <a:lnTo>
                                  <a:pt x="27459" y="92088"/>
                                </a:lnTo>
                                <a:lnTo>
                                  <a:pt x="27459" y="154707"/>
                                </a:lnTo>
                                <a:lnTo>
                                  <a:pt x="0" y="154707"/>
                                </a:lnTo>
                                <a:close/>
                                <a:moveTo>
                                  <a:pt x="312799" y="0"/>
                                </a:moveTo>
                                <a:cubicBezTo>
                                  <a:pt x="325896" y="0"/>
                                  <a:pt x="337597" y="2865"/>
                                  <a:pt x="347904" y="8595"/>
                                </a:cubicBezTo>
                                <a:cubicBezTo>
                                  <a:pt x="358210" y="14325"/>
                                  <a:pt x="364777" y="22436"/>
                                  <a:pt x="367605" y="32928"/>
                                </a:cubicBezTo>
                                <a:lnTo>
                                  <a:pt x="341486" y="39402"/>
                                </a:lnTo>
                                <a:cubicBezTo>
                                  <a:pt x="337467" y="27868"/>
                                  <a:pt x="328091" y="22101"/>
                                  <a:pt x="313357" y="22101"/>
                                </a:cubicBezTo>
                                <a:cubicBezTo>
                                  <a:pt x="304799" y="22101"/>
                                  <a:pt x="298270" y="23887"/>
                                  <a:pt x="293768" y="27459"/>
                                </a:cubicBezTo>
                                <a:cubicBezTo>
                                  <a:pt x="289265" y="31031"/>
                                  <a:pt x="287014" y="35570"/>
                                  <a:pt x="287014" y="41077"/>
                                </a:cubicBezTo>
                                <a:cubicBezTo>
                                  <a:pt x="287014" y="49783"/>
                                  <a:pt x="294084" y="55885"/>
                                  <a:pt x="308222" y="59383"/>
                                </a:cubicBezTo>
                                <a:lnTo>
                                  <a:pt x="334119" y="65857"/>
                                </a:lnTo>
                                <a:cubicBezTo>
                                  <a:pt x="349820" y="69801"/>
                                  <a:pt x="360350" y="75624"/>
                                  <a:pt x="365707" y="83325"/>
                                </a:cubicBezTo>
                                <a:cubicBezTo>
                                  <a:pt x="371065" y="91027"/>
                                  <a:pt x="373744" y="99529"/>
                                  <a:pt x="373744" y="108831"/>
                                </a:cubicBezTo>
                                <a:cubicBezTo>
                                  <a:pt x="373744" y="123788"/>
                                  <a:pt x="368107" y="135564"/>
                                  <a:pt x="356833" y="144159"/>
                                </a:cubicBezTo>
                                <a:cubicBezTo>
                                  <a:pt x="345560" y="152754"/>
                                  <a:pt x="330956" y="157051"/>
                                  <a:pt x="313022" y="157051"/>
                                </a:cubicBezTo>
                                <a:cubicBezTo>
                                  <a:pt x="297916" y="157051"/>
                                  <a:pt x="284689" y="153889"/>
                                  <a:pt x="273341" y="147563"/>
                                </a:cubicBezTo>
                                <a:cubicBezTo>
                                  <a:pt x="261993" y="141238"/>
                                  <a:pt x="254458" y="131378"/>
                                  <a:pt x="250738" y="117984"/>
                                </a:cubicBezTo>
                                <a:lnTo>
                                  <a:pt x="277415" y="112291"/>
                                </a:lnTo>
                                <a:cubicBezTo>
                                  <a:pt x="280615" y="127397"/>
                                  <a:pt x="292893" y="134950"/>
                                  <a:pt x="314250" y="134950"/>
                                </a:cubicBezTo>
                                <a:cubicBezTo>
                                  <a:pt x="323998" y="134950"/>
                                  <a:pt x="331495" y="133015"/>
                                  <a:pt x="336742" y="129146"/>
                                </a:cubicBezTo>
                                <a:cubicBezTo>
                                  <a:pt x="341988" y="125276"/>
                                  <a:pt x="344611" y="120477"/>
                                  <a:pt x="344611" y="114747"/>
                                </a:cubicBezTo>
                                <a:cubicBezTo>
                                  <a:pt x="344611" y="110580"/>
                                  <a:pt x="343420" y="106729"/>
                                  <a:pt x="341039" y="103194"/>
                                </a:cubicBezTo>
                                <a:cubicBezTo>
                                  <a:pt x="338658" y="99659"/>
                                  <a:pt x="333560" y="96887"/>
                                  <a:pt x="325747" y="94878"/>
                                </a:cubicBezTo>
                                <a:lnTo>
                                  <a:pt x="296614" y="87288"/>
                                </a:lnTo>
                                <a:cubicBezTo>
                                  <a:pt x="286642" y="84683"/>
                                  <a:pt x="279275" y="81725"/>
                                  <a:pt x="274513" y="78414"/>
                                </a:cubicBezTo>
                                <a:cubicBezTo>
                                  <a:pt x="269750" y="75103"/>
                                  <a:pt x="265937" y="70433"/>
                                  <a:pt x="263072" y="64406"/>
                                </a:cubicBezTo>
                                <a:cubicBezTo>
                                  <a:pt x="260207" y="58378"/>
                                  <a:pt x="258774" y="51941"/>
                                  <a:pt x="258774" y="45095"/>
                                </a:cubicBezTo>
                                <a:cubicBezTo>
                                  <a:pt x="258774" y="31477"/>
                                  <a:pt x="263834" y="20557"/>
                                  <a:pt x="273955" y="12334"/>
                                </a:cubicBezTo>
                                <a:cubicBezTo>
                                  <a:pt x="284075" y="4112"/>
                                  <a:pt x="297023" y="0"/>
                                  <a:pt x="31279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4" o:spid="_x0000_s1026" o:spt="203" style="position:absolute;left:0pt;margin-left:-68.75pt;margin-top:15.7pt;height:9.4pt;width:117.75pt;rotation:5898240f;z-index:251669504;mso-width-relative:page;mso-height-relative:page;" coordsize="1956382,157051" o:gfxdata="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">
                <o:lock v:ext="edit" aspectratio="f"/>
                <v:shape id="文本框 129" o:spid="_x0000_s1026" o:spt="100" style="position:absolute;left:0;top:0;height:157051;width:1055786;" filled="t" stroked="f" coordsize="1055786,157051" o:gfxdata="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TRn&#10;MMEAAADcAAAADwAAAAAAAAABACAAAAAiAAAAZHJzL2Rvd25yZXYueG1sUEsBAhQAFAAAAAgAh07i&#10;QDMvBZ47AAAAOQAAABAAAAAAAAAAAQAgAAAAEAEAAGRycy9zaGFwZXhtbC54bWxQSwUGAAAAAAYA&#10;BgBbAQAAugMAAAAA&#10;" path="m877118,28464l854905,96441,899331,96441xm27459,25115l27459,70768,59941,70768c68424,70768,74898,68684,79363,64517c83828,60350,86060,54806,86060,47886c86060,41635,83995,36277,79865,31812c75735,27347,68275,25115,57485,25115xm284634,24222l284634,70098,318790,70098c328687,70098,336054,68015,340891,63847c345728,59680,348147,53950,348147,46658c348147,39961,345765,34547,341003,30417c336240,26287,329580,24222,321023,24222xm590326,22101c566811,22101,555054,41040,555054,78916c555054,97297,558049,111231,564039,120718c570030,130206,578606,134950,589768,134950c599665,134950,608037,130857,614883,122672c621729,114486,625152,99641,625152,78135c625152,60648,622324,46937,616669,37003c611013,27068,602232,22101,590326,22101xm962024,2344l990934,2344,990934,129816,1055786,129816,1055786,154707,962024,154707xm863277,2344l897098,2344,948221,154707,918864,154707,906698,118430,848096,118430,836153,154707,812713,154707xm676274,2344l706635,2344,759990,92088c760437,92832,763674,98301,769701,108496l769701,2344,791356,2344,791356,154707,764678,154707,706859,57373c705966,55885,704515,53467,702505,50118c701612,48630,700236,46286,698375,43086l698375,154707,676274,154707xm257175,2344l323255,2344c341635,2344,355142,6493,363774,14790c372406,23087,376722,33821,376722,46993c376722,66564,367569,80033,349263,87400l375940,154707,346919,154707,323255,92088,284634,92088,284634,154707,257175,154707xm133349,2344l231353,2344,231353,25003,160808,25003,160808,66303,217512,66303,217512,88404,160808,88404,160808,131043,232357,131043,232357,154707,133349,154707xm0,2344l62397,2344c80182,2344,93371,6828,101966,15795c110561,24762,114859,35347,114859,47551c114859,61466,110208,72740,100906,81372c91604,90004,79810,94320,65522,94320l27459,94320,27459,154707,0,154707xm590773,0c610567,0,626212,7460,637709,22380c649206,37300,654955,55960,654955,78358c654955,101873,648983,120867,637040,135341c625096,149814,609265,157051,589545,157051c569304,157051,553547,149461,542273,134280c531000,119100,525363,100348,525363,78023c525363,55848,531353,37300,543334,22380c555314,7460,571127,0,590773,0xm446149,0c459246,0,470947,2865,481254,8595c491560,14325,498127,22436,500955,32928l474836,39402c470817,27868,461441,22101,446707,22101c438149,22101,431620,23887,427117,27459c422615,31031,420364,35570,420364,41077c420364,49783,427434,55885,441572,59383l467469,65857c483170,69801,493700,75624,499057,83325c504415,91027,507094,99529,507094,108831c507094,123788,501457,135564,490183,144159c478910,152754,464306,157051,446372,157051c431266,157051,418039,153889,406691,147563c395343,141238,387808,131378,384088,117984l410765,112291c413965,127397,426243,134950,447600,134950c457348,134950,464845,133015,470092,129146c475338,125276,477961,120477,477961,114747c477961,110580,476770,106729,474389,103194c472008,99659,466910,96887,459097,94878l429964,87288c419992,84683,412625,81725,407863,78414c403100,75103,399287,70433,396422,64406c393557,58378,392124,51941,392124,45095c392124,31477,397184,20557,407305,12334c417425,4112,430373,0,446149,0xe">
                  <v:path o:connectlocs="877118,28464;854905,96441;899331,96441;27459,25115;27459,70768;59941,70768;79363,64517;86060,47886;79865,31812;57485,25115;284634,24222;284634,70098;318790,70098;340891,63847;348147,46658;341003,30417;321023,24222;590326,22101;555054,78916;564039,120718;589768,134950;614883,122672;625152,78135;616669,37003;590326,22101;962024,2344;990934,2344;990934,129816;1055786,129816;1055786,154707;962024,154707;863277,2344;897098,2344;948221,154707;918864,154707;906698,118430;848096,118430;836153,154707;812713,154707;676274,2344;706635,2344;759990,92088;769701,108496;769701,2344;791356,2344;791356,154707;764678,154707;706859,57373;702505,50118;698375,43086;698375,154707;676274,154707;257175,2344;323255,2344;363774,14790;376722,46993;349263,87400;375940,154707;346919,154707;323255,92088;284634,92088;284634,154707;257175,154707;133349,2344;231353,2344;231353,25003;160808,25003;160808,66303;217512,66303;217512,88404;160808,88404;160808,131043;232357,131043;232357,154707;133349,154707;0,2344;62397,2344;101966,15795;114859,47551;100906,81372;65522,94320;27459,94320;27459,154707;0,154707;590773,0;637709,22380;654955,78358;637040,135341;589545,157051;542273,134280;525363,78023;543334,22380;590773,0;446149,0;481254,8595;500955,32928;474836,39402;446707,22101;427117,27459;420364,41077;441572,59383;467469,65857;499057,83325;507094,108831;490183,144159;446372,157051;406691,147563;384088,117984;410765,112291;447600,134950;470092,129146;477961,114747;474389,103194;459097,94878;429964,87288;407863,78414;396422,64406;392124,45095;407305,12334;446149,0" o:connectangles="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130" o:spid="_x0000_s1026" o:spt="100" style="position:absolute;left:1143000;top:0;height:157051;width:813382;" filled="t" stroked="f" coordsize="813382,157051" o:gfxdata="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LV6PvQAA&#10;ANwAAAAPAAAAAAAAAAEAIAAAACIAAABkcnMvZG93bnJldi54bWxQSwECFAAUAAAACACHTuJAMy8F&#10;njsAAAA5AAAAEAAAAAAAAAABACAAAAAMAQAAZHJzL3NoYXBleG1sLnhtbFBLBQYAAAAABgAGAFsB&#10;AAC2AwAAAAA=&#10;" path="m27459,24222l27459,70098,61615,70098c71512,70098,78879,68015,83716,63847c88553,59680,90972,53950,90972,46658c90972,39961,88590,34547,83828,30417c79065,26287,72405,24222,63848,24222xm714374,2344l812378,2344,812378,25003,741833,25003,741833,66303,798536,66303,798536,88404,741833,88404,741833,131043,813382,131043,813382,154707,714374,154707xm533400,2344l576375,2344,608298,100459,639664,2344,682861,2344,682861,154707,654844,154707,654844,21320,612651,154707,598252,154707,555836,21320,555836,154707,533400,154707xm398598,2344l426615,2344,426615,100236c426615,113631,429424,122430,435043,126634c440661,130839,447191,132941,454632,132941c463190,132941,470036,130690,475170,126188c480305,121686,482872,113035,482872,100236l482872,2344,504638,2344,504638,100236c504638,113482,503150,123676,500174,130820c497197,137964,491448,144122,482928,149293c474408,154465,464008,157051,451730,157051c439303,157051,429089,154819,421090,150354c413090,145889,407342,139768,403845,131992c400347,124216,398598,114300,398598,102245xm142874,2344l240878,2344,240878,25003,170333,25003,170333,66303,227037,66303,227037,88404,170333,88404,170333,131043,241882,131043,241882,154707,142874,154707xm0,2344l66080,2344c84460,2344,97967,6493,106599,14790c115231,23087,119547,33821,119547,46993c119547,66564,110394,80033,92088,87400l118765,154707,89744,154707,66080,92088,27459,92088,27459,154707,0,154707xm312799,0c325896,0,337597,2865,347904,8595c358210,14325,364777,22436,367605,32928l341486,39402c337467,27868,328091,22101,313357,22101c304799,22101,298270,23887,293768,27459c289265,31031,287014,35570,287014,41077c287014,49783,294084,55885,308222,59383l334119,65857c349820,69801,360350,75624,365707,83325c371065,91027,373744,99529,373744,108831c373744,123788,368107,135564,356833,144159c345560,152754,330956,157051,313022,157051c297916,157051,284689,153889,273341,147563c261993,141238,254458,131378,250738,117984l277415,112291c280615,127397,292893,134950,314250,134950c323998,134950,331495,133015,336742,129146c341988,125276,344611,120477,344611,114747c344611,110580,343420,106729,341039,103194c338658,99659,333560,96887,325747,94878l296614,87288c286642,84683,279275,81725,274513,78414c269750,75103,265937,70433,263072,64406c260207,58378,258774,51941,258774,45095c258774,31477,263834,20557,273955,12334c284075,4112,297023,0,312799,0xe">
                  <v:path o:connectlocs="27459,24222;27459,70098;61615,70098;83716,63847;90972,46658;83828,30417;63848,24222;714374,2344;812378,2344;812378,25003;741833,25003;741833,66303;798536,66303;798536,88404;741833,88404;741833,131043;813382,131043;813382,154707;714374,154707;533400,2344;576375,2344;608298,100459;639664,2344;682861,2344;682861,154707;654844,154707;654844,21320;612651,154707;598252,154707;555836,21320;555836,154707;533400,154707;398598,2344;426615,2344;426615,100236;435043,126634;454632,132941;475170,126188;482872,100236;482872,2344;504638,2344;504638,100236;500174,130820;482928,149293;451730,157051;421090,150354;403845,131992;398598,102245;142874,2344;240878,2344;240878,25003;170333,25003;170333,66303;227037,66303;227037,88404;170333,88404;170333,131043;241882,131043;241882,154707;142874,154707;0,2344;66080,2344;106599,14790;119547,46993;92088,87400;118765,154707;89744,154707;66080,92088;27459,92088;27459,154707;0,154707;312799,0;347904,8595;367605,32928;341486,39402;313357,22101;293768,27459;287014,41077;308222,59383;334119,65857;365707,83325;373744,108831;356833,144159;313022,157051;273341,147563;250738,117984;277415,112291;314250,134950;336742,129146;344611,114747;341039,103194;325747,94878;296614,87288;274513,78414;263072,64406;258774,45095;273955,12334;312799,0" o:connectangles="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88265</wp:posOffset>
                </wp:positionV>
                <wp:extent cx="4058920" cy="655320"/>
                <wp:effectExtent l="0" t="0" r="0" b="0"/>
                <wp:wrapNone/>
                <wp:docPr id="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8920" cy="655601"/>
                          <a:chOff x="2160571" y="723986"/>
                          <a:chExt cx="4059177" cy="717365"/>
                        </a:xfrm>
                      </wpg:grpSpPr>
                      <wps:wsp>
                        <wps:cNvPr id="3" name="文本框 60"/>
                        <wps:cNvSpPr txBox="1"/>
                        <wps:spPr>
                          <a:xfrm>
                            <a:off x="2365239" y="723986"/>
                            <a:ext cx="144399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生日：1995.05.05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文本框 61"/>
                        <wps:cNvSpPr txBox="1"/>
                        <wps:spPr>
                          <a:xfrm>
                            <a:off x="4128058" y="723986"/>
                            <a:ext cx="209169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手机：+86 180 5252 5252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Shape 2526"/>
                        <wps:cNvSpPr/>
                        <wps:spPr>
                          <a:xfrm>
                            <a:off x="2160571" y="843716"/>
                            <a:ext cx="168436" cy="181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20618"/>
                                </a:moveTo>
                                <a:cubicBezTo>
                                  <a:pt x="5377" y="20618"/>
                                  <a:pt x="982" y="16223"/>
                                  <a:pt x="982" y="10800"/>
                                </a:cubicBezTo>
                                <a:cubicBezTo>
                                  <a:pt x="982" y="5377"/>
                                  <a:pt x="5377" y="982"/>
                                  <a:pt x="10800" y="982"/>
                                </a:cubicBezTo>
                                <a:cubicBezTo>
                                  <a:pt x="16223" y="982"/>
                                  <a:pt x="20618" y="5377"/>
                                  <a:pt x="20618" y="10800"/>
                                </a:cubicBezTo>
                                <a:cubicBezTo>
                                  <a:pt x="20618" y="16223"/>
                                  <a:pt x="16223" y="20618"/>
                                  <a:pt x="10800" y="20618"/>
                                </a:cubicBezTo>
                                <a:moveTo>
                                  <a:pt x="10800" y="0"/>
                                </a:moveTo>
                                <a:cubicBezTo>
                                  <a:pt x="4836" y="0"/>
                                  <a:pt x="0" y="4836"/>
                                  <a:pt x="0" y="10800"/>
                                </a:cubicBezTo>
                                <a:cubicBezTo>
                                  <a:pt x="0" y="16765"/>
                                  <a:pt x="4836" y="21600"/>
                                  <a:pt x="10800" y="21600"/>
                                </a:cubicBezTo>
                                <a:cubicBezTo>
                                  <a:pt x="1676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6"/>
                                  <a:pt x="16764" y="0"/>
                                  <a:pt x="10800" y="0"/>
                                </a:cubicBezTo>
                                <a:moveTo>
                                  <a:pt x="14236" y="16752"/>
                                </a:moveTo>
                                <a:cubicBezTo>
                                  <a:pt x="14001" y="16887"/>
                                  <a:pt x="13921" y="17188"/>
                                  <a:pt x="14057" y="17422"/>
                                </a:cubicBezTo>
                                <a:cubicBezTo>
                                  <a:pt x="14192" y="17658"/>
                                  <a:pt x="14493" y="17738"/>
                                  <a:pt x="14727" y="17602"/>
                                </a:cubicBezTo>
                                <a:cubicBezTo>
                                  <a:pt x="14962" y="17467"/>
                                  <a:pt x="15042" y="17167"/>
                                  <a:pt x="14907" y="16932"/>
                                </a:cubicBezTo>
                                <a:cubicBezTo>
                                  <a:pt x="14771" y="16697"/>
                                  <a:pt x="14472" y="16617"/>
                                  <a:pt x="14236" y="16752"/>
                                </a:cubicBezTo>
                                <a:moveTo>
                                  <a:pt x="10800" y="11782"/>
                                </a:moveTo>
                                <a:cubicBezTo>
                                  <a:pt x="10258" y="11782"/>
                                  <a:pt x="9818" y="11342"/>
                                  <a:pt x="9818" y="10800"/>
                                </a:cubicBezTo>
                                <a:cubicBezTo>
                                  <a:pt x="9818" y="10258"/>
                                  <a:pt x="10258" y="9818"/>
                                  <a:pt x="10800" y="9818"/>
                                </a:cubicBezTo>
                                <a:cubicBezTo>
                                  <a:pt x="11342" y="9818"/>
                                  <a:pt x="11782" y="10258"/>
                                  <a:pt x="11782" y="10800"/>
                                </a:cubicBezTo>
                                <a:cubicBezTo>
                                  <a:pt x="11782" y="11342"/>
                                  <a:pt x="11342" y="11782"/>
                                  <a:pt x="10800" y="11782"/>
                                </a:cubicBezTo>
                                <a:moveTo>
                                  <a:pt x="15218" y="10309"/>
                                </a:moveTo>
                                <a:lnTo>
                                  <a:pt x="12694" y="10309"/>
                                </a:lnTo>
                                <a:cubicBezTo>
                                  <a:pt x="12515" y="9624"/>
                                  <a:pt x="11978" y="9084"/>
                                  <a:pt x="11291" y="8906"/>
                                </a:cubicBezTo>
                                <a:lnTo>
                                  <a:pt x="11291" y="3436"/>
                                </a:lnTo>
                                <a:cubicBezTo>
                                  <a:pt x="11291" y="3166"/>
                                  <a:pt x="11071" y="2945"/>
                                  <a:pt x="10800" y="2945"/>
                                </a:cubicBezTo>
                                <a:cubicBezTo>
                                  <a:pt x="10529" y="2945"/>
                                  <a:pt x="10309" y="3166"/>
                                  <a:pt x="10309" y="3436"/>
                                </a:cubicBezTo>
                                <a:lnTo>
                                  <a:pt x="10309" y="8906"/>
                                </a:lnTo>
                                <a:cubicBezTo>
                                  <a:pt x="9464" y="9125"/>
                                  <a:pt x="8836" y="9886"/>
                                  <a:pt x="8836" y="10800"/>
                                </a:cubicBezTo>
                                <a:cubicBezTo>
                                  <a:pt x="8836" y="11885"/>
                                  <a:pt x="9716" y="12764"/>
                                  <a:pt x="10800" y="12764"/>
                                </a:cubicBezTo>
                                <a:cubicBezTo>
                                  <a:pt x="11714" y="12764"/>
                                  <a:pt x="12476" y="12137"/>
                                  <a:pt x="12694" y="11291"/>
                                </a:cubicBezTo>
                                <a:lnTo>
                                  <a:pt x="15218" y="11291"/>
                                </a:lnTo>
                                <a:cubicBezTo>
                                  <a:pt x="15489" y="11291"/>
                                  <a:pt x="15709" y="11072"/>
                                  <a:pt x="15709" y="10800"/>
                                </a:cubicBezTo>
                                <a:cubicBezTo>
                                  <a:pt x="15709" y="10529"/>
                                  <a:pt x="15489" y="10309"/>
                                  <a:pt x="15218" y="10309"/>
                                </a:cubicBezTo>
                                <a:moveTo>
                                  <a:pt x="16932" y="6693"/>
                                </a:moveTo>
                                <a:cubicBezTo>
                                  <a:pt x="16697" y="6829"/>
                                  <a:pt x="16616" y="7129"/>
                                  <a:pt x="16752" y="7364"/>
                                </a:cubicBezTo>
                                <a:cubicBezTo>
                                  <a:pt x="16887" y="7599"/>
                                  <a:pt x="17188" y="7679"/>
                                  <a:pt x="17422" y="7543"/>
                                </a:cubicBezTo>
                                <a:cubicBezTo>
                                  <a:pt x="17657" y="7408"/>
                                  <a:pt x="17737" y="7108"/>
                                  <a:pt x="17602" y="6873"/>
                                </a:cubicBezTo>
                                <a:cubicBezTo>
                                  <a:pt x="17467" y="6638"/>
                                  <a:pt x="17166" y="6557"/>
                                  <a:pt x="16932" y="6693"/>
                                </a:cubicBezTo>
                                <a:moveTo>
                                  <a:pt x="10800" y="17673"/>
                                </a:moveTo>
                                <a:cubicBezTo>
                                  <a:pt x="10529" y="17673"/>
                                  <a:pt x="10309" y="17893"/>
                                  <a:pt x="10309" y="18164"/>
                                </a:cubicBezTo>
                                <a:cubicBezTo>
                                  <a:pt x="10309" y="18435"/>
                                  <a:pt x="10529" y="18655"/>
                                  <a:pt x="10800" y="18655"/>
                                </a:cubicBezTo>
                                <a:cubicBezTo>
                                  <a:pt x="11071" y="18655"/>
                                  <a:pt x="11291" y="18435"/>
                                  <a:pt x="11291" y="18164"/>
                                </a:cubicBezTo>
                                <a:cubicBezTo>
                                  <a:pt x="11291" y="17893"/>
                                  <a:pt x="11071" y="17673"/>
                                  <a:pt x="10800" y="17673"/>
                                </a:cubicBezTo>
                                <a:moveTo>
                                  <a:pt x="17422" y="14057"/>
                                </a:moveTo>
                                <a:cubicBezTo>
                                  <a:pt x="17188" y="13921"/>
                                  <a:pt x="16887" y="14001"/>
                                  <a:pt x="16752" y="14236"/>
                                </a:cubicBezTo>
                                <a:cubicBezTo>
                                  <a:pt x="16616" y="14472"/>
                                  <a:pt x="16697" y="14772"/>
                                  <a:pt x="16932" y="14907"/>
                                </a:cubicBezTo>
                                <a:cubicBezTo>
                                  <a:pt x="17166" y="15043"/>
                                  <a:pt x="17467" y="14962"/>
                                  <a:pt x="17602" y="14727"/>
                                </a:cubicBezTo>
                                <a:cubicBezTo>
                                  <a:pt x="17737" y="14492"/>
                                  <a:pt x="17657" y="14192"/>
                                  <a:pt x="17422" y="14057"/>
                                </a:cubicBezTo>
                                <a:moveTo>
                                  <a:pt x="4668" y="6693"/>
                                </a:moveTo>
                                <a:cubicBezTo>
                                  <a:pt x="4433" y="6557"/>
                                  <a:pt x="4133" y="6638"/>
                                  <a:pt x="3998" y="6873"/>
                                </a:cubicBezTo>
                                <a:cubicBezTo>
                                  <a:pt x="3863" y="7108"/>
                                  <a:pt x="3942" y="7408"/>
                                  <a:pt x="4178" y="7543"/>
                                </a:cubicBezTo>
                                <a:cubicBezTo>
                                  <a:pt x="4412" y="7679"/>
                                  <a:pt x="4713" y="7599"/>
                                  <a:pt x="4848" y="7364"/>
                                </a:cubicBezTo>
                                <a:cubicBezTo>
                                  <a:pt x="4984" y="7129"/>
                                  <a:pt x="4903" y="6829"/>
                                  <a:pt x="4668" y="6693"/>
                                </a:cubicBezTo>
                                <a:moveTo>
                                  <a:pt x="14236" y="4848"/>
                                </a:moveTo>
                                <a:cubicBezTo>
                                  <a:pt x="14472" y="4984"/>
                                  <a:pt x="14771" y="4903"/>
                                  <a:pt x="14907" y="4669"/>
                                </a:cubicBezTo>
                                <a:cubicBezTo>
                                  <a:pt x="15042" y="4434"/>
                                  <a:pt x="14962" y="4134"/>
                                  <a:pt x="14727" y="3998"/>
                                </a:cubicBezTo>
                                <a:cubicBezTo>
                                  <a:pt x="14493" y="3863"/>
                                  <a:pt x="14192" y="3943"/>
                                  <a:pt x="14057" y="4178"/>
                                </a:cubicBezTo>
                                <a:cubicBezTo>
                                  <a:pt x="13921" y="4412"/>
                                  <a:pt x="14001" y="4713"/>
                                  <a:pt x="14236" y="4848"/>
                                </a:cubicBezTo>
                                <a:moveTo>
                                  <a:pt x="3436" y="10309"/>
                                </a:moveTo>
                                <a:cubicBezTo>
                                  <a:pt x="3166" y="10309"/>
                                  <a:pt x="2945" y="10529"/>
                                  <a:pt x="2945" y="10800"/>
                                </a:cubicBezTo>
                                <a:cubicBezTo>
                                  <a:pt x="2945" y="11072"/>
                                  <a:pt x="3166" y="11291"/>
                                  <a:pt x="3436" y="11291"/>
                                </a:cubicBezTo>
                                <a:cubicBezTo>
                                  <a:pt x="3707" y="11291"/>
                                  <a:pt x="3927" y="11072"/>
                                  <a:pt x="3927" y="10800"/>
                                </a:cubicBezTo>
                                <a:cubicBezTo>
                                  <a:pt x="3927" y="10529"/>
                                  <a:pt x="3707" y="10309"/>
                                  <a:pt x="3436" y="10309"/>
                                </a:cubicBezTo>
                                <a:moveTo>
                                  <a:pt x="6873" y="3998"/>
                                </a:moveTo>
                                <a:cubicBezTo>
                                  <a:pt x="6638" y="4134"/>
                                  <a:pt x="6558" y="4434"/>
                                  <a:pt x="6693" y="4669"/>
                                </a:cubicBezTo>
                                <a:cubicBezTo>
                                  <a:pt x="6829" y="4903"/>
                                  <a:pt x="7129" y="4984"/>
                                  <a:pt x="7364" y="4848"/>
                                </a:cubicBezTo>
                                <a:cubicBezTo>
                                  <a:pt x="7599" y="4713"/>
                                  <a:pt x="7679" y="4412"/>
                                  <a:pt x="7543" y="4178"/>
                                </a:cubicBezTo>
                                <a:cubicBezTo>
                                  <a:pt x="7408" y="3943"/>
                                  <a:pt x="7108" y="3863"/>
                                  <a:pt x="6873" y="3998"/>
                                </a:cubicBezTo>
                                <a:moveTo>
                                  <a:pt x="4178" y="14057"/>
                                </a:moveTo>
                                <a:cubicBezTo>
                                  <a:pt x="3942" y="14192"/>
                                  <a:pt x="3863" y="14492"/>
                                  <a:pt x="3998" y="14727"/>
                                </a:cubicBezTo>
                                <a:cubicBezTo>
                                  <a:pt x="4133" y="14962"/>
                                  <a:pt x="4433" y="15043"/>
                                  <a:pt x="4668" y="14907"/>
                                </a:cubicBezTo>
                                <a:cubicBezTo>
                                  <a:pt x="4903" y="14772"/>
                                  <a:pt x="4984" y="14472"/>
                                  <a:pt x="4848" y="14236"/>
                                </a:cubicBezTo>
                                <a:cubicBezTo>
                                  <a:pt x="4713" y="14001"/>
                                  <a:pt x="4412" y="13921"/>
                                  <a:pt x="4178" y="14057"/>
                                </a:cubicBezTo>
                                <a:moveTo>
                                  <a:pt x="7364" y="16752"/>
                                </a:moveTo>
                                <a:cubicBezTo>
                                  <a:pt x="7129" y="16617"/>
                                  <a:pt x="6829" y="16697"/>
                                  <a:pt x="6693" y="16932"/>
                                </a:cubicBezTo>
                                <a:cubicBezTo>
                                  <a:pt x="6558" y="17167"/>
                                  <a:pt x="6638" y="17467"/>
                                  <a:pt x="6873" y="17602"/>
                                </a:cubicBezTo>
                                <a:cubicBezTo>
                                  <a:pt x="7108" y="17738"/>
                                  <a:pt x="7408" y="17658"/>
                                  <a:pt x="7543" y="17422"/>
                                </a:cubicBezTo>
                                <a:cubicBezTo>
                                  <a:pt x="7679" y="17188"/>
                                  <a:pt x="7599" y="16887"/>
                                  <a:pt x="7364" y="16752"/>
                                </a:cubicBezTo>
                                <a:moveTo>
                                  <a:pt x="18164" y="10309"/>
                                </a:moveTo>
                                <a:cubicBezTo>
                                  <a:pt x="17893" y="10309"/>
                                  <a:pt x="17673" y="10529"/>
                                  <a:pt x="17673" y="10800"/>
                                </a:cubicBezTo>
                                <a:cubicBezTo>
                                  <a:pt x="17673" y="11072"/>
                                  <a:pt x="17893" y="11291"/>
                                  <a:pt x="18164" y="11291"/>
                                </a:cubicBezTo>
                                <a:cubicBezTo>
                                  <a:pt x="18434" y="11291"/>
                                  <a:pt x="18655" y="11072"/>
                                  <a:pt x="18655" y="10800"/>
                                </a:cubicBezTo>
                                <a:cubicBezTo>
                                  <a:pt x="18655" y="10529"/>
                                  <a:pt x="18434" y="10309"/>
                                  <a:pt x="18164" y="10309"/>
                                </a:cubicBezTo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  <wps:wsp>
                        <wps:cNvPr id="16" name="Shape 2526"/>
                        <wps:cNvSpPr/>
                        <wps:spPr>
                          <a:xfrm>
                            <a:off x="3910603" y="843858"/>
                            <a:ext cx="168437" cy="181367"/>
                          </a:xfrm>
                          <a:custGeom>
                            <a:avLst/>
                            <a:gdLst>
                              <a:gd name="connsiteX0" fmla="*/ 303784 w 607639"/>
                              <a:gd name="connsiteY0" fmla="*/ 121302 h 606721"/>
                              <a:gd name="connsiteX1" fmla="*/ 486055 w 607639"/>
                              <a:gd name="connsiteY1" fmla="*/ 303290 h 606721"/>
                              <a:gd name="connsiteX2" fmla="*/ 455706 w 607639"/>
                              <a:gd name="connsiteY2" fmla="*/ 303290 h 606721"/>
                              <a:gd name="connsiteX3" fmla="*/ 303784 w 607639"/>
                              <a:gd name="connsiteY3" fmla="*/ 151693 h 606721"/>
                              <a:gd name="connsiteX4" fmla="*/ 303784 w 607639"/>
                              <a:gd name="connsiteY4" fmla="*/ 60686 h 606721"/>
                              <a:gd name="connsiteX5" fmla="*/ 546811 w 607639"/>
                              <a:gd name="connsiteY5" fmla="*/ 303290 h 606721"/>
                              <a:gd name="connsiteX6" fmla="*/ 516466 w 607639"/>
                              <a:gd name="connsiteY6" fmla="*/ 303290 h 606721"/>
                              <a:gd name="connsiteX7" fmla="*/ 303784 w 607639"/>
                              <a:gd name="connsiteY7" fmla="*/ 90989 h 606721"/>
                              <a:gd name="connsiteX8" fmla="*/ 137689 w 607639"/>
                              <a:gd name="connsiteY8" fmla="*/ 30947 h 606721"/>
                              <a:gd name="connsiteX9" fmla="*/ 30617 w 607639"/>
                              <a:gd name="connsiteY9" fmla="*/ 131012 h 606721"/>
                              <a:gd name="connsiteX10" fmla="*/ 173202 w 607639"/>
                              <a:gd name="connsiteY10" fmla="*/ 433696 h 606721"/>
                              <a:gd name="connsiteX11" fmla="*/ 476440 w 607639"/>
                              <a:gd name="connsiteY11" fmla="*/ 576151 h 606721"/>
                              <a:gd name="connsiteX12" fmla="*/ 576658 w 607639"/>
                              <a:gd name="connsiteY12" fmla="*/ 469154 h 606721"/>
                              <a:gd name="connsiteX13" fmla="*/ 570339 w 607639"/>
                              <a:gd name="connsiteY13" fmla="*/ 461245 h 606721"/>
                              <a:gd name="connsiteX14" fmla="*/ 445021 w 607639"/>
                              <a:gd name="connsiteY14" fmla="*/ 397882 h 606721"/>
                              <a:gd name="connsiteX15" fmla="*/ 439770 w 607639"/>
                              <a:gd name="connsiteY15" fmla="*/ 396638 h 606721"/>
                              <a:gd name="connsiteX16" fmla="*/ 429534 w 607639"/>
                              <a:gd name="connsiteY16" fmla="*/ 422409 h 606721"/>
                              <a:gd name="connsiteX17" fmla="*/ 368122 w 607639"/>
                              <a:gd name="connsiteY17" fmla="*/ 485950 h 606721"/>
                              <a:gd name="connsiteX18" fmla="*/ 221976 w 607639"/>
                              <a:gd name="connsiteY18" fmla="*/ 385085 h 606721"/>
                              <a:gd name="connsiteX19" fmla="*/ 120957 w 607639"/>
                              <a:gd name="connsiteY19" fmla="*/ 239164 h 606721"/>
                              <a:gd name="connsiteX20" fmla="*/ 184595 w 607639"/>
                              <a:gd name="connsiteY20" fmla="*/ 177756 h 606721"/>
                              <a:gd name="connsiteX21" fmla="*/ 210406 w 607639"/>
                              <a:gd name="connsiteY21" fmla="*/ 167537 h 606721"/>
                              <a:gd name="connsiteX22" fmla="*/ 209160 w 607639"/>
                              <a:gd name="connsiteY22" fmla="*/ 162293 h 606721"/>
                              <a:gd name="connsiteX23" fmla="*/ 145611 w 607639"/>
                              <a:gd name="connsiteY23" fmla="*/ 37256 h 606721"/>
                              <a:gd name="connsiteX24" fmla="*/ 137689 w 607639"/>
                              <a:gd name="connsiteY24" fmla="*/ 30947 h 606721"/>
                              <a:gd name="connsiteX25" fmla="*/ 129946 w 607639"/>
                              <a:gd name="connsiteY25" fmla="*/ 1265 h 606721"/>
                              <a:gd name="connsiteX26" fmla="*/ 167239 w 607639"/>
                              <a:gd name="connsiteY26" fmla="*/ 15662 h 606721"/>
                              <a:gd name="connsiteX27" fmla="*/ 238175 w 607639"/>
                              <a:gd name="connsiteY27" fmla="*/ 152607 h 606721"/>
                              <a:gd name="connsiteX28" fmla="*/ 151574 w 607639"/>
                              <a:gd name="connsiteY28" fmla="*/ 239164 h 606721"/>
                              <a:gd name="connsiteX29" fmla="*/ 243605 w 607639"/>
                              <a:gd name="connsiteY29" fmla="*/ 363490 h 606721"/>
                              <a:gd name="connsiteX30" fmla="*/ 368122 w 607639"/>
                              <a:gd name="connsiteY30" fmla="*/ 455379 h 606721"/>
                              <a:gd name="connsiteX31" fmla="*/ 454723 w 607639"/>
                              <a:gd name="connsiteY31" fmla="*/ 368822 h 606721"/>
                              <a:gd name="connsiteX32" fmla="*/ 591967 w 607639"/>
                              <a:gd name="connsiteY32" fmla="*/ 439650 h 606721"/>
                              <a:gd name="connsiteX33" fmla="*/ 606297 w 607639"/>
                              <a:gd name="connsiteY33" fmla="*/ 476974 h 606721"/>
                              <a:gd name="connsiteX34" fmla="*/ 476440 w 607639"/>
                              <a:gd name="connsiteY34" fmla="*/ 606721 h 606721"/>
                              <a:gd name="connsiteX35" fmla="*/ 151574 w 607639"/>
                              <a:gd name="connsiteY35" fmla="*/ 455379 h 606721"/>
                              <a:gd name="connsiteX36" fmla="*/ 0 w 607639"/>
                              <a:gd name="connsiteY36" fmla="*/ 131012 h 606721"/>
                              <a:gd name="connsiteX37" fmla="*/ 129946 w 607639"/>
                              <a:gd name="connsiteY37" fmla="*/ 1265 h 606721"/>
                              <a:gd name="connsiteX38" fmla="*/ 303784 w 607639"/>
                              <a:gd name="connsiteY38" fmla="*/ 0 h 606721"/>
                              <a:gd name="connsiteX39" fmla="*/ 607639 w 607639"/>
                              <a:gd name="connsiteY39" fmla="*/ 303290 h 606721"/>
                              <a:gd name="connsiteX40" fmla="*/ 577200 w 607639"/>
                              <a:gd name="connsiteY40" fmla="*/ 303290 h 606721"/>
                              <a:gd name="connsiteX41" fmla="*/ 303784 w 607639"/>
                              <a:gd name="connsiteY41" fmla="*/ 30302 h 6067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</a:cxnLst>
                            <a:rect l="l" t="t" r="r" b="b"/>
                            <a:pathLst>
                              <a:path w="607639" h="606721">
                                <a:moveTo>
                                  <a:pt x="303784" y="121302"/>
                                </a:moveTo>
                                <a:cubicBezTo>
                                  <a:pt x="404354" y="121302"/>
                                  <a:pt x="486055" y="202966"/>
                                  <a:pt x="486055" y="303290"/>
                                </a:cubicBezTo>
                                <a:lnTo>
                                  <a:pt x="455706" y="303290"/>
                                </a:lnTo>
                                <a:cubicBezTo>
                                  <a:pt x="455706" y="219583"/>
                                  <a:pt x="387711" y="151693"/>
                                  <a:pt x="303784" y="151693"/>
                                </a:cubicBezTo>
                                <a:close/>
                                <a:moveTo>
                                  <a:pt x="303784" y="60686"/>
                                </a:moveTo>
                                <a:cubicBezTo>
                                  <a:pt x="437800" y="60686"/>
                                  <a:pt x="546811" y="169547"/>
                                  <a:pt x="546811" y="303290"/>
                                </a:cubicBezTo>
                                <a:lnTo>
                                  <a:pt x="516466" y="303290"/>
                                </a:lnTo>
                                <a:cubicBezTo>
                                  <a:pt x="516466" y="186076"/>
                                  <a:pt x="421249" y="90989"/>
                                  <a:pt x="303784" y="90989"/>
                                </a:cubicBezTo>
                                <a:close/>
                                <a:moveTo>
                                  <a:pt x="137689" y="30947"/>
                                </a:moveTo>
                                <a:cubicBezTo>
                                  <a:pt x="80460" y="50853"/>
                                  <a:pt x="30617" y="107018"/>
                                  <a:pt x="30617" y="131012"/>
                                </a:cubicBezTo>
                                <a:cubicBezTo>
                                  <a:pt x="30617" y="205661"/>
                                  <a:pt x="46816" y="307503"/>
                                  <a:pt x="173202" y="433696"/>
                                </a:cubicBezTo>
                                <a:cubicBezTo>
                                  <a:pt x="299677" y="559888"/>
                                  <a:pt x="401676" y="576151"/>
                                  <a:pt x="476440" y="576151"/>
                                </a:cubicBezTo>
                                <a:cubicBezTo>
                                  <a:pt x="500471" y="576151"/>
                                  <a:pt x="556722" y="526385"/>
                                  <a:pt x="576658" y="469154"/>
                                </a:cubicBezTo>
                                <a:cubicBezTo>
                                  <a:pt x="575946" y="467821"/>
                                  <a:pt x="574255" y="465155"/>
                                  <a:pt x="570339" y="461245"/>
                                </a:cubicBezTo>
                                <a:cubicBezTo>
                                  <a:pt x="550491" y="441516"/>
                                  <a:pt x="501272" y="416544"/>
                                  <a:pt x="445021" y="397882"/>
                                </a:cubicBezTo>
                                <a:cubicBezTo>
                                  <a:pt x="442440" y="396993"/>
                                  <a:pt x="440749" y="396727"/>
                                  <a:pt x="439770" y="396638"/>
                                </a:cubicBezTo>
                                <a:cubicBezTo>
                                  <a:pt x="436299" y="400903"/>
                                  <a:pt x="432116" y="414234"/>
                                  <a:pt x="429534" y="422409"/>
                                </a:cubicBezTo>
                                <a:cubicBezTo>
                                  <a:pt x="422058" y="446137"/>
                                  <a:pt x="409509" y="485950"/>
                                  <a:pt x="368122" y="485950"/>
                                </a:cubicBezTo>
                                <a:cubicBezTo>
                                  <a:pt x="330829" y="485950"/>
                                  <a:pt x="267992" y="431030"/>
                                  <a:pt x="221976" y="385085"/>
                                </a:cubicBezTo>
                                <a:cubicBezTo>
                                  <a:pt x="175872" y="339051"/>
                                  <a:pt x="120957" y="276400"/>
                                  <a:pt x="120957" y="239164"/>
                                </a:cubicBezTo>
                                <a:cubicBezTo>
                                  <a:pt x="120957" y="197752"/>
                                  <a:pt x="160742" y="185310"/>
                                  <a:pt x="184595" y="177756"/>
                                </a:cubicBezTo>
                                <a:cubicBezTo>
                                  <a:pt x="192783" y="175179"/>
                                  <a:pt x="206045" y="171002"/>
                                  <a:pt x="210406" y="167537"/>
                                </a:cubicBezTo>
                                <a:cubicBezTo>
                                  <a:pt x="210317" y="166559"/>
                                  <a:pt x="210050" y="164871"/>
                                  <a:pt x="209160" y="162293"/>
                                </a:cubicBezTo>
                                <a:cubicBezTo>
                                  <a:pt x="190380" y="106129"/>
                                  <a:pt x="165459" y="57074"/>
                                  <a:pt x="145611" y="37256"/>
                                </a:cubicBezTo>
                                <a:cubicBezTo>
                                  <a:pt x="141695" y="33346"/>
                                  <a:pt x="139025" y="31658"/>
                                  <a:pt x="137689" y="30947"/>
                                </a:cubicBezTo>
                                <a:close/>
                                <a:moveTo>
                                  <a:pt x="129946" y="1265"/>
                                </a:moveTo>
                                <a:cubicBezTo>
                                  <a:pt x="142229" y="-2823"/>
                                  <a:pt x="154956" y="3309"/>
                                  <a:pt x="167239" y="15662"/>
                                </a:cubicBezTo>
                                <a:cubicBezTo>
                                  <a:pt x="196165" y="44455"/>
                                  <a:pt x="223045" y="107195"/>
                                  <a:pt x="238175" y="152607"/>
                                </a:cubicBezTo>
                                <a:cubicBezTo>
                                  <a:pt x="259892" y="217480"/>
                                  <a:pt x="151574" y="195885"/>
                                  <a:pt x="151574" y="239164"/>
                                </a:cubicBezTo>
                                <a:cubicBezTo>
                                  <a:pt x="151574" y="260759"/>
                                  <a:pt x="194919" y="314791"/>
                                  <a:pt x="243605" y="363490"/>
                                </a:cubicBezTo>
                                <a:cubicBezTo>
                                  <a:pt x="292379" y="412101"/>
                                  <a:pt x="346494" y="455379"/>
                                  <a:pt x="368122" y="455379"/>
                                </a:cubicBezTo>
                                <a:cubicBezTo>
                                  <a:pt x="411467" y="455379"/>
                                  <a:pt x="389750" y="347227"/>
                                  <a:pt x="454723" y="368822"/>
                                </a:cubicBezTo>
                                <a:cubicBezTo>
                                  <a:pt x="500293" y="384019"/>
                                  <a:pt x="563130" y="410857"/>
                                  <a:pt x="591967" y="439650"/>
                                </a:cubicBezTo>
                                <a:cubicBezTo>
                                  <a:pt x="604339" y="452002"/>
                                  <a:pt x="610391" y="464710"/>
                                  <a:pt x="606297" y="476974"/>
                                </a:cubicBezTo>
                                <a:cubicBezTo>
                                  <a:pt x="584669" y="541848"/>
                                  <a:pt x="519696" y="606721"/>
                                  <a:pt x="476440" y="606721"/>
                                </a:cubicBezTo>
                                <a:cubicBezTo>
                                  <a:pt x="389750" y="606721"/>
                                  <a:pt x="281520" y="585037"/>
                                  <a:pt x="151574" y="455379"/>
                                </a:cubicBezTo>
                                <a:cubicBezTo>
                                  <a:pt x="21628" y="325632"/>
                                  <a:pt x="0" y="217480"/>
                                  <a:pt x="0" y="131012"/>
                                </a:cubicBezTo>
                                <a:cubicBezTo>
                                  <a:pt x="0" y="87733"/>
                                  <a:pt x="64973" y="22949"/>
                                  <a:pt x="129946" y="1265"/>
                                </a:cubicBezTo>
                                <a:close/>
                                <a:moveTo>
                                  <a:pt x="303784" y="0"/>
                                </a:moveTo>
                                <a:cubicBezTo>
                                  <a:pt x="471287" y="0"/>
                                  <a:pt x="607639" y="136050"/>
                                  <a:pt x="607639" y="303290"/>
                                </a:cubicBezTo>
                                <a:lnTo>
                                  <a:pt x="577200" y="303290"/>
                                </a:lnTo>
                                <a:cubicBezTo>
                                  <a:pt x="577200" y="152578"/>
                                  <a:pt x="454822" y="30302"/>
                                  <a:pt x="303784" y="303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  <wps:wsp>
                        <wps:cNvPr id="19" name="文本框 64"/>
                        <wps:cNvSpPr txBox="1"/>
                        <wps:spPr>
                          <a:xfrm>
                            <a:off x="2365239" y="1095809"/>
                            <a:ext cx="144399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现居：湖北 · 武汉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文本框 65"/>
                        <wps:cNvSpPr txBox="1"/>
                        <wps:spPr>
                          <a:xfrm>
                            <a:off x="4128058" y="1095911"/>
                            <a:ext cx="209169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baijiawen@qq.com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Shape 2526"/>
                        <wps:cNvSpPr/>
                        <wps:spPr>
                          <a:xfrm>
                            <a:off x="2170619" y="1215502"/>
                            <a:ext cx="150462" cy="181642"/>
                          </a:xfrm>
                          <a:custGeom>
                            <a:avLst/>
                            <a:gdLst>
                              <a:gd name="connsiteX0" fmla="*/ 205077 w 518656"/>
                              <a:gd name="connsiteY0" fmla="*/ 456900 h 580612"/>
                              <a:gd name="connsiteX1" fmla="*/ 24745 w 518656"/>
                              <a:gd name="connsiteY1" fmla="*/ 505603 h 580612"/>
                              <a:gd name="connsiteX2" fmla="*/ 259194 w 518656"/>
                              <a:gd name="connsiteY2" fmla="*/ 555816 h 580612"/>
                              <a:gd name="connsiteX3" fmla="*/ 493822 w 518656"/>
                              <a:gd name="connsiteY3" fmla="*/ 505603 h 580612"/>
                              <a:gd name="connsiteX4" fmla="*/ 313490 w 518656"/>
                              <a:gd name="connsiteY4" fmla="*/ 456900 h 580612"/>
                              <a:gd name="connsiteX5" fmla="*/ 269520 w 518656"/>
                              <a:gd name="connsiteY5" fmla="*/ 525066 h 580612"/>
                              <a:gd name="connsiteX6" fmla="*/ 249047 w 518656"/>
                              <a:gd name="connsiteY6" fmla="*/ 525066 h 580612"/>
                              <a:gd name="connsiteX7" fmla="*/ 205077 w 518656"/>
                              <a:gd name="connsiteY7" fmla="*/ 456900 h 580612"/>
                              <a:gd name="connsiteX8" fmla="*/ 259142 w 518656"/>
                              <a:gd name="connsiteY8" fmla="*/ 125952 h 580612"/>
                              <a:gd name="connsiteX9" fmla="*/ 205653 w 518656"/>
                              <a:gd name="connsiteY9" fmla="*/ 179368 h 580612"/>
                              <a:gd name="connsiteX10" fmla="*/ 259142 w 518656"/>
                              <a:gd name="connsiteY10" fmla="*/ 232874 h 580612"/>
                              <a:gd name="connsiteX11" fmla="*/ 312720 w 518656"/>
                              <a:gd name="connsiteY11" fmla="*/ 179368 h 580612"/>
                              <a:gd name="connsiteX12" fmla="*/ 259142 w 518656"/>
                              <a:gd name="connsiteY12" fmla="*/ 125952 h 580612"/>
                              <a:gd name="connsiteX13" fmla="*/ 259142 w 518656"/>
                              <a:gd name="connsiteY13" fmla="*/ 101332 h 580612"/>
                              <a:gd name="connsiteX14" fmla="*/ 337373 w 518656"/>
                              <a:gd name="connsiteY14" fmla="*/ 179368 h 580612"/>
                              <a:gd name="connsiteX15" fmla="*/ 259142 w 518656"/>
                              <a:gd name="connsiteY15" fmla="*/ 257493 h 580612"/>
                              <a:gd name="connsiteX16" fmla="*/ 181000 w 518656"/>
                              <a:gd name="connsiteY16" fmla="*/ 179368 h 580612"/>
                              <a:gd name="connsiteX17" fmla="*/ 259142 w 518656"/>
                              <a:gd name="connsiteY17" fmla="*/ 101332 h 580612"/>
                              <a:gd name="connsiteX18" fmla="*/ 259194 w 518656"/>
                              <a:gd name="connsiteY18" fmla="*/ 24618 h 580612"/>
                              <a:gd name="connsiteX19" fmla="*/ 104319 w 518656"/>
                              <a:gd name="connsiteY19" fmla="*/ 179347 h 580612"/>
                              <a:gd name="connsiteX20" fmla="*/ 259194 w 518656"/>
                              <a:gd name="connsiteY20" fmla="*/ 495916 h 580612"/>
                              <a:gd name="connsiteX21" fmla="*/ 414248 w 518656"/>
                              <a:gd name="connsiteY21" fmla="*/ 179347 h 580612"/>
                              <a:gd name="connsiteX22" fmla="*/ 259194 w 518656"/>
                              <a:gd name="connsiteY22" fmla="*/ 24618 h 580612"/>
                              <a:gd name="connsiteX23" fmla="*/ 259194 w 518656"/>
                              <a:gd name="connsiteY23" fmla="*/ 0 h 580612"/>
                              <a:gd name="connsiteX24" fmla="*/ 438904 w 518656"/>
                              <a:gd name="connsiteY24" fmla="*/ 179347 h 580612"/>
                              <a:gd name="connsiteX25" fmla="*/ 327910 w 518656"/>
                              <a:gd name="connsiteY25" fmla="*/ 433348 h 580612"/>
                              <a:gd name="connsiteX26" fmla="*/ 518656 w 518656"/>
                              <a:gd name="connsiteY26" fmla="*/ 505692 h 580612"/>
                              <a:gd name="connsiteX27" fmla="*/ 259372 w 518656"/>
                              <a:gd name="connsiteY27" fmla="*/ 580612 h 580612"/>
                              <a:gd name="connsiteX28" fmla="*/ 0 w 518656"/>
                              <a:gd name="connsiteY28" fmla="*/ 505692 h 580612"/>
                              <a:gd name="connsiteX29" fmla="*/ 190479 w 518656"/>
                              <a:gd name="connsiteY29" fmla="*/ 433348 h 580612"/>
                              <a:gd name="connsiteX30" fmla="*/ 79574 w 518656"/>
                              <a:gd name="connsiteY30" fmla="*/ 179347 h 580612"/>
                              <a:gd name="connsiteX31" fmla="*/ 259194 w 518656"/>
                              <a:gd name="connsiteY31" fmla="*/ 0 h 5806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518656" h="580612">
                                <a:moveTo>
                                  <a:pt x="205077" y="456900"/>
                                </a:moveTo>
                                <a:cubicBezTo>
                                  <a:pt x="79307" y="464099"/>
                                  <a:pt x="24745" y="492450"/>
                                  <a:pt x="24745" y="505603"/>
                                </a:cubicBezTo>
                                <a:cubicBezTo>
                                  <a:pt x="24745" y="522667"/>
                                  <a:pt x="107434" y="555816"/>
                                  <a:pt x="259194" y="555816"/>
                                </a:cubicBezTo>
                                <a:cubicBezTo>
                                  <a:pt x="411044" y="555816"/>
                                  <a:pt x="493733" y="522755"/>
                                  <a:pt x="493822" y="505603"/>
                                </a:cubicBezTo>
                                <a:cubicBezTo>
                                  <a:pt x="493822" y="492361"/>
                                  <a:pt x="439260" y="464099"/>
                                  <a:pt x="313490" y="456900"/>
                                </a:cubicBezTo>
                                <a:cubicBezTo>
                                  <a:pt x="289814" y="494938"/>
                                  <a:pt x="272012" y="522044"/>
                                  <a:pt x="269520" y="525066"/>
                                </a:cubicBezTo>
                                <a:cubicBezTo>
                                  <a:pt x="261598" y="534398"/>
                                  <a:pt x="252252" y="529332"/>
                                  <a:pt x="249047" y="525066"/>
                                </a:cubicBezTo>
                                <a:cubicBezTo>
                                  <a:pt x="246644" y="521867"/>
                                  <a:pt x="228753" y="494938"/>
                                  <a:pt x="205077" y="456900"/>
                                </a:cubicBezTo>
                                <a:close/>
                                <a:moveTo>
                                  <a:pt x="259142" y="125952"/>
                                </a:moveTo>
                                <a:cubicBezTo>
                                  <a:pt x="229594" y="125952"/>
                                  <a:pt x="205653" y="149860"/>
                                  <a:pt x="205653" y="179368"/>
                                </a:cubicBezTo>
                                <a:cubicBezTo>
                                  <a:pt x="205653" y="208876"/>
                                  <a:pt x="229594" y="232874"/>
                                  <a:pt x="259142" y="232874"/>
                                </a:cubicBezTo>
                                <a:cubicBezTo>
                                  <a:pt x="288690" y="232874"/>
                                  <a:pt x="312720" y="208876"/>
                                  <a:pt x="312720" y="179368"/>
                                </a:cubicBezTo>
                                <a:cubicBezTo>
                                  <a:pt x="312720" y="149860"/>
                                  <a:pt x="288690" y="125952"/>
                                  <a:pt x="259142" y="125952"/>
                                </a:cubicBezTo>
                                <a:close/>
                                <a:moveTo>
                                  <a:pt x="259142" y="101332"/>
                                </a:moveTo>
                                <a:cubicBezTo>
                                  <a:pt x="302396" y="101332"/>
                                  <a:pt x="337373" y="136262"/>
                                  <a:pt x="337373" y="179368"/>
                                </a:cubicBezTo>
                                <a:cubicBezTo>
                                  <a:pt x="337373" y="222564"/>
                                  <a:pt x="302396" y="257493"/>
                                  <a:pt x="259142" y="257493"/>
                                </a:cubicBezTo>
                                <a:cubicBezTo>
                                  <a:pt x="215977" y="257493"/>
                                  <a:pt x="181000" y="222564"/>
                                  <a:pt x="181000" y="179368"/>
                                </a:cubicBezTo>
                                <a:cubicBezTo>
                                  <a:pt x="181000" y="136262"/>
                                  <a:pt x="215977" y="101332"/>
                                  <a:pt x="259142" y="101332"/>
                                </a:cubicBezTo>
                                <a:close/>
                                <a:moveTo>
                                  <a:pt x="259194" y="24618"/>
                                </a:moveTo>
                                <a:cubicBezTo>
                                  <a:pt x="173924" y="24618"/>
                                  <a:pt x="104319" y="94028"/>
                                  <a:pt x="104319" y="179347"/>
                                </a:cubicBezTo>
                                <a:cubicBezTo>
                                  <a:pt x="104319" y="253912"/>
                                  <a:pt x="223146" y="440903"/>
                                  <a:pt x="259194" y="495916"/>
                                </a:cubicBezTo>
                                <a:cubicBezTo>
                                  <a:pt x="295332" y="440903"/>
                                  <a:pt x="414248" y="253912"/>
                                  <a:pt x="414248" y="179347"/>
                                </a:cubicBezTo>
                                <a:cubicBezTo>
                                  <a:pt x="414248" y="94028"/>
                                  <a:pt x="344643" y="24618"/>
                                  <a:pt x="259194" y="24618"/>
                                </a:cubicBezTo>
                                <a:close/>
                                <a:moveTo>
                                  <a:pt x="259194" y="0"/>
                                </a:moveTo>
                                <a:cubicBezTo>
                                  <a:pt x="358351" y="0"/>
                                  <a:pt x="438904" y="80430"/>
                                  <a:pt x="438904" y="179347"/>
                                </a:cubicBezTo>
                                <a:cubicBezTo>
                                  <a:pt x="438904" y="238004"/>
                                  <a:pt x="376954" y="352118"/>
                                  <a:pt x="327910" y="433348"/>
                                </a:cubicBezTo>
                                <a:cubicBezTo>
                                  <a:pt x="386121" y="437703"/>
                                  <a:pt x="518567" y="453434"/>
                                  <a:pt x="518656" y="505692"/>
                                </a:cubicBezTo>
                                <a:cubicBezTo>
                                  <a:pt x="518656" y="557150"/>
                                  <a:pt x="384163" y="580612"/>
                                  <a:pt x="259372" y="580612"/>
                                </a:cubicBezTo>
                                <a:cubicBezTo>
                                  <a:pt x="134404" y="580612"/>
                                  <a:pt x="0" y="557150"/>
                                  <a:pt x="0" y="505692"/>
                                </a:cubicBezTo>
                                <a:cubicBezTo>
                                  <a:pt x="0" y="453434"/>
                                  <a:pt x="132357" y="437703"/>
                                  <a:pt x="190479" y="433348"/>
                                </a:cubicBezTo>
                                <a:cubicBezTo>
                                  <a:pt x="141524" y="352118"/>
                                  <a:pt x="79574" y="238004"/>
                                  <a:pt x="79574" y="179347"/>
                                </a:cubicBezTo>
                                <a:cubicBezTo>
                                  <a:pt x="79574" y="80430"/>
                                  <a:pt x="160127" y="0"/>
                                  <a:pt x="2591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  <wps:wsp>
                        <wps:cNvPr id="22" name="Shape 2526"/>
                        <wps:cNvSpPr/>
                        <wps:spPr>
                          <a:xfrm>
                            <a:off x="3914920" y="1237209"/>
                            <a:ext cx="168437" cy="139728"/>
                          </a:xfrm>
                          <a:custGeom>
                            <a:avLst/>
                            <a:gdLst>
                              <a:gd name="T0" fmla="*/ 6394 w 6827"/>
                              <a:gd name="T1" fmla="*/ 0 h 5259"/>
                              <a:gd name="T2" fmla="*/ 433 w 6827"/>
                              <a:gd name="T3" fmla="*/ 0 h 5259"/>
                              <a:gd name="T4" fmla="*/ 0 w 6827"/>
                              <a:gd name="T5" fmla="*/ 433 h 5259"/>
                              <a:gd name="T6" fmla="*/ 0 w 6827"/>
                              <a:gd name="T7" fmla="*/ 4826 h 5259"/>
                              <a:gd name="T8" fmla="*/ 433 w 6827"/>
                              <a:gd name="T9" fmla="*/ 5259 h 5259"/>
                              <a:gd name="T10" fmla="*/ 6394 w 6827"/>
                              <a:gd name="T11" fmla="*/ 5259 h 5259"/>
                              <a:gd name="T12" fmla="*/ 6827 w 6827"/>
                              <a:gd name="T13" fmla="*/ 4826 h 5259"/>
                              <a:gd name="T14" fmla="*/ 6827 w 6827"/>
                              <a:gd name="T15" fmla="*/ 433 h 5259"/>
                              <a:gd name="T16" fmla="*/ 6394 w 6827"/>
                              <a:gd name="T17" fmla="*/ 0 h 5259"/>
                              <a:gd name="T18" fmla="*/ 5838 w 6827"/>
                              <a:gd name="T19" fmla="*/ 245 h 5259"/>
                              <a:gd name="T20" fmla="*/ 3413 w 6827"/>
                              <a:gd name="T21" fmla="*/ 2012 h 5259"/>
                              <a:gd name="T22" fmla="*/ 988 w 6827"/>
                              <a:gd name="T23" fmla="*/ 245 h 5259"/>
                              <a:gd name="T24" fmla="*/ 5838 w 6827"/>
                              <a:gd name="T25" fmla="*/ 245 h 5259"/>
                              <a:gd name="T26" fmla="*/ 768 w 6827"/>
                              <a:gd name="T27" fmla="*/ 5014 h 5259"/>
                              <a:gd name="T28" fmla="*/ 433 w 6827"/>
                              <a:gd name="T29" fmla="*/ 5014 h 5259"/>
                              <a:gd name="T30" fmla="*/ 245 w 6827"/>
                              <a:gd name="T31" fmla="*/ 4826 h 5259"/>
                              <a:gd name="T32" fmla="*/ 245 w 6827"/>
                              <a:gd name="T33" fmla="*/ 1019 h 5259"/>
                              <a:gd name="T34" fmla="*/ 768 w 6827"/>
                              <a:gd name="T35" fmla="*/ 1400 h 5259"/>
                              <a:gd name="T36" fmla="*/ 768 w 6827"/>
                              <a:gd name="T37" fmla="*/ 5014 h 5259"/>
                              <a:gd name="T38" fmla="*/ 5814 w 6827"/>
                              <a:gd name="T39" fmla="*/ 5014 h 5259"/>
                              <a:gd name="T40" fmla="*/ 1013 w 6827"/>
                              <a:gd name="T41" fmla="*/ 5014 h 5259"/>
                              <a:gd name="T42" fmla="*/ 1013 w 6827"/>
                              <a:gd name="T43" fmla="*/ 1578 h 5259"/>
                              <a:gd name="T44" fmla="*/ 3341 w 6827"/>
                              <a:gd name="T45" fmla="*/ 3275 h 5259"/>
                              <a:gd name="T46" fmla="*/ 3413 w 6827"/>
                              <a:gd name="T47" fmla="*/ 3299 h 5259"/>
                              <a:gd name="T48" fmla="*/ 3485 w 6827"/>
                              <a:gd name="T49" fmla="*/ 3275 h 5259"/>
                              <a:gd name="T50" fmla="*/ 5814 w 6827"/>
                              <a:gd name="T51" fmla="*/ 1578 h 5259"/>
                              <a:gd name="T52" fmla="*/ 5814 w 6827"/>
                              <a:gd name="T53" fmla="*/ 5014 h 5259"/>
                              <a:gd name="T54" fmla="*/ 6582 w 6827"/>
                              <a:gd name="T55" fmla="*/ 4826 h 5259"/>
                              <a:gd name="T56" fmla="*/ 6394 w 6827"/>
                              <a:gd name="T57" fmla="*/ 5014 h 5259"/>
                              <a:gd name="T58" fmla="*/ 6059 w 6827"/>
                              <a:gd name="T59" fmla="*/ 5014 h 5259"/>
                              <a:gd name="T60" fmla="*/ 6059 w 6827"/>
                              <a:gd name="T61" fmla="*/ 1400 h 5259"/>
                              <a:gd name="T62" fmla="*/ 6582 w 6827"/>
                              <a:gd name="T63" fmla="*/ 1019 h 5259"/>
                              <a:gd name="T64" fmla="*/ 6582 w 6827"/>
                              <a:gd name="T65" fmla="*/ 4826 h 5259"/>
                              <a:gd name="T66" fmla="*/ 6582 w 6827"/>
                              <a:gd name="T67" fmla="*/ 716 h 5259"/>
                              <a:gd name="T68" fmla="*/ 3413 w 6827"/>
                              <a:gd name="T69" fmla="*/ 3025 h 5259"/>
                              <a:gd name="T70" fmla="*/ 245 w 6827"/>
                              <a:gd name="T71" fmla="*/ 716 h 5259"/>
                              <a:gd name="T72" fmla="*/ 245 w 6827"/>
                              <a:gd name="T73" fmla="*/ 433 h 5259"/>
                              <a:gd name="T74" fmla="*/ 433 w 6827"/>
                              <a:gd name="T75" fmla="*/ 245 h 5259"/>
                              <a:gd name="T76" fmla="*/ 573 w 6827"/>
                              <a:gd name="T77" fmla="*/ 245 h 5259"/>
                              <a:gd name="T78" fmla="*/ 3341 w 6827"/>
                              <a:gd name="T79" fmla="*/ 2263 h 5259"/>
                              <a:gd name="T80" fmla="*/ 3413 w 6827"/>
                              <a:gd name="T81" fmla="*/ 2286 h 5259"/>
                              <a:gd name="T82" fmla="*/ 3485 w 6827"/>
                              <a:gd name="T83" fmla="*/ 2263 h 5259"/>
                              <a:gd name="T84" fmla="*/ 6254 w 6827"/>
                              <a:gd name="T85" fmla="*/ 245 h 5259"/>
                              <a:gd name="T86" fmla="*/ 6394 w 6827"/>
                              <a:gd name="T87" fmla="*/ 245 h 5259"/>
                              <a:gd name="T88" fmla="*/ 6582 w 6827"/>
                              <a:gd name="T89" fmla="*/ 433 h 5259"/>
                              <a:gd name="T90" fmla="*/ 6582 w 6827"/>
                              <a:gd name="T91" fmla="*/ 716 h 5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6827" h="5259">
                                <a:moveTo>
                                  <a:pt x="6394" y="0"/>
                                </a:moveTo>
                                <a:lnTo>
                                  <a:pt x="433" y="0"/>
                                </a:lnTo>
                                <a:cubicBezTo>
                                  <a:pt x="194" y="0"/>
                                  <a:pt x="0" y="194"/>
                                  <a:pt x="0" y="433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5065"/>
                                  <a:pt x="194" y="5259"/>
                                  <a:pt x="433" y="5259"/>
                                </a:cubicBezTo>
                                <a:lnTo>
                                  <a:pt x="6394" y="5259"/>
                                </a:lnTo>
                                <a:cubicBezTo>
                                  <a:pt x="6632" y="5259"/>
                                  <a:pt x="6827" y="5065"/>
                                  <a:pt x="6827" y="4826"/>
                                </a:cubicBezTo>
                                <a:lnTo>
                                  <a:pt x="6827" y="433"/>
                                </a:lnTo>
                                <a:cubicBezTo>
                                  <a:pt x="6827" y="194"/>
                                  <a:pt x="6632" y="0"/>
                                  <a:pt x="6394" y="0"/>
                                </a:cubicBezTo>
                                <a:close/>
                                <a:moveTo>
                                  <a:pt x="5838" y="245"/>
                                </a:moveTo>
                                <a:lnTo>
                                  <a:pt x="3413" y="2012"/>
                                </a:lnTo>
                                <a:lnTo>
                                  <a:pt x="988" y="245"/>
                                </a:lnTo>
                                <a:lnTo>
                                  <a:pt x="5838" y="245"/>
                                </a:lnTo>
                                <a:close/>
                                <a:moveTo>
                                  <a:pt x="768" y="5014"/>
                                </a:moveTo>
                                <a:lnTo>
                                  <a:pt x="433" y="5014"/>
                                </a:lnTo>
                                <a:cubicBezTo>
                                  <a:pt x="329" y="5014"/>
                                  <a:pt x="245" y="4929"/>
                                  <a:pt x="245" y="4826"/>
                                </a:cubicBezTo>
                                <a:lnTo>
                                  <a:pt x="245" y="1019"/>
                                </a:lnTo>
                                <a:lnTo>
                                  <a:pt x="768" y="1400"/>
                                </a:lnTo>
                                <a:lnTo>
                                  <a:pt x="768" y="5014"/>
                                </a:lnTo>
                                <a:close/>
                                <a:moveTo>
                                  <a:pt x="5814" y="5014"/>
                                </a:moveTo>
                                <a:lnTo>
                                  <a:pt x="1013" y="5014"/>
                                </a:lnTo>
                                <a:lnTo>
                                  <a:pt x="1013" y="1578"/>
                                </a:lnTo>
                                <a:lnTo>
                                  <a:pt x="3341" y="3275"/>
                                </a:lnTo>
                                <a:cubicBezTo>
                                  <a:pt x="3363" y="3291"/>
                                  <a:pt x="3388" y="3299"/>
                                  <a:pt x="3413" y="3299"/>
                                </a:cubicBezTo>
                                <a:cubicBezTo>
                                  <a:pt x="3439" y="3299"/>
                                  <a:pt x="3464" y="3291"/>
                                  <a:pt x="3485" y="3275"/>
                                </a:cubicBezTo>
                                <a:lnTo>
                                  <a:pt x="5814" y="1578"/>
                                </a:lnTo>
                                <a:lnTo>
                                  <a:pt x="5814" y="5014"/>
                                </a:lnTo>
                                <a:close/>
                                <a:moveTo>
                                  <a:pt x="6582" y="4826"/>
                                </a:moveTo>
                                <a:cubicBezTo>
                                  <a:pt x="6582" y="4929"/>
                                  <a:pt x="6497" y="5014"/>
                                  <a:pt x="6394" y="5014"/>
                                </a:cubicBezTo>
                                <a:lnTo>
                                  <a:pt x="6059" y="5014"/>
                                </a:lnTo>
                                <a:lnTo>
                                  <a:pt x="6059" y="1400"/>
                                </a:lnTo>
                                <a:lnTo>
                                  <a:pt x="6582" y="1019"/>
                                </a:lnTo>
                                <a:lnTo>
                                  <a:pt x="6582" y="4826"/>
                                </a:lnTo>
                                <a:close/>
                                <a:moveTo>
                                  <a:pt x="6582" y="716"/>
                                </a:moveTo>
                                <a:lnTo>
                                  <a:pt x="3413" y="3025"/>
                                </a:lnTo>
                                <a:lnTo>
                                  <a:pt x="245" y="716"/>
                                </a:lnTo>
                                <a:lnTo>
                                  <a:pt x="245" y="433"/>
                                </a:lnTo>
                                <a:cubicBezTo>
                                  <a:pt x="245" y="329"/>
                                  <a:pt x="329" y="245"/>
                                  <a:pt x="433" y="245"/>
                                </a:cubicBezTo>
                                <a:lnTo>
                                  <a:pt x="573" y="245"/>
                                </a:lnTo>
                                <a:lnTo>
                                  <a:pt x="3341" y="2263"/>
                                </a:lnTo>
                                <a:cubicBezTo>
                                  <a:pt x="3363" y="2279"/>
                                  <a:pt x="3388" y="2286"/>
                                  <a:pt x="3413" y="2286"/>
                                </a:cubicBezTo>
                                <a:cubicBezTo>
                                  <a:pt x="3439" y="2286"/>
                                  <a:pt x="3464" y="2279"/>
                                  <a:pt x="3485" y="2263"/>
                                </a:cubicBezTo>
                                <a:lnTo>
                                  <a:pt x="6254" y="245"/>
                                </a:lnTo>
                                <a:lnTo>
                                  <a:pt x="6394" y="245"/>
                                </a:lnTo>
                                <a:cubicBezTo>
                                  <a:pt x="6497" y="245"/>
                                  <a:pt x="6582" y="329"/>
                                  <a:pt x="6582" y="433"/>
                                </a:cubicBezTo>
                                <a:lnTo>
                                  <a:pt x="6582" y="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32.45pt;margin-top:6.95pt;height:51.6pt;width:319.6pt;z-index:251662336;mso-width-relative:page;mso-height-relative:page;" coordorigin="2160571,723986" coordsize="4059177,717365" o:gfxdata="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">
                <o:lock v:ext="edit" aspectratio="f"/>
                <v:shape id="文本框 60" o:spid="_x0000_s1026" o:spt="202" type="#_x0000_t202" style="position:absolute;left:2365239;top:723986;height:345440;width:144399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生日：1995.05.05</w:t>
                        </w:r>
                      </w:p>
                    </w:txbxContent>
                  </v:textbox>
                </v:shape>
                <v:shape id="文本框 61" o:spid="_x0000_s1026" o:spt="202" type="#_x0000_t202" style="position:absolute;left:4128058;top:723986;height:345440;width:209169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手机：+86 180 5252 5252</w:t>
                        </w:r>
                      </w:p>
                    </w:txbxContent>
                  </v:textbox>
                </v:shape>
                <v:shape id="Shape 2526" o:spid="_x0000_s1026" o:spt="100" style="position:absolute;left:2160571;top:843716;height:181642;width:168436;v-text-anchor:middle;" fillcolor="#7A8C8E [3207]" filled="t" stroked="f" coordsize="21600,21600" o:gfxdata="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3NGugAAANsA&#10;AAAPAAAAAAAAAAEAIAAAACIAAABkcnMvZG93bnJldi54bWxQSwECFAAUAAAACACHTuJAMy8FnjsA&#10;AAA5AAAAEAAAAAAAAAABACAAAAAJAQAAZHJzL3NoYXBleG1sLnhtbFBLBQYAAAAABgAGAFsBAACz&#10;AwAAAAA=&#10;" path="m10800,20618c5377,20618,982,16223,982,10800c982,5377,5377,982,10800,982c16223,982,20618,5377,20618,10800c20618,16223,16223,20618,10800,20618m10800,0c4836,0,0,4836,0,10800c0,16765,4836,21600,10800,21600c16764,21600,21600,16765,21600,10800c21600,4836,16764,0,10800,0m14236,16752c14001,16887,13921,17188,14057,17422c14192,17658,14493,17738,14727,17602c14962,17467,15042,17167,14907,16932c14771,16697,14472,16617,14236,16752m10800,11782c10258,11782,9818,11342,9818,10800c9818,10258,10258,9818,10800,9818c11342,9818,11782,10258,11782,10800c11782,11342,11342,11782,10800,11782m15218,10309l12694,10309c12515,9624,11978,9084,11291,8906l11291,3436c11291,3166,11071,2945,10800,2945c10529,2945,10309,3166,10309,3436l10309,8906c9464,9125,8836,9886,8836,10800c8836,11885,9716,12764,10800,12764c11714,12764,12476,12137,12694,11291l15218,11291c15489,11291,15709,11072,15709,10800c15709,10529,15489,10309,15218,10309m16932,6693c16697,6829,16616,7129,16752,7364c16887,7599,17188,7679,17422,7543c17657,7408,17737,7108,17602,6873c17467,6638,17166,6557,16932,6693m10800,17673c10529,17673,10309,17893,10309,18164c10309,18435,10529,18655,10800,18655c11071,18655,11291,18435,11291,18164c11291,17893,11071,17673,10800,17673m17422,14057c17188,13921,16887,14001,16752,14236c16616,14472,16697,14772,16932,14907c17166,15043,17467,14962,17602,14727c17737,14492,17657,14192,17422,14057m4668,6693c4433,6557,4133,6638,3998,6873c3863,7108,3942,7408,4178,7543c4412,7679,4713,7599,4848,7364c4984,7129,4903,6829,4668,6693m14236,4848c14472,4984,14771,4903,14907,4669c15042,4434,14962,4134,14727,3998c14493,3863,14192,3943,14057,4178c13921,4412,14001,4713,14236,4848m3436,10309c3166,10309,2945,10529,2945,10800c2945,11072,3166,11291,3436,11291c3707,11291,3927,11072,3927,10800c3927,10529,3707,10309,3436,10309m6873,3998c6638,4134,6558,4434,6693,4669c6829,4903,7129,4984,7364,4848c7599,4713,7679,4412,7543,4178c7408,3943,7108,3863,6873,3998m4178,14057c3942,14192,3863,14492,3998,14727c4133,14962,4433,15043,4668,14907c4903,14772,4984,14472,4848,14236c4713,14001,4412,13921,4178,14057m7364,16752c7129,16617,6829,16697,6693,16932c6558,17167,6638,17467,6873,17602c7108,17738,7408,17658,7543,17422c7679,17188,7599,16887,7364,16752m18164,10309c17893,10309,17673,10529,17673,10800c17673,11072,17893,11291,18164,11291c18434,11291,18655,11072,18655,10800c18655,10529,18434,10309,18164,10309e">
                  <v:path o:connectlocs="84218,90821;84218,90821;84218,90821;84218,90821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  <v:shape id="Shape 2526" o:spid="_x0000_s1026" o:spt="100" style="position:absolute;left:3910603;top:843858;height:181367;width:168437;v-text-anchor:middle;" fillcolor="#7A8C8E [3207]" filled="t" stroked="f" coordsize="607639,606721" o:gfxdata="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3sjLsAAADb&#10;AAAADwAAAAAAAAABACAAAAAiAAAAZHJzL2Rvd25yZXYueG1sUEsBAhQAFAAAAAgAh07iQDMvBZ47&#10;AAAAOQAAABAAAAAAAAAAAQAgAAAACgEAAGRycy9zaGFwZXhtbC54bWxQSwUGAAAAAAYABgBbAQAA&#10;tAMAAAAA&#10;" path="m303784,121302c404354,121302,486055,202966,486055,303290l455706,303290c455706,219583,387711,151693,303784,151693xm303784,60686c437800,60686,546811,169547,546811,303290l516466,303290c516466,186076,421249,90989,303784,90989xm137689,30947c80460,50853,30617,107018,30617,131012c30617,205661,46816,307503,173202,433696c299677,559888,401676,576151,476440,576151c500471,576151,556722,526385,576658,469154c575946,467821,574255,465155,570339,461245c550491,441516,501272,416544,445021,397882c442440,396993,440749,396727,439770,396638c436299,400903,432116,414234,429534,422409c422058,446137,409509,485950,368122,485950c330829,485950,267992,431030,221976,385085c175872,339051,120957,276400,120957,239164c120957,197752,160742,185310,184595,177756c192783,175179,206045,171002,210406,167537c210317,166559,210050,164871,209160,162293c190380,106129,165459,57074,145611,37256c141695,33346,139025,31658,137689,30947xm129946,1265c142229,-2823,154956,3309,167239,15662c196165,44455,223045,107195,238175,152607c259892,217480,151574,195885,151574,239164c151574,260759,194919,314791,243605,363490c292379,412101,346494,455379,368122,455379c411467,455379,389750,347227,454723,368822c500293,384019,563130,410857,591967,439650c604339,452002,610391,464710,606297,476974c584669,541848,519696,606721,476440,606721c389750,606721,281520,585037,151574,455379c21628,325632,0,217480,0,131012c0,87733,64973,22949,129946,1265xm303784,0c471287,0,607639,136050,607639,303290l577200,303290c577200,152578,454822,30302,303784,30302xe">
                  <v:path o:connectlocs="84208,36260;134734,90662;126321,90662;84208,45345;84208,18140;151575,90662;143163,90662;84208,27199;38167,9250;8487,39163;48011,129644;132068,172228;159849,140244;158097,137879;123359,118938;121903,118566;119066,126270;102043,145264;61531,115113;33529,71493;51169,53136;58324,50081;57978,48514;40363,11136;38167,9250;36020,378;46358,4681;66021,45618;42016,71493;67527,108658;102043,136126;126048,110251;164092,131424;168064,142581;132068,181367;42016,136126;0,39163;36020,378;84208,0;168437,90662;159999,90662;84208,9058" o:connectangles="0,0,0,0,0,0,0,0,0,0,0,0,0,0,0,0,0,0,0,0,0,0,0,0,0,0,0,0,0,0,0,0,0,0,0,0,0,0,0,0,0,0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  <v:shape id="文本框 64" o:spid="_x0000_s1026" o:spt="202" type="#_x0000_t202" style="position:absolute;left:2365239;top:1095809;height:345440;width:144399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现居：湖北 · 武汉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128058;top:1095911;height:345440;width:2091690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baijiawen@qq.com</w:t>
                        </w:r>
                      </w:p>
                    </w:txbxContent>
                  </v:textbox>
                </v:shape>
                <v:shape id="Shape 2526" o:spid="_x0000_s1026" o:spt="100" style="position:absolute;left:2170619;top:1215502;height:181642;width:150462;v-text-anchor:middle;" fillcolor="#7A8C8E [3207]" filled="t" stroked="f" coordsize="518656,580612" o:gfxdata="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1wNQugAAANsA&#10;AAAPAAAAAAAAAAEAIAAAACIAAABkcnMvZG93bnJldi54bWxQSwECFAAUAAAACACHTuJAMy8FnjsA&#10;AAA5AAAAEAAAAAAAAAABACAAAAAJAQAAZHJzL3NoYXBleG1sLnhtbFBLBQYAAAAABgAGAFsBAACz&#10;AwAAAAA=&#10;" path="m205077,456900c79307,464099,24745,492450,24745,505603c24745,522667,107434,555816,259194,555816c411044,555816,493733,522755,493822,505603c493822,492361,439260,464099,313490,456900c289814,494938,272012,522044,269520,525066c261598,534398,252252,529332,249047,525066c246644,521867,228753,494938,205077,456900xm259142,125952c229594,125952,205653,149860,205653,179368c205653,208876,229594,232874,259142,232874c288690,232874,312720,208876,312720,179368c312720,149860,288690,125952,259142,125952xm259142,101332c302396,101332,337373,136262,337373,179368c337373,222564,302396,257493,259142,257493c215977,257493,181000,222564,181000,179368c181000,136262,215977,101332,259142,101332xm259194,24618c173924,24618,104319,94028,104319,179347c104319,253912,223146,440903,259194,495916c295332,440903,414248,253912,414248,179347c414248,94028,344643,24618,259194,24618xm259194,0c358351,0,438904,80430,438904,179347c438904,238004,376954,352118,327910,433348c386121,437703,518567,453434,518656,505692c518656,557150,384163,580612,259372,580612c134404,580612,0,557150,0,505692c0,453434,132357,437703,190479,433348c141524,352118,79574,238004,79574,179347c79574,80430,160127,0,259194,0xe">
                  <v:path o:connectlocs="59492,142939;7178,158175;75192,173884;143257,158175;90943,142939;78187,164264;72248,164264;59492,142939;75177,39403;59659,56114;75177,72853;90720,56114;75177,39403;75177,31701;97871,56114;75177,80555;52508,56114;75177,31701;75192,7701;30262,56107;75192,155145;120173,56107;75192,7701;75192,0;127325,56107;95126,135571;150462,158203;75243,181642;0,158203;55257,135571;23084,56107;75192,0" o:connectangles="0,0,0,0,0,0,0,0,0,0,0,0,0,0,0,0,0,0,0,0,0,0,0,0,0,0,0,0,0,0,0,0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  <v:shape id="Shape 2526" o:spid="_x0000_s1026" o:spt="100" style="position:absolute;left:3914920;top:1237209;height:139728;width:168437;v-text-anchor:middle;" fillcolor="#7A8C8E [3207]" filled="t" stroked="f" coordsize="6827,5259" o:gfxdata="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3s01b4A&#10;AADbAAAADwAAAAAAAAABACAAAAAiAAAAZHJzL2Rvd25yZXYueG1sUEsBAhQAFAAAAAgAh07iQDMv&#10;BZ47AAAAOQAAABAAAAAAAAAAAQAgAAAADQEAAGRycy9zaGFwZXhtbC54bWxQSwUGAAAAAAYABgBb&#10;AQAAtwMAAAAA&#10;" path="m6394,0l433,0c194,0,0,194,0,433l0,4826c0,5065,194,5259,433,5259l6394,5259c6632,5259,6827,5065,6827,4826l6827,433c6827,194,6632,0,6394,0xm5838,245l3413,2012,988,245,5838,245xm768,5014l433,5014c329,5014,245,4929,245,4826l245,1019,768,1400,768,5014xm5814,5014l1013,5014,1013,1578,3341,3275c3363,3291,3388,3299,3413,3299c3439,3299,3464,3291,3485,3275l5814,1578,5814,5014xm6582,4826c6582,4929,6497,5014,6394,5014l6059,5014,6059,1400,6582,1019,6582,4826xm6582,716l3413,3025,245,716,245,433c245,329,329,245,433,245l573,245,3341,2263c3363,2279,3388,2286,3413,2286c3439,2286,3464,2279,3485,2263l6254,245,6394,245c6497,245,6582,329,6582,433l6582,716xe">
                  <v:path o:connectlocs="157753,0;10683,0;0,11504;0,128223;10683,139728;157753,139728;168437,128223;168437,11504;157753,0;144036,6509;84206,53457;24376,6509;144036,6509;18948,133218;10683,133218;6044,128223;6044,27074;18948,37197;18948,133218;143444,133218;24992,133218;24992,41926;82429,87014;84206,87652;85982,87014;143444,41926;143444,133218;162392,128223;157753,133218;149488,133218;149488,37197;162392,27074;162392,128223;162392,19023;84206,80372;6044,19023;6044,11504;10683,6509;14137,6509;82429,60126;84206,60737;85982,60126;154299,6509;157753,6509;162392,11504;162392,19023" o:connectangles="0,0,0,0,0,0,0,0,0,0,0,0,0,0,0,0,0,0,0,0,0,0,0,0,0,0,0,0,0,0,0,0,0,0,0,0,0,0,0,0,0,0,0,0,0,0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ge">
                  <wp:posOffset>2085340</wp:posOffset>
                </wp:positionV>
                <wp:extent cx="6453505" cy="0"/>
                <wp:effectExtent l="0" t="19050" r="2413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31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8pt;margin-top:164.2pt;height:0pt;width:508.15pt;mso-position-vertical-relative:page;z-index:251660288;mso-width-relative:page;mso-height-relative:page;" filled="f" stroked="t" coordsize="21600,21600" o:gfxdata="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SRI7zYAAAACwEAAA8AAAAAAAAAAQAgAAAAIgAAAGRycy9kb3ducmV2LnhtbFBLAQIUABQA&#10;AAAIAIdO4kAW+Zab8AEAAMIDAAAOAAAAAAAAAAEAIAAAACcBAABkcnMvZTJvRG9jLnhtbFBLBQYA&#10;AAAABgAGAFkBAACJBQAAAAA=&#10;">
                <v:fill on="f" focussize="0,0"/>
                <v:stroke weight="2.25pt" color="#7A8C8E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107315</wp:posOffset>
                </wp:positionV>
                <wp:extent cx="6653530" cy="71882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529" cy="718561"/>
                          <a:chOff x="-11724" y="0"/>
                          <a:chExt cx="6654163" cy="718819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65314" y="0"/>
                            <a:ext cx="6476998" cy="271674"/>
                            <a:chOff x="-258793" y="0"/>
                            <a:chExt cx="6477769" cy="272024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800" y="0"/>
                              <a:ext cx="5256176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考研信息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608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-11724" y="271708"/>
                            <a:ext cx="6654163" cy="447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color w:val="7A8C8E" w:themeColor="accent4"/>
                                  <w:szCs w:val="21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color w:val="7A8C8E" w:themeColor="accent4"/>
                                  <w:szCs w:val="21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意向学校：华中科技大学      意向专业：会计学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  <w:t>英文（80）   思想政治（80）   专业课（80）   专业课（80）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8.45pt;height:56.6pt;width:523.9pt;z-index:251665408;mso-width-relative:page;mso-height-relative:page;" coordorigin="-11724,0" coordsize="6654163,718819" o:gfxdata="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CM4YNnZAAAACgEAAA8AAAAAAAAAAQAgAAAAIgAAAGRycy9k&#10;b3ducmV2LnhtbFBLAQIUABQAAAAIAIdO4kASEJ2mygUAAJseAAAOAAAAAAAAAAEAIAAAACgBAABk&#10;cnMvZTJvRG9jLnhtbFBLBQYAAAAABgAGAFkBAABkCQAAAAA=&#10;">
                <o:lock v:ext="edit" aspectratio="f"/>
                <v:group id="_x0000_s1026" o:spid="_x0000_s1026" o:spt="203" style="position:absolute;left:65314;top:0;height:271674;width:6476998;" coordorigin="-258793,0" coordsize="6477769,27202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962800;top:0;height:272024;width:5256176;" fillcolor="#F2F2F2 [3052]" filled="t" stroked="f" coordsize="21600,21600" o:gfxdata="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Rk1AK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7A8C8E [3207]" filled="t" stroked="f" coordsize="1561184,271683" o:gfxdata="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A+0rugAAANsA&#10;AAAPAAAAAAAAAAEAIAAAACIAAABkcnMvZG93bnJldi54bWxQSwECFAAUAAAACACHTuJAMy8FnjsA&#10;AAA5AAAAEAAAAAAAAAABACAAAAAJAQAAZHJzL3NoYXBleG1sLnhtbFBLBQYAAAAABgAGAFsBAACz&#10;AwAAAAA=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考研信息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AFBABB [1943]" filled="t" stroked="f" coordsize="331172,271683" o:gfxdata="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EsIBvQAA&#10;ANsAAAAPAAAAAAAAAAEAIAAAACIAAABkcnMvZG93bnJldi54bWxQSwECFAAUAAAACACHTuJAMy8F&#10;njsAAAA5AAAAEAAAAAAAAAABACAAAAAMAQAAZHJzL3NoYXBleG1sLnhtbFBLBQYAAAAABgAGAFsB&#10;AAC2AwAAAAA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1216084;top:0;height:272024;width:331237;" fillcolor="#CAD1D2 [1303]" filled="t" stroked="f" coordsize="331172,271683" o:gfxdata="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kqRL4A&#10;AADbAAAADwAAAAAAAAABACAAAAAiAAAAZHJzL2Rvd25yZXYueG1sUEsBAhQAFAAAAAgAh07iQDMv&#10;BZ47AAAAOQAAABAAAAAAAAAAAQAgAAAADQEAAGRycy9zaGFwZXhtbC54bWxQSwUGAAAAAAYABgBb&#10;AQAAtwMAAAAA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-11724;top:271708;height:447111;width:6654163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color w:val="7A8C8E" w:themeColor="accent4"/>
                            <w:szCs w:val="21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color w:val="7A8C8E" w:themeColor="accent4"/>
                            <w:szCs w:val="21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意向学校：华中科技大学      意向专业：会计学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  <w:t>英文（80）   思想政治（80）   专业课（80）   专业课（80）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6777990</wp:posOffset>
                </wp:positionV>
                <wp:extent cx="182880" cy="183515"/>
                <wp:effectExtent l="0" t="0" r="7620" b="6985"/>
                <wp:wrapNone/>
                <wp:docPr id="6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35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958" y="17505"/>
                              </a:moveTo>
                              <a:cubicBezTo>
                                <a:pt x="17372" y="16944"/>
                                <a:pt x="16242" y="15945"/>
                                <a:pt x="15117" y="15413"/>
                              </a:cubicBezTo>
                              <a:cubicBezTo>
                                <a:pt x="14189" y="14975"/>
                                <a:pt x="13657" y="14531"/>
                                <a:pt x="13491" y="14057"/>
                              </a:cubicBezTo>
                              <a:cubicBezTo>
                                <a:pt x="13377" y="13728"/>
                                <a:pt x="13428" y="13351"/>
                                <a:pt x="13649" y="12904"/>
                              </a:cubicBezTo>
                              <a:cubicBezTo>
                                <a:pt x="13815" y="12567"/>
                                <a:pt x="13972" y="12286"/>
                                <a:pt x="14117" y="12028"/>
                              </a:cubicBezTo>
                              <a:cubicBezTo>
                                <a:pt x="14730" y="10934"/>
                                <a:pt x="15203" y="10145"/>
                                <a:pt x="15203" y="7348"/>
                              </a:cubicBezTo>
                              <a:cubicBezTo>
                                <a:pt x="15203" y="3162"/>
                                <a:pt x="12787" y="2951"/>
                                <a:pt x="12309" y="2951"/>
                              </a:cubicBezTo>
                              <a:cubicBezTo>
                                <a:pt x="11917" y="2951"/>
                                <a:pt x="11672" y="3037"/>
                                <a:pt x="11435" y="3121"/>
                              </a:cubicBezTo>
                              <a:cubicBezTo>
                                <a:pt x="11175" y="3213"/>
                                <a:pt x="10907" y="3309"/>
                                <a:pt x="10296" y="3319"/>
                              </a:cubicBezTo>
                              <a:cubicBezTo>
                                <a:pt x="9190" y="3337"/>
                                <a:pt x="6873" y="3375"/>
                                <a:pt x="6873" y="7226"/>
                              </a:cubicBezTo>
                              <a:cubicBezTo>
                                <a:pt x="6873" y="9919"/>
                                <a:pt x="7574" y="11156"/>
                                <a:pt x="8125" y="12150"/>
                              </a:cubicBezTo>
                              <a:cubicBezTo>
                                <a:pt x="8266" y="12404"/>
                                <a:pt x="8399" y="12645"/>
                                <a:pt x="8505" y="12885"/>
                              </a:cubicBezTo>
                              <a:cubicBezTo>
                                <a:pt x="8973" y="13949"/>
                                <a:pt x="8631" y="14693"/>
                                <a:pt x="7426" y="15224"/>
                              </a:cubicBezTo>
                              <a:cubicBezTo>
                                <a:pt x="5905" y="15897"/>
                                <a:pt x="5188" y="16247"/>
                                <a:pt x="3693" y="17562"/>
                              </a:cubicBezTo>
                              <a:cubicBezTo>
                                <a:pt x="2017" y="15800"/>
                                <a:pt x="982" y="13423"/>
                                <a:pt x="982" y="10800"/>
                              </a:cubicBezTo>
                              <a:cubicBezTo>
                                <a:pt x="982" y="5377"/>
                                <a:pt x="5377" y="982"/>
                                <a:pt x="10800" y="982"/>
                              </a:cubicBezTo>
                              <a:cubicBezTo>
                                <a:pt x="16223" y="982"/>
                                <a:pt x="20618" y="5377"/>
                                <a:pt x="20618" y="10800"/>
                              </a:cubicBezTo>
                              <a:cubicBezTo>
                                <a:pt x="20618" y="13395"/>
                                <a:pt x="19603" y="15749"/>
                                <a:pt x="17958" y="17505"/>
                              </a:cubicBezTo>
                              <a:moveTo>
                                <a:pt x="10800" y="20618"/>
                              </a:moveTo>
                              <a:cubicBezTo>
                                <a:pt x="8356" y="20618"/>
                                <a:pt x="6125" y="19720"/>
                                <a:pt x="4407" y="18242"/>
                              </a:cubicBezTo>
                              <a:cubicBezTo>
                                <a:pt x="5730" y="17084"/>
                                <a:pt x="6362" y="16767"/>
                                <a:pt x="7823" y="16122"/>
                              </a:cubicBezTo>
                              <a:cubicBezTo>
                                <a:pt x="9515" y="15375"/>
                                <a:pt x="10091" y="14051"/>
                                <a:pt x="9403" y="12489"/>
                              </a:cubicBezTo>
                              <a:cubicBezTo>
                                <a:pt x="9279" y="12208"/>
                                <a:pt x="9136" y="11949"/>
                                <a:pt x="8984" y="11674"/>
                              </a:cubicBezTo>
                              <a:cubicBezTo>
                                <a:pt x="8461" y="10732"/>
                                <a:pt x="7855" y="9665"/>
                                <a:pt x="7855" y="7226"/>
                              </a:cubicBezTo>
                              <a:cubicBezTo>
                                <a:pt x="7855" y="4341"/>
                                <a:pt x="9224" y="4318"/>
                                <a:pt x="10312" y="4300"/>
                              </a:cubicBezTo>
                              <a:cubicBezTo>
                                <a:pt x="11084" y="4287"/>
                                <a:pt x="11461" y="4154"/>
                                <a:pt x="11763" y="4047"/>
                              </a:cubicBezTo>
                              <a:cubicBezTo>
                                <a:pt x="11964" y="3975"/>
                                <a:pt x="12086" y="3933"/>
                                <a:pt x="12309" y="3933"/>
                              </a:cubicBezTo>
                              <a:cubicBezTo>
                                <a:pt x="13218" y="3933"/>
                                <a:pt x="14221" y="4830"/>
                                <a:pt x="14221" y="7348"/>
                              </a:cubicBezTo>
                              <a:cubicBezTo>
                                <a:pt x="14221" y="9888"/>
                                <a:pt x="13840" y="10513"/>
                                <a:pt x="13261" y="11548"/>
                              </a:cubicBezTo>
                              <a:cubicBezTo>
                                <a:pt x="13108" y="11820"/>
                                <a:pt x="12943" y="12115"/>
                                <a:pt x="12768" y="12470"/>
                              </a:cubicBezTo>
                              <a:cubicBezTo>
                                <a:pt x="12430" y="13155"/>
                                <a:pt x="12362" y="13798"/>
                                <a:pt x="12565" y="14380"/>
                              </a:cubicBezTo>
                              <a:cubicBezTo>
                                <a:pt x="12825" y="15126"/>
                                <a:pt x="13502" y="15737"/>
                                <a:pt x="14696" y="16302"/>
                              </a:cubicBezTo>
                              <a:cubicBezTo>
                                <a:pt x="15675" y="16764"/>
                                <a:pt x="16700" y="17667"/>
                                <a:pt x="17251" y="18189"/>
                              </a:cubicBezTo>
                              <a:cubicBezTo>
                                <a:pt x="15525" y="19697"/>
                                <a:pt x="13272" y="20618"/>
                                <a:pt x="10800" y="20618"/>
                              </a:cubicBezTo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6765" y="21600"/>
                                <a:pt x="21600" y="16764"/>
                                <a:pt x="21600" y="10800"/>
                              </a:cubicBezTo>
                              <a:cubicBezTo>
                                <a:pt x="21600" y="4835"/>
                                <a:pt x="16765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14" o:spid="_x0000_s1026" o:spt="100" style="position:absolute;left:0pt;margin-left:36.1pt;margin-top:533.7pt;height:14.45pt;width:14.4pt;z-index:251672576;v-text-anchor:middle;mso-width-relative:page;mso-height-relative:page;" fillcolor="#FFFFFF [3212]" filled="t" stroked="f" coordsize="21600,21600" o:gfxdata="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" path="m17958,17505c17372,16944,16242,15945,15117,15413c14189,14975,13657,14531,13491,14057c13377,13728,13428,13351,13649,12904c13815,12567,13972,12286,14117,12028c14730,10934,15203,10145,15203,7348c15203,3162,12787,2951,12309,2951c11917,2951,11672,3037,11435,3121c11175,3213,10907,3309,10296,3319c9190,3337,6873,3375,6873,7226c6873,9919,7574,11156,8125,12150c8266,12404,8399,12645,8505,12885c8973,13949,8631,14693,7426,15224c5905,15897,5188,16247,3693,17562c2017,15800,982,13423,982,10800c982,5377,5377,982,10800,982c16223,982,20618,5377,20618,10800c20618,13395,19603,15749,17958,17505m10800,20618c8356,20618,6125,19720,4407,18242c5730,17084,6362,16767,7823,16122c9515,15375,10091,14051,9403,12489c9279,12208,9136,11949,8984,11674c8461,10732,7855,9665,7855,7226c7855,4341,9224,4318,10312,4300c11084,4287,11461,4154,11763,4047c11964,3975,12086,3933,12309,3933c13218,3933,14221,4830,14221,7348c14221,9888,13840,10513,13261,11548c13108,11820,12943,12115,12768,12470c12430,13155,12362,13798,12565,14380c12825,15126,13502,15737,14696,16302c15675,16764,16700,17667,17251,18189c15525,19697,13272,20618,10800,20618m10800,0c4835,0,0,4835,0,10800c0,16764,4835,21600,10800,21600c16765,21600,21600,16764,21600,10800c21600,4835,16765,0,10800,0e">
                <v:path o:connectlocs="91440,91757;91440,91757;91440,91757;91440,91757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5457825</wp:posOffset>
                </wp:positionV>
                <wp:extent cx="182880" cy="152400"/>
                <wp:effectExtent l="0" t="0" r="7620" b="0"/>
                <wp:wrapNone/>
                <wp:docPr id="5" name="Shape 2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custGeom>
                          <a:avLst/>
                          <a:gdLst>
                            <a:gd name="connsiteX0" fmla="*/ 395628 w 607639"/>
                            <a:gd name="connsiteY0" fmla="*/ 339326 h 505975"/>
                            <a:gd name="connsiteX1" fmla="*/ 394916 w 607639"/>
                            <a:gd name="connsiteY1" fmla="*/ 339770 h 505975"/>
                            <a:gd name="connsiteX2" fmla="*/ 394916 w 607639"/>
                            <a:gd name="connsiteY2" fmla="*/ 414603 h 505975"/>
                            <a:gd name="connsiteX3" fmla="*/ 394916 w 607639"/>
                            <a:gd name="connsiteY3" fmla="*/ 467129 h 505975"/>
                            <a:gd name="connsiteX4" fmla="*/ 427314 w 607639"/>
                            <a:gd name="connsiteY4" fmla="*/ 427757 h 505975"/>
                            <a:gd name="connsiteX5" fmla="*/ 435414 w 607639"/>
                            <a:gd name="connsiteY5" fmla="*/ 424646 h 505975"/>
                            <a:gd name="connsiteX6" fmla="*/ 443513 w 607639"/>
                            <a:gd name="connsiteY6" fmla="*/ 428735 h 505975"/>
                            <a:gd name="connsiteX7" fmla="*/ 476000 w 607639"/>
                            <a:gd name="connsiteY7" fmla="*/ 468195 h 505975"/>
                            <a:gd name="connsiteX8" fmla="*/ 476000 w 607639"/>
                            <a:gd name="connsiteY8" fmla="*/ 414603 h 505975"/>
                            <a:gd name="connsiteX9" fmla="*/ 476000 w 607639"/>
                            <a:gd name="connsiteY9" fmla="*/ 339770 h 505975"/>
                            <a:gd name="connsiteX10" fmla="*/ 472885 w 607639"/>
                            <a:gd name="connsiteY10" fmla="*/ 339770 h 505975"/>
                            <a:gd name="connsiteX11" fmla="*/ 468880 w 607639"/>
                            <a:gd name="connsiteY11" fmla="*/ 343770 h 505975"/>
                            <a:gd name="connsiteX12" fmla="*/ 460780 w 607639"/>
                            <a:gd name="connsiteY12" fmla="*/ 366077 h 505975"/>
                            <a:gd name="connsiteX13" fmla="*/ 435414 w 607639"/>
                            <a:gd name="connsiteY13" fmla="*/ 384208 h 505975"/>
                            <a:gd name="connsiteX14" fmla="*/ 410136 w 607639"/>
                            <a:gd name="connsiteY14" fmla="*/ 367055 h 505975"/>
                            <a:gd name="connsiteX15" fmla="*/ 402037 w 607639"/>
                            <a:gd name="connsiteY15" fmla="*/ 343770 h 505975"/>
                            <a:gd name="connsiteX16" fmla="*/ 397943 w 607639"/>
                            <a:gd name="connsiteY16" fmla="*/ 339770 h 505975"/>
                            <a:gd name="connsiteX17" fmla="*/ 395628 w 607639"/>
                            <a:gd name="connsiteY17" fmla="*/ 339326 h 505975"/>
                            <a:gd name="connsiteX18" fmla="*/ 70817 w 607639"/>
                            <a:gd name="connsiteY18" fmla="*/ 333633 h 505975"/>
                            <a:gd name="connsiteX19" fmla="*/ 182283 w 607639"/>
                            <a:gd name="connsiteY19" fmla="*/ 333633 h 505975"/>
                            <a:gd name="connsiteX20" fmla="*/ 192432 w 607639"/>
                            <a:gd name="connsiteY20" fmla="*/ 343759 h 505975"/>
                            <a:gd name="connsiteX21" fmla="*/ 182283 w 607639"/>
                            <a:gd name="connsiteY21" fmla="*/ 353885 h 505975"/>
                            <a:gd name="connsiteX22" fmla="*/ 70817 w 607639"/>
                            <a:gd name="connsiteY22" fmla="*/ 353885 h 505975"/>
                            <a:gd name="connsiteX23" fmla="*/ 60757 w 607639"/>
                            <a:gd name="connsiteY23" fmla="*/ 343759 h 505975"/>
                            <a:gd name="connsiteX24" fmla="*/ 70817 w 607639"/>
                            <a:gd name="connsiteY24" fmla="*/ 333633 h 505975"/>
                            <a:gd name="connsiteX25" fmla="*/ 70816 w 607639"/>
                            <a:gd name="connsiteY25" fmla="*/ 262927 h 505975"/>
                            <a:gd name="connsiteX26" fmla="*/ 202555 w 607639"/>
                            <a:gd name="connsiteY26" fmla="*/ 262927 h 505975"/>
                            <a:gd name="connsiteX27" fmla="*/ 212614 w 607639"/>
                            <a:gd name="connsiteY27" fmla="*/ 273053 h 505975"/>
                            <a:gd name="connsiteX28" fmla="*/ 202555 w 607639"/>
                            <a:gd name="connsiteY28" fmla="*/ 283179 h 505975"/>
                            <a:gd name="connsiteX29" fmla="*/ 70816 w 607639"/>
                            <a:gd name="connsiteY29" fmla="*/ 283179 h 505975"/>
                            <a:gd name="connsiteX30" fmla="*/ 60757 w 607639"/>
                            <a:gd name="connsiteY30" fmla="*/ 273053 h 505975"/>
                            <a:gd name="connsiteX31" fmla="*/ 70816 w 607639"/>
                            <a:gd name="connsiteY31" fmla="*/ 262927 h 505975"/>
                            <a:gd name="connsiteX32" fmla="*/ 435415 w 607639"/>
                            <a:gd name="connsiteY32" fmla="*/ 222444 h 505975"/>
                            <a:gd name="connsiteX33" fmla="*/ 405067 w 607639"/>
                            <a:gd name="connsiteY33" fmla="*/ 252765 h 505975"/>
                            <a:gd name="connsiteX34" fmla="*/ 435415 w 607639"/>
                            <a:gd name="connsiteY34" fmla="*/ 283176 h 505975"/>
                            <a:gd name="connsiteX35" fmla="*/ 465852 w 607639"/>
                            <a:gd name="connsiteY35" fmla="*/ 252765 h 505975"/>
                            <a:gd name="connsiteX36" fmla="*/ 435415 w 607639"/>
                            <a:gd name="connsiteY36" fmla="*/ 222444 h 505975"/>
                            <a:gd name="connsiteX37" fmla="*/ 435415 w 607639"/>
                            <a:gd name="connsiteY37" fmla="*/ 202170 h 505975"/>
                            <a:gd name="connsiteX38" fmla="*/ 486055 w 607639"/>
                            <a:gd name="connsiteY38" fmla="*/ 252765 h 505975"/>
                            <a:gd name="connsiteX39" fmla="*/ 435415 w 607639"/>
                            <a:gd name="connsiteY39" fmla="*/ 303361 h 505975"/>
                            <a:gd name="connsiteX40" fmla="*/ 384864 w 607639"/>
                            <a:gd name="connsiteY40" fmla="*/ 252765 h 505975"/>
                            <a:gd name="connsiteX41" fmla="*/ 435415 w 607639"/>
                            <a:gd name="connsiteY41" fmla="*/ 202170 h 505975"/>
                            <a:gd name="connsiteX42" fmla="*/ 70816 w 607639"/>
                            <a:gd name="connsiteY42" fmla="*/ 202170 h 505975"/>
                            <a:gd name="connsiteX43" fmla="*/ 253132 w 607639"/>
                            <a:gd name="connsiteY43" fmla="*/ 202170 h 505975"/>
                            <a:gd name="connsiteX44" fmla="*/ 263280 w 607639"/>
                            <a:gd name="connsiteY44" fmla="*/ 212296 h 505975"/>
                            <a:gd name="connsiteX45" fmla="*/ 253132 w 607639"/>
                            <a:gd name="connsiteY45" fmla="*/ 222422 h 505975"/>
                            <a:gd name="connsiteX46" fmla="*/ 70816 w 607639"/>
                            <a:gd name="connsiteY46" fmla="*/ 222422 h 505975"/>
                            <a:gd name="connsiteX47" fmla="*/ 60757 w 607639"/>
                            <a:gd name="connsiteY47" fmla="*/ 212296 h 505975"/>
                            <a:gd name="connsiteX48" fmla="*/ 70816 w 607639"/>
                            <a:gd name="connsiteY48" fmla="*/ 202170 h 505975"/>
                            <a:gd name="connsiteX49" fmla="*/ 435414 w 607639"/>
                            <a:gd name="connsiteY49" fmla="*/ 141578 h 505975"/>
                            <a:gd name="connsiteX50" fmla="*/ 429361 w 607639"/>
                            <a:gd name="connsiteY50" fmla="*/ 145577 h 505975"/>
                            <a:gd name="connsiteX51" fmla="*/ 421262 w 607639"/>
                            <a:gd name="connsiteY51" fmla="*/ 167796 h 505975"/>
                            <a:gd name="connsiteX52" fmla="*/ 406042 w 607639"/>
                            <a:gd name="connsiteY52" fmla="*/ 182994 h 505975"/>
                            <a:gd name="connsiteX53" fmla="*/ 384859 w 607639"/>
                            <a:gd name="connsiteY53" fmla="*/ 182016 h 505975"/>
                            <a:gd name="connsiteX54" fmla="*/ 364566 w 607639"/>
                            <a:gd name="connsiteY54" fmla="*/ 171885 h 505975"/>
                            <a:gd name="connsiteX55" fmla="*/ 357445 w 607639"/>
                            <a:gd name="connsiteY55" fmla="*/ 172862 h 505975"/>
                            <a:gd name="connsiteX56" fmla="*/ 356466 w 607639"/>
                            <a:gd name="connsiteY56" fmla="*/ 179972 h 505975"/>
                            <a:gd name="connsiteX57" fmla="*/ 366613 w 607639"/>
                            <a:gd name="connsiteY57" fmla="*/ 200236 h 505975"/>
                            <a:gd name="connsiteX58" fmla="*/ 367592 w 607639"/>
                            <a:gd name="connsiteY58" fmla="*/ 221388 h 505975"/>
                            <a:gd name="connsiteX59" fmla="*/ 352372 w 607639"/>
                            <a:gd name="connsiteY59" fmla="*/ 236586 h 505975"/>
                            <a:gd name="connsiteX60" fmla="*/ 330121 w 607639"/>
                            <a:gd name="connsiteY60" fmla="*/ 244673 h 505975"/>
                            <a:gd name="connsiteX61" fmla="*/ 324068 w 607639"/>
                            <a:gd name="connsiteY61" fmla="*/ 252761 h 505975"/>
                            <a:gd name="connsiteX62" fmla="*/ 328073 w 607639"/>
                            <a:gd name="connsiteY62" fmla="*/ 258805 h 505975"/>
                            <a:gd name="connsiteX63" fmla="*/ 350414 w 607639"/>
                            <a:gd name="connsiteY63" fmla="*/ 266892 h 505975"/>
                            <a:gd name="connsiteX64" fmla="*/ 365545 w 607639"/>
                            <a:gd name="connsiteY64" fmla="*/ 282090 h 505975"/>
                            <a:gd name="connsiteX65" fmla="*/ 364566 w 607639"/>
                            <a:gd name="connsiteY65" fmla="*/ 303331 h 505975"/>
                            <a:gd name="connsiteX66" fmla="*/ 354419 w 607639"/>
                            <a:gd name="connsiteY66" fmla="*/ 323595 h 505975"/>
                            <a:gd name="connsiteX67" fmla="*/ 355487 w 607639"/>
                            <a:gd name="connsiteY67" fmla="*/ 330616 h 505975"/>
                            <a:gd name="connsiteX68" fmla="*/ 362518 w 607639"/>
                            <a:gd name="connsiteY68" fmla="*/ 331682 h 505975"/>
                            <a:gd name="connsiteX69" fmla="*/ 382812 w 607639"/>
                            <a:gd name="connsiteY69" fmla="*/ 321550 h 505975"/>
                            <a:gd name="connsiteX70" fmla="*/ 395984 w 607639"/>
                            <a:gd name="connsiteY70" fmla="*/ 319506 h 505975"/>
                            <a:gd name="connsiteX71" fmla="*/ 399100 w 607639"/>
                            <a:gd name="connsiteY71" fmla="*/ 319773 h 505975"/>
                            <a:gd name="connsiteX72" fmla="*/ 406131 w 607639"/>
                            <a:gd name="connsiteY72" fmla="*/ 321550 h 505975"/>
                            <a:gd name="connsiteX73" fmla="*/ 420016 w 607639"/>
                            <a:gd name="connsiteY73" fmla="*/ 334171 h 505975"/>
                            <a:gd name="connsiteX74" fmla="*/ 421262 w 607639"/>
                            <a:gd name="connsiteY74" fmla="*/ 336749 h 505975"/>
                            <a:gd name="connsiteX75" fmla="*/ 429361 w 607639"/>
                            <a:gd name="connsiteY75" fmla="*/ 358967 h 505975"/>
                            <a:gd name="connsiteX76" fmla="*/ 430608 w 607639"/>
                            <a:gd name="connsiteY76" fmla="*/ 361278 h 505975"/>
                            <a:gd name="connsiteX77" fmla="*/ 431053 w 607639"/>
                            <a:gd name="connsiteY77" fmla="*/ 361723 h 505975"/>
                            <a:gd name="connsiteX78" fmla="*/ 431943 w 607639"/>
                            <a:gd name="connsiteY78" fmla="*/ 362256 h 505975"/>
                            <a:gd name="connsiteX79" fmla="*/ 435414 w 607639"/>
                            <a:gd name="connsiteY79" fmla="*/ 362967 h 505975"/>
                            <a:gd name="connsiteX80" fmla="*/ 441555 w 607639"/>
                            <a:gd name="connsiteY80" fmla="*/ 358967 h 505975"/>
                            <a:gd name="connsiteX81" fmla="*/ 449655 w 607639"/>
                            <a:gd name="connsiteY81" fmla="*/ 336749 h 505975"/>
                            <a:gd name="connsiteX82" fmla="*/ 451524 w 607639"/>
                            <a:gd name="connsiteY82" fmla="*/ 332838 h 505975"/>
                            <a:gd name="connsiteX83" fmla="*/ 453927 w 607639"/>
                            <a:gd name="connsiteY83" fmla="*/ 329371 h 505975"/>
                            <a:gd name="connsiteX84" fmla="*/ 463539 w 607639"/>
                            <a:gd name="connsiteY84" fmla="*/ 321995 h 505975"/>
                            <a:gd name="connsiteX85" fmla="*/ 464786 w 607639"/>
                            <a:gd name="connsiteY85" fmla="*/ 321550 h 505975"/>
                            <a:gd name="connsiteX86" fmla="*/ 486058 w 607639"/>
                            <a:gd name="connsiteY86" fmla="*/ 322528 h 505975"/>
                            <a:gd name="connsiteX87" fmla="*/ 490152 w 607639"/>
                            <a:gd name="connsiteY87" fmla="*/ 324572 h 505975"/>
                            <a:gd name="connsiteX88" fmla="*/ 506351 w 607639"/>
                            <a:gd name="connsiteY88" fmla="*/ 332660 h 505975"/>
                            <a:gd name="connsiteX89" fmla="*/ 513471 w 607639"/>
                            <a:gd name="connsiteY89" fmla="*/ 331682 h 505975"/>
                            <a:gd name="connsiteX90" fmla="*/ 514450 w 607639"/>
                            <a:gd name="connsiteY90" fmla="*/ 324572 h 505975"/>
                            <a:gd name="connsiteX91" fmla="*/ 504304 w 607639"/>
                            <a:gd name="connsiteY91" fmla="*/ 304309 h 505975"/>
                            <a:gd name="connsiteX92" fmla="*/ 503325 w 607639"/>
                            <a:gd name="connsiteY92" fmla="*/ 283156 h 505975"/>
                            <a:gd name="connsiteX93" fmla="*/ 518456 w 607639"/>
                            <a:gd name="connsiteY93" fmla="*/ 267959 h 505975"/>
                            <a:gd name="connsiteX94" fmla="*/ 540796 w 607639"/>
                            <a:gd name="connsiteY94" fmla="*/ 259871 h 505975"/>
                            <a:gd name="connsiteX95" fmla="*/ 546848 w 607639"/>
                            <a:gd name="connsiteY95" fmla="*/ 252761 h 505975"/>
                            <a:gd name="connsiteX96" fmla="*/ 542843 w 607639"/>
                            <a:gd name="connsiteY96" fmla="*/ 246717 h 505975"/>
                            <a:gd name="connsiteX97" fmla="*/ 520503 w 607639"/>
                            <a:gd name="connsiteY97" fmla="*/ 238630 h 505975"/>
                            <a:gd name="connsiteX98" fmla="*/ 505372 w 607639"/>
                            <a:gd name="connsiteY98" fmla="*/ 223432 h 505975"/>
                            <a:gd name="connsiteX99" fmla="*/ 506351 w 607639"/>
                            <a:gd name="connsiteY99" fmla="*/ 202191 h 505975"/>
                            <a:gd name="connsiteX100" fmla="*/ 516498 w 607639"/>
                            <a:gd name="connsiteY100" fmla="*/ 182016 h 505975"/>
                            <a:gd name="connsiteX101" fmla="*/ 515430 w 607639"/>
                            <a:gd name="connsiteY101" fmla="*/ 174906 h 505975"/>
                            <a:gd name="connsiteX102" fmla="*/ 508398 w 607639"/>
                            <a:gd name="connsiteY102" fmla="*/ 173929 h 505975"/>
                            <a:gd name="connsiteX103" fmla="*/ 488105 w 607639"/>
                            <a:gd name="connsiteY103" fmla="*/ 184060 h 505975"/>
                            <a:gd name="connsiteX104" fmla="*/ 466833 w 607639"/>
                            <a:gd name="connsiteY104" fmla="*/ 185038 h 505975"/>
                            <a:gd name="connsiteX105" fmla="*/ 451702 w 607639"/>
                            <a:gd name="connsiteY105" fmla="*/ 169840 h 505975"/>
                            <a:gd name="connsiteX106" fmla="*/ 443513 w 607639"/>
                            <a:gd name="connsiteY106" fmla="*/ 147622 h 505975"/>
                            <a:gd name="connsiteX107" fmla="*/ 435414 w 607639"/>
                            <a:gd name="connsiteY107" fmla="*/ 141578 h 505975"/>
                            <a:gd name="connsiteX108" fmla="*/ 70816 w 607639"/>
                            <a:gd name="connsiteY108" fmla="*/ 141554 h 505975"/>
                            <a:gd name="connsiteX109" fmla="*/ 293725 w 607639"/>
                            <a:gd name="connsiteY109" fmla="*/ 141554 h 505975"/>
                            <a:gd name="connsiteX110" fmla="*/ 303784 w 607639"/>
                            <a:gd name="connsiteY110" fmla="*/ 151600 h 505975"/>
                            <a:gd name="connsiteX111" fmla="*/ 293725 w 607639"/>
                            <a:gd name="connsiteY111" fmla="*/ 161736 h 505975"/>
                            <a:gd name="connsiteX112" fmla="*/ 70816 w 607639"/>
                            <a:gd name="connsiteY112" fmla="*/ 161736 h 505975"/>
                            <a:gd name="connsiteX113" fmla="*/ 60757 w 607639"/>
                            <a:gd name="connsiteY113" fmla="*/ 151600 h 505975"/>
                            <a:gd name="connsiteX114" fmla="*/ 70816 w 607639"/>
                            <a:gd name="connsiteY114" fmla="*/ 141554 h 505975"/>
                            <a:gd name="connsiteX115" fmla="*/ 70815 w 607639"/>
                            <a:gd name="connsiteY115" fmla="*/ 80868 h 505975"/>
                            <a:gd name="connsiteX116" fmla="*/ 354394 w 607639"/>
                            <a:gd name="connsiteY116" fmla="*/ 80868 h 505975"/>
                            <a:gd name="connsiteX117" fmla="*/ 364541 w 607639"/>
                            <a:gd name="connsiteY117" fmla="*/ 90994 h 505975"/>
                            <a:gd name="connsiteX118" fmla="*/ 354394 w 607639"/>
                            <a:gd name="connsiteY118" fmla="*/ 101120 h 505975"/>
                            <a:gd name="connsiteX119" fmla="*/ 70815 w 607639"/>
                            <a:gd name="connsiteY119" fmla="*/ 101120 h 505975"/>
                            <a:gd name="connsiteX120" fmla="*/ 60757 w 607639"/>
                            <a:gd name="connsiteY120" fmla="*/ 90994 h 505975"/>
                            <a:gd name="connsiteX121" fmla="*/ 70815 w 607639"/>
                            <a:gd name="connsiteY121" fmla="*/ 80868 h 505975"/>
                            <a:gd name="connsiteX122" fmla="*/ 20293 w 607639"/>
                            <a:gd name="connsiteY122" fmla="*/ 20174 h 505975"/>
                            <a:gd name="connsiteX123" fmla="*/ 20293 w 607639"/>
                            <a:gd name="connsiteY123" fmla="*/ 404472 h 505975"/>
                            <a:gd name="connsiteX124" fmla="*/ 374712 w 607639"/>
                            <a:gd name="connsiteY124" fmla="*/ 404472 h 505975"/>
                            <a:gd name="connsiteX125" fmla="*/ 374712 w 607639"/>
                            <a:gd name="connsiteY125" fmla="*/ 348836 h 505975"/>
                            <a:gd name="connsiteX126" fmla="*/ 372665 w 607639"/>
                            <a:gd name="connsiteY126" fmla="*/ 349813 h 505975"/>
                            <a:gd name="connsiteX127" fmla="*/ 342314 w 607639"/>
                            <a:gd name="connsiteY127" fmla="*/ 344836 h 505975"/>
                            <a:gd name="connsiteX128" fmla="*/ 337241 w 607639"/>
                            <a:gd name="connsiteY128" fmla="*/ 314440 h 505975"/>
                            <a:gd name="connsiteX129" fmla="*/ 347388 w 607639"/>
                            <a:gd name="connsiteY129" fmla="*/ 294266 h 505975"/>
                            <a:gd name="connsiteX130" fmla="*/ 347388 w 607639"/>
                            <a:gd name="connsiteY130" fmla="*/ 289200 h 505975"/>
                            <a:gd name="connsiteX131" fmla="*/ 343293 w 607639"/>
                            <a:gd name="connsiteY131" fmla="*/ 285112 h 505975"/>
                            <a:gd name="connsiteX132" fmla="*/ 321042 w 607639"/>
                            <a:gd name="connsiteY132" fmla="*/ 277024 h 505975"/>
                            <a:gd name="connsiteX133" fmla="*/ 303775 w 607639"/>
                            <a:gd name="connsiteY133" fmla="*/ 251783 h 505975"/>
                            <a:gd name="connsiteX134" fmla="*/ 321042 w 607639"/>
                            <a:gd name="connsiteY134" fmla="*/ 226454 h 505975"/>
                            <a:gd name="connsiteX135" fmla="*/ 343293 w 607639"/>
                            <a:gd name="connsiteY135" fmla="*/ 218366 h 505975"/>
                            <a:gd name="connsiteX136" fmla="*/ 347388 w 607639"/>
                            <a:gd name="connsiteY136" fmla="*/ 214367 h 505975"/>
                            <a:gd name="connsiteX137" fmla="*/ 347388 w 607639"/>
                            <a:gd name="connsiteY137" fmla="*/ 209301 h 505975"/>
                            <a:gd name="connsiteX138" fmla="*/ 337241 w 607639"/>
                            <a:gd name="connsiteY138" fmla="*/ 189037 h 505975"/>
                            <a:gd name="connsiteX139" fmla="*/ 342314 w 607639"/>
                            <a:gd name="connsiteY139" fmla="*/ 158731 h 505975"/>
                            <a:gd name="connsiteX140" fmla="*/ 372665 w 607639"/>
                            <a:gd name="connsiteY140" fmla="*/ 153665 h 505975"/>
                            <a:gd name="connsiteX141" fmla="*/ 392958 w 607639"/>
                            <a:gd name="connsiteY141" fmla="*/ 163797 h 505975"/>
                            <a:gd name="connsiteX142" fmla="*/ 397943 w 607639"/>
                            <a:gd name="connsiteY142" fmla="*/ 163797 h 505975"/>
                            <a:gd name="connsiteX143" fmla="*/ 402037 w 607639"/>
                            <a:gd name="connsiteY143" fmla="*/ 159709 h 505975"/>
                            <a:gd name="connsiteX144" fmla="*/ 410136 w 607639"/>
                            <a:gd name="connsiteY144" fmla="*/ 137490 h 505975"/>
                            <a:gd name="connsiteX145" fmla="*/ 435414 w 607639"/>
                            <a:gd name="connsiteY145" fmla="*/ 120337 h 505975"/>
                            <a:gd name="connsiteX146" fmla="*/ 460780 w 607639"/>
                            <a:gd name="connsiteY146" fmla="*/ 137490 h 505975"/>
                            <a:gd name="connsiteX147" fmla="*/ 468880 w 607639"/>
                            <a:gd name="connsiteY147" fmla="*/ 159709 h 505975"/>
                            <a:gd name="connsiteX148" fmla="*/ 472885 w 607639"/>
                            <a:gd name="connsiteY148" fmla="*/ 163797 h 505975"/>
                            <a:gd name="connsiteX149" fmla="*/ 477958 w 607639"/>
                            <a:gd name="connsiteY149" fmla="*/ 163797 h 505975"/>
                            <a:gd name="connsiteX150" fmla="*/ 498252 w 607639"/>
                            <a:gd name="connsiteY150" fmla="*/ 153665 h 505975"/>
                            <a:gd name="connsiteX151" fmla="*/ 528602 w 607639"/>
                            <a:gd name="connsiteY151" fmla="*/ 158731 h 505975"/>
                            <a:gd name="connsiteX152" fmla="*/ 533676 w 607639"/>
                            <a:gd name="connsiteY152" fmla="*/ 189037 h 505975"/>
                            <a:gd name="connsiteX153" fmla="*/ 523529 w 607639"/>
                            <a:gd name="connsiteY153" fmla="*/ 209301 h 505975"/>
                            <a:gd name="connsiteX154" fmla="*/ 523529 w 607639"/>
                            <a:gd name="connsiteY154" fmla="*/ 214367 h 505975"/>
                            <a:gd name="connsiteX155" fmla="*/ 527623 w 607639"/>
                            <a:gd name="connsiteY155" fmla="*/ 218366 h 505975"/>
                            <a:gd name="connsiteX156" fmla="*/ 549875 w 607639"/>
                            <a:gd name="connsiteY156" fmla="*/ 226454 h 505975"/>
                            <a:gd name="connsiteX157" fmla="*/ 567142 w 607639"/>
                            <a:gd name="connsiteY157" fmla="*/ 251783 h 505975"/>
                            <a:gd name="connsiteX158" fmla="*/ 549875 w 607639"/>
                            <a:gd name="connsiteY158" fmla="*/ 277024 h 505975"/>
                            <a:gd name="connsiteX159" fmla="*/ 527623 w 607639"/>
                            <a:gd name="connsiteY159" fmla="*/ 285112 h 505975"/>
                            <a:gd name="connsiteX160" fmla="*/ 523529 w 607639"/>
                            <a:gd name="connsiteY160" fmla="*/ 289200 h 505975"/>
                            <a:gd name="connsiteX161" fmla="*/ 523529 w 607639"/>
                            <a:gd name="connsiteY161" fmla="*/ 294266 h 505975"/>
                            <a:gd name="connsiteX162" fmla="*/ 533676 w 607639"/>
                            <a:gd name="connsiteY162" fmla="*/ 314440 h 505975"/>
                            <a:gd name="connsiteX163" fmla="*/ 528602 w 607639"/>
                            <a:gd name="connsiteY163" fmla="*/ 344836 h 505975"/>
                            <a:gd name="connsiteX164" fmla="*/ 498252 w 607639"/>
                            <a:gd name="connsiteY164" fmla="*/ 349813 h 505975"/>
                            <a:gd name="connsiteX165" fmla="*/ 496204 w 607639"/>
                            <a:gd name="connsiteY165" fmla="*/ 348836 h 505975"/>
                            <a:gd name="connsiteX166" fmla="*/ 496204 w 607639"/>
                            <a:gd name="connsiteY166" fmla="*/ 404472 h 505975"/>
                            <a:gd name="connsiteX167" fmla="*/ 587346 w 607639"/>
                            <a:gd name="connsiteY167" fmla="*/ 404472 h 505975"/>
                            <a:gd name="connsiteX168" fmla="*/ 587346 w 607639"/>
                            <a:gd name="connsiteY168" fmla="*/ 20174 h 505975"/>
                            <a:gd name="connsiteX169" fmla="*/ 10147 w 607639"/>
                            <a:gd name="connsiteY169" fmla="*/ 0 h 505975"/>
                            <a:gd name="connsiteX170" fmla="*/ 597492 w 607639"/>
                            <a:gd name="connsiteY170" fmla="*/ 0 h 505975"/>
                            <a:gd name="connsiteX171" fmla="*/ 607639 w 607639"/>
                            <a:gd name="connsiteY171" fmla="*/ 10132 h 505975"/>
                            <a:gd name="connsiteX172" fmla="*/ 607639 w 607639"/>
                            <a:gd name="connsiteY172" fmla="*/ 414603 h 505975"/>
                            <a:gd name="connsiteX173" fmla="*/ 597492 w 607639"/>
                            <a:gd name="connsiteY173" fmla="*/ 424646 h 505975"/>
                            <a:gd name="connsiteX174" fmla="*/ 496204 w 607639"/>
                            <a:gd name="connsiteY174" fmla="*/ 424646 h 505975"/>
                            <a:gd name="connsiteX175" fmla="*/ 496204 w 607639"/>
                            <a:gd name="connsiteY175" fmla="*/ 495480 h 505975"/>
                            <a:gd name="connsiteX176" fmla="*/ 489084 w 607639"/>
                            <a:gd name="connsiteY176" fmla="*/ 504545 h 505975"/>
                            <a:gd name="connsiteX177" fmla="*/ 486058 w 607639"/>
                            <a:gd name="connsiteY177" fmla="*/ 505612 h 505975"/>
                            <a:gd name="connsiteX178" fmla="*/ 477958 w 607639"/>
                            <a:gd name="connsiteY178" fmla="*/ 501523 h 505975"/>
                            <a:gd name="connsiteX179" fmla="*/ 435414 w 607639"/>
                            <a:gd name="connsiteY179" fmla="*/ 450953 h 505975"/>
                            <a:gd name="connsiteX180" fmla="*/ 392958 w 607639"/>
                            <a:gd name="connsiteY180" fmla="*/ 502501 h 505975"/>
                            <a:gd name="connsiteX181" fmla="*/ 381744 w 607639"/>
                            <a:gd name="connsiteY181" fmla="*/ 505612 h 505975"/>
                            <a:gd name="connsiteX182" fmla="*/ 374712 w 607639"/>
                            <a:gd name="connsiteY182" fmla="*/ 495480 h 505975"/>
                            <a:gd name="connsiteX183" fmla="*/ 374712 w 607639"/>
                            <a:gd name="connsiteY183" fmla="*/ 424646 h 505975"/>
                            <a:gd name="connsiteX184" fmla="*/ 10147 w 607639"/>
                            <a:gd name="connsiteY184" fmla="*/ 424646 h 505975"/>
                            <a:gd name="connsiteX185" fmla="*/ 0 w 607639"/>
                            <a:gd name="connsiteY185" fmla="*/ 414603 h 505975"/>
                            <a:gd name="connsiteX186" fmla="*/ 0 w 607639"/>
                            <a:gd name="connsiteY186" fmla="*/ 10132 h 505975"/>
                            <a:gd name="connsiteX187" fmla="*/ 10147 w 607639"/>
                            <a:gd name="connsiteY187" fmla="*/ 0 h 505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</a:cxnLst>
                          <a:rect l="l" t="t" r="r" b="b"/>
                          <a:pathLst>
                            <a:path w="607639" h="505975">
                              <a:moveTo>
                                <a:pt x="395628" y="339326"/>
                              </a:moveTo>
                              <a:cubicBezTo>
                                <a:pt x="395361" y="339415"/>
                                <a:pt x="395183" y="339504"/>
                                <a:pt x="394916" y="339770"/>
                              </a:cubicBezTo>
                              <a:lnTo>
                                <a:pt x="394916" y="414603"/>
                              </a:lnTo>
                              <a:lnTo>
                                <a:pt x="394916" y="467129"/>
                              </a:lnTo>
                              <a:lnTo>
                                <a:pt x="427314" y="427757"/>
                              </a:lnTo>
                              <a:cubicBezTo>
                                <a:pt x="429361" y="425713"/>
                                <a:pt x="432388" y="424646"/>
                                <a:pt x="435414" y="424646"/>
                              </a:cubicBezTo>
                              <a:cubicBezTo>
                                <a:pt x="438529" y="424646"/>
                                <a:pt x="441555" y="425713"/>
                                <a:pt x="443513" y="428735"/>
                              </a:cubicBezTo>
                              <a:lnTo>
                                <a:pt x="476000" y="468195"/>
                              </a:lnTo>
                              <a:lnTo>
                                <a:pt x="476000" y="414603"/>
                              </a:lnTo>
                              <a:lnTo>
                                <a:pt x="476000" y="339770"/>
                              </a:lnTo>
                              <a:lnTo>
                                <a:pt x="472885" y="339770"/>
                              </a:lnTo>
                              <a:cubicBezTo>
                                <a:pt x="471906" y="339770"/>
                                <a:pt x="469859" y="340748"/>
                                <a:pt x="468880" y="343770"/>
                              </a:cubicBezTo>
                              <a:lnTo>
                                <a:pt x="460780" y="366077"/>
                              </a:lnTo>
                              <a:cubicBezTo>
                                <a:pt x="456686" y="377187"/>
                                <a:pt x="446628" y="384208"/>
                                <a:pt x="435414" y="384208"/>
                              </a:cubicBezTo>
                              <a:cubicBezTo>
                                <a:pt x="424288" y="384208"/>
                                <a:pt x="414142" y="377187"/>
                                <a:pt x="410136" y="367055"/>
                              </a:cubicBezTo>
                              <a:lnTo>
                                <a:pt x="402037" y="343770"/>
                              </a:lnTo>
                              <a:cubicBezTo>
                                <a:pt x="401058" y="341726"/>
                                <a:pt x="399011" y="340748"/>
                                <a:pt x="397943" y="339770"/>
                              </a:cubicBezTo>
                              <a:cubicBezTo>
                                <a:pt x="397409" y="339770"/>
                                <a:pt x="396608" y="339415"/>
                                <a:pt x="395628" y="339326"/>
                              </a:cubicBezTo>
                              <a:close/>
                              <a:moveTo>
                                <a:pt x="70817" y="333633"/>
                              </a:moveTo>
                              <a:lnTo>
                                <a:pt x="182283" y="333633"/>
                              </a:lnTo>
                              <a:cubicBezTo>
                                <a:pt x="188337" y="333633"/>
                                <a:pt x="192432" y="337719"/>
                                <a:pt x="192432" y="343759"/>
                              </a:cubicBezTo>
                              <a:cubicBezTo>
                                <a:pt x="192432" y="349799"/>
                                <a:pt x="188337" y="353885"/>
                                <a:pt x="182283" y="353885"/>
                              </a:cubicBezTo>
                              <a:lnTo>
                                <a:pt x="70817" y="353885"/>
                              </a:lnTo>
                              <a:cubicBezTo>
                                <a:pt x="64763" y="353885"/>
                                <a:pt x="60757" y="349799"/>
                                <a:pt x="60757" y="343759"/>
                              </a:cubicBezTo>
                              <a:cubicBezTo>
                                <a:pt x="60757" y="337719"/>
                                <a:pt x="64763" y="333633"/>
                                <a:pt x="70817" y="333633"/>
                              </a:cubicBezTo>
                              <a:close/>
                              <a:moveTo>
                                <a:pt x="70816" y="262927"/>
                              </a:moveTo>
                              <a:lnTo>
                                <a:pt x="202555" y="262927"/>
                              </a:lnTo>
                              <a:cubicBezTo>
                                <a:pt x="208608" y="262927"/>
                                <a:pt x="212614" y="266924"/>
                                <a:pt x="212614" y="273053"/>
                              </a:cubicBezTo>
                              <a:cubicBezTo>
                                <a:pt x="212614" y="279093"/>
                                <a:pt x="208608" y="283179"/>
                                <a:pt x="202555" y="283179"/>
                              </a:cubicBezTo>
                              <a:lnTo>
                                <a:pt x="70816" y="283179"/>
                              </a:lnTo>
                              <a:cubicBezTo>
                                <a:pt x="64763" y="283179"/>
                                <a:pt x="60757" y="279093"/>
                                <a:pt x="60757" y="273053"/>
                              </a:cubicBezTo>
                              <a:cubicBezTo>
                                <a:pt x="60757" y="266924"/>
                                <a:pt x="64763" y="262927"/>
                                <a:pt x="70816" y="262927"/>
                              </a:cubicBezTo>
                              <a:close/>
                              <a:moveTo>
                                <a:pt x="435415" y="222444"/>
                              </a:moveTo>
                              <a:cubicBezTo>
                                <a:pt x="418238" y="222444"/>
                                <a:pt x="405067" y="235604"/>
                                <a:pt x="405067" y="252765"/>
                              </a:cubicBezTo>
                              <a:cubicBezTo>
                                <a:pt x="405067" y="270016"/>
                                <a:pt x="418238" y="283176"/>
                                <a:pt x="435415" y="283176"/>
                              </a:cubicBezTo>
                              <a:cubicBezTo>
                                <a:pt x="452681" y="283176"/>
                                <a:pt x="465852" y="270016"/>
                                <a:pt x="465852" y="252765"/>
                              </a:cubicBezTo>
                              <a:cubicBezTo>
                                <a:pt x="465852" y="235604"/>
                                <a:pt x="452681" y="222444"/>
                                <a:pt x="435415" y="222444"/>
                              </a:cubicBezTo>
                              <a:close/>
                              <a:moveTo>
                                <a:pt x="435415" y="202170"/>
                              </a:moveTo>
                              <a:cubicBezTo>
                                <a:pt x="463805" y="202170"/>
                                <a:pt x="486055" y="224489"/>
                                <a:pt x="486055" y="252765"/>
                              </a:cubicBezTo>
                              <a:cubicBezTo>
                                <a:pt x="486055" y="281131"/>
                                <a:pt x="463805" y="303361"/>
                                <a:pt x="435415" y="303361"/>
                              </a:cubicBezTo>
                              <a:cubicBezTo>
                                <a:pt x="407114" y="303361"/>
                                <a:pt x="384864" y="281131"/>
                                <a:pt x="384864" y="252765"/>
                              </a:cubicBezTo>
                              <a:cubicBezTo>
                                <a:pt x="384864" y="224489"/>
                                <a:pt x="407114" y="202170"/>
                                <a:pt x="435415" y="202170"/>
                              </a:cubicBezTo>
                              <a:close/>
                              <a:moveTo>
                                <a:pt x="70816" y="202170"/>
                              </a:moveTo>
                              <a:lnTo>
                                <a:pt x="253132" y="202170"/>
                              </a:lnTo>
                              <a:cubicBezTo>
                                <a:pt x="259274" y="202170"/>
                                <a:pt x="263280" y="206256"/>
                                <a:pt x="263280" y="212296"/>
                              </a:cubicBezTo>
                              <a:cubicBezTo>
                                <a:pt x="263280" y="218336"/>
                                <a:pt x="259274" y="222422"/>
                                <a:pt x="253132" y="222422"/>
                              </a:cubicBezTo>
                              <a:lnTo>
                                <a:pt x="70816" y="222422"/>
                              </a:lnTo>
                              <a:cubicBezTo>
                                <a:pt x="64763" y="222422"/>
                                <a:pt x="60757" y="218336"/>
                                <a:pt x="60757" y="212296"/>
                              </a:cubicBezTo>
                              <a:cubicBezTo>
                                <a:pt x="60757" y="206256"/>
                                <a:pt x="64763" y="202170"/>
                                <a:pt x="70816" y="202170"/>
                              </a:cubicBezTo>
                              <a:close/>
                              <a:moveTo>
                                <a:pt x="435414" y="141578"/>
                              </a:moveTo>
                              <a:cubicBezTo>
                                <a:pt x="434435" y="141578"/>
                                <a:pt x="430430" y="141578"/>
                                <a:pt x="429361" y="145577"/>
                              </a:cubicBezTo>
                              <a:lnTo>
                                <a:pt x="421262" y="167796"/>
                              </a:lnTo>
                              <a:cubicBezTo>
                                <a:pt x="418236" y="174906"/>
                                <a:pt x="413162" y="180950"/>
                                <a:pt x="406042" y="182994"/>
                              </a:cubicBezTo>
                              <a:cubicBezTo>
                                <a:pt x="399011" y="186016"/>
                                <a:pt x="390911" y="185038"/>
                                <a:pt x="384859" y="182016"/>
                              </a:cubicBezTo>
                              <a:lnTo>
                                <a:pt x="364566" y="171885"/>
                              </a:lnTo>
                              <a:cubicBezTo>
                                <a:pt x="360471" y="169840"/>
                                <a:pt x="358513" y="171885"/>
                                <a:pt x="357445" y="172862"/>
                              </a:cubicBezTo>
                              <a:cubicBezTo>
                                <a:pt x="356466" y="173929"/>
                                <a:pt x="354419" y="176950"/>
                                <a:pt x="356466" y="179972"/>
                              </a:cubicBezTo>
                              <a:lnTo>
                                <a:pt x="366613" y="200236"/>
                              </a:lnTo>
                              <a:cubicBezTo>
                                <a:pt x="369639" y="207257"/>
                                <a:pt x="370618" y="214367"/>
                                <a:pt x="367592" y="221388"/>
                              </a:cubicBezTo>
                              <a:cubicBezTo>
                                <a:pt x="364566" y="228498"/>
                                <a:pt x="359492" y="233564"/>
                                <a:pt x="352372" y="236586"/>
                              </a:cubicBezTo>
                              <a:lnTo>
                                <a:pt x="330121" y="244673"/>
                              </a:lnTo>
                              <a:cubicBezTo>
                                <a:pt x="325047" y="247695"/>
                                <a:pt x="324068" y="251783"/>
                                <a:pt x="324068" y="252761"/>
                              </a:cubicBezTo>
                              <a:cubicBezTo>
                                <a:pt x="324068" y="253828"/>
                                <a:pt x="324068" y="257827"/>
                                <a:pt x="328073" y="258805"/>
                              </a:cubicBezTo>
                              <a:lnTo>
                                <a:pt x="350414" y="266892"/>
                              </a:lnTo>
                              <a:cubicBezTo>
                                <a:pt x="357445" y="270003"/>
                                <a:pt x="363587" y="275069"/>
                                <a:pt x="365545" y="282090"/>
                              </a:cubicBezTo>
                              <a:cubicBezTo>
                                <a:pt x="368660" y="289200"/>
                                <a:pt x="367592" y="297288"/>
                                <a:pt x="364566" y="303331"/>
                              </a:cubicBezTo>
                              <a:lnTo>
                                <a:pt x="354419" y="323595"/>
                              </a:lnTo>
                              <a:cubicBezTo>
                                <a:pt x="352372" y="327594"/>
                                <a:pt x="354419" y="329638"/>
                                <a:pt x="355487" y="330616"/>
                              </a:cubicBezTo>
                              <a:cubicBezTo>
                                <a:pt x="356466" y="331682"/>
                                <a:pt x="359492" y="333638"/>
                                <a:pt x="362518" y="331682"/>
                              </a:cubicBezTo>
                              <a:lnTo>
                                <a:pt x="382812" y="321550"/>
                              </a:lnTo>
                              <a:cubicBezTo>
                                <a:pt x="387885" y="320484"/>
                                <a:pt x="391890" y="319506"/>
                                <a:pt x="395984" y="319506"/>
                              </a:cubicBezTo>
                              <a:cubicBezTo>
                                <a:pt x="396874" y="319506"/>
                                <a:pt x="397943" y="319595"/>
                                <a:pt x="399100" y="319773"/>
                              </a:cubicBezTo>
                              <a:cubicBezTo>
                                <a:pt x="401414" y="319951"/>
                                <a:pt x="403728" y="320573"/>
                                <a:pt x="406131" y="321550"/>
                              </a:cubicBezTo>
                              <a:cubicBezTo>
                                <a:pt x="412272" y="324217"/>
                                <a:pt x="416901" y="328394"/>
                                <a:pt x="420016" y="334171"/>
                              </a:cubicBezTo>
                              <a:cubicBezTo>
                                <a:pt x="420461" y="334971"/>
                                <a:pt x="420906" y="335860"/>
                                <a:pt x="421262" y="336749"/>
                              </a:cubicBezTo>
                              <a:lnTo>
                                <a:pt x="429361" y="358967"/>
                              </a:lnTo>
                              <a:cubicBezTo>
                                <a:pt x="429628" y="359945"/>
                                <a:pt x="430073" y="360745"/>
                                <a:pt x="430608" y="361278"/>
                              </a:cubicBezTo>
                              <a:cubicBezTo>
                                <a:pt x="430786" y="361456"/>
                                <a:pt x="430875" y="361545"/>
                                <a:pt x="431053" y="361723"/>
                              </a:cubicBezTo>
                              <a:cubicBezTo>
                                <a:pt x="431320" y="361900"/>
                                <a:pt x="431587" y="362078"/>
                                <a:pt x="431943" y="362256"/>
                              </a:cubicBezTo>
                              <a:cubicBezTo>
                                <a:pt x="433367" y="362967"/>
                                <a:pt x="434880" y="362967"/>
                                <a:pt x="435414" y="362967"/>
                              </a:cubicBezTo>
                              <a:cubicBezTo>
                                <a:pt x="436482" y="362967"/>
                                <a:pt x="439508" y="362967"/>
                                <a:pt x="441555" y="358967"/>
                              </a:cubicBezTo>
                              <a:lnTo>
                                <a:pt x="449655" y="336749"/>
                              </a:lnTo>
                              <a:cubicBezTo>
                                <a:pt x="450189" y="335415"/>
                                <a:pt x="450812" y="334082"/>
                                <a:pt x="451524" y="332838"/>
                              </a:cubicBezTo>
                              <a:cubicBezTo>
                                <a:pt x="452236" y="331593"/>
                                <a:pt x="453037" y="330438"/>
                                <a:pt x="453927" y="329371"/>
                              </a:cubicBezTo>
                              <a:cubicBezTo>
                                <a:pt x="456508" y="325994"/>
                                <a:pt x="459712" y="323417"/>
                                <a:pt x="463539" y="321995"/>
                              </a:cubicBezTo>
                              <a:cubicBezTo>
                                <a:pt x="463984" y="321817"/>
                                <a:pt x="464340" y="321639"/>
                                <a:pt x="464786" y="321550"/>
                              </a:cubicBezTo>
                              <a:cubicBezTo>
                                <a:pt x="471906" y="318529"/>
                                <a:pt x="480005" y="319506"/>
                                <a:pt x="486058" y="322528"/>
                              </a:cubicBezTo>
                              <a:lnTo>
                                <a:pt x="490152" y="324572"/>
                              </a:lnTo>
                              <a:lnTo>
                                <a:pt x="506351" y="332660"/>
                              </a:lnTo>
                              <a:cubicBezTo>
                                <a:pt x="510356" y="334704"/>
                                <a:pt x="512403" y="332660"/>
                                <a:pt x="513471" y="331682"/>
                              </a:cubicBezTo>
                              <a:cubicBezTo>
                                <a:pt x="514450" y="330616"/>
                                <a:pt x="516498" y="327594"/>
                                <a:pt x="514450" y="324572"/>
                              </a:cubicBezTo>
                              <a:lnTo>
                                <a:pt x="504304" y="304309"/>
                              </a:lnTo>
                              <a:cubicBezTo>
                                <a:pt x="501278" y="297288"/>
                                <a:pt x="500299" y="290177"/>
                                <a:pt x="503325" y="283156"/>
                              </a:cubicBezTo>
                              <a:cubicBezTo>
                                <a:pt x="506351" y="276046"/>
                                <a:pt x="511424" y="270980"/>
                                <a:pt x="518456" y="267959"/>
                              </a:cubicBezTo>
                              <a:lnTo>
                                <a:pt x="540796" y="259871"/>
                              </a:lnTo>
                              <a:cubicBezTo>
                                <a:pt x="546848" y="256849"/>
                                <a:pt x="546848" y="253828"/>
                                <a:pt x="546848" y="252761"/>
                              </a:cubicBezTo>
                              <a:cubicBezTo>
                                <a:pt x="546848" y="251783"/>
                                <a:pt x="546848" y="248762"/>
                                <a:pt x="542843" y="246717"/>
                              </a:cubicBezTo>
                              <a:lnTo>
                                <a:pt x="520503" y="238630"/>
                              </a:lnTo>
                              <a:cubicBezTo>
                                <a:pt x="513471" y="235608"/>
                                <a:pt x="507330" y="230542"/>
                                <a:pt x="505372" y="223432"/>
                              </a:cubicBezTo>
                              <a:cubicBezTo>
                                <a:pt x="502257" y="216411"/>
                                <a:pt x="503325" y="208323"/>
                                <a:pt x="506351" y="202191"/>
                              </a:cubicBezTo>
                              <a:lnTo>
                                <a:pt x="516498" y="182016"/>
                              </a:lnTo>
                              <a:cubicBezTo>
                                <a:pt x="518456" y="177928"/>
                                <a:pt x="516498" y="175884"/>
                                <a:pt x="515430" y="174906"/>
                              </a:cubicBezTo>
                              <a:cubicBezTo>
                                <a:pt x="514450" y="173929"/>
                                <a:pt x="511424" y="171885"/>
                                <a:pt x="508398" y="173929"/>
                              </a:cubicBezTo>
                              <a:lnTo>
                                <a:pt x="488105" y="184060"/>
                              </a:lnTo>
                              <a:cubicBezTo>
                                <a:pt x="480984" y="187082"/>
                                <a:pt x="473953" y="188060"/>
                                <a:pt x="466833" y="185038"/>
                              </a:cubicBezTo>
                              <a:cubicBezTo>
                                <a:pt x="459801" y="182016"/>
                                <a:pt x="454728" y="176950"/>
                                <a:pt x="451702" y="169840"/>
                              </a:cubicBezTo>
                              <a:lnTo>
                                <a:pt x="443513" y="147622"/>
                              </a:lnTo>
                              <a:cubicBezTo>
                                <a:pt x="440487" y="141578"/>
                                <a:pt x="436482" y="141578"/>
                                <a:pt x="435414" y="141578"/>
                              </a:cubicBezTo>
                              <a:close/>
                              <a:moveTo>
                                <a:pt x="70816" y="141554"/>
                              </a:moveTo>
                              <a:lnTo>
                                <a:pt x="293725" y="141554"/>
                              </a:lnTo>
                              <a:cubicBezTo>
                                <a:pt x="299778" y="141554"/>
                                <a:pt x="303784" y="145555"/>
                                <a:pt x="303784" y="151600"/>
                              </a:cubicBezTo>
                              <a:cubicBezTo>
                                <a:pt x="303784" y="157735"/>
                                <a:pt x="299778" y="161736"/>
                                <a:pt x="293725" y="161736"/>
                              </a:cubicBezTo>
                              <a:lnTo>
                                <a:pt x="70816" y="161736"/>
                              </a:lnTo>
                              <a:cubicBezTo>
                                <a:pt x="64763" y="161736"/>
                                <a:pt x="60757" y="157735"/>
                                <a:pt x="60757" y="151600"/>
                              </a:cubicBezTo>
                              <a:cubicBezTo>
                                <a:pt x="60757" y="145555"/>
                                <a:pt x="64763" y="141554"/>
                                <a:pt x="70816" y="141554"/>
                              </a:cubicBezTo>
                              <a:close/>
                              <a:moveTo>
                                <a:pt x="70815" y="80868"/>
                              </a:moveTo>
                              <a:lnTo>
                                <a:pt x="354394" y="80868"/>
                              </a:lnTo>
                              <a:cubicBezTo>
                                <a:pt x="360447" y="80868"/>
                                <a:pt x="364541" y="84865"/>
                                <a:pt x="364541" y="90994"/>
                              </a:cubicBezTo>
                              <a:cubicBezTo>
                                <a:pt x="364541" y="97034"/>
                                <a:pt x="360447" y="101120"/>
                                <a:pt x="354394" y="101120"/>
                              </a:cubicBezTo>
                              <a:lnTo>
                                <a:pt x="70815" y="101120"/>
                              </a:lnTo>
                              <a:cubicBezTo>
                                <a:pt x="64762" y="101120"/>
                                <a:pt x="60757" y="97034"/>
                                <a:pt x="60757" y="90994"/>
                              </a:cubicBezTo>
                              <a:cubicBezTo>
                                <a:pt x="60757" y="84865"/>
                                <a:pt x="64762" y="80868"/>
                                <a:pt x="70815" y="80868"/>
                              </a:cubicBezTo>
                              <a:close/>
                              <a:moveTo>
                                <a:pt x="20293" y="20174"/>
                              </a:moveTo>
                              <a:lnTo>
                                <a:pt x="20293" y="404472"/>
                              </a:lnTo>
                              <a:lnTo>
                                <a:pt x="374712" y="404472"/>
                              </a:lnTo>
                              <a:lnTo>
                                <a:pt x="374712" y="348836"/>
                              </a:lnTo>
                              <a:lnTo>
                                <a:pt x="372665" y="349813"/>
                              </a:lnTo>
                              <a:cubicBezTo>
                                <a:pt x="362518" y="354879"/>
                                <a:pt x="350414" y="352924"/>
                                <a:pt x="342314" y="344836"/>
                              </a:cubicBezTo>
                              <a:cubicBezTo>
                                <a:pt x="334215" y="336749"/>
                                <a:pt x="332168" y="324572"/>
                                <a:pt x="337241" y="314440"/>
                              </a:cubicBezTo>
                              <a:lnTo>
                                <a:pt x="347388" y="294266"/>
                              </a:lnTo>
                              <a:cubicBezTo>
                                <a:pt x="348367" y="292222"/>
                                <a:pt x="348367" y="290177"/>
                                <a:pt x="347388" y="289200"/>
                              </a:cubicBezTo>
                              <a:cubicBezTo>
                                <a:pt x="347388" y="288133"/>
                                <a:pt x="346320" y="286178"/>
                                <a:pt x="343293" y="285112"/>
                              </a:cubicBezTo>
                              <a:lnTo>
                                <a:pt x="321042" y="277024"/>
                              </a:lnTo>
                              <a:cubicBezTo>
                                <a:pt x="310895" y="273025"/>
                                <a:pt x="303775" y="262893"/>
                                <a:pt x="303775" y="251783"/>
                              </a:cubicBezTo>
                              <a:cubicBezTo>
                                <a:pt x="303775" y="240674"/>
                                <a:pt x="310895" y="230542"/>
                                <a:pt x="321042" y="226454"/>
                              </a:cubicBezTo>
                              <a:lnTo>
                                <a:pt x="343293" y="218366"/>
                              </a:lnTo>
                              <a:cubicBezTo>
                                <a:pt x="345340" y="217389"/>
                                <a:pt x="346320" y="215345"/>
                                <a:pt x="347388" y="214367"/>
                              </a:cubicBezTo>
                              <a:cubicBezTo>
                                <a:pt x="348367" y="213300"/>
                                <a:pt x="348367" y="211345"/>
                                <a:pt x="347388" y="209301"/>
                              </a:cubicBezTo>
                              <a:lnTo>
                                <a:pt x="337241" y="189037"/>
                              </a:lnTo>
                              <a:cubicBezTo>
                                <a:pt x="332168" y="178995"/>
                                <a:pt x="334215" y="166819"/>
                                <a:pt x="342314" y="158731"/>
                              </a:cubicBezTo>
                              <a:cubicBezTo>
                                <a:pt x="350414" y="150643"/>
                                <a:pt x="362518" y="148599"/>
                                <a:pt x="372665" y="153665"/>
                              </a:cubicBezTo>
                              <a:lnTo>
                                <a:pt x="392958" y="163797"/>
                              </a:lnTo>
                              <a:cubicBezTo>
                                <a:pt x="394916" y="164774"/>
                                <a:pt x="396964" y="164774"/>
                                <a:pt x="397943" y="163797"/>
                              </a:cubicBezTo>
                              <a:cubicBezTo>
                                <a:pt x="399011" y="163797"/>
                                <a:pt x="401058" y="162819"/>
                                <a:pt x="402037" y="159709"/>
                              </a:cubicBezTo>
                              <a:lnTo>
                                <a:pt x="410136" y="137490"/>
                              </a:lnTo>
                              <a:cubicBezTo>
                                <a:pt x="414231" y="127358"/>
                                <a:pt x="424288" y="120337"/>
                                <a:pt x="435414" y="120337"/>
                              </a:cubicBezTo>
                              <a:cubicBezTo>
                                <a:pt x="446628" y="120337"/>
                                <a:pt x="456686" y="127358"/>
                                <a:pt x="460780" y="137490"/>
                              </a:cubicBezTo>
                              <a:lnTo>
                                <a:pt x="468880" y="159709"/>
                              </a:lnTo>
                              <a:cubicBezTo>
                                <a:pt x="469859" y="161753"/>
                                <a:pt x="471906" y="162819"/>
                                <a:pt x="472885" y="163797"/>
                              </a:cubicBezTo>
                              <a:cubicBezTo>
                                <a:pt x="473953" y="163797"/>
                                <a:pt x="476000" y="164774"/>
                                <a:pt x="477958" y="163797"/>
                              </a:cubicBezTo>
                              <a:lnTo>
                                <a:pt x="498252" y="153665"/>
                              </a:lnTo>
                              <a:cubicBezTo>
                                <a:pt x="508398" y="148599"/>
                                <a:pt x="520503" y="150643"/>
                                <a:pt x="528602" y="158731"/>
                              </a:cubicBezTo>
                              <a:cubicBezTo>
                                <a:pt x="536702" y="166819"/>
                                <a:pt x="538749" y="178995"/>
                                <a:pt x="533676" y="189037"/>
                              </a:cubicBezTo>
                              <a:lnTo>
                                <a:pt x="523529" y="209301"/>
                              </a:lnTo>
                              <a:cubicBezTo>
                                <a:pt x="522550" y="211345"/>
                                <a:pt x="522550" y="213300"/>
                                <a:pt x="523529" y="214367"/>
                              </a:cubicBezTo>
                              <a:cubicBezTo>
                                <a:pt x="524597" y="215345"/>
                                <a:pt x="524597" y="217389"/>
                                <a:pt x="527623" y="218366"/>
                              </a:cubicBezTo>
                              <a:lnTo>
                                <a:pt x="549875" y="226454"/>
                              </a:lnTo>
                              <a:cubicBezTo>
                                <a:pt x="560021" y="230542"/>
                                <a:pt x="567142" y="240674"/>
                                <a:pt x="567142" y="251783"/>
                              </a:cubicBezTo>
                              <a:cubicBezTo>
                                <a:pt x="567142" y="262893"/>
                                <a:pt x="560021" y="273025"/>
                                <a:pt x="549875" y="277024"/>
                              </a:cubicBezTo>
                              <a:lnTo>
                                <a:pt x="527623" y="285112"/>
                              </a:lnTo>
                              <a:cubicBezTo>
                                <a:pt x="525576" y="286178"/>
                                <a:pt x="524597" y="288133"/>
                                <a:pt x="523529" y="289200"/>
                              </a:cubicBezTo>
                              <a:cubicBezTo>
                                <a:pt x="523529" y="290177"/>
                                <a:pt x="522550" y="292222"/>
                                <a:pt x="523529" y="294266"/>
                              </a:cubicBezTo>
                              <a:lnTo>
                                <a:pt x="533676" y="314440"/>
                              </a:lnTo>
                              <a:cubicBezTo>
                                <a:pt x="538749" y="324572"/>
                                <a:pt x="536702" y="336749"/>
                                <a:pt x="528602" y="344836"/>
                              </a:cubicBezTo>
                              <a:cubicBezTo>
                                <a:pt x="520503" y="352924"/>
                                <a:pt x="508398" y="354879"/>
                                <a:pt x="498252" y="349813"/>
                              </a:cubicBezTo>
                              <a:lnTo>
                                <a:pt x="496204" y="348836"/>
                              </a:lnTo>
                              <a:lnTo>
                                <a:pt x="496204" y="404472"/>
                              </a:lnTo>
                              <a:lnTo>
                                <a:pt x="587346" y="404472"/>
                              </a:lnTo>
                              <a:lnTo>
                                <a:pt x="587346" y="20174"/>
                              </a:lnTo>
                              <a:close/>
                              <a:moveTo>
                                <a:pt x="10147" y="0"/>
                              </a:moveTo>
                              <a:lnTo>
                                <a:pt x="597492" y="0"/>
                              </a:lnTo>
                              <a:cubicBezTo>
                                <a:pt x="603545" y="0"/>
                                <a:pt x="607639" y="3999"/>
                                <a:pt x="607639" y="10132"/>
                              </a:cubicBezTo>
                              <a:lnTo>
                                <a:pt x="607639" y="414603"/>
                              </a:lnTo>
                              <a:cubicBezTo>
                                <a:pt x="607639" y="420647"/>
                                <a:pt x="603545" y="424646"/>
                                <a:pt x="597492" y="424646"/>
                              </a:cubicBezTo>
                              <a:lnTo>
                                <a:pt x="496204" y="424646"/>
                              </a:lnTo>
                              <a:lnTo>
                                <a:pt x="496204" y="495480"/>
                              </a:lnTo>
                              <a:cubicBezTo>
                                <a:pt x="496204" y="499479"/>
                                <a:pt x="493178" y="503567"/>
                                <a:pt x="489084" y="504545"/>
                              </a:cubicBezTo>
                              <a:cubicBezTo>
                                <a:pt x="488105" y="505612"/>
                                <a:pt x="487126" y="505612"/>
                                <a:pt x="486058" y="505612"/>
                              </a:cubicBezTo>
                              <a:cubicBezTo>
                                <a:pt x="483032" y="505612"/>
                                <a:pt x="480005" y="504545"/>
                                <a:pt x="477958" y="501523"/>
                              </a:cubicBezTo>
                              <a:lnTo>
                                <a:pt x="435414" y="450953"/>
                              </a:lnTo>
                              <a:lnTo>
                                <a:pt x="392958" y="502501"/>
                              </a:lnTo>
                              <a:cubicBezTo>
                                <a:pt x="389843" y="505612"/>
                                <a:pt x="385838" y="506589"/>
                                <a:pt x="381744" y="505612"/>
                              </a:cubicBezTo>
                              <a:cubicBezTo>
                                <a:pt x="377738" y="503567"/>
                                <a:pt x="374712" y="499479"/>
                                <a:pt x="374712" y="495480"/>
                              </a:cubicBezTo>
                              <a:lnTo>
                                <a:pt x="374712" y="424646"/>
                              </a:lnTo>
                              <a:lnTo>
                                <a:pt x="10147" y="424646"/>
                              </a:lnTo>
                              <a:cubicBezTo>
                                <a:pt x="4094" y="424646"/>
                                <a:pt x="0" y="420647"/>
                                <a:pt x="0" y="414603"/>
                              </a:cubicBezTo>
                              <a:lnTo>
                                <a:pt x="0" y="10132"/>
                              </a:lnTo>
                              <a:cubicBezTo>
                                <a:pt x="0" y="3999"/>
                                <a:pt x="4094" y="0"/>
                                <a:pt x="10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91" o:spid="_x0000_s1026" o:spt="100" style="position:absolute;left:0pt;margin-left:36.1pt;margin-top:429.75pt;height:12pt;width:14.4pt;z-index:251670528;v-text-anchor:middle;mso-width-relative:page;mso-height-relative:page;" fillcolor="#FFFFFF [3212]" filled="t" stroked="f" coordsize="607639,505975" o:gfxdata="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" path="m395628,339326c395361,339415,395183,339504,394916,339770l394916,414603,394916,467129,427314,427757c429361,425713,432388,424646,435414,424646c438529,424646,441555,425713,443513,428735l476000,468195,476000,414603,476000,339770,472885,339770c471906,339770,469859,340748,468880,343770l460780,366077c456686,377187,446628,384208,435414,384208c424288,384208,414142,377187,410136,367055l402037,343770c401058,341726,399011,340748,397943,339770c397409,339770,396608,339415,395628,339326xm70817,333633l182283,333633c188337,333633,192432,337719,192432,343759c192432,349799,188337,353885,182283,353885l70817,353885c64763,353885,60757,349799,60757,343759c60757,337719,64763,333633,70817,333633xm70816,262927l202555,262927c208608,262927,212614,266924,212614,273053c212614,279093,208608,283179,202555,283179l70816,283179c64763,283179,60757,279093,60757,273053c60757,266924,64763,262927,70816,262927xm435415,222444c418238,222444,405067,235604,405067,252765c405067,270016,418238,283176,435415,283176c452681,283176,465852,270016,465852,252765c465852,235604,452681,222444,435415,222444xm435415,202170c463805,202170,486055,224489,486055,252765c486055,281131,463805,303361,435415,303361c407114,303361,384864,281131,384864,252765c384864,224489,407114,202170,435415,202170xm70816,202170l253132,202170c259274,202170,263280,206256,263280,212296c263280,218336,259274,222422,253132,222422l70816,222422c64763,222422,60757,218336,60757,212296c60757,206256,64763,202170,70816,202170xm435414,141578c434435,141578,430430,141578,429361,145577l421262,167796c418236,174906,413162,180950,406042,182994c399011,186016,390911,185038,384859,182016l364566,171885c360471,169840,358513,171885,357445,172862c356466,173929,354419,176950,356466,179972l366613,200236c369639,207257,370618,214367,367592,221388c364566,228498,359492,233564,352372,236586l330121,244673c325047,247695,324068,251783,324068,252761c324068,253828,324068,257827,328073,258805l350414,266892c357445,270003,363587,275069,365545,282090c368660,289200,367592,297288,364566,303331l354419,323595c352372,327594,354419,329638,355487,330616c356466,331682,359492,333638,362518,331682l382812,321550c387885,320484,391890,319506,395984,319506c396874,319506,397943,319595,399100,319773c401414,319951,403728,320573,406131,321550c412272,324217,416901,328394,420016,334171c420461,334971,420906,335860,421262,336749l429361,358967c429628,359945,430073,360745,430608,361278c430786,361456,430875,361545,431053,361723c431320,361900,431587,362078,431943,362256c433367,362967,434880,362967,435414,362967c436482,362967,439508,362967,441555,358967l449655,336749c450189,335415,450812,334082,451524,332838c452236,331593,453037,330438,453927,329371c456508,325994,459712,323417,463539,321995c463984,321817,464340,321639,464786,321550c471906,318529,480005,319506,486058,322528l490152,324572,506351,332660c510356,334704,512403,332660,513471,331682c514450,330616,516498,327594,514450,324572l504304,304309c501278,297288,500299,290177,503325,283156c506351,276046,511424,270980,518456,267959l540796,259871c546848,256849,546848,253828,546848,252761c546848,251783,546848,248762,542843,246717l520503,238630c513471,235608,507330,230542,505372,223432c502257,216411,503325,208323,506351,202191l516498,182016c518456,177928,516498,175884,515430,174906c514450,173929,511424,171885,508398,173929l488105,184060c480984,187082,473953,188060,466833,185038c459801,182016,454728,176950,451702,169840l443513,147622c440487,141578,436482,141578,435414,141578xm70816,141554l293725,141554c299778,141554,303784,145555,303784,151600c303784,157735,299778,161736,293725,161736l70816,161736c64763,161736,60757,157735,60757,151600c60757,145555,64763,141554,70816,141554xm70815,80868l354394,80868c360447,80868,364541,84865,364541,90994c364541,97034,360447,101120,354394,101120l70815,101120c64762,101120,60757,97034,60757,90994c60757,84865,64762,80868,70815,80868xm20293,20174l20293,404472,374712,404472,374712,348836,372665,349813c362518,354879,350414,352924,342314,344836c334215,336749,332168,324572,337241,314440l347388,294266c348367,292222,348367,290177,347388,289200c347388,288133,346320,286178,343293,285112l321042,277024c310895,273025,303775,262893,303775,251783c303775,240674,310895,230542,321042,226454l343293,218366c345340,217389,346320,215345,347388,214367c348367,213300,348367,211345,347388,209301l337241,189037c332168,178995,334215,166819,342314,158731c350414,150643,362518,148599,372665,153665l392958,163797c394916,164774,396964,164774,397943,163797c399011,163797,401058,162819,402037,159709l410136,137490c414231,127358,424288,120337,435414,120337c446628,120337,456686,127358,460780,137490l468880,159709c469859,161753,471906,162819,472885,163797c473953,163797,476000,164774,477958,163797l498252,153665c508398,148599,520503,150643,528602,158731c536702,166819,538749,178995,533676,189037l523529,209301c522550,211345,522550,213300,523529,214367c524597,215345,524597,217389,527623,218366l549875,226454c560021,230542,567142,240674,567142,251783c567142,262893,560021,273025,549875,277024l527623,285112c525576,286178,524597,288133,523529,289200c523529,290177,522550,292222,523529,294266l533676,314440c538749,324572,536702,336749,528602,344836c520503,352924,508398,354879,498252,349813l496204,348836,496204,404472,587346,404472,587346,20174xm10147,0l597492,0c603545,0,607639,3999,607639,10132l607639,414603c607639,420647,603545,424646,597492,424646l496204,424646,496204,495480c496204,499479,493178,503567,489084,504545c488105,505612,487126,505612,486058,505612c483032,505612,480005,504545,477958,501523l435414,450953,392958,502501c389843,505612,385838,506589,381744,505612c377738,503567,374712,499479,374712,495480l374712,424646,10147,424646c4094,424646,0,420647,0,414603l0,10132c0,3999,4094,0,10147,0xe">
                <v:path o:connectlocs="119071,102205;118857,102338;118857,124878;118857,140699;128607,128840;131045,127903;133483,129135;143260,141020;143260,124878;143260,102338;142323,102338;141117,103543;138680,110262;131045,115723;123437,110557;121000,103543;119768,102338;119071,102205;21313,100490;54861,100490;57915,103540;54861,106590;21313,106590;18285,103540;21313,100490;21313,79193;60962,79193;63990,82243;60962,85293;21313,85293;18285,82243;21313,79193;131046,67000;121912,76132;131046,85292;140206,76132;131046,67000;131046,60893;146287,76132;131046,91372;115831,76132;131046,60893;21313,60893;76184,60893;79238,63943;76184,66993;21313,66993;18285,63943;21313,60893;131045,42643;129223,43847;126786,50540;122205,55117;115830,54823;109722,51771;107579,52066;107284,54207;110338,60311;110633,66682;106052,71259;99355,73695;97534,76131;98739,77952;105463,80388;110017,84965;109722,91363;106668,97467;106990,99581;109106,99902;115214,96851;119178,96235;120116,96315;122232,96851;126411,100652;126786,101429;129223,108121;129599,108817;129733,108951;130001,109111;131045,109325;132894,108121;135331,101429;135894,100251;136617,99206;139510,96985;139885,96851;146287,97145;147520,97761;152395,100197;154538,99902;154833,97761;151779,91658;151484,85286;156038,80709;162762,78273;164583,76131;163378,74311;156654,71875;152100,67297;152395,60900;155449,54823;155128,52681;153011,52387;146904,55438;140501,55733;135947,51155;133483,44463;131045,42643;21313,42636;88401,42636;91429,45662;88401,48714;21313,48714;18285,45662;21313,42636;21313,24357;106661,24357;109715,27407;106661,30457;21313,30457;18285,27407;21313,24357;6107,6076;6107,121827;112776,121827;112776,105069;112160,105363;103025,103864;101498,94709;104552,88633;104552,87107;103320,85875;96623,83439;91426,75837;96623,68208;103320,65771;104552,64567;104552,63041;101498,56938;103025,47809;112160,46283;118267,49335;119768,49335;121000,48104;123437,41412;131045,36245;138680,41412;141117,48104;142323,49335;143850,49335;149957,46283;159092,47809;160619,56938;157565,63041;157565,64567;158797,65771;165494,68208;170691,75837;165494,83439;158797,85875;157565,87107;157565,88633;160619,94709;159092,103864;149957,105363;149341,105069;149341,121827;176772,121827;176772,6076;3053,0;179826,0;182880,3051;182880,124878;179826,127903;149341,127903;149341,149238;147198,151969;146287,152290;143850,151059;131045,135827;118267,151353;114892,152290;112776,149238;112776,127903;3053,127903;0,124878;0,3051;305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2195195</wp:posOffset>
                </wp:positionV>
                <wp:extent cx="182880" cy="149860"/>
                <wp:effectExtent l="0" t="0" r="7620" b="2540"/>
                <wp:wrapNone/>
                <wp:docPr id="8" name="Shape 2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9600"/>
                              </a:moveTo>
                              <a:lnTo>
                                <a:pt x="17673" y="9600"/>
                              </a:lnTo>
                              <a:lnTo>
                                <a:pt x="17673" y="8400"/>
                              </a:lnTo>
                              <a:cubicBezTo>
                                <a:pt x="17673" y="7738"/>
                                <a:pt x="17233" y="7200"/>
                                <a:pt x="16691" y="7200"/>
                              </a:cubicBezTo>
                              <a:lnTo>
                                <a:pt x="14727" y="7200"/>
                              </a:lnTo>
                              <a:cubicBezTo>
                                <a:pt x="14186" y="7200"/>
                                <a:pt x="13745" y="7738"/>
                                <a:pt x="13745" y="8400"/>
                              </a:cubicBezTo>
                              <a:lnTo>
                                <a:pt x="13745" y="9600"/>
                              </a:lnTo>
                              <a:lnTo>
                                <a:pt x="7855" y="9600"/>
                              </a:lnTo>
                              <a:lnTo>
                                <a:pt x="7855" y="8400"/>
                              </a:lnTo>
                              <a:cubicBezTo>
                                <a:pt x="7855" y="7738"/>
                                <a:pt x="7414" y="7200"/>
                                <a:pt x="6873" y="7200"/>
                              </a:cubicBezTo>
                              <a:lnTo>
                                <a:pt x="4909" y="7200"/>
                              </a:lnTo>
                              <a:cubicBezTo>
                                <a:pt x="4367" y="7200"/>
                                <a:pt x="3927" y="7738"/>
                                <a:pt x="3927" y="8400"/>
                              </a:cubicBezTo>
                              <a:lnTo>
                                <a:pt x="3927" y="9600"/>
                              </a:lnTo>
                              <a:lnTo>
                                <a:pt x="982" y="9600"/>
                              </a:lnTo>
                              <a:lnTo>
                                <a:pt x="982" y="3601"/>
                              </a:lnTo>
                              <a:lnTo>
                                <a:pt x="20618" y="3601"/>
                              </a:lnTo>
                              <a:cubicBezTo>
                                <a:pt x="20618" y="3601"/>
                                <a:pt x="20618" y="9600"/>
                                <a:pt x="20618" y="9600"/>
                              </a:cubicBezTo>
                              <a:close/>
                              <a:moveTo>
                                <a:pt x="14727" y="8400"/>
                              </a:moveTo>
                              <a:lnTo>
                                <a:pt x="16691" y="8400"/>
                              </a:lnTo>
                              <a:lnTo>
                                <a:pt x="16691" y="12001"/>
                              </a:lnTo>
                              <a:lnTo>
                                <a:pt x="14727" y="12001"/>
                              </a:lnTo>
                              <a:cubicBezTo>
                                <a:pt x="14727" y="12001"/>
                                <a:pt x="14727" y="8400"/>
                                <a:pt x="14727" y="8400"/>
                              </a:cubicBezTo>
                              <a:close/>
                              <a:moveTo>
                                <a:pt x="4909" y="8400"/>
                              </a:moveTo>
                              <a:lnTo>
                                <a:pt x="6873" y="8400"/>
                              </a:lnTo>
                              <a:lnTo>
                                <a:pt x="6873" y="12001"/>
                              </a:lnTo>
                              <a:lnTo>
                                <a:pt x="4909" y="12001"/>
                              </a:lnTo>
                              <a:cubicBezTo>
                                <a:pt x="4909" y="12001"/>
                                <a:pt x="4909" y="8400"/>
                                <a:pt x="4909" y="8400"/>
                              </a:cubicBezTo>
                              <a:close/>
                              <a:moveTo>
                                <a:pt x="19636" y="20400"/>
                              </a:moveTo>
                              <a:lnTo>
                                <a:pt x="1964" y="20400"/>
                              </a:lnTo>
                              <a:lnTo>
                                <a:pt x="1964" y="10800"/>
                              </a:lnTo>
                              <a:lnTo>
                                <a:pt x="3927" y="10800"/>
                              </a:lnTo>
                              <a:lnTo>
                                <a:pt x="3927" y="12001"/>
                              </a:lnTo>
                              <a:cubicBezTo>
                                <a:pt x="3927" y="12662"/>
                                <a:pt x="4367" y="13200"/>
                                <a:pt x="4909" y="13200"/>
                              </a:cubicBezTo>
                              <a:lnTo>
                                <a:pt x="6873" y="13200"/>
                              </a:lnTo>
                              <a:cubicBezTo>
                                <a:pt x="7414" y="13200"/>
                                <a:pt x="7855" y="12662"/>
                                <a:pt x="7855" y="12001"/>
                              </a:cubicBezTo>
                              <a:lnTo>
                                <a:pt x="7855" y="10800"/>
                              </a:lnTo>
                              <a:lnTo>
                                <a:pt x="13745" y="10800"/>
                              </a:lnTo>
                              <a:lnTo>
                                <a:pt x="13745" y="12001"/>
                              </a:lnTo>
                              <a:cubicBezTo>
                                <a:pt x="13745" y="12662"/>
                                <a:pt x="14186" y="13200"/>
                                <a:pt x="14727" y="13200"/>
                              </a:cubicBezTo>
                              <a:lnTo>
                                <a:pt x="16691" y="13200"/>
                              </a:lnTo>
                              <a:cubicBezTo>
                                <a:pt x="17233" y="13200"/>
                                <a:pt x="17673" y="12662"/>
                                <a:pt x="17673" y="12001"/>
                              </a:cubicBezTo>
                              <a:lnTo>
                                <a:pt x="17673" y="10800"/>
                              </a:lnTo>
                              <a:lnTo>
                                <a:pt x="19636" y="10800"/>
                              </a:lnTo>
                              <a:cubicBezTo>
                                <a:pt x="19636" y="10800"/>
                                <a:pt x="19636" y="20400"/>
                                <a:pt x="19636" y="20400"/>
                              </a:cubicBezTo>
                              <a:close/>
                              <a:moveTo>
                                <a:pt x="8836" y="1200"/>
                              </a:moveTo>
                              <a:lnTo>
                                <a:pt x="12764" y="1200"/>
                              </a:lnTo>
                              <a:cubicBezTo>
                                <a:pt x="13305" y="1200"/>
                                <a:pt x="13745" y="1738"/>
                                <a:pt x="13745" y="2400"/>
                              </a:cubicBezTo>
                              <a:lnTo>
                                <a:pt x="7855" y="2400"/>
                              </a:lnTo>
                              <a:cubicBezTo>
                                <a:pt x="7855" y="1738"/>
                                <a:pt x="8295" y="1200"/>
                                <a:pt x="8836" y="1200"/>
                              </a:cubicBezTo>
                              <a:moveTo>
                                <a:pt x="20618" y="2400"/>
                              </a:moveTo>
                              <a:lnTo>
                                <a:pt x="14727" y="2400"/>
                              </a:lnTo>
                              <a:cubicBezTo>
                                <a:pt x="14727" y="1075"/>
                                <a:pt x="13848" y="0"/>
                                <a:pt x="12764" y="0"/>
                              </a:cubicBezTo>
                              <a:lnTo>
                                <a:pt x="8836" y="0"/>
                              </a:lnTo>
                              <a:cubicBezTo>
                                <a:pt x="7752" y="0"/>
                                <a:pt x="6873" y="1075"/>
                                <a:pt x="6873" y="2400"/>
                              </a:cubicBezTo>
                              <a:lnTo>
                                <a:pt x="982" y="2400"/>
                              </a:lnTo>
                              <a:cubicBezTo>
                                <a:pt x="440" y="2400"/>
                                <a:pt x="0" y="2938"/>
                                <a:pt x="0" y="3601"/>
                              </a:cubicBezTo>
                              <a:lnTo>
                                <a:pt x="0" y="9600"/>
                              </a:lnTo>
                              <a:cubicBezTo>
                                <a:pt x="0" y="10262"/>
                                <a:pt x="440" y="10800"/>
                                <a:pt x="982" y="10800"/>
                              </a:cubicBezTo>
                              <a:lnTo>
                                <a:pt x="982" y="20400"/>
                              </a:lnTo>
                              <a:cubicBezTo>
                                <a:pt x="982" y="21062"/>
                                <a:pt x="1422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178" y="21600"/>
                                <a:pt x="20618" y="21062"/>
                                <a:pt x="20618" y="20400"/>
                              </a:cubicBezTo>
                              <a:lnTo>
                                <a:pt x="20618" y="10800"/>
                              </a:lnTo>
                              <a:cubicBezTo>
                                <a:pt x="21160" y="10800"/>
                                <a:pt x="21600" y="10262"/>
                                <a:pt x="21600" y="9600"/>
                              </a:cubicBezTo>
                              <a:lnTo>
                                <a:pt x="21600" y="3601"/>
                              </a:lnTo>
                              <a:cubicBezTo>
                                <a:pt x="21600" y="2938"/>
                                <a:pt x="21160" y="2400"/>
                                <a:pt x="20618" y="240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04" o:spid="_x0000_s1026" o:spt="100" style="position:absolute;left:0pt;margin-left:36.1pt;margin-top:172.85pt;height:11.8pt;width:14.4pt;z-index:251673600;v-text-anchor:middle;mso-width-relative:page;mso-height-relative:page;" fillcolor="#FFFFFF [3212]" filled="t" stroked="f" coordsize="21600,21600" o:gfxdata="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" path="m20618,9600l17673,9600,17673,8400c17673,7738,17233,7200,16691,7200l14727,7200c14186,7200,13745,7738,13745,8400l13745,9600,7855,9600,7855,8400c7855,7738,7414,7200,6873,7200l4909,7200c4367,7200,3927,7738,3927,8400l3927,9600,982,9600,982,3601,20618,3601c20618,3601,20618,9600,20618,9600xm14727,8400l16691,8400,16691,12001,14727,12001c14727,12001,14727,8400,14727,8400xm4909,8400l6873,8400,6873,12001,4909,12001c4909,12001,4909,8400,4909,8400xm19636,20400l1964,20400,1964,10800,3927,10800,3927,12001c3927,12662,4367,13200,4909,13200l6873,13200c7414,13200,7855,12662,7855,12001l7855,10800,13745,10800,13745,12001c13745,12662,14186,13200,14727,13200l16691,13200c17233,13200,17673,12662,17673,12001l17673,10800,19636,10800c19636,10800,19636,20400,19636,20400xm8836,1200l12764,1200c13305,1200,13745,1738,13745,2400l7855,2400c7855,1738,8295,1200,8836,1200m20618,2400l14727,2400c14727,1075,13848,0,12764,0l8836,0c7752,0,6873,1075,6873,2400l982,2400c440,2400,0,2938,0,3601l0,9600c0,10262,440,10800,982,10800l982,20400c982,21062,1422,21600,1964,21600l19636,21600c20178,21600,20618,21062,20618,20400l20618,10800c21160,10800,21600,10262,21600,9600l21600,3601c21600,2938,21160,2400,20618,2400e">
                <v:path o:connectlocs="91440,74930;91440,74930;91440,74930;91440,74930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1073150</wp:posOffset>
                </wp:positionV>
                <wp:extent cx="204470" cy="158115"/>
                <wp:effectExtent l="0" t="0" r="5080" b="0"/>
                <wp:wrapNone/>
                <wp:docPr id="7" name="mortarboard_176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4470" cy="158115"/>
                        </a:xfrm>
                        <a:custGeom>
                          <a:avLst/>
                          <a:gdLst>
                            <a:gd name="connsiteX0" fmla="*/ 469503 w 606325"/>
                            <a:gd name="connsiteY0" fmla="*/ 414055 h 467826"/>
                            <a:gd name="connsiteX1" fmla="*/ 455707 w 606325"/>
                            <a:gd name="connsiteY1" fmla="*/ 427831 h 467826"/>
                            <a:gd name="connsiteX2" fmla="*/ 469503 w 606325"/>
                            <a:gd name="connsiteY2" fmla="*/ 441607 h 467826"/>
                            <a:gd name="connsiteX3" fmla="*/ 483299 w 606325"/>
                            <a:gd name="connsiteY3" fmla="*/ 427831 h 467826"/>
                            <a:gd name="connsiteX4" fmla="*/ 469503 w 606325"/>
                            <a:gd name="connsiteY4" fmla="*/ 414055 h 467826"/>
                            <a:gd name="connsiteX5" fmla="*/ 96641 w 606325"/>
                            <a:gd name="connsiteY5" fmla="*/ 234748 h 467826"/>
                            <a:gd name="connsiteX6" fmla="*/ 110439 w 606325"/>
                            <a:gd name="connsiteY6" fmla="*/ 248525 h 467826"/>
                            <a:gd name="connsiteX7" fmla="*/ 110439 w 606325"/>
                            <a:gd name="connsiteY7" fmla="*/ 351983 h 467826"/>
                            <a:gd name="connsiteX8" fmla="*/ 303777 w 606325"/>
                            <a:gd name="connsiteY8" fmla="*/ 414022 h 467826"/>
                            <a:gd name="connsiteX9" fmla="*/ 383889 w 606325"/>
                            <a:gd name="connsiteY9" fmla="*/ 404334 h 467826"/>
                            <a:gd name="connsiteX10" fmla="*/ 399111 w 606325"/>
                            <a:gd name="connsiteY10" fmla="*/ 414022 h 467826"/>
                            <a:gd name="connsiteX11" fmla="*/ 389408 w 606325"/>
                            <a:gd name="connsiteY11" fmla="*/ 430554 h 467826"/>
                            <a:gd name="connsiteX12" fmla="*/ 303777 w 606325"/>
                            <a:gd name="connsiteY12" fmla="*/ 441575 h 467826"/>
                            <a:gd name="connsiteX13" fmla="*/ 86939 w 606325"/>
                            <a:gd name="connsiteY13" fmla="*/ 368514 h 467826"/>
                            <a:gd name="connsiteX14" fmla="*/ 82844 w 606325"/>
                            <a:gd name="connsiteY14" fmla="*/ 358826 h 467826"/>
                            <a:gd name="connsiteX15" fmla="*/ 82844 w 606325"/>
                            <a:gd name="connsiteY15" fmla="*/ 248525 h 467826"/>
                            <a:gd name="connsiteX16" fmla="*/ 96641 w 606325"/>
                            <a:gd name="connsiteY16" fmla="*/ 234748 h 467826"/>
                            <a:gd name="connsiteX17" fmla="*/ 296210 w 606325"/>
                            <a:gd name="connsiteY17" fmla="*/ 0 h 467826"/>
                            <a:gd name="connsiteX18" fmla="*/ 336974 w 606325"/>
                            <a:gd name="connsiteY18" fmla="*/ 7266 h 467826"/>
                            <a:gd name="connsiteX19" fmla="*/ 577199 w 606325"/>
                            <a:gd name="connsiteY19" fmla="*/ 95520 h 467826"/>
                            <a:gd name="connsiteX20" fmla="*/ 606215 w 606325"/>
                            <a:gd name="connsiteY20" fmla="*/ 139603 h 467826"/>
                            <a:gd name="connsiteX21" fmla="*/ 574440 w 606325"/>
                            <a:gd name="connsiteY21" fmla="*/ 183775 h 467826"/>
                            <a:gd name="connsiteX22" fmla="*/ 481964 w 606325"/>
                            <a:gd name="connsiteY22" fmla="*/ 218260 h 467826"/>
                            <a:gd name="connsiteX23" fmla="*/ 481964 w 606325"/>
                            <a:gd name="connsiteY23" fmla="*/ 361618 h 467826"/>
                            <a:gd name="connsiteX24" fmla="*/ 495760 w 606325"/>
                            <a:gd name="connsiteY24" fmla="*/ 352019 h 467826"/>
                            <a:gd name="connsiteX25" fmla="*/ 495760 w 606325"/>
                            <a:gd name="connsiteY25" fmla="*/ 248567 h 467826"/>
                            <a:gd name="connsiteX26" fmla="*/ 509555 w 606325"/>
                            <a:gd name="connsiteY26" fmla="*/ 234791 h 467826"/>
                            <a:gd name="connsiteX27" fmla="*/ 523351 w 606325"/>
                            <a:gd name="connsiteY27" fmla="*/ 248567 h 467826"/>
                            <a:gd name="connsiteX28" fmla="*/ 523351 w 606325"/>
                            <a:gd name="connsiteY28" fmla="*/ 358863 h 467826"/>
                            <a:gd name="connsiteX29" fmla="*/ 519257 w 606325"/>
                            <a:gd name="connsiteY29" fmla="*/ 368550 h 467826"/>
                            <a:gd name="connsiteX30" fmla="*/ 488817 w 606325"/>
                            <a:gd name="connsiteY30" fmla="*/ 390592 h 467826"/>
                            <a:gd name="connsiteX31" fmla="*/ 510980 w 606325"/>
                            <a:gd name="connsiteY31" fmla="*/ 426409 h 467826"/>
                            <a:gd name="connsiteX32" fmla="*/ 469503 w 606325"/>
                            <a:gd name="connsiteY32" fmla="*/ 467826 h 467826"/>
                            <a:gd name="connsiteX33" fmla="*/ 428116 w 606325"/>
                            <a:gd name="connsiteY33" fmla="*/ 426409 h 467826"/>
                            <a:gd name="connsiteX34" fmla="*/ 455707 w 606325"/>
                            <a:gd name="connsiteY34" fmla="*/ 387837 h 467826"/>
                            <a:gd name="connsiteX35" fmla="*/ 455707 w 606325"/>
                            <a:gd name="connsiteY35" fmla="*/ 216837 h 467826"/>
                            <a:gd name="connsiteX36" fmla="*/ 294163 w 606325"/>
                            <a:gd name="connsiteY36" fmla="*/ 152046 h 467826"/>
                            <a:gd name="connsiteX37" fmla="*/ 269241 w 606325"/>
                            <a:gd name="connsiteY37" fmla="*/ 138270 h 467826"/>
                            <a:gd name="connsiteX38" fmla="*/ 296922 w 606325"/>
                            <a:gd name="connsiteY38" fmla="*/ 124494 h 467826"/>
                            <a:gd name="connsiteX39" fmla="*/ 323178 w 606325"/>
                            <a:gd name="connsiteY39" fmla="*/ 134093 h 467826"/>
                            <a:gd name="connsiteX40" fmla="*/ 469503 w 606325"/>
                            <a:gd name="connsiteY40" fmla="*/ 193374 h 467826"/>
                            <a:gd name="connsiteX41" fmla="*/ 566163 w 606325"/>
                            <a:gd name="connsiteY41" fmla="*/ 156134 h 467826"/>
                            <a:gd name="connsiteX42" fmla="*/ 579959 w 606325"/>
                            <a:gd name="connsiteY42" fmla="*/ 138270 h 467826"/>
                            <a:gd name="connsiteX43" fmla="*/ 567587 w 606325"/>
                            <a:gd name="connsiteY43" fmla="*/ 123072 h 467826"/>
                            <a:gd name="connsiteX44" fmla="*/ 327273 w 606325"/>
                            <a:gd name="connsiteY44" fmla="*/ 34817 h 467826"/>
                            <a:gd name="connsiteX45" fmla="*/ 265147 w 606325"/>
                            <a:gd name="connsiteY45" fmla="*/ 34817 h 467826"/>
                            <a:gd name="connsiteX46" fmla="*/ 40052 w 606325"/>
                            <a:gd name="connsiteY46" fmla="*/ 120317 h 467826"/>
                            <a:gd name="connsiteX47" fmla="*/ 27591 w 606325"/>
                            <a:gd name="connsiteY47" fmla="*/ 138270 h 467826"/>
                            <a:gd name="connsiteX48" fmla="*/ 40052 w 606325"/>
                            <a:gd name="connsiteY48" fmla="*/ 154801 h 467826"/>
                            <a:gd name="connsiteX49" fmla="*/ 280367 w 606325"/>
                            <a:gd name="connsiteY49" fmla="*/ 241634 h 467826"/>
                            <a:gd name="connsiteX50" fmla="*/ 339733 w 606325"/>
                            <a:gd name="connsiteY50" fmla="*/ 241634 h 467826"/>
                            <a:gd name="connsiteX51" fmla="*/ 394917 w 606325"/>
                            <a:gd name="connsiteY51" fmla="*/ 221015 h 467826"/>
                            <a:gd name="connsiteX52" fmla="*/ 412896 w 606325"/>
                            <a:gd name="connsiteY52" fmla="*/ 229280 h 467826"/>
                            <a:gd name="connsiteX53" fmla="*/ 404618 w 606325"/>
                            <a:gd name="connsiteY53" fmla="*/ 247144 h 467826"/>
                            <a:gd name="connsiteX54" fmla="*/ 349346 w 606325"/>
                            <a:gd name="connsiteY54" fmla="*/ 267853 h 467826"/>
                            <a:gd name="connsiteX55" fmla="*/ 310718 w 606325"/>
                            <a:gd name="connsiteY55" fmla="*/ 276118 h 467826"/>
                            <a:gd name="connsiteX56" fmla="*/ 270665 w 606325"/>
                            <a:gd name="connsiteY56" fmla="*/ 269275 h 467826"/>
                            <a:gd name="connsiteX57" fmla="*/ 30351 w 606325"/>
                            <a:gd name="connsiteY57" fmla="*/ 181020 h 467826"/>
                            <a:gd name="connsiteX58" fmla="*/ 0 w 606325"/>
                            <a:gd name="connsiteY58" fmla="*/ 138270 h 467826"/>
                            <a:gd name="connsiteX59" fmla="*/ 30351 w 606325"/>
                            <a:gd name="connsiteY59" fmla="*/ 94098 h 467826"/>
                            <a:gd name="connsiteX60" fmla="*/ 255445 w 606325"/>
                            <a:gd name="connsiteY60" fmla="*/ 7266 h 467826"/>
                            <a:gd name="connsiteX61" fmla="*/ 296210 w 606325"/>
                            <a:gd name="connsiteY61" fmla="*/ 0 h 467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</a:cxnLst>
                          <a:rect l="l" t="t" r="r" b="b"/>
                          <a:pathLst>
                            <a:path w="606325" h="467826">
                              <a:moveTo>
                                <a:pt x="469503" y="414055"/>
                              </a:moveTo>
                              <a:cubicBezTo>
                                <a:pt x="461226" y="414055"/>
                                <a:pt x="455707" y="419566"/>
                                <a:pt x="455707" y="427831"/>
                              </a:cubicBezTo>
                              <a:cubicBezTo>
                                <a:pt x="455707" y="436097"/>
                                <a:pt x="461226" y="441607"/>
                                <a:pt x="469503" y="441607"/>
                              </a:cubicBezTo>
                              <a:cubicBezTo>
                                <a:pt x="477781" y="441607"/>
                                <a:pt x="483299" y="436097"/>
                                <a:pt x="483299" y="427831"/>
                              </a:cubicBezTo>
                              <a:cubicBezTo>
                                <a:pt x="483299" y="419566"/>
                                <a:pt x="477781" y="414055"/>
                                <a:pt x="469503" y="414055"/>
                              </a:cubicBezTo>
                              <a:close/>
                              <a:moveTo>
                                <a:pt x="96641" y="234748"/>
                              </a:moveTo>
                              <a:cubicBezTo>
                                <a:pt x="104920" y="234748"/>
                                <a:pt x="110439" y="240259"/>
                                <a:pt x="110439" y="248525"/>
                              </a:cubicBezTo>
                              <a:lnTo>
                                <a:pt x="110439" y="351983"/>
                              </a:lnTo>
                              <a:cubicBezTo>
                                <a:pt x="153254" y="387802"/>
                                <a:pt x="234791" y="414022"/>
                                <a:pt x="303777" y="414022"/>
                              </a:cubicBezTo>
                              <a:cubicBezTo>
                                <a:pt x="328701" y="414022"/>
                                <a:pt x="356295" y="411266"/>
                                <a:pt x="383889" y="404334"/>
                              </a:cubicBezTo>
                              <a:cubicBezTo>
                                <a:pt x="390833" y="401578"/>
                                <a:pt x="397687" y="407089"/>
                                <a:pt x="399111" y="414022"/>
                              </a:cubicBezTo>
                              <a:cubicBezTo>
                                <a:pt x="401870" y="420866"/>
                                <a:pt x="396351" y="429132"/>
                                <a:pt x="389408" y="430554"/>
                              </a:cubicBezTo>
                              <a:cubicBezTo>
                                <a:pt x="360390" y="437486"/>
                                <a:pt x="330036" y="441575"/>
                                <a:pt x="303777" y="441575"/>
                              </a:cubicBezTo>
                              <a:cubicBezTo>
                                <a:pt x="236126" y="441575"/>
                                <a:pt x="140881" y="416777"/>
                                <a:pt x="86939" y="368514"/>
                              </a:cubicBezTo>
                              <a:cubicBezTo>
                                <a:pt x="84179" y="367092"/>
                                <a:pt x="82844" y="363004"/>
                                <a:pt x="82844" y="358826"/>
                              </a:cubicBezTo>
                              <a:lnTo>
                                <a:pt x="82844" y="248525"/>
                              </a:lnTo>
                              <a:cubicBezTo>
                                <a:pt x="82844" y="240259"/>
                                <a:pt x="88363" y="234748"/>
                                <a:pt x="96641" y="234748"/>
                              </a:cubicBezTo>
                              <a:close/>
                              <a:moveTo>
                                <a:pt x="296210" y="0"/>
                              </a:moveTo>
                              <a:cubicBezTo>
                                <a:pt x="310028" y="0"/>
                                <a:pt x="323846" y="2422"/>
                                <a:pt x="336974" y="7266"/>
                              </a:cubicBezTo>
                              <a:lnTo>
                                <a:pt x="577199" y="95520"/>
                              </a:lnTo>
                              <a:cubicBezTo>
                                <a:pt x="595178" y="102364"/>
                                <a:pt x="607639" y="118984"/>
                                <a:pt x="606215" y="139603"/>
                              </a:cubicBezTo>
                              <a:cubicBezTo>
                                <a:pt x="606215" y="158979"/>
                                <a:pt x="593843" y="176843"/>
                                <a:pt x="574440" y="183775"/>
                              </a:cubicBezTo>
                              <a:lnTo>
                                <a:pt x="481964" y="218260"/>
                              </a:lnTo>
                              <a:lnTo>
                                <a:pt x="481964" y="361618"/>
                              </a:lnTo>
                              <a:cubicBezTo>
                                <a:pt x="487482" y="358863"/>
                                <a:pt x="491576" y="356108"/>
                                <a:pt x="495760" y="352019"/>
                              </a:cubicBezTo>
                              <a:lnTo>
                                <a:pt x="495760" y="248567"/>
                              </a:lnTo>
                              <a:cubicBezTo>
                                <a:pt x="495760" y="240301"/>
                                <a:pt x="501278" y="234791"/>
                                <a:pt x="509555" y="234791"/>
                              </a:cubicBezTo>
                              <a:cubicBezTo>
                                <a:pt x="517833" y="234791"/>
                                <a:pt x="523351" y="240301"/>
                                <a:pt x="523351" y="248567"/>
                              </a:cubicBezTo>
                              <a:lnTo>
                                <a:pt x="523351" y="358863"/>
                              </a:lnTo>
                              <a:cubicBezTo>
                                <a:pt x="523351" y="361618"/>
                                <a:pt x="522016" y="365795"/>
                                <a:pt x="519257" y="368550"/>
                              </a:cubicBezTo>
                              <a:cubicBezTo>
                                <a:pt x="510980" y="375394"/>
                                <a:pt x="499854" y="383660"/>
                                <a:pt x="488817" y="390592"/>
                              </a:cubicBezTo>
                              <a:cubicBezTo>
                                <a:pt x="502702" y="397524"/>
                                <a:pt x="510980" y="411300"/>
                                <a:pt x="510980" y="426409"/>
                              </a:cubicBezTo>
                              <a:cubicBezTo>
                                <a:pt x="510980" y="449873"/>
                                <a:pt x="493000" y="467826"/>
                                <a:pt x="469503" y="467826"/>
                              </a:cubicBezTo>
                              <a:cubicBezTo>
                                <a:pt x="446006" y="467826"/>
                                <a:pt x="428116" y="449873"/>
                                <a:pt x="428116" y="426409"/>
                              </a:cubicBezTo>
                              <a:cubicBezTo>
                                <a:pt x="428116" y="408545"/>
                                <a:pt x="439152" y="393347"/>
                                <a:pt x="455707" y="387837"/>
                              </a:cubicBezTo>
                              <a:lnTo>
                                <a:pt x="455707" y="216837"/>
                              </a:lnTo>
                              <a:lnTo>
                                <a:pt x="294163" y="152046"/>
                              </a:lnTo>
                              <a:cubicBezTo>
                                <a:pt x="280367" y="150624"/>
                                <a:pt x="269241" y="145114"/>
                                <a:pt x="269241" y="138270"/>
                              </a:cubicBezTo>
                              <a:cubicBezTo>
                                <a:pt x="269241" y="131338"/>
                                <a:pt x="281702" y="124494"/>
                                <a:pt x="296922" y="124494"/>
                              </a:cubicBezTo>
                              <a:cubicBezTo>
                                <a:pt x="309294" y="124494"/>
                                <a:pt x="318995" y="128583"/>
                                <a:pt x="323178" y="134093"/>
                              </a:cubicBezTo>
                              <a:lnTo>
                                <a:pt x="469503" y="193374"/>
                              </a:lnTo>
                              <a:lnTo>
                                <a:pt x="566163" y="156134"/>
                              </a:lnTo>
                              <a:cubicBezTo>
                                <a:pt x="574440" y="153379"/>
                                <a:pt x="579959" y="146536"/>
                                <a:pt x="579959" y="138270"/>
                              </a:cubicBezTo>
                              <a:cubicBezTo>
                                <a:pt x="579959" y="130005"/>
                                <a:pt x="575864" y="124494"/>
                                <a:pt x="567587" y="123072"/>
                              </a:cubicBezTo>
                              <a:lnTo>
                                <a:pt x="327273" y="34817"/>
                              </a:lnTo>
                              <a:cubicBezTo>
                                <a:pt x="306534" y="26552"/>
                                <a:pt x="284461" y="27974"/>
                                <a:pt x="265147" y="34817"/>
                              </a:cubicBezTo>
                              <a:lnTo>
                                <a:pt x="40052" y="120317"/>
                              </a:lnTo>
                              <a:cubicBezTo>
                                <a:pt x="29015" y="124494"/>
                                <a:pt x="27591" y="135515"/>
                                <a:pt x="27591" y="138270"/>
                              </a:cubicBezTo>
                              <a:cubicBezTo>
                                <a:pt x="27591" y="141025"/>
                                <a:pt x="29015" y="150624"/>
                                <a:pt x="40052" y="154801"/>
                              </a:cubicBezTo>
                              <a:lnTo>
                                <a:pt x="280367" y="241634"/>
                              </a:lnTo>
                              <a:cubicBezTo>
                                <a:pt x="301016" y="248567"/>
                                <a:pt x="321754" y="248567"/>
                                <a:pt x="339733" y="241634"/>
                              </a:cubicBezTo>
                              <a:lnTo>
                                <a:pt x="394917" y="221015"/>
                              </a:lnTo>
                              <a:cubicBezTo>
                                <a:pt x="401859" y="218260"/>
                                <a:pt x="410137" y="222348"/>
                                <a:pt x="412896" y="229280"/>
                              </a:cubicBezTo>
                              <a:cubicBezTo>
                                <a:pt x="415655" y="236124"/>
                                <a:pt x="411561" y="244389"/>
                                <a:pt x="404618" y="247144"/>
                              </a:cubicBezTo>
                              <a:lnTo>
                                <a:pt x="349346" y="267853"/>
                              </a:lnTo>
                              <a:cubicBezTo>
                                <a:pt x="338309" y="273363"/>
                                <a:pt x="324513" y="276118"/>
                                <a:pt x="310718" y="276118"/>
                              </a:cubicBezTo>
                              <a:cubicBezTo>
                                <a:pt x="296922" y="276118"/>
                                <a:pt x="283126" y="273363"/>
                                <a:pt x="270665" y="269275"/>
                              </a:cubicBezTo>
                              <a:lnTo>
                                <a:pt x="30351" y="181020"/>
                              </a:lnTo>
                              <a:cubicBezTo>
                                <a:pt x="12460" y="174088"/>
                                <a:pt x="0" y="157557"/>
                                <a:pt x="0" y="138270"/>
                              </a:cubicBezTo>
                              <a:cubicBezTo>
                                <a:pt x="0" y="118984"/>
                                <a:pt x="11036" y="101031"/>
                                <a:pt x="30351" y="94098"/>
                              </a:cubicBezTo>
                              <a:lnTo>
                                <a:pt x="255445" y="7266"/>
                              </a:lnTo>
                              <a:cubicBezTo>
                                <a:pt x="268574" y="2422"/>
                                <a:pt x="282392" y="0"/>
                                <a:pt x="2962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mortarboard_176255" o:spid="_x0000_s1026" o:spt="100" style="position:absolute;left:0pt;margin-left:35.3pt;margin-top:84.5pt;height:12.45pt;width:16.1pt;z-index:251671552;mso-width-relative:page;mso-height-relative:page;" fillcolor="#FFFFFF [3212]" filled="t" stroked="f" coordsize="606325,467826" o:gfxdata="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" path="m469503,414055c461226,414055,455707,419566,455707,427831c455707,436097,461226,441607,469503,441607c477781,441607,483299,436097,483299,427831c483299,419566,477781,414055,469503,414055xm96641,234748c104920,234748,110439,240259,110439,248525l110439,351983c153254,387802,234791,414022,303777,414022c328701,414022,356295,411266,383889,404334c390833,401578,397687,407089,399111,414022c401870,420866,396351,429132,389408,430554c360390,437486,330036,441575,303777,441575c236126,441575,140881,416777,86939,368514c84179,367092,82844,363004,82844,358826l82844,248525c82844,240259,88363,234748,96641,234748xm296210,0c310028,0,323846,2422,336974,7266l577199,95520c595178,102364,607639,118984,606215,139603c606215,158979,593843,176843,574440,183775l481964,218260,481964,361618c487482,358863,491576,356108,495760,352019l495760,248567c495760,240301,501278,234791,509555,234791c517833,234791,523351,240301,523351,248567l523351,358863c523351,361618,522016,365795,519257,368550c510980,375394,499854,383660,488817,390592c502702,397524,510980,411300,510980,426409c510980,449873,493000,467826,469503,467826c446006,467826,428116,449873,428116,426409c428116,408545,439152,393347,455707,387837l455707,216837,294163,152046c280367,150624,269241,145114,269241,138270c269241,131338,281702,124494,296922,124494c309294,124494,318995,128583,323178,134093l469503,193374,566163,156134c574440,153379,579959,146536,579959,138270c579959,130005,575864,124494,567587,123072l327273,34817c306534,26552,284461,27974,265147,34817l40052,120317c29015,124494,27591,135515,27591,138270c27591,141025,29015,150624,40052,154801l280367,241634c301016,248567,321754,248567,339733,241634l394917,221015c401859,218260,410137,222348,412896,229280c415655,236124,411561,244389,404618,247144l349346,267853c338309,273363,324513,276118,310718,276118c296922,276118,283126,273363,270665,269275l30351,181020c12460,174088,0,157557,0,138270c0,118984,11036,101031,30351,94098l255445,7266c268574,2422,282392,0,296210,0xe">
                <v:path o:connectlocs="158329,139941;153677,144597;158329,149253;162982,144597;158329,139941;32590,79339;37243,83996;37243,118962;102442,139930;129458,136656;134591,139930;131319,145517;102442,149242;29318,124549;27937,121275;27937,83996;32590,79339;99890,0;113637,2455;194647,32283;204432,47182;193717,62111;162531,73767;162531,122219;167184,118974;167184,84010;171836,79354;176488,84010;176488,121287;175108,124561;164842,132011;172316,144116;158329,158115;144372,144116;153677,131080;153677,73286;99200,51388;90795,46732;100130,42076;108984,45320;158329,65356;190926,52769;195578,46732;191406,41595;110365,11767;89415,11767;13506,40664;9304,46732;13506,52319;94547,81667;114567,81667;133177,74698;139240,77491;136448,83529;117809,90528;104782,93321;91275,91009;10235,61180;0,46732;10235,31803;86143,2455;99890,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1022985</wp:posOffset>
                </wp:positionV>
                <wp:extent cx="6653530" cy="89090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529" cy="891046"/>
                          <a:chOff x="-11724" y="0"/>
                          <a:chExt cx="6654163" cy="891366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65314" y="0"/>
                            <a:ext cx="6476998" cy="271674"/>
                            <a:chOff x="-258793" y="0"/>
                            <a:chExt cx="6477769" cy="272024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800" y="0"/>
                              <a:ext cx="5256176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  <wps:wsp>
                          <wps:cNvPr id="6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608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262" name="文本框 262"/>
                        <wps:cNvSpPr txBox="1">
                          <a:spLocks noChangeArrowheads="1"/>
                        </wps:cNvSpPr>
                        <wps:spPr bwMode="auto">
                          <a:xfrm>
                            <a:off x="-11724" y="271592"/>
                            <a:ext cx="6654163" cy="619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color w:val="7A8C8E" w:themeColor="accent4"/>
                                  <w:szCs w:val="21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2013.09—2017.06                        毕业院校：苏州大学                     行政管理专业 / 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M" w:hAnsi="阿里巴巴普惠体 M" w:eastAsia="阿里巴巴普惠体 M" w:cs="阿里巴巴普惠体 M"/>
                                  <w:color w:val="1C1B23" w:themeColor="text2" w:themeShade="80"/>
                                  <w:szCs w:val="21"/>
                                </w:rPr>
                                <w:t>专业表现：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  <w:t>主修课GPA10%；专业课排名前30%，其中获得优秀专业实践奖1次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pt;margin-top:80.55pt;height:70.15pt;width:523.9pt;z-index:251664384;mso-width-relative:page;mso-height-relative:page;" coordorigin="-11724,0" coordsize="6654163,891366" o:gfxdata="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D5ymXV2wAAAAsBAAAPAAAAAAAAAAEAIAAAACIA&#10;AABkcnMvZG93bnJldi54bWxQSwECFAAUAAAACACHTuJA2LCAxM8FAACdHgAADgAAAAAAAAABACAA&#10;AAAqAQAAZHJzL2Uyb0RvYy54bWxQSwUGAAAAAAYABgBZAQAAawkAAAAA&#10;">
                <o:lock v:ext="edit" aspectratio="f"/>
                <v:group id="_x0000_s1026" o:spid="_x0000_s1026" o:spt="203" style="position:absolute;left:65314;top:0;height:271674;width:6476998;" coordorigin="-258793,0" coordsize="6477769,27202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962800;top:0;height:272024;width:5256176;" fillcolor="#F2F2F2 [3052]" filled="t" stroked="f" coordsize="21600,21600" o:gfxdata="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VdT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7A8C8E [3207]" filled="t" stroked="f" coordsize="1561184,271683" o:gfxdata="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7lt5ttwAAANsAAAAP&#10;AAAAAAAAAAEAIAAAACIAAABkcnMvZG93bnJldi54bWxQSwECFAAUAAAACACHTuJAMy8FnjsAAAA5&#10;AAAAEAAAAAAAAAABACAAAAAGAQAAZHJzL3NoYXBleG1sLnhtbFBLBQYAAAAABgAGAFsBAACwAwAA&#10;AAA=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AFBABB [1943]" filled="t" stroked="f" coordsize="331172,271683" o:gfxdata="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+vXrvQAA&#10;ANsAAAAPAAAAAAAAAAEAIAAAACIAAABkcnMvZG93bnJldi54bWxQSwECFAAUAAAACACHTuJAMy8F&#10;njsAAAA5AAAAEAAAAAAAAAABACAAAAAMAQAAZHJzL3NoYXBleG1sLnhtbFBLBQYAAAAABgAGAFsB&#10;AAC2AwAAAAA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1216084;top:0;height:272024;width:331237;" fillcolor="#CAD1D2 [1303]" filled="t" stroked="f" coordsize="331172,271683" o:gfxdata="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q6rHvQAA&#10;ANsAAAAPAAAAAAAAAAEAIAAAACIAAABkcnMvZG93bnJldi54bWxQSwECFAAUAAAACACHTuJAMy8F&#10;njsAAAA5AAAAEAAAAAAAAAABACAAAAAMAQAAZHJzL3NoYXBleG1sLnhtbFBLBQYAAAAABgAGAFsB&#10;AAC2AwAAAAA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-11724;top:271592;height:619774;width:6654163;" filled="f" stroked="f" coordsize="21600,21600" o:gfxdata="UEsDBAoAAAAAAIdO4kAAAAAAAAAAAAAAAAAEAAAAZHJzL1BLAwQUAAAACACHTuJAwe4KRL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Fclv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uCk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color w:val="7A8C8E" w:themeColor="accent4"/>
                            <w:szCs w:val="21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2013.09—2017.06                        毕业院校：苏州大学                     行政管理专业 / 本科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M" w:hAnsi="阿里巴巴普惠体 M" w:eastAsia="阿里巴巴普惠体 M" w:cs="阿里巴巴普惠体 M"/>
                            <w:color w:val="1C1B23" w:themeColor="text2" w:themeShade="80"/>
                            <w:szCs w:val="21"/>
                          </w:rPr>
                          <w:t>专业表现：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  <w:t>主修课GPA10%；专业课排名前30%，其中获得优秀专业实践奖1次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6737350</wp:posOffset>
                </wp:positionV>
                <wp:extent cx="6652895" cy="89090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895" cy="891183"/>
                          <a:chOff x="-11724" y="0"/>
                          <a:chExt cx="6654163" cy="891807"/>
                        </a:xfrm>
                      </wpg:grpSpPr>
                      <wpg:grpSp>
                        <wpg:cNvPr id="256" name="组合 256"/>
                        <wpg:cNvGrpSpPr/>
                        <wpg:grpSpPr>
                          <a:xfrm>
                            <a:off x="65314" y="0"/>
                            <a:ext cx="6476998" cy="271674"/>
                            <a:chOff x="-258793" y="0"/>
                            <a:chExt cx="6477769" cy="272024"/>
                          </a:xfrm>
                        </wpg:grpSpPr>
                        <wps:wsp>
                          <wps:cNvPr id="2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800" y="0"/>
                              <a:ext cx="5256176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2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2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  <wps:wsp>
                          <wps:cNvPr id="2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608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261" name="文本框 261"/>
                        <wps:cNvSpPr txBox="1">
                          <a:spLocks noChangeArrowheads="1"/>
                        </wps:cNvSpPr>
                        <wps:spPr bwMode="auto">
                          <a:xfrm>
                            <a:off x="-11724" y="271613"/>
                            <a:ext cx="6654163" cy="620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  <w:t>做事认真负责，待人真诚，积极进取、勤奋好学，能吃苦耐劳，讲原则，有较强的沟通、合作能力，务实，有团队精神、创新精神，有一定的组织能力。性格活泼开朗，有责任心，处事自信，自控能力强、敢于挑战自我，注重实践，适应能力强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530.5pt;height:70.15pt;width:523.85pt;z-index:251667456;mso-width-relative:page;mso-height-relative:page;" coordorigin="-11724,0" coordsize="6654163,891807" o:gfxdata="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Ls6FE9wAAAANAQAADwAAAAAA&#10;AAABACAAAAAiAAAAZHJzL2Rvd25yZXYueG1sUEsBAhQAFAAAAAgAh07iQOxU71XYBQAAox4AAA4A&#10;AAAAAAAAAQAgAAAAKwEAAGRycy9lMm9Eb2MueG1sUEsFBgAAAAAGAAYAWQEAAHUJAAAAAA==&#10;">
                <o:lock v:ext="edit" aspectratio="f"/>
                <v:group id="_x0000_s1026" o:spid="_x0000_s1026" o:spt="203" style="position:absolute;left:65314;top:0;height:271674;width:6476998;" coordorigin="-258793,0" coordsize="6477769,272024" o:gfxdata="UEsDBAoAAAAAAIdO4kAAAAAAAAAAAAAAAAAEAAAAZHJzL1BLAwQUAAAACACHTuJApanuX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i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qe5f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962800;top:0;height:272024;width:5256176;" fillcolor="#F2F2F2 [3052]" filled="t" stroked="f" coordsize="21600,21600" o:gfxdata="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9MzM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7A8C8E [3207]" filled="t" stroked="f" coordsize="1561184,271683" o:gfxdata="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Ycu+5AAAA3AAA&#10;AA8AAAAAAAAAAQAgAAAAIgAAAGRycy9kb3ducmV2LnhtbFBLAQIUABQAAAAIAIdO4kAzLwWeOwAA&#10;ADkAAAAQAAAAAAAAAAEAIAAAAAgBAABkcnMvc2hhcGV4bWwueG1sUEsFBgAAAAAGAAYAWwEAALID&#10;AAAAAA==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AFBABB [1943]" filled="t" stroked="f" coordsize="331172,271683" o:gfxdata="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CgDr4A&#10;AADcAAAADwAAAAAAAAABACAAAAAiAAAAZHJzL2Rvd25yZXYueG1sUEsBAhQAFAAAAAgAh07iQDMv&#10;BZ47AAAAOQAAABAAAAAAAAAAAQAgAAAADQEAAGRycy9zaGFwZXhtbC54bWxQSwUGAAAAAAYABgBb&#10;AQAAtwMAAAAA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1216084;top:0;height:272024;width:331237;" fillcolor="#CAD1D2 [1303]" filled="t" stroked="f" coordsize="331172,271683" o:gfxdata="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KUBpugAAANwA&#10;AAAPAAAAAAAAAAEAIAAAACIAAABkcnMvZG93bnJldi54bWxQSwECFAAUAAAACACHTuJAMy8FnjsA&#10;AAA5AAAAEAAAAAAAAAABACAAAAAJAQAAZHJzL3NoYXBleG1sLnhtbFBLBQYAAAAABgAGAFsBAACz&#10;AwAAAAA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-11724;top:271613;height:620194;width:6654163;" filled="f" stroked="f" coordsize="21600,21600" o:gfxdata="UEsDBAoAAAAAAIdO4kAAAAAAAAAAAAAAAAAEAAAAZHJzL1BLAwQUAAAACACHTuJAMTyUM7wAAADc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FfB3Jh8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8lD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  <w:t>做事认真负责，待人真诚，积极进取、勤奋好学，能吃苦耐劳，讲原则，有较强的沟通、合作能力，务实，有团队精神、创新精神，有一定的组织能力。性格活泼开朗，有责任心，处事自信，自控能力强、敢于挑战自我，注重实践，适应能力强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2136775</wp:posOffset>
                </wp:positionV>
                <wp:extent cx="6653530" cy="244729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529" cy="2447376"/>
                          <a:chOff x="-11724" y="0"/>
                          <a:chExt cx="6654163" cy="2448256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65314" y="0"/>
                            <a:ext cx="6476998" cy="271674"/>
                            <a:chOff x="-258793" y="0"/>
                            <a:chExt cx="6477769" cy="272024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800" y="0"/>
                              <a:ext cx="5256176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608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62" name="文本框 62"/>
                        <wps:cNvSpPr txBox="1">
                          <a:spLocks noChangeArrowheads="1"/>
                        </wps:cNvSpPr>
                        <wps:spPr bwMode="auto">
                          <a:xfrm>
                            <a:off x="-11724" y="271293"/>
                            <a:ext cx="6654163" cy="2176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color w:val="7A8C8E" w:themeColor="accent4"/>
                                  <w:szCs w:val="21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 xml:space="preserve">2013.09—2017.06                        北京汉森科技有限公司                     </w:t>
                              </w:r>
                              <w:r>
                                <w:rPr>
                                  <w:rFonts w:ascii="阿里巴巴普惠体 B" w:hAnsi="阿里巴巴普惠体 B" w:eastAsia="阿里巴巴普惠体 B" w:cs="阿里巴巴普惠体 B"/>
                                  <w:color w:val="7A8C8E" w:themeColor="accent4"/>
                                  <w:szCs w:val="21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color w:val="7A8C8E" w:themeColor="accent4"/>
                                  <w:szCs w:val="21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暑期人事实习生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M" w:hAnsi="阿里巴巴普惠体 M" w:eastAsia="阿里巴巴普惠体 M" w:cs="阿里巴巴普惠体 M"/>
                                  <w:color w:val="1C1B23" w:themeColor="text2" w:themeShade="8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M" w:hAnsi="阿里巴巴普惠体 M" w:eastAsia="阿里巴巴普惠体 M" w:cs="阿里巴巴普惠体 M"/>
                                  <w:color w:val="1C1B23" w:themeColor="text2" w:themeShade="8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  <w:t>负责公司员工五险的办理，公司员工入离职的办理，负责公司各专卖店销售单据的录入、单据处理、账目核算以及代表公司和商场进行账目对接。公司物资发放，费用报销以及物资、固定资产的盘点。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color w:val="7A8C8E" w:themeColor="accent4"/>
                                  <w:szCs w:val="21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color w:val="7A8C8E" w:themeColor="accent4"/>
                                  <w:szCs w:val="21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毕业论文：《 ERP系统中财务数据质量监控管理 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M" w:hAnsi="阿里巴巴普惠体 M" w:eastAsia="阿里巴巴普惠体 M" w:cs="阿里巴巴普惠体 M"/>
                                  <w:color w:val="1C1B23" w:themeColor="text2" w:themeShade="8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M" w:hAnsi="阿里巴巴普惠体 M" w:eastAsia="阿里巴巴普惠体 M" w:cs="阿里巴巴普惠体 M"/>
                                  <w:color w:val="1C1B23" w:themeColor="text2" w:themeShade="8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  <w:t>企业级ERP系统具有非常重大的意义,能够帮助企业更好地对其资源计划进行即时管理,并且预见未来资源需要,从而降低管理成本,提高管理效率.但是,由于ERP在我国企业中的使用范围还较小,使用时间不长,企业在使用ERP的过程中,必须加强对ERP风险控制、内部控制、全面预算管理等问题的研究,从而使ERP能在企业财务管理中发挥更大的作用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168.25pt;height:192.7pt;width:523.9pt;z-index:251666432;mso-width-relative:page;mso-height-relative:page;" coordorigin="-11724,0" coordsize="6654163,2448256" o:gfxdata="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9TS0cdwAAAALAQAADwAAAAAAAAAB&#10;ACAAAAAiAAAAZHJzL2Rvd25yZXYueG1sUEsBAhQAFAAAAAgAh07iQDvgONDVBQAAnh4AAA4AAAAA&#10;AAAAAQAgAAAAKwEAAGRycy9lMm9Eb2MueG1sUEsFBgAAAAAGAAYAWQEAAHIJAAAAAA==&#10;">
                <o:lock v:ext="edit" aspectratio="f"/>
                <v:group id="_x0000_s1026" o:spid="_x0000_s1026" o:spt="203" style="position:absolute;left:65314;top:0;height:271674;width:6476998;" coordorigin="-258793,0" coordsize="6477769,27202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962800;top:0;height:272024;width:5256176;" fillcolor="#F2F2F2 [3052]" filled="t" stroked="f" coordsize="21600,21600" o:gfxdata="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bsxo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7A8C8E [3207]" filled="t" stroked="f" coordsize="1561184,271683" o:gfxdata="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3AiLugAAANsA&#10;AAAPAAAAAAAAAAEAIAAAACIAAABkcnMvZG93bnJldi54bWxQSwECFAAUAAAACACHTuJAMy8FnjsA&#10;AAA5AAAAEAAAAAAAAAABACAAAAAJAQAAZHJzL3NoYXBleG1sLnhtbFBLBQYAAAAABgAGAFsBAACz&#10;AwAAAAA=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AFBABB [1943]" filled="t" stroked="f" coordsize="331172,271683" o:gfxdata="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aBpOvQAA&#10;ANsAAAAPAAAAAAAAAAEAIAAAACIAAABkcnMvZG93bnJldi54bWxQSwECFAAUAAAACACHTuJAMy8F&#10;njsAAAA5AAAAEAAAAAAAAAABACAAAAAMAQAAZHJzL3NoYXBleG1sLnhtbFBLBQYAAAAABgAGAFsB&#10;AAC2AwAAAAA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1216084;top:0;height:272024;width:331237;" fillcolor="#CAD1D2 [1303]" filled="t" stroked="f" coordsize="331172,271683" o:gfxdata="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j0CL4A&#10;AADbAAAADwAAAAAAAAABACAAAAAiAAAAZHJzL2Rvd25yZXYueG1sUEsBAhQAFAAAAAgAh07iQDMv&#10;BZ47AAAAOQAAABAAAAAAAAAAAQAgAAAADQEAAGRycy9zaGFwZXhtbC54bWxQSwUGAAAAAAYABgBb&#10;AQAAtwMAAAAA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-11724;top:271293;height:2176963;width:6654163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color w:val="7A8C8E" w:themeColor="accent4"/>
                            <w:szCs w:val="21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 xml:space="preserve">2013.09—2017.06                        北京汉森科技有限公司                     </w:t>
                        </w:r>
                        <w:r>
                          <w:rPr>
                            <w:rFonts w:ascii="阿里巴巴普惠体 B" w:hAnsi="阿里巴巴普惠体 B" w:eastAsia="阿里巴巴普惠体 B" w:cs="阿里巴巴普惠体 B"/>
                            <w:color w:val="7A8C8E" w:themeColor="accent4"/>
                            <w:szCs w:val="21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color w:val="7A8C8E" w:themeColor="accent4"/>
                            <w:szCs w:val="21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暑期人事实习生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M" w:hAnsi="阿里巴巴普惠体 M" w:eastAsia="阿里巴巴普惠体 M" w:cs="阿里巴巴普惠体 M"/>
                            <w:color w:val="1C1B23" w:themeColor="text2" w:themeShade="80"/>
                            <w:szCs w:val="21"/>
                          </w:rPr>
                        </w:pPr>
                        <w:r>
                          <w:rPr>
                            <w:rFonts w:hint="eastAsia" w:ascii="阿里巴巴普惠体 M" w:hAnsi="阿里巴巴普惠体 M" w:eastAsia="阿里巴巴普惠体 M" w:cs="阿里巴巴普惠体 M"/>
                            <w:color w:val="1C1B23" w:themeColor="text2" w:themeShade="8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  <w:t>负责公司员工五险的办理，公司员工入离职的办理，负责公司各专卖店销售单据的录入、单据处理、账目核算以及代表公司和商场进行账目对接。公司物资发放，费用报销以及物资、固定资产的盘点。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color w:val="7A8C8E" w:themeColor="accent4"/>
                            <w:szCs w:val="21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color w:val="7A8C8E" w:themeColor="accent4"/>
                            <w:szCs w:val="21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毕业论文：《 ERP系统中财务数据质量监控管理 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M" w:hAnsi="阿里巴巴普惠体 M" w:eastAsia="阿里巴巴普惠体 M" w:cs="阿里巴巴普惠体 M"/>
                            <w:color w:val="1C1B23" w:themeColor="text2" w:themeShade="80"/>
                            <w:szCs w:val="21"/>
                          </w:rPr>
                        </w:pPr>
                        <w:r>
                          <w:rPr>
                            <w:rFonts w:hint="eastAsia" w:ascii="阿里巴巴普惠体 M" w:hAnsi="阿里巴巴普惠体 M" w:eastAsia="阿里巴巴普惠体 M" w:cs="阿里巴巴普惠体 M"/>
                            <w:color w:val="1C1B23" w:themeColor="text2" w:themeShade="8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  <w:t>企业级ERP系统具有非常重大的意义,能够帮助企业更好地对其资源计划进行即时管理,并且预见未来资源需要,从而降低管理成本,提高管理效率.但是,由于ERP在我国企业中的使用范围还较小,使用时间不长,企业在使用ERP的过程中,必须加强对ERP风险控制、内部控制、全面预算管理等问题的研究,从而使ERP能在企业财务管理中发挥更大的作用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5392420</wp:posOffset>
                </wp:positionV>
                <wp:extent cx="6653530" cy="890905"/>
                <wp:effectExtent l="0" t="0" r="0" b="0"/>
                <wp:wrapNone/>
                <wp:docPr id="263" name="组合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529" cy="891123"/>
                          <a:chOff x="-11724" y="0"/>
                          <a:chExt cx="6654163" cy="891444"/>
                        </a:xfrm>
                      </wpg:grpSpPr>
                      <wpg:grpSp>
                        <wpg:cNvPr id="264" name="组合 264"/>
                        <wpg:cNvGrpSpPr/>
                        <wpg:grpSpPr>
                          <a:xfrm>
                            <a:off x="65314" y="0"/>
                            <a:ext cx="6476998" cy="271674"/>
                            <a:chOff x="-258793" y="0"/>
                            <a:chExt cx="6477769" cy="272024"/>
                          </a:xfrm>
                        </wpg:grpSpPr>
                        <wps:wsp>
                          <wps:cNvPr id="26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800" y="0"/>
                              <a:ext cx="5256176" cy="272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2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3" y="0"/>
                              <a:ext cx="1561495" cy="272024"/>
                            </a:xfrm>
                            <a:custGeom>
                              <a:avLst/>
                              <a:gdLst>
                                <a:gd name="connsiteX0" fmla="*/ 0 w 1561184"/>
                                <a:gd name="connsiteY0" fmla="*/ 0 h 271683"/>
                                <a:gd name="connsiteX1" fmla="*/ 1561184 w 1561184"/>
                                <a:gd name="connsiteY1" fmla="*/ 0 h 271683"/>
                                <a:gd name="connsiteX2" fmla="*/ 1312467 w 1561184"/>
                                <a:gd name="connsiteY2" fmla="*/ 264368 h 271683"/>
                                <a:gd name="connsiteX3" fmla="*/ 0 w 1561184"/>
                                <a:gd name="connsiteY3" fmla="*/ 271683 h 271683"/>
                                <a:gd name="connsiteX4" fmla="*/ 0 w 1561184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1184" h="271683">
                                  <a:moveTo>
                                    <a:pt x="0" y="0"/>
                                  </a:moveTo>
                                  <a:lnTo>
                                    <a:pt x="1561184" y="0"/>
                                  </a:lnTo>
                                  <a:lnTo>
                                    <a:pt x="1312467" y="264368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ot="0" vert="horz" wrap="square" lIns="414000" tIns="36000" rIns="91440" bIns="36000" anchor="t" anchorCtr="0">
                            <a:spAutoFit/>
                          </wps:bodyPr>
                        </wps:wsp>
                        <wps:wsp>
                          <wps:cNvPr id="26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24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  <wps:wsp>
                          <wps:cNvPr id="2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6084" y="0"/>
                              <a:ext cx="331237" cy="272024"/>
                            </a:xfrm>
                            <a:custGeom>
                              <a:avLst/>
                              <a:gdLst>
                                <a:gd name="connsiteX0" fmla="*/ 253472 w 331172"/>
                                <a:gd name="connsiteY0" fmla="*/ 0 h 271683"/>
                                <a:gd name="connsiteX1" fmla="*/ 331172 w 331172"/>
                                <a:gd name="connsiteY1" fmla="*/ 0 h 271683"/>
                                <a:gd name="connsiteX2" fmla="*/ 91061 w 331172"/>
                                <a:gd name="connsiteY2" fmla="*/ 268393 h 271683"/>
                                <a:gd name="connsiteX3" fmla="*/ 0 w 331172"/>
                                <a:gd name="connsiteY3" fmla="*/ 271683 h 271683"/>
                                <a:gd name="connsiteX4" fmla="*/ 253472 w 331172"/>
                                <a:gd name="connsiteY4" fmla="*/ 0 h 271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1172" h="271683">
                                  <a:moveTo>
                                    <a:pt x="253472" y="0"/>
                                  </a:moveTo>
                                  <a:lnTo>
                                    <a:pt x="331172" y="0"/>
                                  </a:lnTo>
                                  <a:lnTo>
                                    <a:pt x="91061" y="268393"/>
                                  </a:lnTo>
                                  <a:lnTo>
                                    <a:pt x="0" y="271683"/>
                                  </a:lnTo>
                                  <a:lnTo>
                                    <a:pt x="2534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FFFFFF" w:themeColor="background1"/>
                                    <w:sz w:val="24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0000" tIns="36000" rIns="91440" bIns="36000" anchor="t" anchorCtr="0">
                            <a:noAutofit/>
                          </wps:bodyPr>
                        </wps:wsp>
                      </wpg:grpSp>
                      <wps:wsp>
                        <wps:cNvPr id="269" name="文本框 269"/>
                        <wps:cNvSpPr txBox="1">
                          <a:spLocks noChangeArrowheads="1"/>
                        </wps:cNvSpPr>
                        <wps:spPr bwMode="auto">
                          <a:xfrm>
                            <a:off x="-11724" y="271613"/>
                            <a:ext cx="6654163" cy="619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  <w:t>语言能力：英语六级证书、读写能力精通，能翻译专业领域文献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  <w:t>活动荣誉：大学生创业计划大赛一等奖，新锐创业协会创业计划大赛二等奖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606060"/>
                                  <w:szCs w:val="21"/>
                                </w:rPr>
                                <w:t>通用技能：取得驾驶执照、熟练掌握Office办公软件，会使用PS、AI设计软件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424.6pt;height:70.15pt;width:523.9pt;z-index:251668480;mso-width-relative:page;mso-height-relative:page;" coordorigin="-11724,0" coordsize="6654163,891444" o:gfxdata="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">
                <o:lock v:ext="edit" aspectratio="f"/>
                <v:group id="_x0000_s1026" o:spid="_x0000_s1026" o:spt="203" style="position:absolute;left:65314;top:0;height:271674;width:6476998;" coordorigin="-258793,0" coordsize="6477769,272024" o:gfxdata="UEsDBAoAAAAAAIdO4kAAAAAAAAAAAAAAAAAEAAAAZHJzL1BLAwQUAAAACACHTuJA9FsfD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W8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9FsfD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2" o:spid="_x0000_s1026" o:spt="202" type="#_x0000_t202" style="position:absolute;left:962800;top:0;height:272024;width:5256176;" fillcolor="#F2F2F2 [3052]" filled="t" stroked="f" coordsize="21600,21600" o:gfxdata="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IcJ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-258793;top:0;height:272024;width:1561495;" fillcolor="#7A8C8E [3207]" filled="t" stroked="f" coordsize="1561184,271683" o:gfxdata="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eJu7sAAADc&#10;AAAADwAAAAAAAAABACAAAAAiAAAAZHJzL2Rvd25yZXYueG1sUEsBAhQAFAAAAAgAh07iQDMvBZ47&#10;AAAAOQAAABAAAAAAAAAAAQAgAAAACgEAAGRycy9zaGFwZXhtbC54bWxQSwUGAAAAAAYABgBbAQAA&#10;tAMAAAAA&#10;" path="m0,0l1561184,0,1312467,264368,0,271683,0,0xe">
                    <v:path textboxrect="0,0,1561184,271683" o:connectlocs="0,0;1561495,0;1312728,264699;0,272024;0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11.5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荣誉奖励</w:t>
                          </w:r>
                        </w:p>
                      </w:txbxContent>
                    </v:textbox>
                  </v:shape>
                  <v:shape id="文本框 2" o:spid="_x0000_s1026" o:spt="100" style="position:absolute;left:1092244;top:0;height:272024;width:331237;" fillcolor="#AFBABB [1943]" filled="t" stroked="f" coordsize="331172,271683" o:gfxdata="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f1tavQAA&#10;ANwAAAAPAAAAAAAAAAEAIAAAACIAAABkcnMvZG93bnJldi54bWxQSwECFAAUAAAACACHTuJAMy8F&#10;njsAAAA5AAAAEAAAAAAAAAABACAAAAAMAQAAZHJzL3NoYXBleG1sLnhtbFBLBQYAAAAABgAGAFsB&#10;AAC2AwAAAAA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" o:spid="_x0000_s1026" o:spt="100" style="position:absolute;left:1216084;top:0;height:272024;width:331237;" fillcolor="#CAD1D2 [1303]" filled="t" stroked="f" coordsize="331172,271683" o:gfxdata="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X0xvugAAANwA&#10;AAAPAAAAAAAAAAEAIAAAACIAAABkcnMvZG93bnJldi54bWxQSwECFAAUAAAACACHTuJAMy8FnjsA&#10;AAA5AAAAEAAAAAAAAAABACAAAAAJAQAAZHJzL3NoYXBleG1sLnhtbFBLBQYAAAAABgAGAFsBAACz&#10;AwAAAAA=&#10;" path="m253472,0l331172,0,91061,268393,0,271683,253472,0xe">
                    <v:path textboxrect="0,0,331172,271683" o:connectlocs="253521,0;331237,0;91078,268729;0,272024;253521,0" o:connectangles="0,0,0,0,0"/>
                    <v:fill on="t" focussize="0,0"/>
                    <v:stroke on="f" miterlimit="8" joinstyle="miter"/>
                    <v:imagedata o:title=""/>
                    <o:lock v:ext="edit" aspectratio="f"/>
                    <v:textbox inset="2.5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阿里巴巴普惠体 R" w:hAnsi="阿里巴巴普惠体 R" w:eastAsia="阿里巴巴普惠体 R" w:cs="阿里巴巴普惠体 R"/>
                              <w:color w:val="FFFFFF" w:themeColor="background1"/>
                              <w:sz w:val="24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-11724;top:271613;height:619831;width:6654163;" filled="f" stroked="f" coordsize="21600,21600" o:gfxdata="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KmDW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  <w:t>语言能力：英语六级证书、读写能力精通，能翻译专业领域文献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  <w:t>活动荣誉：大学生创业计划大赛一等奖，新锐创业协会创业计划大赛二等奖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606060"/>
                            <w:szCs w:val="21"/>
                          </w:rPr>
                          <w:t>通用技能：取得驾驶执照、熟练掌握Office办公软件，会使用PS、AI设计软件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阿里巴巴普惠体 B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M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139FA"/>
    <w:rsid w:val="00013537"/>
    <w:rsid w:val="00067BF1"/>
    <w:rsid w:val="0009132C"/>
    <w:rsid w:val="000A51C0"/>
    <w:rsid w:val="000C0C2F"/>
    <w:rsid w:val="000E37DC"/>
    <w:rsid w:val="000F6267"/>
    <w:rsid w:val="000F691C"/>
    <w:rsid w:val="000F6F89"/>
    <w:rsid w:val="001136FA"/>
    <w:rsid w:val="00136D75"/>
    <w:rsid w:val="00174E43"/>
    <w:rsid w:val="001B4327"/>
    <w:rsid w:val="001B58CF"/>
    <w:rsid w:val="001D667E"/>
    <w:rsid w:val="00236B24"/>
    <w:rsid w:val="002815BE"/>
    <w:rsid w:val="002A69AE"/>
    <w:rsid w:val="002B6F14"/>
    <w:rsid w:val="002C2543"/>
    <w:rsid w:val="003075AA"/>
    <w:rsid w:val="00312B96"/>
    <w:rsid w:val="00320944"/>
    <w:rsid w:val="00322C53"/>
    <w:rsid w:val="00333A76"/>
    <w:rsid w:val="003344C8"/>
    <w:rsid w:val="00363DC0"/>
    <w:rsid w:val="00367E38"/>
    <w:rsid w:val="00370E39"/>
    <w:rsid w:val="003736A1"/>
    <w:rsid w:val="003760D6"/>
    <w:rsid w:val="00385C49"/>
    <w:rsid w:val="003906B1"/>
    <w:rsid w:val="003A6249"/>
    <w:rsid w:val="003D12B7"/>
    <w:rsid w:val="003F3E37"/>
    <w:rsid w:val="003F4E2D"/>
    <w:rsid w:val="004100EE"/>
    <w:rsid w:val="004432B1"/>
    <w:rsid w:val="004448D7"/>
    <w:rsid w:val="0045078B"/>
    <w:rsid w:val="004562C0"/>
    <w:rsid w:val="00461E04"/>
    <w:rsid w:val="00497CE3"/>
    <w:rsid w:val="004A4115"/>
    <w:rsid w:val="004C645E"/>
    <w:rsid w:val="004C70F9"/>
    <w:rsid w:val="004F3A0C"/>
    <w:rsid w:val="004F57F4"/>
    <w:rsid w:val="00507D31"/>
    <w:rsid w:val="00513E92"/>
    <w:rsid w:val="00530A7F"/>
    <w:rsid w:val="005439CE"/>
    <w:rsid w:val="00547A94"/>
    <w:rsid w:val="00575E5D"/>
    <w:rsid w:val="00594860"/>
    <w:rsid w:val="005A234E"/>
    <w:rsid w:val="005C6F58"/>
    <w:rsid w:val="005D01E8"/>
    <w:rsid w:val="00636105"/>
    <w:rsid w:val="00656046"/>
    <w:rsid w:val="00671C0B"/>
    <w:rsid w:val="00683690"/>
    <w:rsid w:val="006960A4"/>
    <w:rsid w:val="006B1DB8"/>
    <w:rsid w:val="006B56A3"/>
    <w:rsid w:val="006D0C3B"/>
    <w:rsid w:val="006D2D3D"/>
    <w:rsid w:val="006E077E"/>
    <w:rsid w:val="006F31FC"/>
    <w:rsid w:val="006F6F0E"/>
    <w:rsid w:val="00702BC7"/>
    <w:rsid w:val="00704DAD"/>
    <w:rsid w:val="00746C33"/>
    <w:rsid w:val="007542ED"/>
    <w:rsid w:val="007B0FB7"/>
    <w:rsid w:val="007D3623"/>
    <w:rsid w:val="007E3EE6"/>
    <w:rsid w:val="007E4C83"/>
    <w:rsid w:val="007E500C"/>
    <w:rsid w:val="008166AB"/>
    <w:rsid w:val="00844F76"/>
    <w:rsid w:val="00864124"/>
    <w:rsid w:val="00886353"/>
    <w:rsid w:val="008A7FB4"/>
    <w:rsid w:val="008B168A"/>
    <w:rsid w:val="008C4FBF"/>
    <w:rsid w:val="009141B8"/>
    <w:rsid w:val="00921113"/>
    <w:rsid w:val="0092505B"/>
    <w:rsid w:val="00950F31"/>
    <w:rsid w:val="0095554D"/>
    <w:rsid w:val="00971A1D"/>
    <w:rsid w:val="009836F1"/>
    <w:rsid w:val="0099226B"/>
    <w:rsid w:val="009A1955"/>
    <w:rsid w:val="009A54C2"/>
    <w:rsid w:val="009C16D5"/>
    <w:rsid w:val="009E1D21"/>
    <w:rsid w:val="009F1E73"/>
    <w:rsid w:val="00A33611"/>
    <w:rsid w:val="00A91768"/>
    <w:rsid w:val="00AC5B95"/>
    <w:rsid w:val="00AC6C21"/>
    <w:rsid w:val="00AF258B"/>
    <w:rsid w:val="00B13286"/>
    <w:rsid w:val="00B20904"/>
    <w:rsid w:val="00B2673A"/>
    <w:rsid w:val="00B3461B"/>
    <w:rsid w:val="00B34FD9"/>
    <w:rsid w:val="00B93D55"/>
    <w:rsid w:val="00BB4E2E"/>
    <w:rsid w:val="00BD37E1"/>
    <w:rsid w:val="00C00666"/>
    <w:rsid w:val="00C362D3"/>
    <w:rsid w:val="00C4625A"/>
    <w:rsid w:val="00C544FB"/>
    <w:rsid w:val="00C6644F"/>
    <w:rsid w:val="00C819DA"/>
    <w:rsid w:val="00CC2095"/>
    <w:rsid w:val="00CC70E4"/>
    <w:rsid w:val="00CF028A"/>
    <w:rsid w:val="00CF1C07"/>
    <w:rsid w:val="00D16D52"/>
    <w:rsid w:val="00D3295C"/>
    <w:rsid w:val="00D414EA"/>
    <w:rsid w:val="00D5120E"/>
    <w:rsid w:val="00D53DB6"/>
    <w:rsid w:val="00D717DB"/>
    <w:rsid w:val="00D87037"/>
    <w:rsid w:val="00D97173"/>
    <w:rsid w:val="00DA11C9"/>
    <w:rsid w:val="00DB0DAB"/>
    <w:rsid w:val="00DC280B"/>
    <w:rsid w:val="00DD1172"/>
    <w:rsid w:val="00DD1503"/>
    <w:rsid w:val="00DD4F39"/>
    <w:rsid w:val="00DD4FB4"/>
    <w:rsid w:val="00DE17D5"/>
    <w:rsid w:val="00DF39F2"/>
    <w:rsid w:val="00E8308F"/>
    <w:rsid w:val="00E924A0"/>
    <w:rsid w:val="00ED4ECA"/>
    <w:rsid w:val="00F01C11"/>
    <w:rsid w:val="00F25415"/>
    <w:rsid w:val="00F40648"/>
    <w:rsid w:val="00F45F06"/>
    <w:rsid w:val="00F634EA"/>
    <w:rsid w:val="00F66ABD"/>
    <w:rsid w:val="00FB0608"/>
    <w:rsid w:val="00FC3CAF"/>
    <w:rsid w:val="00FF6C47"/>
    <w:rsid w:val="00FF790D"/>
    <w:rsid w:val="62D1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fu\AppData\Roaming\kingsoft\office6\templates\download\6e3777ba-a2fe-4a3e-96f8-1deea910450a\&#30740;&#31350;&#29983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研究生复试简历.docx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2022-03-07T03:15:00Z</dcterms:created>
  <dc:creator>WPS_1483515983</dc:creator>
  <dc:description>紫绚设计</dc:description>
  <cp:keywords>紫绚设计</cp:keywords>
  <cp:lastModifiedBy>WPS_1483515983</cp:lastModifiedBy>
  <dcterms:modified xsi:type="dcterms:W3CDTF">2022-03-07T03:16:03Z</dcterms:modified>
  <dc:title>紫绚设计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1.0_WYsm53+LZMMewgRHwt1aovZRxcsf9d4XZlo4CoCC/n1i3f3478GR5ORQ6BkingXe8+XSaYOwCX1fH/dcV9RMZg==</vt:lpwstr>
  </property>
  <property fmtid="{D5CDD505-2E9C-101B-9397-08002B2CF9AE}" pid="3" name="KSOTemplateUUID">
    <vt:lpwstr>v1.0_mb_0xoJIy64/1KAaSL5APvlnA==</vt:lpwstr>
  </property>
  <property fmtid="{D5CDD505-2E9C-101B-9397-08002B2CF9AE}" pid="4" name="ICV">
    <vt:lpwstr>1A98475F0E7546CAB42D36BD36E98579</vt:lpwstr>
  </property>
  <property fmtid="{D5CDD505-2E9C-101B-9397-08002B2CF9AE}" pid="5" name="KSOProductBuildVer">
    <vt:lpwstr>2052-11.1.0.11365</vt:lpwstr>
  </property>
</Properties>
</file>