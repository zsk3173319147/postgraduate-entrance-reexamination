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center" w:tblpY="2131"/>
        <w:tblW w:w="96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38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4"/>
              </w:rPr>
              <w:t>总分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政治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英语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专业</w:t>
            </w:r>
            <w:r>
              <w:rPr>
                <w:rFonts w:ascii="微软雅黑" w:hAnsi="微软雅黑" w:eastAsia="微软雅黑"/>
                <w:sz w:val="24"/>
              </w:rPr>
              <w:t>一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专业</w:t>
            </w:r>
            <w:r>
              <w:rPr>
                <w:rFonts w:ascii="微软雅黑" w:hAnsi="微软雅黑" w:eastAsia="微软雅黑"/>
                <w:sz w:val="24"/>
              </w:rPr>
              <w:t>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357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90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88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89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90</w:t>
            </w:r>
          </w:p>
        </w:tc>
      </w:tr>
    </w:tbl>
    <w:p>
      <w:r>
        <w:rPr>
          <w:b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-140970</wp:posOffset>
                </wp:positionV>
                <wp:extent cx="5305425" cy="142938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1429384"/>
                          <a:chOff x="0" y="0"/>
                          <a:chExt cx="5305425" cy="1429807"/>
                        </a:xfrm>
                      </wpg:grpSpPr>
                      <wps:wsp>
                        <wps:cNvPr id="26" name="文本框 49"/>
                        <wps:cNvSpPr txBox="1"/>
                        <wps:spPr>
                          <a:xfrm>
                            <a:off x="1247775" y="19050"/>
                            <a:ext cx="2352675" cy="5708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800" w:lineRule="exact"/>
                                <w:rPr>
                                  <w:color w:val="3C414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C414D"/>
                                  <w:kern w:val="24"/>
                                  <w:sz w:val="24"/>
                                  <w:szCs w:val="24"/>
                                </w:rPr>
                                <w:t>报考专业：工程管理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1" name="文本框 49"/>
                        <wps:cNvSpPr txBox="1"/>
                        <wps:spPr>
                          <a:xfrm>
                            <a:off x="0" y="0"/>
                            <a:ext cx="1962150" cy="599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800" w:lineRule="exact"/>
                                <w:rPr>
                                  <w:b/>
                                  <w:color w:val="3C414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C414D"/>
                                  <w:spacing w:val="12"/>
                                  <w:kern w:val="24"/>
                                  <w:position w:val="1"/>
                                  <w:sz w:val="48"/>
                                  <w:szCs w:val="50"/>
                                </w:rPr>
                                <w:t>张思涵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C414D"/>
                                  <w:kern w:val="24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23825" y="626532"/>
                            <a:ext cx="5181600" cy="803275"/>
                            <a:chOff x="0" y="-11643"/>
                            <a:chExt cx="5181600" cy="803275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161925" y="-11643"/>
                              <a:ext cx="5019675" cy="803275"/>
                              <a:chOff x="0" y="-11643"/>
                              <a:chExt cx="5019675" cy="803275"/>
                            </a:xfrm>
                          </wpg:grpSpPr>
                          <wps:wsp>
                            <wps:cNvPr id="8" name="文本框 6"/>
                            <wps:cNvSpPr txBox="1"/>
                            <wps:spPr>
                              <a:xfrm>
                                <a:off x="0" y="-11643"/>
                                <a:ext cx="3978910" cy="803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460" w:lineRule="exact"/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生日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199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8/07/16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pacing w:val="20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</w:p>
                                <w:p>
                                  <w:pPr>
                                    <w:spacing w:line="460" w:lineRule="exact"/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现居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杭州市        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pacing w:val="-20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邮箱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d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ocer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@wps.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com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</w:p>
                                <w:p>
                                  <w:pPr>
                                    <w:spacing w:line="460" w:lineRule="exact"/>
                                    <w:rPr>
                                      <w:rFonts w:ascii="微软雅黑" w:hAnsi="微软雅黑" w:eastAsia="微软雅黑" w:cs="微软雅黑"/>
                                      <w:color w:val="595959" w:themeColor="text1" w:themeTint="A6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3"/>
                                      <w:szCs w:val="23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" name="文本框 6"/>
                            <wps:cNvSpPr txBox="1"/>
                            <wps:spPr>
                              <a:xfrm>
                                <a:off x="1955800" y="0"/>
                                <a:ext cx="3063875" cy="407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460" w:lineRule="exact"/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电话： 1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78-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0000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0000</w:t>
                                  </w:r>
                                </w:p>
                                <w:p>
                                  <w:pPr>
                                    <w:spacing w:line="460" w:lineRule="exact"/>
                                    <w:rPr>
                                      <w:rFonts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" name="组合 4"/>
                          <wpg:cNvGrpSpPr/>
                          <wpg:grpSpPr>
                            <a:xfrm>
                              <a:off x="0" y="133350"/>
                              <a:ext cx="2137410" cy="480060"/>
                              <a:chOff x="0" y="0"/>
                              <a:chExt cx="2137410" cy="480060"/>
                            </a:xfrm>
                          </wpg:grpSpPr>
                          <wpg:grpSp>
                            <wpg:cNvPr id="64" name="组合 64"/>
                            <wpg:cNvGrpSpPr/>
                            <wpg:grpSpPr>
                              <a:xfrm>
                                <a:off x="0" y="285750"/>
                                <a:ext cx="194310" cy="194310"/>
                                <a:chOff x="0" y="0"/>
                                <a:chExt cx="194310" cy="194310"/>
                              </a:xfrm>
                            </wpg:grpSpPr>
                            <wps:wsp>
                              <wps:cNvPr id="65" name="圆角矩形 65"/>
                              <wps:cNvSpPr/>
                              <wps:spPr>
                                <a:xfrm>
                                  <a:off x="0" y="0"/>
                                  <a:ext cx="194310" cy="194310"/>
                                </a:xfrm>
                                <a:prstGeom prst="roundRect">
                                  <a:avLst>
                                    <a:gd name="adj" fmla="val 8334"/>
                                  </a:avLst>
                                </a:prstGeom>
                                <a:solidFill>
                                  <a:srgbClr val="3C414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6" name="等腰三角形 3"/>
                              <wps:cNvSpPr/>
                              <wps:spPr>
                                <a:xfrm flipV="1">
                                  <a:off x="50800" y="42334"/>
                                  <a:ext cx="95212" cy="1171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4216" h="2411063">
                                      <a:moveTo>
                                        <a:pt x="972108" y="1993888"/>
                                      </a:moveTo>
                                      <a:cubicBezTo>
                                        <a:pt x="665627" y="1993888"/>
                                        <a:pt x="417175" y="1745436"/>
                                        <a:pt x="417175" y="1438955"/>
                                      </a:cubicBezTo>
                                      <a:cubicBezTo>
                                        <a:pt x="417175" y="1132474"/>
                                        <a:pt x="665627" y="884022"/>
                                        <a:pt x="972108" y="884022"/>
                                      </a:cubicBezTo>
                                      <a:cubicBezTo>
                                        <a:pt x="1278589" y="884022"/>
                                        <a:pt x="1527041" y="1132474"/>
                                        <a:pt x="1527041" y="1438955"/>
                                      </a:cubicBezTo>
                                      <a:cubicBezTo>
                                        <a:pt x="1527041" y="1745436"/>
                                        <a:pt x="1278589" y="1993888"/>
                                        <a:pt x="972108" y="1993888"/>
                                      </a:cubicBezTo>
                                      <a:close/>
                                      <a:moveTo>
                                        <a:pt x="972108" y="2411063"/>
                                      </a:moveTo>
                                      <a:cubicBezTo>
                                        <a:pt x="1508988" y="2411063"/>
                                        <a:pt x="1944216" y="1975835"/>
                                        <a:pt x="1944216" y="1438955"/>
                                      </a:cubicBezTo>
                                      <a:cubicBezTo>
                                        <a:pt x="1944216" y="1152705"/>
                                        <a:pt x="1820492" y="895352"/>
                                        <a:pt x="1621272" y="720036"/>
                                      </a:cubicBezTo>
                                      <a:lnTo>
                                        <a:pt x="972109" y="0"/>
                                      </a:lnTo>
                                      <a:lnTo>
                                        <a:pt x="322949" y="720033"/>
                                      </a:lnTo>
                                      <a:cubicBezTo>
                                        <a:pt x="123725" y="895349"/>
                                        <a:pt x="0" y="1152703"/>
                                        <a:pt x="0" y="1438955"/>
                                      </a:cubicBezTo>
                                      <a:cubicBezTo>
                                        <a:pt x="0" y="1975835"/>
                                        <a:pt x="435228" y="2411063"/>
                                        <a:pt x="972108" y="241106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67" name="组合 67"/>
                            <wpg:cNvGrpSpPr/>
                            <wpg:grpSpPr>
                              <a:xfrm>
                                <a:off x="1943100" y="285750"/>
                                <a:ext cx="194310" cy="194310"/>
                                <a:chOff x="0" y="0"/>
                                <a:chExt cx="952500" cy="952500"/>
                              </a:xfrm>
                            </wpg:grpSpPr>
                            <wps:wsp>
                              <wps:cNvPr id="68" name="圆角矩形 68"/>
                              <wps:cNvSpPr/>
                              <wps:spPr>
                                <a:xfrm>
                                  <a:off x="0" y="0"/>
                                  <a:ext cx="952500" cy="952500"/>
                                </a:xfrm>
                                <a:prstGeom prst="roundRect">
                                  <a:avLst>
                                    <a:gd name="adj" fmla="val 8334"/>
                                  </a:avLst>
                                </a:prstGeom>
                                <a:solidFill>
                                  <a:srgbClr val="3C414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9" name="KSO_Shape"/>
                              <wps:cNvSpPr/>
                              <wps:spPr bwMode="auto">
                                <a:xfrm>
                                  <a:off x="238125" y="209550"/>
                                  <a:ext cx="504825" cy="518632"/>
                                </a:xfrm>
                                <a:custGeom>
                                  <a:avLst/>
                                  <a:gdLst>
                                    <a:gd name="T0" fmla="*/ 2147483646 w 90"/>
                                    <a:gd name="T1" fmla="*/ 2147483646 h 93"/>
                                    <a:gd name="T2" fmla="*/ 2147483646 w 90"/>
                                    <a:gd name="T3" fmla="*/ 2147483646 h 93"/>
                                    <a:gd name="T4" fmla="*/ 2147483646 w 90"/>
                                    <a:gd name="T5" fmla="*/ 2147483646 h 93"/>
                                    <a:gd name="T6" fmla="*/ 2147483646 w 90"/>
                                    <a:gd name="T7" fmla="*/ 2147483646 h 93"/>
                                    <a:gd name="T8" fmla="*/ 2147483646 w 90"/>
                                    <a:gd name="T9" fmla="*/ 2147483646 h 93"/>
                                    <a:gd name="T10" fmla="*/ 0 w 90"/>
                                    <a:gd name="T11" fmla="*/ 2147483646 h 93"/>
                                    <a:gd name="T12" fmla="*/ 0 w 90"/>
                                    <a:gd name="T13" fmla="*/ 2147483646 h 93"/>
                                    <a:gd name="T14" fmla="*/ 2147483646 w 90"/>
                                    <a:gd name="T15" fmla="*/ 2147483646 h 93"/>
                                    <a:gd name="T16" fmla="*/ 2147483646 w 90"/>
                                    <a:gd name="T17" fmla="*/ 2147483646 h 93"/>
                                    <a:gd name="T18" fmla="*/ 2147483646 w 90"/>
                                    <a:gd name="T19" fmla="*/ 2147483646 h 93"/>
                                    <a:gd name="T20" fmla="*/ 2147483646 w 90"/>
                                    <a:gd name="T21" fmla="*/ 2147483646 h 93"/>
                                    <a:gd name="T22" fmla="*/ 2147483646 w 90"/>
                                    <a:gd name="T23" fmla="*/ 2147483646 h 93"/>
                                    <a:gd name="T24" fmla="*/ 2147483646 w 90"/>
                                    <a:gd name="T25" fmla="*/ 2147483646 h 93"/>
                                    <a:gd name="T26" fmla="*/ 2147483646 w 90"/>
                                    <a:gd name="T27" fmla="*/ 2147483646 h 93"/>
                                    <a:gd name="T28" fmla="*/ 2147483646 w 90"/>
                                    <a:gd name="T29" fmla="*/ 2147483646 h 93"/>
                                    <a:gd name="T30" fmla="*/ 2147483646 w 90"/>
                                    <a:gd name="T31" fmla="*/ 2147483646 h 93"/>
                                    <a:gd name="T32" fmla="*/ 2147483646 w 90"/>
                                    <a:gd name="T33" fmla="*/ 2147483646 h 93"/>
                                    <a:gd name="T34" fmla="*/ 2147483646 w 90"/>
                                    <a:gd name="T35" fmla="*/ 2147483646 h 93"/>
                                    <a:gd name="T36" fmla="*/ 2147483646 w 90"/>
                                    <a:gd name="T37" fmla="*/ 2147483646 h 93"/>
                                    <a:gd name="T38" fmla="*/ 2147483646 w 90"/>
                                    <a:gd name="T39" fmla="*/ 2147483646 h 93"/>
                                    <a:gd name="T40" fmla="*/ 2147483646 w 90"/>
                                    <a:gd name="T41" fmla="*/ 2147483646 h 93"/>
                                    <a:gd name="T42" fmla="*/ 2147483646 w 90"/>
                                    <a:gd name="T43" fmla="*/ 2147483646 h 93"/>
                                    <a:gd name="T44" fmla="*/ 2147483646 w 90"/>
                                    <a:gd name="T45" fmla="*/ 2147483646 h 93"/>
                                    <a:gd name="T46" fmla="*/ 2147483646 w 90"/>
                                    <a:gd name="T47" fmla="*/ 2147483646 h 93"/>
                                    <a:gd name="T48" fmla="*/ 2147483646 w 90"/>
                                    <a:gd name="T49" fmla="*/ 2147483646 h 93"/>
                                    <a:gd name="T50" fmla="*/ 2147483646 w 90"/>
                                    <a:gd name="T51" fmla="*/ 2147483646 h 93"/>
                                    <a:gd name="T52" fmla="*/ 2147483646 w 90"/>
                                    <a:gd name="T53" fmla="*/ 2147483646 h 93"/>
                                    <a:gd name="T54" fmla="*/ 2147483646 w 90"/>
                                    <a:gd name="T55" fmla="*/ 2147483646 h 93"/>
                                    <a:gd name="T56" fmla="*/ 2147483646 w 90"/>
                                    <a:gd name="T57" fmla="*/ 2147483646 h 93"/>
                                    <a:gd name="T58" fmla="*/ 2147483646 w 90"/>
                                    <a:gd name="T59" fmla="*/ 2147483646 h 93"/>
                                    <a:gd name="T60" fmla="*/ 2147483646 w 90"/>
                                    <a:gd name="T61" fmla="*/ 2147483646 h 93"/>
                                    <a:gd name="T62" fmla="*/ 2147483646 w 90"/>
                                    <a:gd name="T63" fmla="*/ 2147483646 h 93"/>
                                    <a:gd name="T64" fmla="*/ 2147483646 w 90"/>
                                    <a:gd name="T65" fmla="*/ 2147483646 h 93"/>
                                    <a:gd name="T66" fmla="*/ 2147483646 w 90"/>
                                    <a:gd name="T67" fmla="*/ 2147483646 h 93"/>
                                    <a:gd name="T68" fmla="*/ 2147483646 w 90"/>
                                    <a:gd name="T69" fmla="*/ 2147483646 h 93"/>
                                    <a:gd name="T70" fmla="*/ 2147483646 w 90"/>
                                    <a:gd name="T71" fmla="*/ 2147483646 h 93"/>
                                    <a:gd name="T72" fmla="*/ 2147483646 w 90"/>
                                    <a:gd name="T73" fmla="*/ 2147483646 h 93"/>
                                    <a:gd name="T74" fmla="*/ 2147483646 w 90"/>
                                    <a:gd name="T75" fmla="*/ 2147483646 h 93"/>
                                    <a:gd name="T76" fmla="*/ 2147483646 w 90"/>
                                    <a:gd name="T77" fmla="*/ 2147483646 h 93"/>
                                    <a:gd name="T78" fmla="*/ 2147483646 w 90"/>
                                    <a:gd name="T79" fmla="*/ 2147483646 h 93"/>
                                    <a:gd name="T80" fmla="*/ 2147483646 w 90"/>
                                    <a:gd name="T81" fmla="*/ 2147483646 h 93"/>
                                    <a:gd name="T82" fmla="*/ 2147483646 w 90"/>
                                    <a:gd name="T83" fmla="*/ 2147483646 h 93"/>
                                    <a:gd name="T84" fmla="*/ 2147483646 w 90"/>
                                    <a:gd name="T85" fmla="*/ 2147483646 h 93"/>
                                    <a:gd name="T86" fmla="*/ 2147483646 w 90"/>
                                    <a:gd name="T87" fmla="*/ 2147483646 h 93"/>
                                    <a:gd name="T88" fmla="*/ 2147483646 w 90"/>
                                    <a:gd name="T89" fmla="*/ 2147483646 h 93"/>
                                    <a:gd name="T90" fmla="*/ 2147483646 w 90"/>
                                    <a:gd name="T91" fmla="*/ 2147483646 h 93"/>
                                    <a:gd name="T92" fmla="*/ 2147483646 w 90"/>
                                    <a:gd name="T93" fmla="*/ 2147483646 h 93"/>
                                    <a:gd name="T94" fmla="*/ 2147483646 w 90"/>
                                    <a:gd name="T95" fmla="*/ 2147483646 h 93"/>
                                    <a:gd name="T96" fmla="*/ 2147483646 w 90"/>
                                    <a:gd name="T97" fmla="*/ 2147483646 h 93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</a:gdLst>
                                  <a:ahLst/>
                                  <a:cxnLst>
                                    <a:cxn ang="T98">
                                      <a:pos x="T0" y="T1"/>
                                    </a:cxn>
                                    <a:cxn ang="T99">
                                      <a:pos x="T2" y="T3"/>
                                    </a:cxn>
                                    <a:cxn ang="T100">
                                      <a:pos x="T4" y="T5"/>
                                    </a:cxn>
                                    <a:cxn ang="T101">
                                      <a:pos x="T6" y="T7"/>
                                    </a:cxn>
                                    <a:cxn ang="T102">
                                      <a:pos x="T8" y="T9"/>
                                    </a:cxn>
                                    <a:cxn ang="T103">
                                      <a:pos x="T10" y="T11"/>
                                    </a:cxn>
                                    <a:cxn ang="T104">
                                      <a:pos x="T12" y="T13"/>
                                    </a:cxn>
                                    <a:cxn ang="T105">
                                      <a:pos x="T14" y="T15"/>
                                    </a:cxn>
                                    <a:cxn ang="T106">
                                      <a:pos x="T16" y="T17"/>
                                    </a:cxn>
                                    <a:cxn ang="T107">
                                      <a:pos x="T18" y="T19"/>
                                    </a:cxn>
                                    <a:cxn ang="T108">
                                      <a:pos x="T20" y="T21"/>
                                    </a:cxn>
                                    <a:cxn ang="T109">
                                      <a:pos x="T22" y="T23"/>
                                    </a:cxn>
                                    <a:cxn ang="T110">
                                      <a:pos x="T24" y="T25"/>
                                    </a:cxn>
                                    <a:cxn ang="T111">
                                      <a:pos x="T26" y="T27"/>
                                    </a:cxn>
                                    <a:cxn ang="T112">
                                      <a:pos x="T28" y="T29"/>
                                    </a:cxn>
                                    <a:cxn ang="T113">
                                      <a:pos x="T30" y="T31"/>
                                    </a:cxn>
                                    <a:cxn ang="T114">
                                      <a:pos x="T32" y="T33"/>
                                    </a:cxn>
                                    <a:cxn ang="T115">
                                      <a:pos x="T34" y="T35"/>
                                    </a:cxn>
                                    <a:cxn ang="T116">
                                      <a:pos x="T36" y="T37"/>
                                    </a:cxn>
                                    <a:cxn ang="T117">
                                      <a:pos x="T38" y="T39"/>
                                    </a:cxn>
                                    <a:cxn ang="T118">
                                      <a:pos x="T40" y="T41"/>
                                    </a:cxn>
                                    <a:cxn ang="T119">
                                      <a:pos x="T42" y="T43"/>
                                    </a:cxn>
                                    <a:cxn ang="T120">
                                      <a:pos x="T44" y="T45"/>
                                    </a:cxn>
                                    <a:cxn ang="T121">
                                      <a:pos x="T46" y="T47"/>
                                    </a:cxn>
                                    <a:cxn ang="T122">
                                      <a:pos x="T48" y="T49"/>
                                    </a:cxn>
                                    <a:cxn ang="T123">
                                      <a:pos x="T50" y="T51"/>
                                    </a:cxn>
                                    <a:cxn ang="T124">
                                      <a:pos x="T52" y="T53"/>
                                    </a:cxn>
                                    <a:cxn ang="T125">
                                      <a:pos x="T54" y="T55"/>
                                    </a:cxn>
                                    <a:cxn ang="T126">
                                      <a:pos x="T56" y="T57"/>
                                    </a:cxn>
                                    <a:cxn ang="T127">
                                      <a:pos x="T58" y="T59"/>
                                    </a:cxn>
                                    <a:cxn ang="T128">
                                      <a:pos x="T60" y="T61"/>
                                    </a:cxn>
                                    <a:cxn ang="T129">
                                      <a:pos x="T62" y="T63"/>
                                    </a:cxn>
                                    <a:cxn ang="T130">
                                      <a:pos x="T64" y="T65"/>
                                    </a:cxn>
                                    <a:cxn ang="T131">
                                      <a:pos x="T66" y="T67"/>
                                    </a:cxn>
                                    <a:cxn ang="T132">
                                      <a:pos x="T68" y="T69"/>
                                    </a:cxn>
                                    <a:cxn ang="T133">
                                      <a:pos x="T70" y="T71"/>
                                    </a:cxn>
                                    <a:cxn ang="T134">
                                      <a:pos x="T72" y="T73"/>
                                    </a:cxn>
                                    <a:cxn ang="T135">
                                      <a:pos x="T74" y="T75"/>
                                    </a:cxn>
                                    <a:cxn ang="T136">
                                      <a:pos x="T76" y="T77"/>
                                    </a:cxn>
                                    <a:cxn ang="T137">
                                      <a:pos x="T78" y="T79"/>
                                    </a:cxn>
                                    <a:cxn ang="T138">
                                      <a:pos x="T80" y="T81"/>
                                    </a:cxn>
                                    <a:cxn ang="T139">
                                      <a:pos x="T82" y="T83"/>
                                    </a:cxn>
                                    <a:cxn ang="T140">
                                      <a:pos x="T84" y="T85"/>
                                    </a:cxn>
                                    <a:cxn ang="T141">
                                      <a:pos x="T86" y="T87"/>
                                    </a:cxn>
                                    <a:cxn ang="T142">
                                      <a:pos x="T88" y="T89"/>
                                    </a:cxn>
                                    <a:cxn ang="T143">
                                      <a:pos x="T90" y="T91"/>
                                    </a:cxn>
                                    <a:cxn ang="T144">
                                      <a:pos x="T92" y="T93"/>
                                    </a:cxn>
                                    <a:cxn ang="T145">
                                      <a:pos x="T94" y="T95"/>
                                    </a:cxn>
                                    <a:cxn ang="T146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90" h="93">
                                      <a:moveTo>
                                        <a:pt x="86" y="38"/>
                                      </a:moveTo>
                                      <a:cubicBezTo>
                                        <a:pt x="88" y="40"/>
                                        <a:pt x="90" y="43"/>
                                        <a:pt x="90" y="46"/>
                                      </a:cubicBezTo>
                                      <a:cubicBezTo>
                                        <a:pt x="90" y="83"/>
                                        <a:pt x="90" y="83"/>
                                        <a:pt x="90" y="83"/>
                                      </a:cubicBezTo>
                                      <a:cubicBezTo>
                                        <a:pt x="90" y="88"/>
                                        <a:pt x="86" y="93"/>
                                        <a:pt x="81" y="93"/>
                                      </a:cubicBezTo>
                                      <a:cubicBezTo>
                                        <a:pt x="9" y="93"/>
                                        <a:pt x="9" y="93"/>
                                        <a:pt x="9" y="93"/>
                                      </a:cubicBezTo>
                                      <a:cubicBezTo>
                                        <a:pt x="4" y="93"/>
                                        <a:pt x="0" y="88"/>
                                        <a:pt x="0" y="83"/>
                                      </a:cubicBezTo>
                                      <a:cubicBezTo>
                                        <a:pt x="0" y="46"/>
                                        <a:pt x="0" y="46"/>
                                        <a:pt x="0" y="46"/>
                                      </a:cubicBezTo>
                                      <a:cubicBezTo>
                                        <a:pt x="0" y="44"/>
                                        <a:pt x="1" y="41"/>
                                        <a:pt x="2" y="40"/>
                                      </a:cubicBezTo>
                                      <a:cubicBezTo>
                                        <a:pt x="2" y="40"/>
                                        <a:pt x="2" y="40"/>
                                        <a:pt x="2" y="40"/>
                                      </a:cubicBezTo>
                                      <a:cubicBezTo>
                                        <a:pt x="2" y="40"/>
                                        <a:pt x="2" y="40"/>
                                        <a:pt x="2" y="40"/>
                                      </a:cubicBezTo>
                                      <a:cubicBezTo>
                                        <a:pt x="2" y="39"/>
                                        <a:pt x="2" y="39"/>
                                        <a:pt x="3" y="39"/>
                                      </a:cubicBezTo>
                                      <a:cubicBezTo>
                                        <a:pt x="39" y="3"/>
                                        <a:pt x="39" y="3"/>
                                        <a:pt x="39" y="3"/>
                                      </a:cubicBezTo>
                                      <a:cubicBezTo>
                                        <a:pt x="43" y="0"/>
                                        <a:pt x="46" y="0"/>
                                        <a:pt x="50" y="3"/>
                                      </a:cubicBezTo>
                                      <a:cubicBezTo>
                                        <a:pt x="86" y="38"/>
                                        <a:pt x="86" y="38"/>
                                        <a:pt x="86" y="38"/>
                                      </a:cubicBezTo>
                                      <a:close/>
                                      <a:moveTo>
                                        <a:pt x="15" y="30"/>
                                      </a:moveTo>
                                      <a:cubicBezTo>
                                        <a:pt x="15" y="52"/>
                                        <a:pt x="15" y="52"/>
                                        <a:pt x="15" y="52"/>
                                      </a:cubicBezTo>
                                      <a:cubicBezTo>
                                        <a:pt x="45" y="75"/>
                                        <a:pt x="45" y="75"/>
                                        <a:pt x="45" y="75"/>
                                      </a:cubicBezTo>
                                      <a:cubicBezTo>
                                        <a:pt x="72" y="54"/>
                                        <a:pt x="72" y="54"/>
                                        <a:pt x="72" y="54"/>
                                      </a:cubicBezTo>
                                      <a:cubicBezTo>
                                        <a:pt x="72" y="30"/>
                                        <a:pt x="72" y="30"/>
                                        <a:pt x="72" y="30"/>
                                      </a:cubicBezTo>
                                      <a:cubicBezTo>
                                        <a:pt x="15" y="30"/>
                                        <a:pt x="15" y="30"/>
                                        <a:pt x="15" y="30"/>
                                      </a:cubicBezTo>
                                      <a:close/>
                                      <a:moveTo>
                                        <a:pt x="25" y="35"/>
                                      </a:moveTo>
                                      <a:cubicBezTo>
                                        <a:pt x="25" y="39"/>
                                        <a:pt x="25" y="39"/>
                                        <a:pt x="25" y="39"/>
                                      </a:cubicBezTo>
                                      <a:cubicBezTo>
                                        <a:pt x="63" y="39"/>
                                        <a:pt x="63" y="39"/>
                                        <a:pt x="63" y="39"/>
                                      </a:cubicBezTo>
                                      <a:cubicBezTo>
                                        <a:pt x="63" y="35"/>
                                        <a:pt x="63" y="35"/>
                                        <a:pt x="63" y="35"/>
                                      </a:cubicBezTo>
                                      <a:cubicBezTo>
                                        <a:pt x="25" y="35"/>
                                        <a:pt x="25" y="35"/>
                                        <a:pt x="25" y="35"/>
                                      </a:cubicBezTo>
                                      <a:close/>
                                      <a:moveTo>
                                        <a:pt x="25" y="51"/>
                                      </a:moveTo>
                                      <a:cubicBezTo>
                                        <a:pt x="25" y="55"/>
                                        <a:pt x="25" y="55"/>
                                        <a:pt x="25" y="55"/>
                                      </a:cubicBezTo>
                                      <a:cubicBezTo>
                                        <a:pt x="63" y="55"/>
                                        <a:pt x="63" y="55"/>
                                        <a:pt x="63" y="55"/>
                                      </a:cubicBezTo>
                                      <a:cubicBezTo>
                                        <a:pt x="63" y="51"/>
                                        <a:pt x="63" y="51"/>
                                        <a:pt x="63" y="51"/>
                                      </a:cubicBezTo>
                                      <a:cubicBezTo>
                                        <a:pt x="25" y="51"/>
                                        <a:pt x="25" y="51"/>
                                        <a:pt x="25" y="51"/>
                                      </a:cubicBezTo>
                                      <a:close/>
                                      <a:moveTo>
                                        <a:pt x="25" y="43"/>
                                      </a:moveTo>
                                      <a:cubicBezTo>
                                        <a:pt x="25" y="47"/>
                                        <a:pt x="25" y="47"/>
                                        <a:pt x="25" y="47"/>
                                      </a:cubicBezTo>
                                      <a:cubicBezTo>
                                        <a:pt x="63" y="47"/>
                                        <a:pt x="63" y="47"/>
                                        <a:pt x="63" y="47"/>
                                      </a:cubicBezTo>
                                      <a:cubicBezTo>
                                        <a:pt x="63" y="43"/>
                                        <a:pt x="63" y="43"/>
                                        <a:pt x="63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lose/>
                                      <a:moveTo>
                                        <a:pt x="10" y="87"/>
                                      </a:moveTo>
                                      <a:cubicBezTo>
                                        <a:pt x="28" y="69"/>
                                        <a:pt x="28" y="69"/>
                                        <a:pt x="28" y="69"/>
                                      </a:cubicBezTo>
                                      <a:cubicBezTo>
                                        <a:pt x="28" y="69"/>
                                        <a:pt x="28" y="68"/>
                                        <a:pt x="28" y="67"/>
                                      </a:cubicBezTo>
                                      <a:cubicBezTo>
                                        <a:pt x="27" y="66"/>
                                        <a:pt x="26" y="66"/>
                                        <a:pt x="25" y="67"/>
                                      </a:cubicBezTo>
                                      <a:cubicBezTo>
                                        <a:pt x="7" y="84"/>
                                        <a:pt x="7" y="84"/>
                                        <a:pt x="7" y="84"/>
                                      </a:cubicBezTo>
                                      <a:cubicBezTo>
                                        <a:pt x="6" y="85"/>
                                        <a:pt x="6" y="86"/>
                                        <a:pt x="7" y="87"/>
                                      </a:cubicBezTo>
                                      <a:cubicBezTo>
                                        <a:pt x="8" y="87"/>
                                        <a:pt x="9" y="87"/>
                                        <a:pt x="10" y="87"/>
                                      </a:cubicBezTo>
                                      <a:close/>
                                      <a:moveTo>
                                        <a:pt x="84" y="84"/>
                                      </a:moveTo>
                                      <a:cubicBezTo>
                                        <a:pt x="66" y="67"/>
                                        <a:pt x="66" y="67"/>
                                        <a:pt x="66" y="67"/>
                                      </a:cubicBezTo>
                                      <a:cubicBezTo>
                                        <a:pt x="65" y="66"/>
                                        <a:pt x="64" y="66"/>
                                        <a:pt x="63" y="67"/>
                                      </a:cubicBezTo>
                                      <a:cubicBezTo>
                                        <a:pt x="62" y="68"/>
                                        <a:pt x="62" y="69"/>
                                        <a:pt x="63" y="69"/>
                                      </a:cubicBezTo>
                                      <a:cubicBezTo>
                                        <a:pt x="81" y="87"/>
                                        <a:pt x="81" y="87"/>
                                        <a:pt x="81" y="87"/>
                                      </a:cubicBezTo>
                                      <a:cubicBezTo>
                                        <a:pt x="82" y="87"/>
                                        <a:pt x="83" y="87"/>
                                        <a:pt x="84" y="87"/>
                                      </a:cubicBezTo>
                                      <a:cubicBezTo>
                                        <a:pt x="85" y="86"/>
                                        <a:pt x="85" y="85"/>
                                        <a:pt x="84" y="8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anchor="ctr"/>
                            </wps:wsp>
                          </wpg:grpSp>
                          <wpg:grpSp>
                            <wpg:cNvPr id="70" name="组合 70"/>
                            <wpg:cNvGrpSpPr/>
                            <wpg:grpSpPr>
                              <a:xfrm>
                                <a:off x="1943100" y="9525"/>
                                <a:ext cx="191135" cy="191135"/>
                                <a:chOff x="-1" y="0"/>
                                <a:chExt cx="2295525" cy="2295525"/>
                              </a:xfrm>
                            </wpg:grpSpPr>
                            <wps:wsp>
                              <wps:cNvPr id="71" name="圆角矩形 71"/>
                              <wps:cNvSpPr/>
                              <wps:spPr>
                                <a:xfrm>
                                  <a:off x="-1" y="0"/>
                                  <a:ext cx="2295525" cy="2295525"/>
                                </a:xfrm>
                                <a:prstGeom prst="roundRect">
                                  <a:avLst>
                                    <a:gd name="adj" fmla="val 8334"/>
                                  </a:avLst>
                                </a:prstGeom>
                                <a:solidFill>
                                  <a:srgbClr val="3C414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2" name="Freeform 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23900" y="438150"/>
                                  <a:ext cx="876300" cy="1478800"/>
                                </a:xfrm>
                                <a:custGeom>
                                  <a:avLst/>
                                  <a:gdLst>
                                    <a:gd name="T0" fmla="*/ 101 w 109"/>
                                    <a:gd name="T1" fmla="*/ 0 h 186"/>
                                    <a:gd name="T2" fmla="*/ 8 w 109"/>
                                    <a:gd name="T3" fmla="*/ 0 h 186"/>
                                    <a:gd name="T4" fmla="*/ 0 w 109"/>
                                    <a:gd name="T5" fmla="*/ 8 h 186"/>
                                    <a:gd name="T6" fmla="*/ 0 w 109"/>
                                    <a:gd name="T7" fmla="*/ 178 h 186"/>
                                    <a:gd name="T8" fmla="*/ 8 w 109"/>
                                    <a:gd name="T9" fmla="*/ 186 h 186"/>
                                    <a:gd name="T10" fmla="*/ 101 w 109"/>
                                    <a:gd name="T11" fmla="*/ 186 h 186"/>
                                    <a:gd name="T12" fmla="*/ 109 w 109"/>
                                    <a:gd name="T13" fmla="*/ 178 h 186"/>
                                    <a:gd name="T14" fmla="*/ 109 w 109"/>
                                    <a:gd name="T15" fmla="*/ 8 h 186"/>
                                    <a:gd name="T16" fmla="*/ 101 w 109"/>
                                    <a:gd name="T17" fmla="*/ 0 h 186"/>
                                    <a:gd name="T18" fmla="*/ 80 w 109"/>
                                    <a:gd name="T19" fmla="*/ 13 h 186"/>
                                    <a:gd name="T20" fmla="*/ 84 w 109"/>
                                    <a:gd name="T21" fmla="*/ 17 h 186"/>
                                    <a:gd name="T22" fmla="*/ 80 w 109"/>
                                    <a:gd name="T23" fmla="*/ 21 h 186"/>
                                    <a:gd name="T24" fmla="*/ 76 w 109"/>
                                    <a:gd name="T25" fmla="*/ 17 h 186"/>
                                    <a:gd name="T26" fmla="*/ 80 w 109"/>
                                    <a:gd name="T27" fmla="*/ 13 h 186"/>
                                    <a:gd name="T28" fmla="*/ 42 w 109"/>
                                    <a:gd name="T29" fmla="*/ 17 h 186"/>
                                    <a:gd name="T30" fmla="*/ 46 w 109"/>
                                    <a:gd name="T31" fmla="*/ 13 h 186"/>
                                    <a:gd name="T32" fmla="*/ 64 w 109"/>
                                    <a:gd name="T33" fmla="*/ 13 h 186"/>
                                    <a:gd name="T34" fmla="*/ 68 w 109"/>
                                    <a:gd name="T35" fmla="*/ 17 h 186"/>
                                    <a:gd name="T36" fmla="*/ 68 w 109"/>
                                    <a:gd name="T37" fmla="*/ 17 h 186"/>
                                    <a:gd name="T38" fmla="*/ 64 w 109"/>
                                    <a:gd name="T39" fmla="*/ 21 h 186"/>
                                    <a:gd name="T40" fmla="*/ 46 w 109"/>
                                    <a:gd name="T41" fmla="*/ 21 h 186"/>
                                    <a:gd name="T42" fmla="*/ 42 w 109"/>
                                    <a:gd name="T43" fmla="*/ 17 h 186"/>
                                    <a:gd name="T44" fmla="*/ 55 w 109"/>
                                    <a:gd name="T45" fmla="*/ 177 h 186"/>
                                    <a:gd name="T46" fmla="*/ 47 w 109"/>
                                    <a:gd name="T47" fmla="*/ 169 h 186"/>
                                    <a:gd name="T48" fmla="*/ 55 w 109"/>
                                    <a:gd name="T49" fmla="*/ 161 h 186"/>
                                    <a:gd name="T50" fmla="*/ 62 w 109"/>
                                    <a:gd name="T51" fmla="*/ 169 h 186"/>
                                    <a:gd name="T52" fmla="*/ 55 w 109"/>
                                    <a:gd name="T53" fmla="*/ 177 h 186"/>
                                    <a:gd name="T54" fmla="*/ 102 w 109"/>
                                    <a:gd name="T55" fmla="*/ 148 h 186"/>
                                    <a:gd name="T56" fmla="*/ 99 w 109"/>
                                    <a:gd name="T57" fmla="*/ 151 h 186"/>
                                    <a:gd name="T58" fmla="*/ 10 w 109"/>
                                    <a:gd name="T59" fmla="*/ 151 h 186"/>
                                    <a:gd name="T60" fmla="*/ 7 w 109"/>
                                    <a:gd name="T61" fmla="*/ 148 h 186"/>
                                    <a:gd name="T62" fmla="*/ 7 w 109"/>
                                    <a:gd name="T63" fmla="*/ 34 h 186"/>
                                    <a:gd name="T64" fmla="*/ 10 w 109"/>
                                    <a:gd name="T65" fmla="*/ 31 h 186"/>
                                    <a:gd name="T66" fmla="*/ 99 w 109"/>
                                    <a:gd name="T67" fmla="*/ 31 h 186"/>
                                    <a:gd name="T68" fmla="*/ 102 w 109"/>
                                    <a:gd name="T69" fmla="*/ 34 h 186"/>
                                    <a:gd name="T70" fmla="*/ 102 w 109"/>
                                    <a:gd name="T71" fmla="*/ 148 h 1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109" h="186">
                                      <a:moveTo>
                                        <a:pt x="101" y="0"/>
                                      </a:moveTo>
                                      <a:cubicBezTo>
                                        <a:pt x="8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8"/>
                                      </a:cubicBezTo>
                                      <a:cubicBezTo>
                                        <a:pt x="0" y="178"/>
                                        <a:pt x="0" y="178"/>
                                        <a:pt x="0" y="178"/>
                                      </a:cubicBezTo>
                                      <a:cubicBezTo>
                                        <a:pt x="0" y="182"/>
                                        <a:pt x="4" y="186"/>
                                        <a:pt x="8" y="186"/>
                                      </a:cubicBezTo>
                                      <a:cubicBezTo>
                                        <a:pt x="101" y="186"/>
                                        <a:pt x="101" y="186"/>
                                        <a:pt x="101" y="186"/>
                                      </a:cubicBezTo>
                                      <a:cubicBezTo>
                                        <a:pt x="105" y="186"/>
                                        <a:pt x="109" y="182"/>
                                        <a:pt x="109" y="178"/>
                                      </a:cubicBezTo>
                                      <a:cubicBezTo>
                                        <a:pt x="109" y="8"/>
                                        <a:pt x="109" y="8"/>
                                        <a:pt x="109" y="8"/>
                                      </a:cubicBezTo>
                                      <a:cubicBezTo>
                                        <a:pt x="109" y="4"/>
                                        <a:pt x="105" y="0"/>
                                        <a:pt x="101" y="0"/>
                                      </a:cubicBezTo>
                                      <a:close/>
                                      <a:moveTo>
                                        <a:pt x="80" y="13"/>
                                      </a:moveTo>
                                      <a:cubicBezTo>
                                        <a:pt x="82" y="13"/>
                                        <a:pt x="84" y="15"/>
                                        <a:pt x="84" y="17"/>
                                      </a:cubicBezTo>
                                      <a:cubicBezTo>
                                        <a:pt x="84" y="19"/>
                                        <a:pt x="82" y="21"/>
                                        <a:pt x="80" y="21"/>
                                      </a:cubicBezTo>
                                      <a:cubicBezTo>
                                        <a:pt x="78" y="21"/>
                                        <a:pt x="76" y="19"/>
                                        <a:pt x="76" y="17"/>
                                      </a:cubicBezTo>
                                      <a:cubicBezTo>
                                        <a:pt x="76" y="15"/>
                                        <a:pt x="78" y="13"/>
                                        <a:pt x="80" y="13"/>
                                      </a:cubicBezTo>
                                      <a:close/>
                                      <a:moveTo>
                                        <a:pt x="42" y="17"/>
                                      </a:moveTo>
                                      <a:cubicBezTo>
                                        <a:pt x="42" y="14"/>
                                        <a:pt x="43" y="13"/>
                                        <a:pt x="46" y="13"/>
                                      </a:cubicBezTo>
                                      <a:cubicBezTo>
                                        <a:pt x="64" y="13"/>
                                        <a:pt x="64" y="13"/>
                                        <a:pt x="64" y="13"/>
                                      </a:cubicBezTo>
                                      <a:cubicBezTo>
                                        <a:pt x="66" y="13"/>
                                        <a:pt x="68" y="14"/>
                                        <a:pt x="68" y="17"/>
                                      </a:cubicBezTo>
                                      <a:cubicBezTo>
                                        <a:pt x="68" y="17"/>
                                        <a:pt x="68" y="17"/>
                                        <a:pt x="68" y="17"/>
                                      </a:cubicBezTo>
                                      <a:cubicBezTo>
                                        <a:pt x="68" y="19"/>
                                        <a:pt x="66" y="21"/>
                                        <a:pt x="64" y="21"/>
                                      </a:cubicBezTo>
                                      <a:cubicBezTo>
                                        <a:pt x="46" y="21"/>
                                        <a:pt x="46" y="21"/>
                                        <a:pt x="46" y="21"/>
                                      </a:cubicBezTo>
                                      <a:cubicBezTo>
                                        <a:pt x="43" y="21"/>
                                        <a:pt x="42" y="19"/>
                                        <a:pt x="42" y="17"/>
                                      </a:cubicBezTo>
                                      <a:close/>
                                      <a:moveTo>
                                        <a:pt x="55" y="177"/>
                                      </a:moveTo>
                                      <a:cubicBezTo>
                                        <a:pt x="50" y="177"/>
                                        <a:pt x="47" y="173"/>
                                        <a:pt x="47" y="169"/>
                                      </a:cubicBezTo>
                                      <a:cubicBezTo>
                                        <a:pt x="47" y="165"/>
                                        <a:pt x="50" y="161"/>
                                        <a:pt x="55" y="161"/>
                                      </a:cubicBezTo>
                                      <a:cubicBezTo>
                                        <a:pt x="59" y="161"/>
                                        <a:pt x="62" y="165"/>
                                        <a:pt x="62" y="169"/>
                                      </a:cubicBezTo>
                                      <a:cubicBezTo>
                                        <a:pt x="62" y="173"/>
                                        <a:pt x="59" y="177"/>
                                        <a:pt x="55" y="177"/>
                                      </a:cubicBezTo>
                                      <a:close/>
                                      <a:moveTo>
                                        <a:pt x="102" y="148"/>
                                      </a:moveTo>
                                      <a:cubicBezTo>
                                        <a:pt x="102" y="150"/>
                                        <a:pt x="101" y="151"/>
                                        <a:pt x="99" y="151"/>
                                      </a:cubicBezTo>
                                      <a:cubicBezTo>
                                        <a:pt x="10" y="151"/>
                                        <a:pt x="10" y="151"/>
                                        <a:pt x="10" y="151"/>
                                      </a:cubicBezTo>
                                      <a:cubicBezTo>
                                        <a:pt x="8" y="151"/>
                                        <a:pt x="7" y="150"/>
                                        <a:pt x="7" y="148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7" y="32"/>
                                        <a:pt x="8" y="31"/>
                                        <a:pt x="10" y="31"/>
                                      </a:cubicBezTo>
                                      <a:cubicBezTo>
                                        <a:pt x="99" y="31"/>
                                        <a:pt x="99" y="31"/>
                                        <a:pt x="99" y="31"/>
                                      </a:cubicBezTo>
                                      <a:cubicBezTo>
                                        <a:pt x="101" y="31"/>
                                        <a:pt x="102" y="32"/>
                                        <a:pt x="102" y="34"/>
                                      </a:cubicBezTo>
                                      <a:lnTo>
                                        <a:pt x="102" y="1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73" name="组合 73"/>
                            <wpg:cNvGrpSpPr/>
                            <wpg:grpSpPr>
                              <a:xfrm>
                                <a:off x="0" y="0"/>
                                <a:ext cx="191135" cy="191135"/>
                                <a:chOff x="0" y="0"/>
                                <a:chExt cx="3714750" cy="3714750"/>
                              </a:xfrm>
                            </wpg:grpSpPr>
                            <wps:wsp>
                              <wps:cNvPr id="74" name="圆角矩形 74"/>
                              <wps:cNvSpPr/>
                              <wps:spPr>
                                <a:xfrm>
                                  <a:off x="0" y="0"/>
                                  <a:ext cx="3714750" cy="3714750"/>
                                </a:xfrm>
                                <a:prstGeom prst="roundRect">
                                  <a:avLst>
                                    <a:gd name="adj" fmla="val 8334"/>
                                  </a:avLst>
                                </a:prstGeom>
                                <a:solidFill>
                                  <a:srgbClr val="3C414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75" name="组合 75"/>
                              <wpg:cNvGrpSpPr/>
                              <wpg:grpSpPr>
                                <a:xfrm>
                                  <a:off x="847725" y="723900"/>
                                  <a:ext cx="2219209" cy="2257425"/>
                                  <a:chOff x="0" y="0"/>
                                  <a:chExt cx="1585913" cy="1612900"/>
                                </a:xfrm>
                              </wpg:grpSpPr>
                              <wps:wsp>
                                <wps:cNvPr id="76" name="AutoShape 16"/>
                                <wps:cNvSpPr>
                                  <a:spLocks noChangeAspect="1" noChangeArrowheads="1" noTextEdit="1"/>
                                </wps:cNvSpPr>
                                <wps:spPr bwMode="auto">
                                  <a:xfrm>
                                    <a:off x="0" y="0"/>
                                    <a:ext cx="1574800" cy="1609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77" name="Freeform 18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457325" cy="1612900"/>
                                  </a:xfrm>
                                  <a:custGeom>
                                    <a:avLst/>
                                    <a:gdLst>
                                      <a:gd name="T0" fmla="*/ 208 w 386"/>
                                      <a:gd name="T1" fmla="*/ 42 h 427"/>
                                      <a:gd name="T2" fmla="*/ 208 w 386"/>
                                      <a:gd name="T3" fmla="*/ 15 h 427"/>
                                      <a:gd name="T4" fmla="*/ 193 w 386"/>
                                      <a:gd name="T5" fmla="*/ 0 h 427"/>
                                      <a:gd name="T6" fmla="*/ 178 w 386"/>
                                      <a:gd name="T7" fmla="*/ 15 h 427"/>
                                      <a:gd name="T8" fmla="*/ 178 w 386"/>
                                      <a:gd name="T9" fmla="*/ 42 h 427"/>
                                      <a:gd name="T10" fmla="*/ 0 w 386"/>
                                      <a:gd name="T11" fmla="*/ 234 h 427"/>
                                      <a:gd name="T12" fmla="*/ 193 w 386"/>
                                      <a:gd name="T13" fmla="*/ 427 h 427"/>
                                      <a:gd name="T14" fmla="*/ 386 w 386"/>
                                      <a:gd name="T15" fmla="*/ 234 h 427"/>
                                      <a:gd name="T16" fmla="*/ 208 w 386"/>
                                      <a:gd name="T17" fmla="*/ 42 h 427"/>
                                      <a:gd name="T18" fmla="*/ 193 w 386"/>
                                      <a:gd name="T19" fmla="*/ 403 h 427"/>
                                      <a:gd name="T20" fmla="*/ 24 w 386"/>
                                      <a:gd name="T21" fmla="*/ 234 h 427"/>
                                      <a:gd name="T22" fmla="*/ 193 w 386"/>
                                      <a:gd name="T23" fmla="*/ 65 h 427"/>
                                      <a:gd name="T24" fmla="*/ 362 w 386"/>
                                      <a:gd name="T25" fmla="*/ 234 h 427"/>
                                      <a:gd name="T26" fmla="*/ 193 w 386"/>
                                      <a:gd name="T27" fmla="*/ 403 h 4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386" h="427">
                                        <a:moveTo>
                                          <a:pt x="208" y="42"/>
                                        </a:moveTo>
                                        <a:cubicBezTo>
                                          <a:pt x="208" y="15"/>
                                          <a:pt x="208" y="15"/>
                                          <a:pt x="208" y="15"/>
                                        </a:cubicBezTo>
                                        <a:cubicBezTo>
                                          <a:pt x="208" y="7"/>
                                          <a:pt x="201" y="0"/>
                                          <a:pt x="193" y="0"/>
                                        </a:cubicBezTo>
                                        <a:cubicBezTo>
                                          <a:pt x="185" y="0"/>
                                          <a:pt x="178" y="7"/>
                                          <a:pt x="178" y="15"/>
                                        </a:cubicBezTo>
                                        <a:cubicBezTo>
                                          <a:pt x="178" y="42"/>
                                          <a:pt x="178" y="42"/>
                                          <a:pt x="178" y="42"/>
                                        </a:cubicBezTo>
                                        <a:cubicBezTo>
                                          <a:pt x="79" y="49"/>
                                          <a:pt x="0" y="133"/>
                                          <a:pt x="0" y="234"/>
                                        </a:cubicBezTo>
                                        <a:cubicBezTo>
                                          <a:pt x="0" y="341"/>
                                          <a:pt x="87" y="427"/>
                                          <a:pt x="193" y="427"/>
                                        </a:cubicBezTo>
                                        <a:cubicBezTo>
                                          <a:pt x="300" y="427"/>
                                          <a:pt x="386" y="341"/>
                                          <a:pt x="386" y="234"/>
                                        </a:cubicBezTo>
                                        <a:cubicBezTo>
                                          <a:pt x="386" y="133"/>
                                          <a:pt x="308" y="49"/>
                                          <a:pt x="208" y="42"/>
                                        </a:cubicBezTo>
                                        <a:close/>
                                        <a:moveTo>
                                          <a:pt x="193" y="403"/>
                                        </a:moveTo>
                                        <a:cubicBezTo>
                                          <a:pt x="100" y="403"/>
                                          <a:pt x="24" y="327"/>
                                          <a:pt x="24" y="234"/>
                                        </a:cubicBezTo>
                                        <a:cubicBezTo>
                                          <a:pt x="24" y="141"/>
                                          <a:pt x="100" y="65"/>
                                          <a:pt x="193" y="65"/>
                                        </a:cubicBezTo>
                                        <a:cubicBezTo>
                                          <a:pt x="287" y="65"/>
                                          <a:pt x="362" y="141"/>
                                          <a:pt x="362" y="234"/>
                                        </a:cubicBezTo>
                                        <a:cubicBezTo>
                                          <a:pt x="362" y="327"/>
                                          <a:pt x="287" y="403"/>
                                          <a:pt x="193" y="40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78" name="Freeform 19"/>
                                <wps:cNvSpPr/>
                                <wps:spPr bwMode="auto">
                                  <a:xfrm>
                                    <a:off x="609600" y="495300"/>
                                    <a:ext cx="442913" cy="615950"/>
                                  </a:xfrm>
                                  <a:custGeom>
                                    <a:avLst/>
                                    <a:gdLst>
                                      <a:gd name="T0" fmla="*/ 102 w 117"/>
                                      <a:gd name="T1" fmla="*/ 117 h 163"/>
                                      <a:gd name="T2" fmla="*/ 59 w 117"/>
                                      <a:gd name="T3" fmla="*/ 117 h 163"/>
                                      <a:gd name="T4" fmla="*/ 46 w 117"/>
                                      <a:gd name="T5" fmla="*/ 103 h 163"/>
                                      <a:gd name="T6" fmla="*/ 46 w 117"/>
                                      <a:gd name="T7" fmla="*/ 14 h 163"/>
                                      <a:gd name="T8" fmla="*/ 31 w 117"/>
                                      <a:gd name="T9" fmla="*/ 0 h 163"/>
                                      <a:gd name="T10" fmla="*/ 16 w 117"/>
                                      <a:gd name="T11" fmla="*/ 14 h 163"/>
                                      <a:gd name="T12" fmla="*/ 16 w 117"/>
                                      <a:gd name="T13" fmla="*/ 103 h 163"/>
                                      <a:gd name="T14" fmla="*/ 0 w 117"/>
                                      <a:gd name="T15" fmla="*/ 131 h 163"/>
                                      <a:gd name="T16" fmla="*/ 31 w 117"/>
                                      <a:gd name="T17" fmla="*/ 163 h 163"/>
                                      <a:gd name="T18" fmla="*/ 59 w 117"/>
                                      <a:gd name="T19" fmla="*/ 146 h 163"/>
                                      <a:gd name="T20" fmla="*/ 102 w 117"/>
                                      <a:gd name="T21" fmla="*/ 146 h 163"/>
                                      <a:gd name="T22" fmla="*/ 117 w 117"/>
                                      <a:gd name="T23" fmla="*/ 131 h 163"/>
                                      <a:gd name="T24" fmla="*/ 102 w 117"/>
                                      <a:gd name="T25" fmla="*/ 117 h 1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17" h="163">
                                        <a:moveTo>
                                          <a:pt x="102" y="117"/>
                                        </a:moveTo>
                                        <a:cubicBezTo>
                                          <a:pt x="59" y="117"/>
                                          <a:pt x="59" y="117"/>
                                          <a:pt x="59" y="117"/>
                                        </a:cubicBezTo>
                                        <a:cubicBezTo>
                                          <a:pt x="56" y="111"/>
                                          <a:pt x="52" y="106"/>
                                          <a:pt x="46" y="103"/>
                                        </a:cubicBezTo>
                                        <a:cubicBezTo>
                                          <a:pt x="46" y="14"/>
                                          <a:pt x="46" y="14"/>
                                          <a:pt x="46" y="14"/>
                                        </a:cubicBezTo>
                                        <a:cubicBezTo>
                                          <a:pt x="46" y="6"/>
                                          <a:pt x="39" y="0"/>
                                          <a:pt x="31" y="0"/>
                                        </a:cubicBezTo>
                                        <a:cubicBezTo>
                                          <a:pt x="23" y="0"/>
                                          <a:pt x="16" y="6"/>
                                          <a:pt x="16" y="14"/>
                                        </a:cubicBezTo>
                                        <a:cubicBezTo>
                                          <a:pt x="16" y="103"/>
                                          <a:pt x="16" y="103"/>
                                          <a:pt x="16" y="103"/>
                                        </a:cubicBezTo>
                                        <a:cubicBezTo>
                                          <a:pt x="6" y="109"/>
                                          <a:pt x="0" y="119"/>
                                          <a:pt x="0" y="131"/>
                                        </a:cubicBezTo>
                                        <a:cubicBezTo>
                                          <a:pt x="0" y="149"/>
                                          <a:pt x="14" y="163"/>
                                          <a:pt x="31" y="163"/>
                                        </a:cubicBezTo>
                                        <a:cubicBezTo>
                                          <a:pt x="43" y="163"/>
                                          <a:pt x="54" y="156"/>
                                          <a:pt x="59" y="146"/>
                                        </a:cubicBezTo>
                                        <a:cubicBezTo>
                                          <a:pt x="102" y="146"/>
                                          <a:pt x="102" y="146"/>
                                          <a:pt x="102" y="146"/>
                                        </a:cubicBezTo>
                                        <a:cubicBezTo>
                                          <a:pt x="110" y="146"/>
                                          <a:pt x="117" y="140"/>
                                          <a:pt x="117" y="131"/>
                                        </a:cubicBezTo>
                                        <a:cubicBezTo>
                                          <a:pt x="117" y="123"/>
                                          <a:pt x="110" y="117"/>
                                          <a:pt x="102" y="1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80" name="Freeform 20"/>
                                <wps:cNvSpPr/>
                                <wps:spPr bwMode="auto">
                                  <a:xfrm>
                                    <a:off x="1257300" y="123825"/>
                                    <a:ext cx="328613" cy="419100"/>
                                  </a:xfrm>
                                  <a:custGeom>
                                    <a:avLst/>
                                    <a:gdLst>
                                      <a:gd name="T0" fmla="*/ 82 w 87"/>
                                      <a:gd name="T1" fmla="*/ 86 h 111"/>
                                      <a:gd name="T2" fmla="*/ 28 w 87"/>
                                      <a:gd name="T3" fmla="*/ 9 h 111"/>
                                      <a:gd name="T4" fmla="*/ 8 w 87"/>
                                      <a:gd name="T5" fmla="*/ 5 h 111"/>
                                      <a:gd name="T6" fmla="*/ 4 w 87"/>
                                      <a:gd name="T7" fmla="*/ 26 h 111"/>
                                      <a:gd name="T8" fmla="*/ 58 w 87"/>
                                      <a:gd name="T9" fmla="*/ 103 h 111"/>
                                      <a:gd name="T10" fmla="*/ 78 w 87"/>
                                      <a:gd name="T11" fmla="*/ 107 h 111"/>
                                      <a:gd name="T12" fmla="*/ 82 w 87"/>
                                      <a:gd name="T13" fmla="*/ 86 h 1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7" h="111">
                                        <a:moveTo>
                                          <a:pt x="82" y="86"/>
                                        </a:moveTo>
                                        <a:cubicBezTo>
                                          <a:pt x="28" y="9"/>
                                          <a:pt x="28" y="9"/>
                                          <a:pt x="28" y="9"/>
                                        </a:cubicBezTo>
                                        <a:cubicBezTo>
                                          <a:pt x="24" y="2"/>
                                          <a:pt x="15" y="0"/>
                                          <a:pt x="8" y="5"/>
                                        </a:cubicBezTo>
                                        <a:cubicBezTo>
                                          <a:pt x="1" y="10"/>
                                          <a:pt x="0" y="19"/>
                                          <a:pt x="4" y="26"/>
                                        </a:cubicBezTo>
                                        <a:cubicBezTo>
                                          <a:pt x="58" y="103"/>
                                          <a:pt x="58" y="103"/>
                                          <a:pt x="58" y="103"/>
                                        </a:cubicBezTo>
                                        <a:cubicBezTo>
                                          <a:pt x="62" y="110"/>
                                          <a:pt x="71" y="111"/>
                                          <a:pt x="78" y="107"/>
                                        </a:cubicBezTo>
                                        <a:cubicBezTo>
                                          <a:pt x="85" y="102"/>
                                          <a:pt x="87" y="93"/>
                                          <a:pt x="82" y="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4pt;margin-top:-11.1pt;height:112.55pt;width:417.75pt;z-index:251662336;mso-width-relative:page;mso-height-relative:page;" coordsize="5305425,1429807" o:gfxdata="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">
                <o:lock v:ext="edit" aspectratio="f"/>
                <v:shape id="文本框 49" o:spid="_x0000_s1026" o:spt="202" type="#_x0000_t202" style="position:absolute;left:1247775;top:19050;height:570865;width:235267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800" w:lineRule="exact"/>
                          <w:rPr>
                            <w:color w:val="3C414D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C414D"/>
                            <w:kern w:val="24"/>
                            <w:sz w:val="24"/>
                            <w:szCs w:val="24"/>
                          </w:rPr>
                          <w:t>报考专业：工程管理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0;top:0;height:599440;width:1962150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800" w:lineRule="exact"/>
                          <w:rPr>
                            <w:b/>
                            <w:color w:val="3C414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C414D"/>
                            <w:spacing w:val="12"/>
                            <w:kern w:val="24"/>
                            <w:position w:val="1"/>
                            <w:sz w:val="48"/>
                            <w:szCs w:val="50"/>
                          </w:rPr>
                          <w:t>张思涵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C414D"/>
                            <w:kern w:val="24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123825;top:626532;height:803275;width:5181600;" coordorigin="0,-11643" coordsize="5181600,80327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161925;top:-11643;height:803275;width:5019675;" coordorigin="0,-11643" coordsize="5019675,80327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6" o:spid="_x0000_s1026" o:spt="202" type="#_x0000_t202" style="position:absolute;left:0;top:-11643;height:803275;width:3978910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8/07/16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20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杭州市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pacing w:val="-20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@wps.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  <v:shape id="文本框 6" o:spid="_x0000_s1026" o:spt="202" type="#_x0000_t202" style="position:absolute;left:1955800;top:0;height:407670;width:3063875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 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78-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0;top:133350;height:480060;width:2137410;" coordsize="2137410,48006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0;top:285750;height:194310;width:194310;" coordsize="194310,19431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0;top:0;height:194310;width:194310;v-text-anchor:middle;" fillcolor="#3C414D" filled="t" stroked="f" coordsize="21600,21600" arcsize="0.0833333333333333" o:gfxdata="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03xa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shape id="等腰三角形 3" o:spid="_x0000_s1026" o:spt="100" style="position:absolute;left:50800;top:42334;flip:y;height:117184;width:95212;v-text-anchor:middle;" fillcolor="#FFFFFF [3212]" filled="t" stroked="f" coordsize="1944216,2411063" o:gfxdata="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A8NL4A&#10;AADbAAAADwAAAAAAAAABACAAAAAiAAAAZHJzL2Rvd25yZXYueG1sUEsBAhQAFAAAAAgAh07iQDMv&#10;BZ47AAAAOQAAABAAAAAAAAAAAQAgAAAADQEAAGRycy9zaGFwZXhtbC54bWxQSwUGAAAAAAYABgBb&#10;AQAAtwMAAAAA&#10;" path="m972108,1993888c665627,1993888,417175,1745436,417175,1438955c417175,1132474,665627,884022,972108,884022c1278589,884022,1527041,1132474,1527041,1438955c1527041,1745436,1278589,1993888,972108,1993888xm972108,2411063c1508988,2411063,1944216,1975835,1944216,1438955c1944216,1152705,1820492,895352,1621272,720036l972109,0,322949,720033c123725,895349,0,1152703,0,1438955c0,1975835,435228,2411063,972108,2411063xe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1943100;top:285750;height:194310;width:194310;" coordsize="952500,9525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_x0000_s1026" o:spid="_x0000_s1026" o:spt="2" style="position:absolute;left:0;top:0;height:952500;width:952500;v-text-anchor:middle;" fillcolor="#3C414D" filled="t" stroked="f" coordsize="21600,21600" arcsize="0.0833333333333333" o:gfxdata="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tXCI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shape id="KSO_Shape" o:spid="_x0000_s1026" o:spt="100" style="position:absolute;left:238125;top:209550;height:518632;width:504825;v-text-anchor:middle;" fillcolor="#FFFFFF [3212]" filled="t" stroked="f" coordsize="90,93" o:gfxdata="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vSWK8AAAA&#10;2wAAAA8AAAAAAAAAAQAgAAAAIgAAAGRycy9kb3ducmV2LnhtbFBLAQIUABQAAAAIAIdO4kAzLwWe&#10;OwAAADkAAAAQAAAAAAAAAAEAIAAAAAsBAABkcnMvc2hhcGV4bWwueG1sUEsFBgAAAAAGAAYAWwEA&#10;ALU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1943100;top:9525;height:191135;width:191135;" coordorigin="-1,0" coordsize="2295525,229552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  <o:lock v:ext="edit" aspectratio="f"/>
                      <v:roundrect id="_x0000_s1026" o:spid="_x0000_s1026" o:spt="2" style="position:absolute;left:-1;top:0;height:2295525;width:2295525;v-text-anchor:middle;" fillcolor="#3C414D" filled="t" stroked="f" coordsize="21600,21600" arcsize="0.0833333333333333" o:gfxdata="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9WT8i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shape id="Freeform 14" o:spid="_x0000_s1026" o:spt="100" style="position:absolute;left:723900;top:438150;height:1478800;width:876300;" fillcolor="#FFFFFF [3212]" filled="t" stroked="f" coordsize="109,186" o:gfxdata="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tZx68AAAA&#10;2wAAAA8AAAAAAAAAAQAgAAAAIgAAAGRycy9kb3ducmV2LnhtbFBLAQIUABQAAAAIAIdO4kAzLwWe&#10;OwAAADkAAAAQAAAAAAAAAAEAIAAAAAsBAABkcnMvc2hhcGV4bWwueG1sUEsFBgAAAAAGAAYAWwEA&#10;ALUDAAAAAA==&#10;" path="m101,0c8,0,8,0,8,0c4,0,0,4,0,8c0,178,0,178,0,178c0,182,4,186,8,186c101,186,101,186,101,186c105,186,109,182,109,178c109,8,109,8,109,8c109,4,105,0,101,0xm80,13c82,13,84,15,84,17c84,19,82,21,80,21c78,21,76,19,76,17c76,15,78,13,80,13xm42,17c42,14,43,13,46,13c64,13,64,13,64,13c66,13,68,14,68,17c68,17,68,17,68,17c68,19,66,21,64,21c46,21,46,21,46,21c43,21,42,19,42,17xm55,177c50,177,47,173,47,169c47,165,50,161,55,161c59,161,62,165,62,169c62,173,59,177,55,177xm102,148c102,150,101,151,99,151c10,151,10,151,10,151c8,151,7,150,7,148c7,34,7,34,7,34c7,32,8,31,10,31c99,31,99,31,99,31c101,31,102,32,102,34l102,148xe">
                        <v:path o:connectlocs="811984,0;64315,0;0,63604;0,1415195;64315,1478800;811984,1478800;876300,1415195;876300,63604;811984,0;643155,103356;675313,135159;643155,166961;610998,135159;643155,103356;337656,135159;369814,103356;514524,103356;546682,135159;546682,135159;514524,166961;369814,166961;337656,135159;442169,1407245;377854,1343640;442169,1280036;498445,1343640;442169,1407245;820023,1176679;795905,1200531;80394,1200531;56276,1176679;56276,270318;80394,246466;795905,246466;820023,270318;820023,1176679" o:connectangles="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0;top:0;height:191135;width:191135;" coordsize="3714750,371475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0;top:0;height:3714750;width:3714750;v-text-anchor:middle;" fillcolor="#3C414D" filled="t" stroked="f" coordsize="21600,21600" arcsize="0.0833333333333333" o:gfxdata="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h7F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group id="_x0000_s1026" o:spid="_x0000_s1026" o:spt="203" style="position:absolute;left:847725;top:723900;height:2257425;width:2219209;" coordsize="1585913,16129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ect id="AutoShape 16" o:spid="_x0000_s1026" o:spt="1" style="position:absolute;left:0;top:0;height:1609725;width:1574800;" filled="f" stroked="f" coordsize="21600,21600" o:gfxdata="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V8X7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text="t" aspectratio="t"/>
                        </v:rect>
                        <v:shape id="Freeform 18" o:spid="_x0000_s1026" o:spt="100" style="position:absolute;left:0;top:0;height:1612900;width:1457325;" fillcolor="#FFFFFF" filled="t" stroked="f" coordsize="386,427" o:gfxdata="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Uo/tVtAAAANsAAAAPAAAA&#10;AAAAAAEAIAAAACIAAABkcnMvZG93bnJldi54bWxQSwECFAAUAAAACACHTuJAMy8FnjsAAAA5AAAA&#10;EAAAAAAAAAABACAAAAADAQAAZHJzL3NoYXBleG1sLnhtbFBLBQYAAAAABgAGAFsBAACtAwAAAAA=&#10;" path="m208,42c208,15,208,15,208,15c208,7,201,0,193,0c185,0,178,7,178,15c178,42,178,42,178,42c79,49,0,133,0,234c0,341,87,427,193,427c300,427,386,341,386,234c386,133,308,49,208,42xm193,403c100,403,24,327,24,234c24,141,100,65,193,65c287,65,362,141,362,234c362,327,287,403,193,403xe">
                          <v:path o:connectlocs="785294,158645;785294,56659;728662,0;672030,56659;672030,158645;0,883884;728662,1612900;1457325,883884;785294,158645;728662,1522245;90610,883884;728662,245523;1366714,883884;728662,1522245" o:connectangles="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19" o:spid="_x0000_s1026" o:spt="100" style="position:absolute;left:609600;top:495300;height:615950;width:442913;" fillcolor="#FFFFFF" filled="t" stroked="f" coordsize="117,163" o:gfxdata="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Y7HO5AAAA2wAA&#10;AA8AAAAAAAAAAQAgAAAAIgAAAGRycy9kb3ducmV2LnhtbFBLAQIUABQAAAAIAIdO4kAzLwWeOwAA&#10;ADkAAAAQAAAAAAAAAAEAIAAAAAgBAABkcnMvc2hhcGV4bWwueG1sUEsFBgAAAAAGAAYAWwEAALID&#10;AAAAAA==&#10;" path="m102,117c59,117,59,117,59,117c56,111,52,106,46,103c46,14,46,14,46,14c46,6,39,0,31,0c23,0,16,6,16,14c16,103,16,103,16,103c6,109,0,119,0,131c0,149,14,163,31,163c43,163,54,156,59,146c102,146,102,146,102,146c110,146,117,140,117,131c117,123,110,117,102,117xe">
                          <v:path o:connectlocs="386129,442123;223349,442123;174136,389219;174136,52903;117353,0;60569,52903;60569,389219;0,495027;117353,615950;223349,551709;386129,551709;442913,495027;386129,442123" o:connectangles="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0" o:spid="_x0000_s1026" o:spt="100" style="position:absolute;left:1257300;top:123825;height:419100;width:328613;" fillcolor="#FFFFFF" filled="t" stroked="f" coordsize="87,111" o:gfxdata="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cY368AAAA&#10;2wAAAA8AAAAAAAAAAQAgAAAAIgAAAGRycy9kb3ducmV2LnhtbFBLAQIUABQAAAAIAIdO4kAzLwWe&#10;OwAAADkAAAAQAAAAAAAAAAEAIAAAAAsBAABkcnMvc2hhcGV4bWwueG1sUEsFBgAAAAAGAAYAWwEA&#10;ALUDAAAAAA==&#10;" path="m82,86c28,9,28,9,28,9c24,2,15,0,8,5c1,10,0,19,4,26c58,103,58,103,58,103c62,110,71,111,78,107c85,102,87,93,82,86xe">
                          <v:path o:connectlocs="309727,324708;105760,33981;30217,18878;15108,98167;219075,388894;294618,403997;309727,324708" o:connectangles="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4055110</wp:posOffset>
                </wp:positionH>
                <wp:positionV relativeFrom="paragraph">
                  <wp:posOffset>-755015</wp:posOffset>
                </wp:positionV>
                <wp:extent cx="3419475" cy="781050"/>
                <wp:effectExtent l="0" t="0" r="0" b="0"/>
                <wp:wrapNone/>
                <wp:docPr id="2030" name="文本框 2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781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D9D9D9" w:themeColor="background1" w:themeShade="D9"/>
                                <w:spacing w:val="20"/>
                                <w:sz w:val="48"/>
                              </w:rPr>
                            </w:pPr>
                            <w:r>
                              <w:rPr>
                                <w:rFonts w:ascii="Impact" w:hAnsi="Impact" w:cs="Times New Roman"/>
                                <w:color w:val="D9D9D9" w:themeColor="background1" w:themeShade="D9"/>
                                <w:spacing w:val="20"/>
                                <w:kern w:val="24"/>
                                <w:sz w:val="56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pt;margin-top:-59.45pt;height:61.5pt;width:269.25pt;mso-position-horizontal-relative:page;z-index:251661312;mso-width-relative:page;mso-height-relative:page;" filled="f" stroked="f" coordsize="21600,21600" o:gfxdata="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pCOZfYAAAACwEAAA8AAAAAAAAAAQAgAAAAIgAAAGRycy9kb3ducmV2LnhtbFBL&#10;AQIUABQAAAAIAIdO4kBNCsh1vQEAAGM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D9D9D9" w:themeColor="background1" w:themeShade="D9"/>
                          <w:spacing w:val="20"/>
                          <w:sz w:val="48"/>
                        </w:rPr>
                      </w:pPr>
                      <w:r>
                        <w:rPr>
                          <w:rFonts w:ascii="Impact" w:hAnsi="Impact" w:cs="Times New Roman"/>
                          <w:color w:val="D9D9D9" w:themeColor="background1" w:themeShade="D9"/>
                          <w:spacing w:val="20"/>
                          <w:kern w:val="24"/>
                          <w:sz w:val="56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-418465</wp:posOffset>
                </wp:positionH>
                <wp:positionV relativeFrom="paragraph">
                  <wp:posOffset>2943225</wp:posOffset>
                </wp:positionV>
                <wp:extent cx="6362700" cy="1304925"/>
                <wp:effectExtent l="0" t="0" r="0" b="0"/>
                <wp:wrapNone/>
                <wp:docPr id="12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04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pBdr>
                                <w:bottom w:val="single" w:color="auto" w:sz="6" w:space="0"/>
                              </w:pBd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016.07-2017.10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武汉华中师范大学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专业/汉语言文学</w:t>
                            </w:r>
                          </w:p>
                          <w:p>
                            <w:pPr>
                              <w:pStyle w:val="3"/>
                              <w:pBdr>
                                <w:bottom w:val="single" w:color="auto" w:sz="6" w:space="0"/>
                              </w:pBd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成绩（GPA）：3.9/4.0</w:t>
                            </w:r>
                          </w:p>
                          <w:p>
                            <w:pPr>
                              <w:pStyle w:val="3"/>
                              <w:pBdr>
                                <w:bottom w:val="single" w:color="auto" w:sz="6" w:space="0"/>
                              </w:pBd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语言学概论、现代汉语、古代汉语、中国当代文学、外国文学、中国文化概论、中国历代文论、古典文献学、马克思主义文论、文艺心理学、中外语言学史、语言文字信息处理等。</w:t>
                            </w:r>
                          </w:p>
                          <w:p>
                            <w:pPr>
                              <w:pStyle w:val="3"/>
                              <w:pBdr>
                                <w:bottom w:val="single" w:color="auto" w:sz="6" w:space="0"/>
                              </w:pBd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single" w:color="auto" w:sz="6" w:space="0"/>
                              </w:pBd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single" w:color="auto" w:sz="6" w:space="0"/>
                              </w:pBd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single" w:color="auto" w:sz="6" w:space="0"/>
                              </w:pBd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single" w:color="auto" w:sz="6" w:space="0"/>
                              </w:pBdr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32.95pt;margin-top:231.75pt;height:102.75pt;width:501pt;mso-position-horizontal-relative:margin;z-index:251667456;mso-width-relative:page;mso-height-relative:page;" filled="f" stroked="f" coordsize="21600,21600" o:gfxdata="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g3Cui2AAAAAsBAAAPAAAAAAAAAAEAIAAAACIAAABkcnMvZG93bnJldi54bWxQSwEC&#10;FAAUAAAACACHTuJAA9Xs4b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pBdr>
                          <w:bottom w:val="single" w:color="auto" w:sz="6" w:space="0"/>
                        </w:pBdr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016.07-2017.10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武汉华中师范大学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专业/汉语言文学</w:t>
                      </w:r>
                    </w:p>
                    <w:p>
                      <w:pPr>
                        <w:pStyle w:val="3"/>
                        <w:pBdr>
                          <w:bottom w:val="single" w:color="auto" w:sz="6" w:space="0"/>
                        </w:pBdr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成绩（GPA）：3.9/4.0</w:t>
                      </w:r>
                    </w:p>
                    <w:p>
                      <w:pPr>
                        <w:pStyle w:val="3"/>
                        <w:pBdr>
                          <w:bottom w:val="single" w:color="auto" w:sz="6" w:space="0"/>
                        </w:pBdr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语言学概论、现代汉语、古代汉语、中国当代文学、外国文学、中国文化概论、中国历代文论、古典文献学、马克思主义文论、文艺心理学、中外语言学史、语言文字信息处理等。</w:t>
                      </w:r>
                    </w:p>
                    <w:p>
                      <w:pPr>
                        <w:pStyle w:val="3"/>
                        <w:pBdr>
                          <w:bottom w:val="single" w:color="auto" w:sz="6" w:space="0"/>
                        </w:pBdr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pBdr>
                          <w:bottom w:val="single" w:color="auto" w:sz="6" w:space="0"/>
                        </w:pBdr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pBdr>
                          <w:bottom w:val="single" w:color="auto" w:sz="6" w:space="0"/>
                        </w:pBdr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pBdr>
                          <w:bottom w:val="single" w:color="auto" w:sz="6" w:space="0"/>
                        </w:pBdr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pBdr>
                          <w:bottom w:val="single" w:color="auto" w:sz="6" w:space="0"/>
                        </w:pBdr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-525145</wp:posOffset>
                </wp:positionH>
                <wp:positionV relativeFrom="paragraph">
                  <wp:posOffset>8449310</wp:posOffset>
                </wp:positionV>
                <wp:extent cx="6324600" cy="990600"/>
                <wp:effectExtent l="0" t="0" r="0" b="0"/>
                <wp:wrapNone/>
                <wp:docPr id="18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990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本人性格开朗活泼，具有良好的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思想品德以及个人修养，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对待工作认真负责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、严谨不拘束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除去正常的工作任务之外，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特别注重学习课外读物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非常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重视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个人成长道路的发展和规划，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严格要求自己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，团结他人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具有良好的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沟通能力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和耐压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41.35pt;margin-top:665.3pt;height:78pt;width:498pt;mso-position-horizontal-relative:margin;z-index:251673600;mso-width-relative:page;mso-height-relative:page;" filled="f" stroked="f" coordsize="21600,21600" o:gfxdata="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ACpcLaAAAADQEAAA8AAAAAAAAAAQAgAAAAIgAAAGRycy9kb3ducmV2LnhtbFBLAQIU&#10;ABQAAAAIAIdO4kCy8hAKuAEAAF8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本人性格开朗活泼，具有良好的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思想品德以及个人修养，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对待工作认真负责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、严谨不拘束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除去正常的工作任务之外，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特别注重学习课外读物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非常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重视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个人成长道路的发展和规划，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严格要求自己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，团结他人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具有良好的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沟通能力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和耐压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8124825</wp:posOffset>
                </wp:positionV>
                <wp:extent cx="170180" cy="181610"/>
                <wp:effectExtent l="0" t="0" r="1270" b="889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181610"/>
                        </a:xfrm>
                        <a:custGeom>
                          <a:avLst/>
                          <a:gdLst>
                            <a:gd name="T0" fmla="*/ 790395 w 3927"/>
                            <a:gd name="T1" fmla="*/ 137674 h 3928"/>
                            <a:gd name="T2" fmla="*/ 753099 w 3927"/>
                            <a:gd name="T3" fmla="*/ 174552 h 3928"/>
                            <a:gd name="T4" fmla="*/ 629119 w 3927"/>
                            <a:gd name="T5" fmla="*/ 51423 h 3928"/>
                            <a:gd name="T6" fmla="*/ 666416 w 3927"/>
                            <a:gd name="T7" fmla="*/ 14341 h 3928"/>
                            <a:gd name="T8" fmla="*/ 714368 w 3927"/>
                            <a:gd name="T9" fmla="*/ 12907 h 3928"/>
                            <a:gd name="T10" fmla="*/ 791830 w 3927"/>
                            <a:gd name="T11" fmla="*/ 89734 h 3928"/>
                            <a:gd name="T12" fmla="*/ 790395 w 3927"/>
                            <a:gd name="T13" fmla="*/ 137674 h 3928"/>
                            <a:gd name="T14" fmla="*/ 461491 w 3927"/>
                            <a:gd name="T15" fmla="*/ 464446 h 3928"/>
                            <a:gd name="T16" fmla="*/ 337511 w 3927"/>
                            <a:gd name="T17" fmla="*/ 341113 h 3928"/>
                            <a:gd name="T18" fmla="*/ 610266 w 3927"/>
                            <a:gd name="T19" fmla="*/ 70066 h 3928"/>
                            <a:gd name="T20" fmla="*/ 734246 w 3927"/>
                            <a:gd name="T21" fmla="*/ 193400 h 3928"/>
                            <a:gd name="T22" fmla="*/ 461491 w 3927"/>
                            <a:gd name="T23" fmla="*/ 464446 h 3928"/>
                            <a:gd name="T24" fmla="*/ 444277 w 3927"/>
                            <a:gd name="T25" fmla="*/ 481451 h 3928"/>
                            <a:gd name="T26" fmla="*/ 270706 w 3927"/>
                            <a:gd name="T27" fmla="*/ 530825 h 3928"/>
                            <a:gd name="T28" fmla="*/ 320298 w 3927"/>
                            <a:gd name="T29" fmla="*/ 358322 h 3928"/>
                            <a:gd name="T30" fmla="*/ 444277 w 3927"/>
                            <a:gd name="T31" fmla="*/ 481451 h 3928"/>
                            <a:gd name="T32" fmla="*/ 157792 w 3927"/>
                            <a:gd name="T33" fmla="*/ 101412 h 3928"/>
                            <a:gd name="T34" fmla="*/ 80331 w 3927"/>
                            <a:gd name="T35" fmla="*/ 179059 h 3928"/>
                            <a:gd name="T36" fmla="*/ 80331 w 3927"/>
                            <a:gd name="T37" fmla="*/ 646988 h 3928"/>
                            <a:gd name="T38" fmla="*/ 157792 w 3927"/>
                            <a:gd name="T39" fmla="*/ 724430 h 3928"/>
                            <a:gd name="T40" fmla="*/ 626046 w 3927"/>
                            <a:gd name="T41" fmla="*/ 724430 h 3928"/>
                            <a:gd name="T42" fmla="*/ 703507 w 3927"/>
                            <a:gd name="T43" fmla="*/ 646988 h 3928"/>
                            <a:gd name="T44" fmla="*/ 703507 w 3927"/>
                            <a:gd name="T45" fmla="*/ 339474 h 3928"/>
                            <a:gd name="T46" fmla="*/ 783633 w 3927"/>
                            <a:gd name="T47" fmla="*/ 261827 h 3928"/>
                            <a:gd name="T48" fmla="*/ 783633 w 3927"/>
                            <a:gd name="T49" fmla="*/ 675465 h 3928"/>
                            <a:gd name="T50" fmla="*/ 651866 w 3927"/>
                            <a:gd name="T51" fmla="*/ 804740 h 3928"/>
                            <a:gd name="T52" fmla="*/ 129308 w 3927"/>
                            <a:gd name="T53" fmla="*/ 804740 h 3928"/>
                            <a:gd name="T54" fmla="*/ 0 w 3927"/>
                            <a:gd name="T55" fmla="*/ 675465 h 3928"/>
                            <a:gd name="T56" fmla="*/ 0 w 3927"/>
                            <a:gd name="T57" fmla="*/ 158367 h 3928"/>
                            <a:gd name="T58" fmla="*/ 129308 w 3927"/>
                            <a:gd name="T59" fmla="*/ 21102 h 3928"/>
                            <a:gd name="T60" fmla="*/ 543051 w 3927"/>
                            <a:gd name="T61" fmla="*/ 21102 h 3928"/>
                            <a:gd name="T62" fmla="*/ 465384 w 3927"/>
                            <a:gd name="T63" fmla="*/ 101412 h 3928"/>
                            <a:gd name="T64" fmla="*/ 157792 w 3927"/>
                            <a:gd name="T65" fmla="*/ 101412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14D"/>
                        </a:solidFill>
                        <a:ln>
                          <a:noFill/>
                        </a:ln>
                      </wps:spPr>
                      <wps:bodyPr lIns="121917" tIns="60958" rIns="121917" bIns="60958"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26.5pt;margin-top:639.75pt;height:14.3pt;width:13.4pt;z-index:251672576;v-text-anchor:middle-center;mso-width-relative:page;mso-height-relative:page;" fillcolor="#3C414D" filled="t" stroked="f" coordsize="3927,3928" o:gfxdata="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LBGudvcAAAADQEAAA8A&#10;AAAAAAAAAQAgAAAAIgAAAGRycy9kb3ducmV2LnhtbFBLAQIUABQAAAAIAIdO4kCj/hnoFggAAGUm&#10;AAAOAAAAAAAAAAEAIAAAACsBAABkcnMvZTJvRG9jLnhtbFBLBQYAAAAABgAGAFkBAACzC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34252462,6365319;32636207,8070363;27263425,2377528;28879723,663052;30957765,596751;34314649,4148826;34252462,6365319;19999118,21473533;14626336,15771265;26446414,3239482;31819196,8941795;19999118,21473533;19253134,22259754;11731282,24542547;13880395,16566919;19253134,22259754;6838055,4688755;3481214,8278743;3481214,29913312;6838055,33493821;27130254,33493821;30487094,29913312;30487094,15695487;33959425,12105499;33959425,31229938;28249186,37206932;5603675,37206932;0,31229938;0,7322054;5603675,975645;23533592,975645;20167825,4688755;6838055,468875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76377952756pt,4.79984251968504pt,9.59976377952756pt,4.79984251968504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8032750</wp:posOffset>
                </wp:positionV>
                <wp:extent cx="1885950" cy="322580"/>
                <wp:effectExtent l="0" t="0" r="0" b="0"/>
                <wp:wrapNone/>
                <wp:docPr id="2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2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720" w:hanging="720" w:hangingChars="300"/>
                              <w:rPr>
                                <w:b/>
                                <w:color w:val="3C414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414D"/>
                                <w:kern w:val="24"/>
                                <w:sz w:val="24"/>
                              </w:rPr>
                              <w:t>自我评价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C414D"/>
                                <w:kern w:val="24"/>
                                <w:sz w:val="24"/>
                              </w:rPr>
                              <w:t xml:space="preserve">/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414D"/>
                                <w:kern w:val="24"/>
                                <w:sz w:val="24"/>
                              </w:rPr>
                              <w:t xml:space="preserve">evaluation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11.5pt;margin-top:632.5pt;height:25.4pt;width:148.5pt;z-index:251671552;mso-width-relative:page;mso-height-relative:page;" filled="f" stroked="f" coordsize="21600,21600" o:gfxdata="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xF34/ZAAAADQEAAA8AAAAAAAAAAQAgAAAAIgAAAGRycy9kb3ducmV2LnhtbFBLAQIU&#10;ABQAAAAIAIdO4kDSYWwquQEAAF8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240" w:line="360" w:lineRule="exact"/>
                        <w:ind w:left="720" w:hanging="720" w:hangingChars="300"/>
                        <w:rPr>
                          <w:b/>
                          <w:color w:val="3C414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414D"/>
                          <w:kern w:val="24"/>
                          <w:sz w:val="24"/>
                        </w:rPr>
                        <w:t>自我评价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C414D"/>
                          <w:kern w:val="24"/>
                          <w:sz w:val="24"/>
                        </w:rPr>
                        <w:t xml:space="preserve">/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C414D"/>
                          <w:kern w:val="24"/>
                          <w:sz w:val="24"/>
                        </w:rPr>
                        <w:t xml:space="preserve">evaluation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8020050</wp:posOffset>
                </wp:positionV>
                <wp:extent cx="2025650" cy="352425"/>
                <wp:effectExtent l="0" t="0" r="1270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C41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5pt;margin-top:631.5pt;height:27.75pt;width:159.5pt;z-index:251678720;v-text-anchor:middle;mso-width-relative:page;mso-height-relative:page;" filled="f" stroked="t" coordsize="21600,21600" o:gfxdata="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cIumbZAAAADQEAAA8AAAAAAAAAAQAgAAAAIgAAAGRycy9kb3ducmV2&#10;LnhtbFBLAQIUABQAAAAIAIdO4kA1geiqbQIAAM0EAAAOAAAAAAAAAAEAIAAAACgBAABkcnMvZTJv&#10;RG9jLnhtbFBLBQYAAAAABgAGAFkBAAAHBgAAAAA=&#10;">
                <v:fill on="f" focussize="0,0"/>
                <v:stroke weight="1pt" color="#3C414D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-525145</wp:posOffset>
                </wp:positionH>
                <wp:positionV relativeFrom="paragraph">
                  <wp:posOffset>7309485</wp:posOffset>
                </wp:positionV>
                <wp:extent cx="6324600" cy="488950"/>
                <wp:effectExtent l="0" t="0" r="0" b="0"/>
                <wp:wrapNone/>
                <wp:docPr id="22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488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大学英语四六级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，普通话二级甲等，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常用工作软件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41.35pt;margin-top:575.55pt;height:38.5pt;width:498pt;mso-position-horizontal-relative:margin;z-index:251679744;mso-width-relative:page;mso-height-relative:page;" filled="f" stroked="f" coordsize="21600,21600" o:gfxdata="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SBSJNkAAAANAQAADwAAAAAAAAABACAAAAAiAAAAZHJzL2Rvd25yZXYueG1sUEsB&#10;AhQAFAAAAAgAh07iQO81eyC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大学英语四六级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，普通话二级甲等，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熟悉office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常用工作软件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7014210</wp:posOffset>
                </wp:positionV>
                <wp:extent cx="177800" cy="181610"/>
                <wp:effectExtent l="0" t="0" r="0" b="8890"/>
                <wp:wrapNone/>
                <wp:docPr id="8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177800" cy="18161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14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27.75pt;margin-top:552.3pt;height:14.3pt;width:14pt;rotation:11796480f;z-index:251675648;v-text-anchor:middle;mso-width-relative:page;mso-height-relative:page;" fillcolor="#3C414D" filled="t" stroked="f" coordsize="3543300,3617913" o:gfxdata="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489,56849;65910,62906;57976,72054;53497,83494;53178,96313;57128,108048;64613,117566;74853,124119;87036,126925;99649,125331;110527,119783;118856,111029;123904,99837;124844,87098;121468,75108;114454,65232;104561,58204;92596,54841;98236,350;100960,4478;117497,24368;132792,12080;149074,22392;149520,27859;150349,52690;170280,52769;177736,70619;175139,75433;161087,94829;177098,107882;172733,126513;167922,129111;145776,135438;150237,156045;135946,168859;130482,168413;110073,159982;100609,178884;81316,181610;77046,178470;66483,159584;46967,168716;41661,168716;27625,155615;32039,135438;9877,129111;5082,126513;701,107882;16808,96152;2883,75528;31,70843;6755,53152;26112,54985;37264,40210;28024,23476;43286,12160;47923,13881;72872,20288;78161,13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6927850</wp:posOffset>
                </wp:positionV>
                <wp:extent cx="1752600" cy="322580"/>
                <wp:effectExtent l="0" t="0" r="0" b="0"/>
                <wp:wrapNone/>
                <wp:docPr id="20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22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720" w:hanging="720" w:hangingChars="300"/>
                              <w:rPr>
                                <w:b/>
                                <w:color w:val="3C414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414D"/>
                                <w:kern w:val="24"/>
                                <w:sz w:val="24"/>
                              </w:rPr>
                              <w:t>工作技能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C414D"/>
                                <w:kern w:val="24"/>
                                <w:sz w:val="24"/>
                              </w:rPr>
                              <w:t xml:space="preserve">/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414D"/>
                                <w:kern w:val="24"/>
                                <w:sz w:val="24"/>
                              </w:rPr>
                              <w:t xml:space="preserve">certificate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11pt;margin-top:545.5pt;height:25.4pt;width:138pt;z-index:251674624;mso-width-relative:page;mso-height-relative:page;" filled="f" stroked="f" coordsize="21600,21600" o:gfxdata="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2OTmtcAAAANAQAADwAAAAAAAAABACAAAAAiAAAAZHJzL2Rvd25yZXYueG1sUEsBAhQA&#10;FAAAAAgAh07iQKpvi5m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240" w:line="360" w:lineRule="exact"/>
                        <w:ind w:left="720" w:hanging="720" w:hangingChars="300"/>
                        <w:rPr>
                          <w:b/>
                          <w:color w:val="3C414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414D"/>
                          <w:kern w:val="24"/>
                          <w:sz w:val="24"/>
                        </w:rPr>
                        <w:t>工作技能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C414D"/>
                          <w:kern w:val="24"/>
                          <w:sz w:val="24"/>
                        </w:rPr>
                        <w:t xml:space="preserve">/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C414D"/>
                          <w:kern w:val="24"/>
                          <w:sz w:val="24"/>
                        </w:rPr>
                        <w:t xml:space="preserve">certificate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6915150</wp:posOffset>
                </wp:positionV>
                <wp:extent cx="2025650" cy="352425"/>
                <wp:effectExtent l="0" t="0" r="1270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C41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5pt;margin-top:544.5pt;height:27.75pt;width:159.5pt;z-index:251677696;v-text-anchor:middle;mso-width-relative:page;mso-height-relative:page;" filled="f" stroked="t" coordsize="21600,21600" o:gfxdata="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z8YrbZAAAADQEAAA8AAAAAAAAAAQAgAAAAIgAAAGRycy9kb3ducmV2&#10;LnhtbFBLAQIUABQAAAAIAIdO4kCO7YcYbQIAAM0EAAAOAAAAAAAAAAEAIAAAACgBAABkcnMvZTJv&#10;RG9jLnhtbFBLBQYAAAAABgAGAFkBAAAHBgAAAAA=&#10;">
                <v:fill on="f" focussize="0,0"/>
                <v:stroke weight="1pt" color="#3C414D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2700020</wp:posOffset>
                </wp:positionV>
                <wp:extent cx="230505" cy="160020"/>
                <wp:effectExtent l="0" t="0" r="0" b="0"/>
                <wp:wrapNone/>
                <wp:docPr id="9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0505" cy="160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C414D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29.25pt;margin-top:212.6pt;height:12.6pt;width:18.15pt;z-index:251665408;mso-width-relative:page;mso-height-relative:page;" fillcolor="#3C414D" filled="t" stroked="f" coordsize="263,184" o:gfxdata="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AAAAAGRycy9QSwECFAAUAAAACACHTuJA1SFnetkAAAALAQAADwAAAAAAAAAB&#10;ACAAAAAiAAAAZHJzL2Rvd25yZXYueG1sUEsBAhQAFAAAAAgAh07iQD6ObJ9mBQAAmhkAAA4AAAAA&#10;AAAAAQAgAAAAKAEAAGRycy9lMm9Eb2MueG1sUEsFBgAAAAAGAAYAWQEAAAA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-428625</wp:posOffset>
                </wp:positionH>
                <wp:positionV relativeFrom="paragraph">
                  <wp:posOffset>4810125</wp:posOffset>
                </wp:positionV>
                <wp:extent cx="6524625" cy="1828800"/>
                <wp:effectExtent l="0" t="0" r="0" b="0"/>
                <wp:wrapNone/>
                <wp:docPr id="15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1828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017.12-2020.10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杭州市译文设计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职位/助理</w:t>
                            </w:r>
                          </w:p>
                          <w:p>
                            <w:pPr>
                              <w:pStyle w:val="3"/>
                              <w:spacing w:line="42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工作内容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项目规划完成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相应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的产品图纸规划整理和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单位管理过程中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存在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的不足给予协助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修改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规定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构思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工程处设计图示的展示和管理，并且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在现场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处理重要结构问题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根据客户提出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的现场问题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结合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本单位有关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规定给予认真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解答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460" w:lineRule="exact"/>
                              <w:ind w:left="72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46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33.75pt;margin-top:378.75pt;height:144pt;width:513.75pt;mso-position-horizontal-relative:margin;z-index:251670528;mso-width-relative:page;mso-height-relative:page;" filled="f" stroked="f" coordsize="21600,21600" o:gfxdata="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nOfN42AAAAAwBAAAPAAAAAAAAAAEAIAAAACIAAABkcnMvZG93bnJldi54bWxQSwEC&#10;FAAUAAAACACHTuJAJ2gICL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017.12-2020.10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杭州市译文设计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职位/助理</w:t>
                      </w:r>
                    </w:p>
                    <w:p>
                      <w:pPr>
                        <w:pStyle w:val="3"/>
                        <w:spacing w:line="42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工作内容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项目规划完成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相应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的产品图纸规划整理和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分类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单位管理过程中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存在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的不足给予协助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修改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规定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构思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工程处设计图示的展示和管理，并且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在现场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处理重要结构问题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根据客户提出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的现场问题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结合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本单位有关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规定给予认真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解答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line="460" w:lineRule="exact"/>
                        <w:ind w:left="72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line="46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-146050</wp:posOffset>
                </wp:positionH>
                <wp:positionV relativeFrom="paragraph">
                  <wp:posOffset>4410075</wp:posOffset>
                </wp:positionV>
                <wp:extent cx="1733550" cy="322580"/>
                <wp:effectExtent l="0" t="0" r="0" b="0"/>
                <wp:wrapNone/>
                <wp:docPr id="10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2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2640" w:hanging="2641" w:hangingChars="1100"/>
                              <w:rPr>
                                <w:b/>
                                <w:color w:val="3C414D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414D"/>
                                <w:kern w:val="24"/>
                                <w:sz w:val="24"/>
                              </w:rPr>
                              <w:t>实习经历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C414D"/>
                                <w:kern w:val="24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414D"/>
                                <w:kern w:val="24"/>
                                <w:sz w:val="24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11.5pt;margin-top:347.25pt;height:25.4pt;width:136.5pt;mso-position-horizontal-relative:margin;z-index:251668480;mso-width-relative:page;mso-height-relative:page;" filled="f" stroked="f" coordsize="21600,21600" o:gfxdata="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BjVInZAAAACwEAAA8AAAAAAAAAAQAgAAAAIgAAAGRycy9kb3ducmV2LnhtbFBLAQIU&#10;ABQAAAAIAIdO4kDWar1BuQEAAF8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240" w:line="360" w:lineRule="exact"/>
                        <w:ind w:left="2640" w:hanging="2641" w:hangingChars="1100"/>
                        <w:rPr>
                          <w:b/>
                          <w:color w:val="3C414D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414D"/>
                          <w:kern w:val="24"/>
                          <w:sz w:val="24"/>
                        </w:rPr>
                        <w:t>实习经历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C414D"/>
                          <w:kern w:val="24"/>
                          <w:sz w:val="24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C414D"/>
                          <w:kern w:val="24"/>
                          <w:sz w:val="24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4507865</wp:posOffset>
                </wp:positionV>
                <wp:extent cx="187325" cy="158750"/>
                <wp:effectExtent l="0" t="0" r="3175" b="0"/>
                <wp:wrapNone/>
                <wp:docPr id="9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6344" h="2629165">
                              <a:moveTo>
                                <a:pt x="1147350" y="1309092"/>
                              </a:moveTo>
                              <a:cubicBezTo>
                                <a:pt x="1110220" y="1309092"/>
                                <a:pt x="1080120" y="1339192"/>
                                <a:pt x="1080120" y="1376322"/>
                              </a:cubicBezTo>
                              <a:lnTo>
                                <a:pt x="1080120" y="1481974"/>
                              </a:lnTo>
                              <a:lnTo>
                                <a:pt x="129015" y="1481974"/>
                              </a:lnTo>
                              <a:cubicBezTo>
                                <a:pt x="121889" y="1481974"/>
                                <a:pt x="116113" y="1487750"/>
                                <a:pt x="116113" y="1494876"/>
                              </a:cubicBezTo>
                              <a:lnTo>
                                <a:pt x="116113" y="1546480"/>
                              </a:lnTo>
                              <a:cubicBezTo>
                                <a:pt x="116113" y="1553606"/>
                                <a:pt x="121889" y="1559382"/>
                                <a:pt x="129015" y="1559382"/>
                              </a:cubicBezTo>
                              <a:lnTo>
                                <a:pt x="1080120" y="1559382"/>
                              </a:lnTo>
                              <a:lnTo>
                                <a:pt x="1080120" y="1645231"/>
                              </a:lnTo>
                              <a:cubicBezTo>
                                <a:pt x="1080120" y="1682361"/>
                                <a:pt x="1110220" y="1712461"/>
                                <a:pt x="1147350" y="1712461"/>
                              </a:cubicBezTo>
                              <a:lnTo>
                                <a:pt x="1948994" y="1712461"/>
                              </a:lnTo>
                              <a:cubicBezTo>
                                <a:pt x="1986124" y="1712461"/>
                                <a:pt x="2016224" y="1682361"/>
                                <a:pt x="2016224" y="1645231"/>
                              </a:cubicBezTo>
                              <a:lnTo>
                                <a:pt x="2016224" y="1559382"/>
                              </a:lnTo>
                              <a:lnTo>
                                <a:pt x="2967329" y="1559382"/>
                              </a:lnTo>
                              <a:cubicBezTo>
                                <a:pt x="2974455" y="1559382"/>
                                <a:pt x="2980231" y="1553606"/>
                                <a:pt x="2980231" y="1546480"/>
                              </a:cubicBezTo>
                              <a:lnTo>
                                <a:pt x="2980231" y="1494876"/>
                              </a:lnTo>
                              <a:cubicBezTo>
                                <a:pt x="2980231" y="1487750"/>
                                <a:pt x="2974455" y="1481974"/>
                                <a:pt x="2967329" y="1481974"/>
                              </a:cubicBezTo>
                              <a:lnTo>
                                <a:pt x="2016224" y="1481974"/>
                              </a:lnTo>
                              <a:lnTo>
                                <a:pt x="2016224" y="1376322"/>
                              </a:lnTo>
                              <a:cubicBezTo>
                                <a:pt x="2016224" y="1339192"/>
                                <a:pt x="1986124" y="1309092"/>
                                <a:pt x="1948994" y="1309092"/>
                              </a:cubicBezTo>
                              <a:close/>
                              <a:moveTo>
                                <a:pt x="1151567" y="78838"/>
                              </a:moveTo>
                              <a:cubicBezTo>
                                <a:pt x="1107826" y="78838"/>
                                <a:pt x="1072368" y="114297"/>
                                <a:pt x="1072368" y="158038"/>
                              </a:cubicBezTo>
                              <a:lnTo>
                                <a:pt x="1072368" y="384316"/>
                              </a:lnTo>
                              <a:lnTo>
                                <a:pt x="2023978" y="384316"/>
                              </a:lnTo>
                              <a:lnTo>
                                <a:pt x="2023978" y="158038"/>
                              </a:lnTo>
                              <a:cubicBezTo>
                                <a:pt x="2023978" y="114297"/>
                                <a:pt x="1988519" y="78838"/>
                                <a:pt x="1944778" y="78838"/>
                              </a:cubicBezTo>
                              <a:close/>
                              <a:moveTo>
                                <a:pt x="1120992" y="0"/>
                              </a:moveTo>
                              <a:lnTo>
                                <a:pt x="1975354" y="0"/>
                              </a:lnTo>
                              <a:cubicBezTo>
                                <a:pt x="2051515" y="0"/>
                                <a:pt x="2113256" y="61741"/>
                                <a:pt x="2113256" y="137902"/>
                              </a:cubicBezTo>
                              <a:lnTo>
                                <a:pt x="2113256" y="384316"/>
                              </a:lnTo>
                              <a:lnTo>
                                <a:pt x="2804581" y="384316"/>
                              </a:lnTo>
                              <a:cubicBezTo>
                                <a:pt x="2965717" y="384316"/>
                                <a:pt x="3096344" y="514943"/>
                                <a:pt x="3096344" y="676079"/>
                              </a:cubicBezTo>
                              <a:lnTo>
                                <a:pt x="3096344" y="2337401"/>
                              </a:lnTo>
                              <a:cubicBezTo>
                                <a:pt x="3096344" y="2498538"/>
                                <a:pt x="2965717" y="2629165"/>
                                <a:pt x="2804581" y="2629165"/>
                              </a:cubicBezTo>
                              <a:lnTo>
                                <a:pt x="291764" y="2629165"/>
                              </a:lnTo>
                              <a:cubicBezTo>
                                <a:pt x="130628" y="2629165"/>
                                <a:pt x="0" y="2498538"/>
                                <a:pt x="0" y="2337401"/>
                              </a:cubicBezTo>
                              <a:lnTo>
                                <a:pt x="0" y="676079"/>
                              </a:lnTo>
                              <a:cubicBezTo>
                                <a:pt x="0" y="514943"/>
                                <a:pt x="130628" y="384316"/>
                                <a:pt x="291764" y="384316"/>
                              </a:cubicBezTo>
                              <a:lnTo>
                                <a:pt x="983090" y="384316"/>
                              </a:lnTo>
                              <a:lnTo>
                                <a:pt x="983090" y="137902"/>
                              </a:lnTo>
                              <a:cubicBezTo>
                                <a:pt x="983090" y="61741"/>
                                <a:pt x="1044830" y="0"/>
                                <a:pt x="112099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1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8" o:spid="_x0000_s1026" o:spt="100" style="position:absolute;left:0pt;margin-left:-28.6pt;margin-top:354.95pt;height:12.5pt;width:14.75pt;z-index:251669504;v-text-anchor:middle;mso-width-relative:page;mso-height-relative:page;" fillcolor="#3C414D" filled="t" stroked="f" coordsize="3096344,2629165" o:gfxdata="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HaYyMbbAAAACwEAAA8AAAAAAAAAAQAgAAAAIgAAAGRycy9kb3ducmV2LnhtbFBLAQIUABQAAAAI&#10;AIdO4kCLvDECCAUAAFcQAAAOAAAAAAAAAAEAIAAAACoBAABkcnMvZTJvRG9jLnhtbFBLBQYAAAAA&#10;BgAGAFkBAACkCAAAAAA=&#10;" path="m1147350,1309092c1110220,1309092,1080120,1339192,1080120,1376322l1080120,1481974,129015,1481974c121889,1481974,116113,1487750,116113,1494876l116113,1546480c116113,1553606,121889,1559382,129015,1559382l1080120,1559382,1080120,1645231c1080120,1682361,1110220,1712461,1147350,1712461l1948994,1712461c1986124,1712461,2016224,1682361,2016224,1645231l2016224,1559382,2967329,1559382c2974455,1559382,2980231,1553606,2980231,1546480l2980231,1494876c2980231,1487750,2974455,1481974,2967329,1481974l2016224,1481974,2016224,1376322c2016224,1339192,1986124,1309092,1948994,1309092xm1151567,78838c1107826,78838,1072368,114297,1072368,158038l1072368,384316,2023978,384316,2023978,158038c2023978,114297,1988519,78838,1944778,78838xm1120992,0l1975354,0c2051515,0,2113256,61741,2113256,137902l2113256,384316,2804581,384316c2965717,384316,3096344,514943,3096344,676079l3096344,2337401c3096344,2498538,2965717,2629165,2804581,2629165l291764,2629165c130628,2629165,0,2498538,0,2337401l0,676079c0,514943,130628,384316,291764,384316l983090,384316,983090,137902c983090,61741,1044830,0,1120992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4400550</wp:posOffset>
                </wp:positionV>
                <wp:extent cx="2025650" cy="352425"/>
                <wp:effectExtent l="0" t="0" r="1270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C41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5pt;margin-top:346.5pt;height:27.75pt;width:159.5pt;z-index:251676672;v-text-anchor:middle;mso-width-relative:page;mso-height-relative:page;" filled="f" stroked="t" coordsize="21600,21600" o:gfxdata="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A15JU2gAAAAsBAAAPAAAAAAAAAAEAIAAAACIAAABkcnMvZG93bnJl&#10;di54bWxQSwECFAAUAAAACACHTuJACQl8Fm0CAADNBAAADgAAAAAAAAABACAAAAApAQAAZHJzL2Uy&#10;b0RvYy54bWxQSwUGAAAAAAYABgBZAQAACAYAAAAA&#10;">
                <v:fill on="f" focussize="0,0"/>
                <v:stroke weight="1pt" color="#3C414D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2584450</wp:posOffset>
                </wp:positionV>
                <wp:extent cx="1666875" cy="322580"/>
                <wp:effectExtent l="0" t="0" r="0" b="0"/>
                <wp:wrapNone/>
                <wp:docPr id="8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2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630" w:hanging="630" w:hangingChars="300"/>
                              <w:rPr>
                                <w:b/>
                                <w:color w:val="3C414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414D"/>
                                <w:kern w:val="24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C414D"/>
                                <w:kern w:val="24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414D"/>
                                <w:kern w:val="24"/>
                              </w:rPr>
                              <w:t>Education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414D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11.25pt;margin-top:203.5pt;height:25.4pt;width:131.25pt;z-index:251664384;mso-width-relative:page;mso-height-relative:page;" filled="f" stroked="f" coordsize="21600,21600" o:gfxdata="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4SpMNgAAAALAQAADwAAAAAAAAABACAAAAAiAAAAZHJzL2Rvd25yZXYueG1sUEsB&#10;AhQAFAAAAAgAh07iQOe0Xfi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240" w:line="360" w:lineRule="exact"/>
                        <w:ind w:left="630" w:hanging="630" w:hangingChars="300"/>
                        <w:rPr>
                          <w:b/>
                          <w:color w:val="3C414D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414D"/>
                          <w:kern w:val="24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C414D"/>
                          <w:kern w:val="24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C414D"/>
                          <w:kern w:val="24"/>
                        </w:rPr>
                        <w:t>Education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C414D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2578100</wp:posOffset>
                </wp:positionV>
                <wp:extent cx="2025650" cy="352425"/>
                <wp:effectExtent l="0" t="0" r="1270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C41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5pt;margin-top:203pt;height:27.75pt;width:159.5pt;z-index:251666432;v-text-anchor:middle;mso-width-relative:page;mso-height-relative:page;" filled="f" stroked="t" coordsize="21600,21600" o:gfxdata="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N6AB11wAAAAsBAAAPAAAAAAAAAAEAIAAAACIAAABkcnMvZG93bnJldi54&#10;bWxQSwECFAAUAAAACACHTuJAGBWqom0CAADLBAAADgAAAAAAAAABACAAAAAmAQAAZHJzL2Uyb0Rv&#10;Yy54bWxQSwUGAAAAAAYABgBZAQAABQYAAAAA&#10;">
                <v:fill on="f" focussize="0,0"/>
                <v:stroke weight="1pt" color="#3C414D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-255905</wp:posOffset>
            </wp:positionV>
            <wp:extent cx="1343025" cy="1343025"/>
            <wp:effectExtent l="0" t="0" r="9525" b="9525"/>
            <wp:wrapNone/>
            <wp:docPr id="19" name="图片 19" descr="H:\简历新建文件夹\表格01\新建文件夹\简历头像规范\用于圆形和方形头像500x500\03-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:\简历新建文件夹\表格01\新建文件夹\简历头像规范\用于圆形和方形头像500x500\03-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-3195320</wp:posOffset>
                </wp:positionH>
                <wp:positionV relativeFrom="paragraph">
                  <wp:posOffset>1715770</wp:posOffset>
                </wp:positionV>
                <wp:extent cx="4262120" cy="262255"/>
                <wp:effectExtent l="0" t="0" r="5080" b="508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2435" cy="261938"/>
                        </a:xfrm>
                        <a:prstGeom prst="trapezoid">
                          <a:avLst/>
                        </a:prstGeom>
                        <a:solidFill>
                          <a:srgbClr val="FC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1.6pt;margin-top:135.1pt;height:20.65pt;width:335.6pt;rotation:5898240f;z-index:251660288;v-text-anchor:middle;mso-width-relative:page;mso-height-relative:page;" fillcolor="#FCC100" filled="t" stroked="f" coordsize="4262435,261938" o:gfxdata="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E0Pq/ZAAAADAEAAA8AAAAAAAAAAQAgAAAAIgAAAGRy&#10;cy9kb3ducmV2LnhtbFBLAQIUABQAAAAIAIdO4kCG/hKWdgIAAN4EAAAOAAAAAAAAAAEAIAAAACgB&#10;AABkcnMvZTJvRG9jLnhtbFBLBQYAAAAABgAGAFkBAAAQBgAAAAA=&#10;" path="m0,261938l65484,0,4196950,0,4262435,261938xe">
                <v:path o:connectlocs="2131217,0;32742,130969;2131217,261938;4229692,130969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-1857375</wp:posOffset>
                </wp:positionH>
                <wp:positionV relativeFrom="paragraph">
                  <wp:posOffset>-942975</wp:posOffset>
                </wp:positionV>
                <wp:extent cx="866775" cy="1074420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744200"/>
                        </a:xfrm>
                        <a:prstGeom prst="rect">
                          <a:avLst/>
                        </a:prstGeom>
                        <a:solidFill>
                          <a:srgbClr val="3C41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6.25pt;margin-top:-74.25pt;height:846pt;width:68.25pt;z-index:251659264;v-text-anchor:middle;mso-width-relative:page;mso-height-relative:page;" fillcolor="#3C414D" filled="t" stroked="f" coordsize="21600,21600" o:gfxdata="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u3RH7dAAAADwEAAA8AAAAAAAAAAQAgAAAAIgAAAGRycy9kb3du&#10;cmV2LnhtbFBLAQIUABQAAAAIAIdO4kDjVSwQbAIAAMw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0C14E8"/>
    <w:multiLevelType w:val="multilevel"/>
    <w:tmpl w:val="7D0C14E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E3C7A"/>
    <w:rsid w:val="002771F6"/>
    <w:rsid w:val="002C00E5"/>
    <w:rsid w:val="003923B8"/>
    <w:rsid w:val="00495149"/>
    <w:rsid w:val="004B36D8"/>
    <w:rsid w:val="00505B76"/>
    <w:rsid w:val="005A7B15"/>
    <w:rsid w:val="006115A5"/>
    <w:rsid w:val="00740BB1"/>
    <w:rsid w:val="007541A9"/>
    <w:rsid w:val="00816F1A"/>
    <w:rsid w:val="009535BD"/>
    <w:rsid w:val="00971DD0"/>
    <w:rsid w:val="00A21ED9"/>
    <w:rsid w:val="00AD02EA"/>
    <w:rsid w:val="00AF3DEF"/>
    <w:rsid w:val="00B2574C"/>
    <w:rsid w:val="00B731CD"/>
    <w:rsid w:val="00C53B48"/>
    <w:rsid w:val="00D34EF6"/>
    <w:rsid w:val="00DD727F"/>
    <w:rsid w:val="00EB0364"/>
    <w:rsid w:val="00EC209B"/>
    <w:rsid w:val="00EC4D6D"/>
    <w:rsid w:val="00F1339C"/>
    <w:rsid w:val="560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e1ae630f-1813-427b-9475-f707c681af30\&#30740;&#31350;&#29983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研究生复试简历.docx</Template>
  <Pages>1</Pages>
  <Words>17</Words>
  <Characters>23</Characters>
  <Lines>1</Lines>
  <Paragraphs>1</Paragraphs>
  <TotalTime>44</TotalTime>
  <ScaleCrop>false</ScaleCrop>
  <LinksUpToDate>false</LinksUpToDate>
  <CharactersWithSpaces>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2022-03-07T03:20:00Z</dcterms:created>
  <dc:creator>WPS_1483515983</dc:creator>
  <cp:lastModifiedBy>WPS_1483515983</cp:lastModifiedBy>
  <dcterms:modified xsi:type="dcterms:W3CDTF">2022-03-07T03:20:53Z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v1.0_mb_J7K5aUtNgqSWa8r8YKB+Ug==</vt:lpwstr>
  </property>
  <property fmtid="{D5CDD505-2E9C-101B-9397-08002B2CF9AE}" pid="4" name="ICV">
    <vt:lpwstr>CA147C6664E448B5BC3376C359751C6B</vt:lpwstr>
  </property>
</Properties>
</file>