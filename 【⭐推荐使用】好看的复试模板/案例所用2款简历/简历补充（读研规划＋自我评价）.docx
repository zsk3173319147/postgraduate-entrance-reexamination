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-99695</wp:posOffset>
                </wp:positionV>
                <wp:extent cx="2824480" cy="570865"/>
                <wp:effectExtent l="0" t="0" r="0" b="127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46" cy="57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3pt;margin-top:-7.85pt;height:44.95pt;width:222.4pt;z-index:251663360;v-text-anchor:middle;mso-width-relative:page;mso-height-relative:page;" filled="f" stroked="f" coordsize="21600,21600" o:gfxdata="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jQh53aAAAACgEAAA8AAAAAAAAAAQAgAAAAIgAAAGRycy9kb3ducmV2LnhtbFBLAQIUABQAAAAI&#10;AIdO4kAcmvvr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-93345</wp:posOffset>
                </wp:positionV>
                <wp:extent cx="0" cy="570865"/>
                <wp:effectExtent l="0" t="0" r="1905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35pt;margin-top:-7.35pt;height:44.95pt;width:0pt;z-index:251665408;mso-width-relative:page;mso-height-relative:page;" filled="f" stroked="t" coordsize="21600,21600" o:gfxdata="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k8IR2QAAAAoBAAAPAAAAAAAAAAEAIAAAACIAAABkcnMvZG93bnJldi54bWxQSwECFAAU&#10;AAAACACHTuJAALMDUvABAADTAwAADgAAAAAAAAABACAAAAAoAQAAZHJzL2Uyb0RvYy54bWxQSwUG&#10;AAAAAAYABgBZAQAAigUAAAAA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-287020</wp:posOffset>
                </wp:positionV>
                <wp:extent cx="2095500" cy="931545"/>
                <wp:effectExtent l="0" t="0" r="0" b="19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7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6pt;margin-top:-22.6pt;height:73.35pt;width:165pt;z-index:251661312;mso-width-relative:page;mso-height-relative:page;" filled="f" stroked="f" coordsize="21600,21600" o:gfxdata="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ShUw&#10;1gAAAAkBAAAPAAAAAAAAAAEAIAAAACIAAABkcnMvZG93bnJldi54bWxQSwECFAAUAAAACACHTuJA&#10;AfrGuiMCAAAp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8480;mso-width-relative:page;mso-height-relative:page;" fillcolor="#808080 [1629]" filled="t" stroked="f" coordsize="192,196" o:gfxdata="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B8tmls2gAAAAoBAAAPAAAAAAAAAAEAIAAAACIAAABkcnMvZG93bnJldi54&#10;bWxQSwECFAAUAAAACACHTuJA3IEC/aYIAAD+KQAADgAAAAAAAAABACAAAAApAQAAZHJzL2Uyb0Rv&#10;Yy54bWxQSwUGAAAAAAYABgBZAQAAQQ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7456;mso-width-relative:page;mso-height-relative:page;" fillcolor="#808080 [1629]" filled="t" stroked="f" coordsize="191,196" o:gfxdata="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e1YD+dkA&#10;AAAKAQAADwAAAAAAAAABACAAAAAiAAAAZHJzL2Rvd25yZXYueG1sUEsBAhQAFAAAAAgAh07iQGnm&#10;bcXpCQAAzDUAAA4AAAAAAAAAAQAgAAAAKAEAAGRycy9lMm9Eb2MueG1sUEsFBgAAAAAGAAYAWQEA&#10;AI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6432;mso-width-relative:page;mso-height-relative:page;" fillcolor="#808080 [1629]" filled="t" stroked="f" coordsize="264,264" o:gfxdata="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A3Ds7l2QAAAAsBAAAPAAAA&#10;AAAAAAEAIAAAACIAAABkcnMvZG93bnJldi54bWxQSwECFAAUAAAACACHTuJA04mIcBgKAAA1MwAA&#10;DgAAAAAAAAABACAAAAAoAQAAZHJzL2Uyb0RvYy54bWxQSwUGAAAAAAYABgBZAQAAs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71552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AWLOIL2QAAAAwBAAAPAAAAAAAAAAEAIAAAACIAAABkcnMvZG93bnJldi54bWxQSwECFAAUAAAA&#10;CACHTuJAdP0TPSgGAABOFgAADgAAAAAAAAABACAAAAAo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ht7igbkAAADb&#10;AAAADwAAAGRycy9kb3ducmV2LnhtbEVPy6rCMBDdX/AfwgjurqlaLqUaBQVBd9qr6HJsxrbYTEoT&#10;X39vBMHdHM5zJrOHqcWNWldZVjDoRyCIc6srLhTs/pe/CQjnkTXWlknBkxzMpp2fCaba3nlLt8wX&#10;IoSwS1FB6X2TSunykgy6vm2IA3e2rUEfYFtI3eI9hJtaDqPoTxqsODSU2NCipPySXY2C9cbki8N+&#10;fkhoOVyfslMc2/ioVK87iMYgPD38V/xxr3SYP4L3L+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e4oG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tEaA+bsAAADb&#10;AAAADwAAAGRycy9kb3ducmV2LnhtbEVPS2sCMRC+F/wPYQRvmljFx9booSgUeihqix7HzeyDJpNl&#10;E1/99U1B6G0+vucsVjdnxYXaUHvWMBwoEMS5NzWXGj73m/4MRIjIBq1n0nCnAKtl52mBmfFX3tJl&#10;F0uRQjhkqKGKscmkDHlFDsPAN8SJK3zrMCbYltK0eE3hzspnpSbSYc2pocKGXivKv3dnp2FanOfx&#10;+PM1WvvT9vSRF1a9H6zWve5QvYCIdIv/4of7za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aA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+ZWNq7gAAADb&#10;AAAADwAAAGRycy9kb3ducmV2LnhtbEVPTYvCMBC9L/gfwgje1rTKilRjD+LC4kFYq56HZmyLzaQk&#10;seq/N4LgbR7vc5b53bSiJ+cbywrScQKCuLS64UrBofj9noPwAVlja5kUPMhDvhp8LTHT9sb/1O9D&#10;JWII+wwV1CF0mZS+rMmgH9uOOHJn6wyGCF0ltcNbDDetnCTJTBpsODbU2NG6pvKyvxoFvDv+XNti&#10;N+ldb+fTk99ssTgoNRqmyQJEoHv4iN/uPx3nz+D1Szx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WNq7gAAADbAAAA&#10;DwAAAAAAAAABACAAAAAiAAAAZHJzL2Rvd25yZXYueG1sUEsBAhQAFAAAAAgAh07iQDMvBZ47AAAA&#10;OQAAABAAAAAAAAAAAQAgAAAABwEAAGRycy9zaGFwZXhtbC54bWxQSwUGAAAAAAYABgBbAQAAsQMA&#10;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</w:p>
    <w:p>
      <w:pPr>
        <w:tabs>
          <w:tab w:val="left" w:pos="1356"/>
          <w:tab w:val="center" w:pos="5233"/>
        </w:tabs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46976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H1nhCHYAAAACQEAAA8A&#10;AAAAAAAAAQAgAAAAIgAAAGRycy9kb3ducmV2LnhtbFBLAQIUABQAAAAIAIdO4kD09fFxigQAAC0S&#10;AAAOAAAAAAAAAAEAIAAAACcBAABkcnMvZTJvRG9jLnhtbFBLBQYAAAAABgAGAFkBAAAjCAAAAAA=&#10;">
                <o:lock v:ext="edit" aspectratio="f"/>
                <v:shape id="矩形 4" o:spid="_x0000_s1026" o:spt="100" style="position:absolute;left:0;top:0;height:190500;width:4572000;v-text-anchor:middle;" fillcolor="#595959 [2109]" filled="t" stroked="f" coordsize="4391025,190500" o:gfxdata="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NV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808080 [1629]" filled="t" stroked="f" coordsize="3308894,190500" o:gfxdata="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59r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tab/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45952;mso-width-relative:page;mso-height-relative:page;" filled="f" stroked="t" coordsize="21600,21600" o:gfxdata="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lkHM1QAAAAoBAAAPAAAAAAAAAAEAIAAAACIAAABkcnMvZG93bnJldi54bWxQSwECFAAU&#10;AAAACACHTuJA1ZkvCfQBAADVAwAADgAAAAAAAAABACAAAAAkAQAAZHJzL2Uyb0RvYy54bWxQSwUG&#10;AAAAAAYABgBZAQAAigUAAAAA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5560695</wp:posOffset>
            </wp:positionH>
            <wp:positionV relativeFrom="page">
              <wp:posOffset>1661160</wp:posOffset>
            </wp:positionV>
            <wp:extent cx="926465" cy="129730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008" cy="1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107315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小西瓜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电    话：13500135000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邮    箱：service@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8.45pt;height:93.65pt;width:175.55pt;z-index:251662336;v-text-anchor:middle;mso-width-relative:page;mso-height-relative:page;" filled="f" stroked="f" coordsize="21600,21600" o:gfxdata="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CcMrq2QAAAAgBAAAPAAAAAAAAAAEAIAAAACIAAABkcnMvZG93bnJldi54bWxQSwECFAAUAAAA&#10;CACHTuJAL84rViYCAAAs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姓    名：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小西瓜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民    族：汉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电    话：13500135000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邮    箱：service@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88265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性    别：女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共青团员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xx大学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5pt;margin-top:6.95pt;height:93.65pt;width:175.55pt;z-index:251660288;v-text-anchor:middle;mso-width-relative:page;mso-height-relative:page;" filled="f" stroked="f" coordsize="21600,21600" o:gfxdata="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8vqrNkAAAAJAQAADwAAAAAAAAABACAAAAAiAAAAZHJzL2Rvd25yZXYueG1sUEsBAhQAFAAA&#10;AAgAh07iQAN8M+g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性    别：女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出生年月：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2000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政治面貌：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共青团员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院校：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xx大学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2832100</wp:posOffset>
                </wp:positionV>
                <wp:extent cx="6781800" cy="283845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23pt;height:22.35pt;width:534pt;mso-position-vertical-relative:page;z-index:251672576;mso-width-relative:page;mso-height-relative:page;" coordsize="6781800,284400" o:gfxdata="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DVPE2b2wAAAAwBAAAPAAAAAAAAAAEAIAAAACIAAABkcnMvZG93bnJldi54bWxQSwECFAAU&#10;AAAACACHTuJALyvt1CkGAABOFgAADgAAAAAAAAABACAAAAAqAQAAZHJzL2Uyb0RvYy54bWxQSwUG&#10;AAAAAAYABgBZAQAAx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J/6Np70AAADb&#10;AAAADwAAAGRycy9kb3ducmV2LnhtbEWPQWvCQBSE7wX/w/KE3uomIRRJXQMGAnqrqZIen9lnEsy+&#10;Ddmt2n/vFgoeh5n5hlnldzOIK02ut6wgXkQgiBure24VHL7KtyUI55E1DpZJwS85yNezlxVm2t54&#10;T9fKtyJA2GWooPN+zKR0TUcG3cKOxME728mgD3JqpZ7wFuBmkEkUvUuDPYeFDkcqOmou1Y9RsPs0&#10;TVEfN/WSymR3qk5patNvpV7ncfQBwtPdP8P/7a1WkCTw9y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o2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9cPSML0AAADb&#10;AAAADwAAAGRycy9kb3ducmV2LnhtbEWPS2tCMRSE94L/IRyhu5qoYO2t0YUoFFyIttIujzfnPjA5&#10;udzE5683hYLLYWa+Yabzq7PiTG2oPWsY9BUI4tybmksN31+r1wmIEJENWs+k4UYB5rNuZ4qZ8Rfe&#10;0nkXS5EgHDLUUMXYZFKGvCKHoe8b4uQVvnUYk2xLaVq8JLizcqjUWDqsOS1U2NCiovy4OzkNb8Xp&#10;Pf7e96OlP2wPm7ywav1jtX7pDdQHiEjX+Az/tz+NhuEI/r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w9I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Gd8+rsAAADb&#10;AAAADwAAAGRycy9kb3ducmV2LnhtbEWPQYvCMBSE7wv+h/AEb2tq3RWpRg+iIB4ErXp+NM+22LyU&#10;JFb992ZB2OMwM98w8+XTNKIj52vLCkbDBARxYXXNpYJTvvmegvABWWNjmRS8yMNy0fuaY6btgw/U&#10;HUMpIoR9hgqqENpMSl9UZNAPbUscvat1BkOUrpTa4SPCTSPTJJlIgzXHhQpbWlVU3I53o4D35997&#10;k+/TznV2Or749Q7zk1KD/iiZgQj0DP/hT3urFaQ/8Pcl/g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d8+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ge">
                  <wp:posOffset>3088640</wp:posOffset>
                </wp:positionV>
                <wp:extent cx="636460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60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厦门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大学           报考专业：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会计学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3pt;margin-top:243.2pt;height:77.35pt;width:501.15pt;mso-position-vertical-relative:page;z-index:251673600;v-text-anchor:middle;mso-width-relative:page;mso-height-relative:page;" filled="f" stroked="f" coordsize="21600,21600" o:gfxdata="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bLB972wAAAAsBAAAPAAAAAAAAAAEAIAAAACIAAABkcnMvZG93bnJldi54bWxQSwECFAAUAAAA&#10;CACHTuJAQ4G23i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报考院校：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厦门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大学           报考专业：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会计学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1223" w:tblpY="188"/>
        <w:tblOverlap w:val="never"/>
        <w:tblW w:w="477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8"/>
        <w:gridCol w:w="1698"/>
        <w:gridCol w:w="169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833" w:type="pct"/>
            <w:vMerge w:val="restart"/>
            <w:vAlign w:val="top"/>
          </w:tcPr>
          <w:p>
            <w:pPr>
              <w:spacing w:line="960" w:lineRule="auto"/>
              <w:jc w:val="center"/>
              <w:rPr>
                <w:rFonts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eastAsia" w:eastAsia="微软雅黑" w:cstheme="minorBidi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eastAsia" w:eastAsia="微软雅黑" w:cstheme="minorBidi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eastAsia" w:eastAsia="微软雅黑" w:cstheme="minorBidi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33" w:type="pct"/>
            <w:vMerge w:val="continue"/>
            <w:vAlign w:val="top"/>
          </w:tcPr>
          <w:p>
            <w:pPr>
              <w:jc w:val="center"/>
              <w:rPr>
                <w:rFonts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ascii="微软雅黑" w:hAnsi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77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78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118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108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81</w:t>
            </w:r>
          </w:p>
        </w:tc>
      </w:tr>
    </w:tbl>
    <w:p>
      <w:pPr>
        <w:widowControl/>
        <w:jc w:val="left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9406890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● xx大学会计学专业应届毕业生，专业成绩优秀，多次获得各类奖学金；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● 在校期间担任学委职务，具备良好的沟通表达能力，对待工作认真负责；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● 在校期间积极参加各类实习实践，具备良好的处事能力、应变能力和协调能力。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40.7pt;height:42.2pt;width:506.25pt;mso-position-vertical-relative:page;z-index:251678720;v-text-anchor:middle;mso-width-relative:page;mso-height-relative:page;" filled="f" stroked="f" coordsize="21600,21600" o:gfxdata="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xAsz3AAAAA0BAAAPAAAAAAAAAAEAIAAAACIAAABkcnMvZG93bnJldi54bWxQSwEC&#10;FAAUAAAACACHTuJA96A2aykCAAAs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● xx大学会计学专业应届毕业生，专业成绩优秀，多次获得各类奖学金；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● 在校期间担任学委职务，具备良好的沟通表达能力，对待工作认真负责；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● 在校期间积极参加各类实习实践，具备良好的处事能力、应变能力和协调能力。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9178925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22.75pt;height:22.3pt;width:534pt;mso-position-vertical-relative:page;z-index:251677696;mso-width-relative:page;mso-height-relative:page;" coordsize="6781800,284400" o:gfxdata="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B8hfpM2wAAAA4BAAAPAAAAAAAAAAEAIAAAACIAAABkcnMvZG93bnJldi54bWxQSwECFAAUAAAA&#10;CACHTuJAwugUdiYGAABOFgAADgAAAAAAAAABACAAAAAq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1OifVb0AAADb&#10;AAAADwAAAGRycy9kb3ducmV2LnhtbEWPQWvCQBSE74L/YXlCb7pRQpU0q6AgmJuNLfb4kn1NQrNv&#10;Q3abxH/fLRR6HGbmGyY9TKYVA/WusaxgvYpAEJdWN1wpeLudlzsQziNrbC2Tggc5OOznsxQTbUd+&#10;pSH3lQgQdgkqqL3vEildWZNBt7IdcfA+bW/QB9lXUvc4Brhp5SaKnqXBhsNCjR2daiq/8m+jILua&#10;8nR/P953dN5kRV7EsY0/lHparKMXEJ4m/x/+a1+0gm0Mv1/C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J9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BtXAwr0AAADb&#10;AAAADwAAAGRycy9kb3ducmV2LnhtbEWPS2tCMRSE9wX/QziCO02s+Lo1uigKhS6K2qLL4825D5qc&#10;XG7iq7++KQhdDjPfDLNY3ZwVF2pD7VnDcKBAEOfe1Fxq+Nxv+jMQISIbtJ5Jw50CrJadpwVmxl95&#10;S5ddLEUq4ZChhirGJpMy5BU5DAPfECev8K3DmGRbStPiNZU7K5+VmkiHNaeFCht6rSj/3p2dhmlx&#10;nsfjz9do7U/b00deWPV+sFr3ukP1AiLSLf6HH/SbSdwY/r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1cD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EpoC7wAAADb&#10;AAAADwAAAGRycy9kb3ducmV2LnhtbEWPQWvCQBSE70L/w/IK3nRjRA1p1hzEQulB0GjPj+xrEpp9&#10;G3bXaP+9Wyh4HGbmG6Yo76YXIznfWVawmCcgiGurO24UnKv3WQbCB2SNvWVS8Eseyu3LpMBc2xsf&#10;aTyFRkQI+xwVtCEMuZS+bsmgn9uBOHrf1hkMUbpGaoe3CDe9TJNkLQ12HBdaHGjXUv1zuhoFfLis&#10;rn11SEc32mz55fefWJ2Vmr4ukjcQge7hGf5vf2gFmzX8fY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aA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5119370</wp:posOffset>
                </wp:positionV>
                <wp:extent cx="6481445" cy="800100"/>
                <wp:effectExtent l="0" t="0" r="825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705" y="8340090"/>
                          <a:ext cx="648144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CPA（注册会计师）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英语证书：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大学英语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CET-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全国计算机二级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证书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其他证书：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精通word、excel、ppt等办公软件；熟练使用xx专业相关软件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14:textOutline w14:w="9525">
                                  <w14:round/>
                                </w14:textOutline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5pt;margin-top:403.1pt;height:63pt;width:510.35pt;z-index:251659264;mso-width-relative:page;mso-height-relative:page;" fillcolor="#FFFFFF [3201]" filled="t" stroked="f" coordsize="21600,21600" o:gfxdata="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SOvIHXAAAA&#10;CwEAAA8AAAAAAAAAAQAgAAAAIgAAAGRycy9kb3ducmV2LnhtbFBLAQIUABQAAAAIAIdO4kDzj+tr&#10;VwIAAJoEAAAOAAAAAAAAAAEAIAAAACY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CPA（注册会计师）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英语证书：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大学英语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级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CET-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全国计算机二级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证书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其他证书：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精通word、excel、ppt等办公软件；熟练使用xx专业相关软件</w:t>
                      </w:r>
                    </w:p>
                    <w:p>
                      <w:pPr>
                        <w:widowControl/>
                        <w:jc w:val="left"/>
                        <w:rPr>
                          <w14:textOutline w14:w="9525">
                            <w14:round/>
                          </w14:textOutline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8151495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1.85pt;height:22.3pt;width:534pt;mso-position-vertical-relative:page;z-index:251676672;mso-width-relative:page;mso-height-relative:page;" coordsize="6781800,284400" o:gfxdata="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fzOyW9wAAAAOAQAADwAAAAAAAAABACAAAAAiAAAAZHJzL2Rvd25yZXYueG1sUEsBAhQAFAAA&#10;AAgAh07iQBwuaqUmBgAAThYAAA4AAAAAAAAAAQAgAAAAKwEAAGRycy9lMm9Eb2MueG1sUEsFBgAA&#10;AAAGAAYAWQEAAMM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sZQ0Z70AAADb&#10;AAAADwAAAGRycy9kb3ducmV2LnhtbEWPQWuDQBSE74X8h+UFemvWiIhY10ADgeTWmobk+OK+qtR9&#10;K+4m2n/fLQR6HGbmG6bYzKYXdxpdZ1nBehWBIK6t7rhR8HncvWQgnEfW2FsmBT/kYFMungrMtZ34&#10;g+6Vb0SAsMtRQev9kEvp6pYMupUdiIP3ZUeDPsixkXrEKcBNL+MoSqXBjsNCiwNtW6q/q5tRcHg3&#10;9fZ8ejtntIsP1+qaJDa5KPW8XEevIDzN/j/8aO+1gjSGvy/h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DR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Y6lr8L8AAADb&#10;AAAADwAAAGRycy9kb3ducmV2LnhtbEWPS2sCMRSF9wX/Q7gFdzWxgo/RzCykhYKLoq3o8jq586DJ&#10;zTCJj/bXN0Khy8M55zucVXFzVlyoD61nDeORAkFcetNyreHz4/VpDiJEZIPWM2n4pgBFPnhYYWb8&#10;lbd02cVaJAiHDDU0MXaZlKFsyGEY+Y44eZXvHcYk+1qaHq8J7qx8VmoqHbacFhrsaN1Q+bU7Ow2z&#10;6ryIx5/95MWftqf3srJqc7BaDx/Hagki0i3+h//ab0bDdAL3L+k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pa/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Pg3FOrsAAADb&#10;AAAADwAAAGRycy9kb3ducmV2LnhtbEWPQYvCMBSE74L/IbwFb5qqq0i3qQdREA+C1t3zo3nblm1e&#10;ShKr/nuzIHgcZuYbJlvfTSt6cr6xrGA6SUAQl1Y3XCm4FLvxCoQPyBpby6TgQR7W+XCQYartjU/U&#10;n0MlIoR9igrqELpUSl/WZNBPbEccvV/rDIYoXSW1w1uEm1bOkmQpDTYcF2rsaFNT+Xe+GgV8/F5c&#10;2+I4611vV/Mfvz1gcVFq9DFNvkAEuod3+NXeawXLT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3FO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ge">
                  <wp:posOffset>5847715</wp:posOffset>
                </wp:positionV>
                <wp:extent cx="6429375" cy="53594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研一：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以学校课程为主，广泛地涉猎学科基础知识，熟练地掌握和运用研究的方法和技能，夯实知识架构；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课外广泛阅读专业相关的国内外文献，了解各方向的研究进展及趋势，找到自己感兴趣的方面。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研二：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确定毕业论文研究方向，拟定研究计划，做好前期工作(文献综述、数据搜集等)，通过开题答辩；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计划在老师的帮助和自己的努力下，发表论文2篇。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进行专业相关的校外实习，为毕业之后找工作积累经验。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研三：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在之前的基础上继续深入研究课题，撰写毕业论文，完成毕业答辩；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在秋招或春招期间多投简历，争取找到一份自己满意的工作。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8pt;margin-top:460.45pt;height:42.2pt;width:506.25pt;mso-position-vertical-relative:page;z-index:251680768;v-text-anchor:middle;mso-width-relative:page;mso-height-relative:page;" filled="f" stroked="f" coordsize="21600,21600" o:gfxdata="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0skpdsAAAALAQAADwAAAAAAAAABACAAAAAiAAAAZHJzL2Rvd25yZXYueG1sUEsBAhQA&#10;FAAAAAgAh07iQO+FXBooAgAAKw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研一：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以学校课程为主，广泛地涉猎学科基础知识，熟练地掌握和运用研究的方法和技能，夯实知识架构；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课外广泛阅读专业相关的国内外文献，了解各方向的研究进展及趋势，找到自己感兴趣的方面。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研二：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确定毕业论文研究方向，拟定研究计划，做好前期工作(文献综述、数据搜集等)，通过开题答辩；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计划在老师的帮助和自己的努力下，发表论文2篇。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进行专业相关的校外实习，为毕业之后找工作积累经验。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研三：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在之前的基础上继续深入研究课题，撰写毕业论文，完成毕业答辩；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在秋招或春招期间多投简历，争取找到一份自己满意的工作。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5622925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读研规划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42.75pt;height:22.3pt;width:534pt;mso-position-vertical-relative:page;z-index:251675648;mso-width-relative:page;mso-height-relative:page;" coordsize="6781800,284400" o:gfxdata="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Amq2K7bAAAADAEAAA8AAAAAAAAAAQAgAAAAIgAAAGRycy9kb3ducmV2LnhtbFBL&#10;AQIUABQAAAAIAIdO4kCKeaHFLgYAAE4WAAAOAAAAAAAAAAEAIAAAACoBAABkcnMvZTJvRG9jLnht&#10;bFBLBQYAAAAABgAGAFkBAADK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CvP2cLsAAADb&#10;AAAADwAAAGRycy9kb3ducmV2LnhtbEWPT4vCMBTE74LfITzBm6aVIlKbCgqC3ty6osdn87Yt27yU&#10;Jv779htB2OMwM79hstXTtOJOvWssK4inEQji0uqGKwXfx+1kAcJ5ZI2tZVLwIgerfDjIMNX2wV90&#10;L3wlAoRdigpq77tUSlfWZNBNbUccvB/bG/RB9pXUPT4C3LRyFkVzabDhsFBjR5uayt/iZhTsD6bc&#10;nE/r84K2s/21uCaJTS5KjUdxtATh6en/w5/2TitIYnh/CT9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P2c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读研规划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R1CSC74AAADb&#10;AAAADwAAAGRycy9kb3ducmV2LnhtbEWPS2tCMRSE94X+h3AK7jTxgbW3RhelhUIXolZ0ebw590GT&#10;k8tNfP56IwhdDjPzDTOdn50VR2pD7VlDv6dAEOfe1Fxq+F1/dScgQkQ2aD2ThgsFmM+en6aYGX/i&#10;JR1XsRQJwiFDDVWMTSZlyCtyGHq+IU5e4VuHMcm2lKbFU4I7KwdKjaXDmtNChQ19VJT/rQ5Ow2tx&#10;eIu762b46ffL/SIvrPrZWq07L331DiLSOf6HH+1vo2E0gP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CS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+lEBLrwAAADb&#10;AAAADwAAAGRycy9kb3ducmV2LnhtbEWPQWvCQBSE74X+h+UVvNWNpi0hzepBFMSDoLE9P7LPJJh9&#10;G3bXGP+9WxB6HGbmG6ZYjqYTAznfWlYwmyYgiCurW64VnMrNewbCB2SNnWVScCcPy8XrS4G5tjc+&#10;0HAMtYgQ9jkqaELocyl91ZBBP7U9cfTO1hkMUbpaaoe3CDednCfJlzTYclxosKdVQ9XleDUKeP/z&#10;ee3K/Xxwg83SX7/eYXlSavI2S75BBBrDf/jZ3moFHyn8fY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RAS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ge">
                  <wp:posOffset>4530090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xx大学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会计学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核心课程：会计学原理、财务管理、审计学、成本会计学、高级财务会计（排名前10％）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50" w:line="20" w:lineRule="atLeas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（辅修学位）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数学与应用数学（师范）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核心课程：数学分析、高等代数、解析几何概率论与数理统计、数学教学论、教育心理学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9pt;margin-top:356.7pt;height:164pt;width:506.25pt;mso-position-vertical-relative:page;z-index:251679744;v-text-anchor:middle;mso-width-relative:page;mso-height-relative:page;" filled="f" stroked="f" coordsize="21600,21600" o:gfxdata="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W8nGU3AAAAAwBAAAPAAAAAAAAAAEAIAAAACIAAABkcnMvZG93bnJldi54bWxQSwEC&#10;FAAUAAAACACHTuJAfo1oECkCAAAt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.09~20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xx大学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会计学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核心课程：会计学原理、财务管理、审计学、成本会计学、高级财务会计（排名前10％）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50" w:line="20" w:lineRule="atLeas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.09~20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（辅修学位）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数学与应用数学（师范）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核心课程：数学分析、高等代数、解析几何概率论与数理统计、数学教学论、教育心理学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4309745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9.35pt;height:22.3pt;width:534pt;mso-position-vertical-relative:page;z-index:251674624;mso-width-relative:page;mso-height-relative:page;" coordsize="6781800,284400" o:gfxdata="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MohiCjbAAAADAEAAA8AAAAAAAAAAQAgAAAAIgAAAGRycy9kb3ducmV2LnhtbFBLAQIUABQA&#10;AAAIAIdO4kAs/eVJKAYAAE4WAAAOAAAAAAAAAAEAIAAAACoBAABkcnMvZTJvRG9jLnhtbFBLBQYA&#10;AAAABgAGAFkBAADE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zWu+4bwAAADb&#10;AAAADwAAAGRycy9kb3ducmV2LnhtbEWPT4vCMBTE7wt+h/CEva2pWqRU08IKgt7Wqujx2Tzbss1L&#10;aeK/b2+EhT0OM/MbZpE/TCtu1LvGsoLxKAJBXFrdcKVgv1t9JSCcR9bYWiYFT3KQZ4OPBaba3nlL&#10;t8JXIkDYpaig9r5LpXRlTQbdyHbEwbvY3qAPsq+k7vEe4KaVkyiaSYMNh4UaO1rWVP4WV6Ng82PK&#10;5fHwfUxoNdmci3Mc2/ik1OdwHM1BeHr4//Bfe60VTKfw/hJ+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rvu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//Pcmb4AAADb&#10;AAAADwAAAGRycy9kb3ducmV2LnhtbEWPS2tCMRSE94X+h3AK7mpildbeGl2UCoILUSu6PN6c+6DJ&#10;yeUmPn+9EYQuh5n5hhlNzs6KI7Wh9qyh11UgiHNvai41/K6nr0MQISIbtJ5Jw4UCTMbPTyPMjD/x&#10;ko6rWIoE4ZChhirGJpMy5BU5DF3fECev8K3DmGRbStPiKcGdlW9KvUuHNaeFChv6rij/Wx2cho/i&#10;8Bl3103/x++X+0VeWDXfWq07Lz31BSLSOf6HH+2Z0dAfwP1L+gFy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Pcm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vJPvL0AAADb&#10;AAAADwAAAGRycy9kb3ducmV2LnhtbEWPzWrDMBCE74G8g9hAb4lsh5TgRvGhJFB6CDR2e16srW1q&#10;rYwk//Ttq0Khx2FmvmFOxWJ6MZHznWUF6S4BQVxb3XGjoCqv2yMIH5A19pZJwTd5KM7r1QlzbWd+&#10;o+keGhEh7HNU0IYw5FL6uiWDfmcH4uh9WmcwROkaqR3OEW56mSXJozTYcVxocaDnluqv+2gU8O39&#10;MPblLZvcZI/7D395xbJS6mGTJk8gAi3hP/zXftEK9gf4/RJ/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k+8vQAA&#10;ANsAAAAPAAAAAAAAAAEAIAAAACIAAABkcnMvZG93bnJldi54bWxQSwECFAAUAAAACACHTuJAMy8F&#10;njsAAAA5AAAAEAAAAAAAAAABACAAAAAMAQAAZHJzL3NoYXBleG1sLnhtbFBLBQYAAAAABgAGAFsB&#10;AAC2AwAAAAA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7BAB1"/>
    <w:multiLevelType w:val="singleLevel"/>
    <w:tmpl w:val="D6A7BA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1D06237C"/>
    <w:rsid w:val="00017269"/>
    <w:rsid w:val="00033B00"/>
    <w:rsid w:val="00050DD0"/>
    <w:rsid w:val="000A15E2"/>
    <w:rsid w:val="000A477B"/>
    <w:rsid w:val="000B7624"/>
    <w:rsid w:val="00101F8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2069C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E2CF5"/>
    <w:rsid w:val="004F0F87"/>
    <w:rsid w:val="004F6A02"/>
    <w:rsid w:val="0051378C"/>
    <w:rsid w:val="0053077D"/>
    <w:rsid w:val="005311C9"/>
    <w:rsid w:val="005402B0"/>
    <w:rsid w:val="00553D99"/>
    <w:rsid w:val="00557EDC"/>
    <w:rsid w:val="005930A9"/>
    <w:rsid w:val="005B4768"/>
    <w:rsid w:val="005C3A11"/>
    <w:rsid w:val="006314A6"/>
    <w:rsid w:val="006922FB"/>
    <w:rsid w:val="00694DFC"/>
    <w:rsid w:val="006B4C9F"/>
    <w:rsid w:val="006F567F"/>
    <w:rsid w:val="007269E1"/>
    <w:rsid w:val="00735052"/>
    <w:rsid w:val="007719C0"/>
    <w:rsid w:val="0077420C"/>
    <w:rsid w:val="007B1C07"/>
    <w:rsid w:val="0082702B"/>
    <w:rsid w:val="0085417A"/>
    <w:rsid w:val="0087610E"/>
    <w:rsid w:val="0089146D"/>
    <w:rsid w:val="00911736"/>
    <w:rsid w:val="00923016"/>
    <w:rsid w:val="0092591B"/>
    <w:rsid w:val="0093682A"/>
    <w:rsid w:val="0094454E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96766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B6737"/>
    <w:rsid w:val="00DD7BC7"/>
    <w:rsid w:val="00E17ECD"/>
    <w:rsid w:val="00EA688C"/>
    <w:rsid w:val="00EB1E8E"/>
    <w:rsid w:val="00F4103D"/>
    <w:rsid w:val="00F54173"/>
    <w:rsid w:val="00FF5D10"/>
    <w:rsid w:val="00FF7F4E"/>
    <w:rsid w:val="022F48F3"/>
    <w:rsid w:val="04925626"/>
    <w:rsid w:val="074C75C1"/>
    <w:rsid w:val="084A76CE"/>
    <w:rsid w:val="0AE04DF9"/>
    <w:rsid w:val="0CE131E6"/>
    <w:rsid w:val="0F4D50E1"/>
    <w:rsid w:val="11120177"/>
    <w:rsid w:val="13AD662C"/>
    <w:rsid w:val="17267A8E"/>
    <w:rsid w:val="1B232003"/>
    <w:rsid w:val="1C2106E4"/>
    <w:rsid w:val="1CBA3C22"/>
    <w:rsid w:val="1D06237C"/>
    <w:rsid w:val="1EFD08F1"/>
    <w:rsid w:val="1F120F6E"/>
    <w:rsid w:val="1F697420"/>
    <w:rsid w:val="20A42CF2"/>
    <w:rsid w:val="21CB7B54"/>
    <w:rsid w:val="23656A9A"/>
    <w:rsid w:val="23E85A60"/>
    <w:rsid w:val="24292737"/>
    <w:rsid w:val="276349F4"/>
    <w:rsid w:val="2CC13888"/>
    <w:rsid w:val="2D4C2D07"/>
    <w:rsid w:val="2E6B6B2E"/>
    <w:rsid w:val="2EDE1784"/>
    <w:rsid w:val="32267810"/>
    <w:rsid w:val="34267BCE"/>
    <w:rsid w:val="34491369"/>
    <w:rsid w:val="373413EB"/>
    <w:rsid w:val="376727AF"/>
    <w:rsid w:val="377F209C"/>
    <w:rsid w:val="3FF36905"/>
    <w:rsid w:val="41BF3490"/>
    <w:rsid w:val="42E07DBB"/>
    <w:rsid w:val="43842EC3"/>
    <w:rsid w:val="445D6327"/>
    <w:rsid w:val="44726807"/>
    <w:rsid w:val="489E538C"/>
    <w:rsid w:val="49F40881"/>
    <w:rsid w:val="4D8F6034"/>
    <w:rsid w:val="501038FD"/>
    <w:rsid w:val="548155A3"/>
    <w:rsid w:val="55BF06DA"/>
    <w:rsid w:val="55EF31FD"/>
    <w:rsid w:val="59820B34"/>
    <w:rsid w:val="5A812BE9"/>
    <w:rsid w:val="5AAC5B0E"/>
    <w:rsid w:val="5D6D7BF8"/>
    <w:rsid w:val="5D8D62D9"/>
    <w:rsid w:val="5EFB09A5"/>
    <w:rsid w:val="6245621A"/>
    <w:rsid w:val="63A635D5"/>
    <w:rsid w:val="66F565E0"/>
    <w:rsid w:val="67F94919"/>
    <w:rsid w:val="68220E8D"/>
    <w:rsid w:val="6C1C035E"/>
    <w:rsid w:val="711D7A3E"/>
    <w:rsid w:val="730B4A76"/>
    <w:rsid w:val="73C956F8"/>
    <w:rsid w:val="747432E1"/>
    <w:rsid w:val="799B323C"/>
    <w:rsid w:val="7C242D65"/>
    <w:rsid w:val="7D310327"/>
    <w:rsid w:val="7D9170B7"/>
    <w:rsid w:val="7E2E4282"/>
    <w:rsid w:val="7F9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26246F-BDAA-40B0-B467-8EC9BFA98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</Template>
  <Company>china</Company>
  <Pages>1</Pages>
  <Words>20</Words>
  <Characters>28</Characters>
  <Lines>1</Lines>
  <Paragraphs>1</Paragraphs>
  <TotalTime>0</TotalTime>
  <ScaleCrop>false</ScaleCrop>
  <LinksUpToDate>false</LinksUpToDate>
  <CharactersWithSpaces>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2018-04-11T08:01:00Z</dcterms:created>
  <dc:creator>kedao</dc:creator>
  <cp:lastModifiedBy>图图班班（工作日9:30-18:30）</cp:lastModifiedBy>
  <dcterms:modified xsi:type="dcterms:W3CDTF">2023-02-17T08:57:31Z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51FA7372F2D44D2093E5DD00080928E1</vt:lpwstr>
  </property>
</Properties>
</file>