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-99695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3pt;margin-top:-7.85pt;height:44.95pt;width:222.4pt;z-index:251662336;v-text-anchor:middle;mso-width-relative:page;mso-height-relative:page;" filled="f" stroked="f" coordsize="21600,21600" o:gfxdata="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jQh53aAAAACgEAAA8AAAAAAAAAAQAgAAAAIgAAAGRycy9kb3ducmV2LnhtbFBLAQIUABQAAAAI&#10;AIdO4kAcmvvr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-93345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5pt;margin-top:-7.35pt;height:44.95pt;width:0pt;z-index:251664384;mso-width-relative:page;mso-height-relative:page;" filled="f" stroked="t" coordsize="21600,21600" o:gfxdata="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uk8IR2QAAAAoBAAAPAAAAAAAAAAEAIAAAACIAAABkcnMvZG93bnJldi54bWxQSwECFAAU&#10;AAAACACHTuJAALMDUvABAADTAwAADgAAAAAAAAABACAAAAAoAQAAZHJzL2Uyb0RvYy54bWxQSwUG&#10;AAAAAAYABgBZAQAAig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-287020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6pt;margin-top:-22.6pt;height:73.35pt;width:165pt;z-index:251660288;mso-width-relative:page;mso-height-relative:page;" filled="f" stroked="f" coordsize="21600,21600" o:gfxdata="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ShUw&#10;1gAAAAkBAAAPAAAAAAAAAAEAIAAAACIAAABkcnMvZG93bnJldi54bWxQSwECFAAUAAAACACHTuJA&#10;AfrGuiMCAAApBAAADgAAAAAAAAABACAAAAAl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7456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8tmls2gAAAAoBAAAPAAAAAAAAAAEAIAAAACIAAABkcnMvZG93bnJldi54&#10;bWxQSwECFAAUAAAACACHTuJA3IEC/aYIAAD+KQAADgAAAAAAAAABACAAAAAp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6432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e1YD+dkA&#10;AAAKAQAADwAAAAAAAAABACAAAAAiAAAAZHJzL2Rvd25yZXYueG1sUEsBAhQAFAAAAAgAh07iQGnm&#10;bcXpCQAAzDUAAA4AAAAAAAAAAQAgAAAAKAEAAGRycy9lMm9Eb2MueG1sUEsFBgAAAAAGAAYAWQEA&#10;AI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5408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A3Ds7l2QAAAAsBAAAPAAAA&#10;AAAAAAEAIAAAACIAAABkcnMvZG93bnJldi54bWxQSwECFAAUAAAACACHTuJA04mIcBgKAAA1MwAA&#10;DgAAAAAAAAABACAAAAAoAQAAZHJzL2Uyb0RvYy54bWxQSwUGAAAAAAYABgBZAQAAs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0528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AWLOIL2QAAAAwBAAAPAAAAAAAAAAEAIAAAACIAAABkcnMvZG93bnJldi54bWxQSwECFAAUAAAA&#10;CACHTuJAdP0TPSgGAABOFgAADgAAAAAAAAABACAAAAAo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4800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H1nhCHYAAAACQEAAA8A&#10;AAAAAAAAAQAgAAAAIgAAAGRycy9kb3ducmV2LnhtbFBLAQIUABQAAAAIAIdO4kD09fFxigQAAC0S&#10;AAAOAAAAAAAAAAEAIAAAACc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6976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lkHM1QAAAAoBAAAPAAAAAAAAAAEAIAAAACIAAABkcnMvZG93bnJldi54bWxQSwECFAAU&#10;AAAACACHTuJA1ZkvCfQBAADVAwAADgAAAAAAAAABACAAAAAkAQAAZHJzL2Uyb0RvYy54bWxQSwUG&#10;AAAAAAYABgBZAQAAigUAAAAA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5560695</wp:posOffset>
            </wp:positionH>
            <wp:positionV relativeFrom="page">
              <wp:posOffset>1722120</wp:posOffset>
            </wp:positionV>
            <wp:extent cx="926465" cy="129730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08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6350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性    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共青团员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xx大学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5pt;margin-top:0.5pt;height:93.65pt;width:175.55pt;z-index:251659264;v-text-anchor:middle;mso-width-relative:page;mso-height-relative:page;" filled="f" stroked="f" coordsize="21600,21600" o:gfxdata="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e8vqrNkAAAAJAQAADwAAAAAAAAABACAAAAAiAAAAZHJzL2Rvd25yZXYueG1sUEsBAhQAFAAA&#10;AAgAh07iQAN8M+g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性    别：女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出生年月：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2000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政治面貌：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共青团员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院校：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xx大学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小西瓜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电    话：13500135000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eastAsia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pt;height:93.65pt;width:175.55pt;z-index:251661312;v-text-anchor:middle;mso-width-relative:page;mso-height-relative:page;" filled="f" stroked="f" coordsize="21600,21600" o:gfxdata="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CcMrq2QAAAAgBAAAPAAAAAAAAAAEAIAAAACIAAABkcnMvZG93bnJldi54bWxQSwECFAAUAAAA&#10;CACHTuJAL84rVi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姓    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小西瓜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民    族：汉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电    话：13500135000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eastAsia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2931160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8pt;height:22.35pt;width:534pt;mso-position-vertical-relative:page;z-index:251671552;mso-width-relative:page;mso-height-relative:page;" coordsize="6781800,284400" o:gfxdata="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DVPE2b2wAAAAwBAAAPAAAAAAAAAAEAIAAAACIAAABkcnMvZG93bnJldi54bWxQSwECFAAU&#10;AAAACACHTuJALyvt1CkGAABOFgAADgAAAAAAAAABACAAAAAq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ge">
                  <wp:posOffset>3202940</wp:posOffset>
                </wp:positionV>
                <wp:extent cx="636460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460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厦门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大学           报考专业：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会计学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3pt;margin-top:252.2pt;height:77.35pt;width:501.15pt;mso-position-vertical-relative:page;z-index:251672576;v-text-anchor:middle;mso-width-relative:page;mso-height-relative:page;" filled="f" stroked="f" coordsize="21600,21600" o:gfxdata="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bLB972wAAAAsBAAAPAAAAAAAAAAEAIAAAACIAAABkcnMvZG93bnJldi54bWxQSwECFAAUAAAA&#10;CACHTuJAQ4G23i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报考院校：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厦门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大学           报考专业：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会计学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page" w:tblpX="1223" w:tblpY="384"/>
        <w:tblOverlap w:val="never"/>
        <w:tblW w:w="47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8"/>
        <w:gridCol w:w="1698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33" w:type="pct"/>
            <w:vMerge w:val="restart"/>
            <w:vAlign w:val="top"/>
          </w:tcPr>
          <w:p>
            <w:pPr>
              <w:spacing w:line="960" w:lineRule="auto"/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政治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eastAsia" w:eastAsia="微软雅黑" w:cstheme="minorBidi"/>
                <w:color w:val="404040" w:themeColor="text1" w:themeTint="B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33" w:type="pct"/>
            <w:vMerge w:val="continue"/>
            <w:vAlign w:val="top"/>
          </w:tcPr>
          <w:p>
            <w:pPr>
              <w:jc w:val="center"/>
              <w:rPr>
                <w:rFonts w:cstheme="minorBidi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118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108</w:t>
            </w:r>
          </w:p>
        </w:tc>
        <w:tc>
          <w:tcPr>
            <w:tcW w:w="833" w:type="pct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</w:t>
            </w:r>
            <w:r>
              <w:rPr>
                <w:rFonts w:hint="eastAsia" w:ascii="微软雅黑" w:hAnsi="微软雅黑" w:cs="微软雅黑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81</w:t>
            </w:r>
          </w:p>
        </w:tc>
      </w:tr>
    </w:tbl>
    <w:p>
      <w:pPr>
        <w:widowControl/>
        <w:jc w:val="left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9417050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CPA（注册会计师）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CET-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全国计算机二级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其他证书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精通word、excel、ppt等办公软件；熟练使用xx专业相关软件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41.5pt;height:42.2pt;width:506.25pt;mso-position-vertical-relative:page;z-index:251678720;v-text-anchor:middle;mso-width-relative:page;mso-height-relative:page;" filled="f" stroked="f" coordsize="21600,21600" o:gfxdata="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xAsz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CPA（注册会计师）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英语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大学英语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级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CET-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全国计算机二级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证书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其他证书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精通word、excel、ppt等办公软件；熟练使用xx专业相关软件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9161780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21.4pt;height:22.3pt;width:534pt;mso-position-vertical-relative:page;z-index:251677696;mso-width-relative:page;mso-height-relative:page;" coordsize="6781800,284400" o:gfxdata="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8hfpM2wAAAA4BAAAPAAAAAAAAAAEAIAAAACIAAABkcnMvZG93bnJldi54bWxQSwECFAAUAAAA&#10;CACHTuJAwugUdi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ge">
                  <wp:posOffset>8162290</wp:posOffset>
                </wp:positionV>
                <wp:extent cx="6552565" cy="12001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xx有限公司                     实习财务                                         2022.12-至今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负责公司费用、销售成本及利润的核算，计提各类应交税金，办理纳税工作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编制各种财务会计报表，组织公司日常会计核算工作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按照财务指导审核原始凭证和记账凭证，建立井完善财务凭证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7pt;margin-top:642.7pt;height:94.5pt;width:515.95pt;mso-position-vertical-relative:page;z-index:251680768;v-text-anchor:middle;mso-width-relative:page;mso-height-relative:page;" filled="f" stroked="f" coordsize="21600,21600" o:gfxdata="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t8l6XdAAAADQEAAA8AAAAAAAAAAQAgAAAAIgAAAGRycy9kb3ducmV2LnhtbFBLAQIUABQA&#10;AAAIAIdO4kBbI32+JAIAACwEAAAOAAAAAAAAAAEAIAAAACw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xx有限公司                     实习财务                                         2022.12-至今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负责公司费用、销售成本及利润的核算，计提各类应交税金，办理纳税工作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编制各种财务会计报表，组织公司日常会计核算工作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按照财务指导审核原始凭证和记账凭证，建立井完善财务凭证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7931150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24.5pt;height:22.3pt;width:534pt;mso-position-vertical-relative:page;z-index:251676672;mso-width-relative:page;mso-height-relative:page;" coordsize="6781800,284400" o:gfxdata="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fzOyW9wAAAAOAQAADwAAAAAAAAABACAAAAAiAAAAZHJzL2Rvd25yZXYueG1sUEsBAhQAFAAA&#10;AAgAh07iQBwuaqUmBgAAThYAAA4AAAAAAAAAAQAgAAAAKwEAAGRycy9lMm9Eb2MueG1sUEsFBgAA&#10;AAAGAAYAWQEAAMM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6158865</wp:posOffset>
                </wp:positionV>
                <wp:extent cx="655256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毕业论文《xxx》                 作者                                            2022.12-至今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课题进度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该论文目前处于二次优化阶段，被列入校级优秀毕业论文备选名单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研究内容：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以xx为研究对象，从xx角度出发，采用xx研究方法，对xx领域进行初步研究；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本人收获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学术论文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基本格式，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信息检索能力和文章写作能力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增强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/>
                              <w:ind w:firstLine="0" w:firstLineChars="0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1414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课程作业《xxx》                 主要负责人                                      2021.4-2021.6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作品内容：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在大三下学期的xx课程中，以xx为研究对象……，取得了……成果；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bCs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本人收获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：更深入了解了xx专业知识，增强了个人的领导能力、组织能力及与人沟通能力。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spacing w:val="1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rgbClr w14:val="414141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484.95pt;height:94.5pt;width:515.95pt;mso-position-vertical-relative:page;z-index:251675648;v-text-anchor:middle;mso-width-relative:page;mso-height-relative:page;" filled="f" stroked="f" coordsize="21600,21600" o:gfxdata="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NqAmdwAAAAMAQAADwAAAAAAAAABACAAAAAiAAAAZHJzL2Rvd25yZXYueG1sUEsBAhQA&#10;FAAAAAgAh07iQLHte8knAgAALQQAAA4AAAAAAAAAAQAgAAAAK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毕业论文《xxx》                 作者                                            2022.12-至今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课题进度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该论文目前处于二次优化阶段，被列入校级优秀毕业论文备选名单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研究内容：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以xx为研究对象，从xx角度出发，采用xx研究方法，对xx领域进行初步研究；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本人收获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学术论文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基本格式，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信息检索能力和文章写作能力</w:t>
                      </w:r>
                      <w:r>
                        <w:rPr>
                          <w:rFonts w:hint="eastAsia" w:ascii="微软雅黑" w:hAnsi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增强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/>
                        <w:ind w:firstLine="0" w:firstLineChars="0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14141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课程作业《xxx》                 主要负责人                                      2021.4-2021.6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作品内容：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在大三下学期的xx课程中，以xx为研究对象……，取得了……成果；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bCs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本人收获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：更深入了解了xx专业知识，增强了个人的领导能力、组织能力及与人沟通能力。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 w:cstheme="minorBidi"/>
                          <w:color w:val="414141"/>
                          <w:spacing w:val="10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rgbClr w14:val="414141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5942965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在校</w:t>
                                </w: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67.95pt;height:22.3pt;width:534pt;mso-position-vertical-relative:page;z-index:251674624;mso-width-relative:page;mso-height-relative:page;" coordsize="6781800,284400" o:gfxdata="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在校</w:t>
                          </w: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4728210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xx大学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会计学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核心课程：会计学原理、财务管理、审计学、成本会计学、高级财务会计（排名前10％）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50" w:line="20" w:lineRule="atLeas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.09~20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（辅修学位）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数学与应用数学（师范）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核心课程：数学分析、高等代数、解析几何概率论与数理统计、数学教学论、教育心理学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9pt;margin-top:372.3pt;height:164pt;width:506.25pt;mso-position-vertical-relative:page;z-index:251679744;v-text-anchor:middle;mso-width-relative:page;mso-height-relative:page;" filled="f" stroked="f" coordsize="21600,21600" o:gfxdata="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W8nGU3AAAAAwBAAAPAAAAAAAAAAEAIAAAACIAAABkcnMvZG93bnJldi54bWxQSwEC&#10;FAAUAAAACACHTuJAfo1oECkCAAAt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xx大学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会计学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核心课程：会计学原理、财务管理、审计学、成本会计学、高级财务会计（排名前10％）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50" w:line="20" w:lineRule="atLeas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.09~20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（辅修学位）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数学与应用数学（师范）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核心课程：数学分析、高等代数、解析几何概率论与数理统计、数学教学论、教育心理学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4454525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50.75pt;height:22.3pt;width:534pt;mso-position-vertical-relative:page;z-index:251673600;mso-width-relative:page;mso-height-relative:page;" coordsize="6781800,284400" o:gfxdata="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MohiCjbAAAADAEAAA8AAAAAAAAAAQAgAAAAIgAAAGRycy9kb3ducmV2LnhtbFBLAQIUABQA&#10;AAAIAIdO4kAs/eVJ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E7F76"/>
    <w:multiLevelType w:val="singleLevel"/>
    <w:tmpl w:val="E30E7F7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1D06237C"/>
    <w:rsid w:val="00017269"/>
    <w:rsid w:val="00033B00"/>
    <w:rsid w:val="00050DD0"/>
    <w:rsid w:val="000A15E2"/>
    <w:rsid w:val="000A477B"/>
    <w:rsid w:val="000B7624"/>
    <w:rsid w:val="000D0CC2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2069C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930A9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4454E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EB1E8E"/>
    <w:rsid w:val="00F4103D"/>
    <w:rsid w:val="00F54173"/>
    <w:rsid w:val="00FF5D10"/>
    <w:rsid w:val="00FF7F4E"/>
    <w:rsid w:val="022F48F3"/>
    <w:rsid w:val="04925626"/>
    <w:rsid w:val="074C75C1"/>
    <w:rsid w:val="084A76CE"/>
    <w:rsid w:val="0AE04DF9"/>
    <w:rsid w:val="0CE131E6"/>
    <w:rsid w:val="0F4D50E1"/>
    <w:rsid w:val="11120177"/>
    <w:rsid w:val="13AD662C"/>
    <w:rsid w:val="17267A8E"/>
    <w:rsid w:val="1B232003"/>
    <w:rsid w:val="1C2106E4"/>
    <w:rsid w:val="1CBA3C22"/>
    <w:rsid w:val="1D06237C"/>
    <w:rsid w:val="1EFD08F1"/>
    <w:rsid w:val="1F120F6E"/>
    <w:rsid w:val="1F697420"/>
    <w:rsid w:val="20A42CF2"/>
    <w:rsid w:val="21CB7B54"/>
    <w:rsid w:val="22500180"/>
    <w:rsid w:val="23656A9A"/>
    <w:rsid w:val="24292737"/>
    <w:rsid w:val="276349F4"/>
    <w:rsid w:val="2CC13888"/>
    <w:rsid w:val="2D4C2D07"/>
    <w:rsid w:val="2E6B6B2E"/>
    <w:rsid w:val="2EDE1784"/>
    <w:rsid w:val="32267810"/>
    <w:rsid w:val="34267BCE"/>
    <w:rsid w:val="34491369"/>
    <w:rsid w:val="373413EB"/>
    <w:rsid w:val="376727AF"/>
    <w:rsid w:val="377F209C"/>
    <w:rsid w:val="3FF36905"/>
    <w:rsid w:val="41BF3490"/>
    <w:rsid w:val="42E07DBB"/>
    <w:rsid w:val="43842EC3"/>
    <w:rsid w:val="445D6327"/>
    <w:rsid w:val="44726807"/>
    <w:rsid w:val="489E538C"/>
    <w:rsid w:val="49F40881"/>
    <w:rsid w:val="4D8F6034"/>
    <w:rsid w:val="501038FD"/>
    <w:rsid w:val="548155A3"/>
    <w:rsid w:val="55BF06DA"/>
    <w:rsid w:val="55EF31FD"/>
    <w:rsid w:val="59820B34"/>
    <w:rsid w:val="5A812BE9"/>
    <w:rsid w:val="5AAC5B0E"/>
    <w:rsid w:val="5D6D7BF8"/>
    <w:rsid w:val="5D8D62D9"/>
    <w:rsid w:val="5EFB09A5"/>
    <w:rsid w:val="6245621A"/>
    <w:rsid w:val="63A635D5"/>
    <w:rsid w:val="66F565E0"/>
    <w:rsid w:val="67F94919"/>
    <w:rsid w:val="68220E8D"/>
    <w:rsid w:val="6C1C035E"/>
    <w:rsid w:val="711D7A3E"/>
    <w:rsid w:val="730B4A76"/>
    <w:rsid w:val="73C956F8"/>
    <w:rsid w:val="747432E1"/>
    <w:rsid w:val="799B323C"/>
    <w:rsid w:val="7C242D65"/>
    <w:rsid w:val="7D9170B7"/>
    <w:rsid w:val="7E2E4282"/>
    <w:rsid w:val="7F9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6246F-BDAA-40B0-B467-8EC9BFA98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1</Pages>
  <Words>20</Words>
  <Characters>28</Characters>
  <Lines>1</Lines>
  <Paragraphs>1</Paragraphs>
  <TotalTime>2</TotalTime>
  <ScaleCrop>false</ScaleCrop>
  <LinksUpToDate>false</LinksUpToDate>
  <CharactersWithSpaces>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图图班班（工作日9:30-18:30）</cp:lastModifiedBy>
  <dcterms:modified xsi:type="dcterms:W3CDTF">2023-02-17T08:43:09Z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51FA7372F2D44D2093E5DD00080928E1</vt:lpwstr>
  </property>
</Properties>
</file>