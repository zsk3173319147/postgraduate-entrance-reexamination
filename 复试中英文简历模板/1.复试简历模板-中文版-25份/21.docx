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9E2A" w14:textId="77777777" w:rsidR="00FA152C" w:rsidRDefault="00000000">
      <w:pPr>
        <w:pStyle w:val="a8"/>
        <w:jc w:val="both"/>
      </w:pPr>
      <w:r>
        <w:rPr>
          <w:rFonts w:eastAsia="微软雅黑" w:hint="eastAsia"/>
          <w:noProof/>
        </w:rPr>
        <w:drawing>
          <wp:anchor distT="0" distB="0" distL="114300" distR="114300" simplePos="0" relativeHeight="251660800" behindDoc="0" locked="0" layoutInCell="1" allowOverlap="1" wp14:anchorId="58B36CCF" wp14:editId="76621ABC">
            <wp:simplePos x="0" y="0"/>
            <wp:positionH relativeFrom="column">
              <wp:posOffset>4296410</wp:posOffset>
            </wp:positionH>
            <wp:positionV relativeFrom="paragraph">
              <wp:posOffset>-721360</wp:posOffset>
            </wp:positionV>
            <wp:extent cx="1205865" cy="1500505"/>
            <wp:effectExtent l="19050" t="19050" r="24765" b="19685"/>
            <wp:wrapNone/>
            <wp:docPr id="1" name="图片 11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奈森相关\头像-logo\图片3.png图片3"/>
                    <pic:cNvPicPr>
                      <a:picLocks noChangeAspect="1"/>
                    </pic:cNvPicPr>
                  </pic:nvPicPr>
                  <pic:blipFill>
                    <a:blip r:embed="rId6"/>
                    <a:srcRect b="8623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500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CA8A0D3" wp14:editId="5C2E8250">
                <wp:simplePos x="0" y="0"/>
                <wp:positionH relativeFrom="column">
                  <wp:posOffset>4119880</wp:posOffset>
                </wp:positionH>
                <wp:positionV relativeFrom="paragraph">
                  <wp:posOffset>-795655</wp:posOffset>
                </wp:positionV>
                <wp:extent cx="1550035" cy="143510"/>
                <wp:effectExtent l="0" t="0" r="0" b="9525"/>
                <wp:wrapNone/>
                <wp:docPr id="6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150" cy="143239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3" o:spid="_x0000_s1026" o:spt="2" style="position:absolute;left:0pt;margin-left:324.4pt;margin-top:-62.65pt;height:11.3pt;width:122.05pt;z-index:251645952;v-text-anchor:middle;mso-width-relative:page;mso-height-relative:page;" fillcolor="#333F50" filled="t" stroked="f" coordsize="21600,21600" arcsize="0.166666666666667" o:gfxdata="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gAXv3cAAAADQEAAA8AAAAAAAAAAQAgAAAAIgAAAGRycy9kb3du&#10;cmV2LnhtbFBLAQIUABQAAAAIAIdO4kDqaieX+wEAALQDAAAOAAAAAAAAAAEAIAAAACs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4A11B9" wp14:editId="5796DE2B">
                <wp:simplePos x="0" y="0"/>
                <wp:positionH relativeFrom="column">
                  <wp:posOffset>770255</wp:posOffset>
                </wp:positionH>
                <wp:positionV relativeFrom="paragraph">
                  <wp:posOffset>-220980</wp:posOffset>
                </wp:positionV>
                <wp:extent cx="184150" cy="172720"/>
                <wp:effectExtent l="0" t="0" r="6985" b="0"/>
                <wp:wrapNone/>
                <wp:docPr id="2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60.65pt;margin-top:-17.4pt;height:13.6pt;width:14.5pt;z-index:251669504;v-text-anchor:middle;mso-width-relative:page;mso-height-relative:page;" fillcolor="#596166" filled="t" stroked="f" coordsize="1993900,1873250" o:gfxdata="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D5EA1E" wp14:editId="16835A37">
                <wp:simplePos x="0" y="0"/>
                <wp:positionH relativeFrom="column">
                  <wp:posOffset>811530</wp:posOffset>
                </wp:positionH>
                <wp:positionV relativeFrom="paragraph">
                  <wp:posOffset>71755</wp:posOffset>
                </wp:positionV>
                <wp:extent cx="107950" cy="184150"/>
                <wp:effectExtent l="38100" t="0" r="45085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63.9pt;margin-top:5.65pt;height:14.5pt;width:8.5pt;z-index:251670528;v-text-anchor:middle;mso-width-relative:page;mso-height-relative:page;" fillcolor="#596166" filled="t" stroked="f" coordsize="559792,955625" o:gfxdata="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CR&#10;PSwD2QAAAAkBAAAPAAAAAAAAAAEAIAAAACIAAABkcnMvZG93bnJldi54bWxQSwECFAAUAAAACACH&#10;TuJA/gYDBEADAAB3CAAADgAAAAAAAAABACAAAAAoAQAAZHJzL2Uyb0RvYy54bWxQSwUGAAAAAAYA&#10;BgBZAQAA2g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28B73D" wp14:editId="5D0A6F08">
                <wp:simplePos x="0" y="0"/>
                <wp:positionH relativeFrom="column">
                  <wp:posOffset>2355850</wp:posOffset>
                </wp:positionH>
                <wp:positionV relativeFrom="paragraph">
                  <wp:posOffset>-212090</wp:posOffset>
                </wp:positionV>
                <wp:extent cx="164465" cy="164465"/>
                <wp:effectExtent l="0" t="0" r="7620" b="762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185.5pt;margin-top:-16.7pt;height:12.95pt;width:12.95pt;z-index:251671552;v-text-anchor:middle;mso-width-relative:page;mso-height-relative:page;" fillcolor="#596166" filled="t" stroked="f" coordsize="5581,5581" o:gfxdata="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5277DF" wp14:editId="1ACD8A6B">
                <wp:simplePos x="0" y="0"/>
                <wp:positionH relativeFrom="column">
                  <wp:posOffset>2355850</wp:posOffset>
                </wp:positionH>
                <wp:positionV relativeFrom="paragraph">
                  <wp:posOffset>71755</wp:posOffset>
                </wp:positionV>
                <wp:extent cx="184150" cy="179705"/>
                <wp:effectExtent l="0" t="0" r="6985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185.5pt;margin-top:5.65pt;height:14.15pt;width:14.5pt;z-index:251672576;v-text-anchor:middle;mso-width-relative:page;mso-height-relative:page;" fillcolor="#596166" filled="t" stroked="f" coordsize="6333,6185" o:gfxdata="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43EDA2" wp14:editId="7B00339E">
                <wp:simplePos x="0" y="0"/>
                <wp:positionH relativeFrom="column">
                  <wp:posOffset>2650490</wp:posOffset>
                </wp:positionH>
                <wp:positionV relativeFrom="paragraph">
                  <wp:posOffset>-376555</wp:posOffset>
                </wp:positionV>
                <wp:extent cx="1572260" cy="726440"/>
                <wp:effectExtent l="0" t="0" r="0" b="0"/>
                <wp:wrapNone/>
                <wp:docPr id="31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EF105C" w14:textId="77777777" w:rsidR="00FA152C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186-6666-6666</w:t>
                            </w:r>
                          </w:p>
                          <w:p w14:paraId="58538F48" w14:textId="77777777" w:rsidR="00FA152C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18666@qq.com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3EDA2" id="_x0000_t202" coordsize="21600,21600" o:spt="202" path="m,l,21600r21600,l21600,xe">
                <v:stroke joinstyle="miter"/>
                <v:path gradientshapeok="t" o:connecttype="rect"/>
              </v:shapetype>
              <v:shape id="文本框 125" o:spid="_x0000_s1026" type="#_x0000_t202" style="position:absolute;left:0;text-align:left;margin-left:208.7pt;margin-top:-29.65pt;width:123.8pt;height:57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" filled="f" stroked="f">
                <v:textbox style="mso-fit-shape-to-text:t">
                  <w:txbxContent>
                    <w:p w14:paraId="72EF105C" w14:textId="77777777" w:rsidR="00FA152C" w:rsidRDefault="00000000">
                      <w:pPr>
                        <w:pStyle w:val="a7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186-6666-6666</w:t>
                      </w:r>
                    </w:p>
                    <w:p w14:paraId="58538F48" w14:textId="77777777" w:rsidR="00FA152C" w:rsidRDefault="00000000">
                      <w:pPr>
                        <w:pStyle w:val="a7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18666@qq.com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1C93772" wp14:editId="2F6104C7">
                <wp:simplePos x="0" y="0"/>
                <wp:positionH relativeFrom="column">
                  <wp:posOffset>-726440</wp:posOffset>
                </wp:positionH>
                <wp:positionV relativeFrom="paragraph">
                  <wp:posOffset>-282575</wp:posOffset>
                </wp:positionV>
                <wp:extent cx="1788160" cy="579120"/>
                <wp:effectExtent l="0" t="0" r="0" b="0"/>
                <wp:wrapNone/>
                <wp:docPr id="25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8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511676" w14:textId="466EAA4D" w:rsidR="00FA152C" w:rsidRDefault="0025096B">
                            <w:pPr>
                              <w:pStyle w:val="a7"/>
                              <w:spacing w:before="0" w:beforeAutospacing="0" w:after="0" w:afterAutospacing="0" w:line="768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54000" tIns="45720" rIns="54000" bIns="4572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93772" id="文本框 104" o:spid="_x0000_s1027" type="#_x0000_t202" style="position:absolute;left:0;text-align:left;margin-left:-57.2pt;margin-top:-22.25pt;width:140.8pt;height:45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" filled="f" stroked="f">
                <v:textbox style="mso-fit-shape-to-text:t" inset="1.5mm,,1.5mm">
                  <w:txbxContent>
                    <w:p w14:paraId="34511676" w14:textId="466EAA4D" w:rsidR="00FA152C" w:rsidRDefault="0025096B">
                      <w:pPr>
                        <w:pStyle w:val="a7"/>
                        <w:spacing w:before="0" w:beforeAutospacing="0" w:after="0" w:afterAutospacing="0" w:line="768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6166"/>
                          <w:spacing w:val="60"/>
                          <w:sz w:val="48"/>
                          <w:szCs w:val="48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8012381" wp14:editId="1EBBE435">
                <wp:simplePos x="0" y="0"/>
                <wp:positionH relativeFrom="column">
                  <wp:posOffset>-891540</wp:posOffset>
                </wp:positionH>
                <wp:positionV relativeFrom="paragraph">
                  <wp:posOffset>-574675</wp:posOffset>
                </wp:positionV>
                <wp:extent cx="7057390" cy="1217295"/>
                <wp:effectExtent l="57150" t="76200" r="48260" b="781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121724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70.2pt;margin-top:-45.25pt;height:95.85pt;width:555.7pt;z-index:251644928;v-text-anchor:middle;mso-width-relative:page;mso-height-relative:page;" fillcolor="#F2F2F2" filled="t" stroked="f" coordsize="21600,21600" o:gfxdata="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19QVLYAAAADAEAAA8AAAAA&#10;AAAAAQAgAAAAIgAAAGRycy9kb3ducmV2LnhtbFBLAQIUABQAAAAIAIdO4kDLCQ1IFAIAABQEAAAO&#10;AAAAAAAAAAEAIAAAACcBAABkcnMvZTJvRG9jLnhtbFBLBQYAAAAABgAGAFkBAACtBQAAAAA=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2E7EA7" wp14:editId="77BD8563">
                <wp:simplePos x="0" y="0"/>
                <wp:positionH relativeFrom="column">
                  <wp:posOffset>943610</wp:posOffset>
                </wp:positionH>
                <wp:positionV relativeFrom="paragraph">
                  <wp:posOffset>-376555</wp:posOffset>
                </wp:positionV>
                <wp:extent cx="1677670" cy="726440"/>
                <wp:effectExtent l="0" t="0" r="0" b="0"/>
                <wp:wrapNone/>
                <wp:docPr id="2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FC519A" w14:textId="77777777" w:rsidR="00FA152C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生日：1995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 w14:paraId="11D3746A" w14:textId="77777777" w:rsidR="00FA152C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现居：厦门思明区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E7EA7" id="文本框 106" o:spid="_x0000_s1028" type="#_x0000_t202" style="position:absolute;left:0;text-align:left;margin-left:74.3pt;margin-top:-29.65pt;width:132.1pt;height:57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" filled="f" stroked="f">
                <v:textbox style="mso-fit-shape-to-text:t">
                  <w:txbxContent>
                    <w:p w14:paraId="53FC519A" w14:textId="77777777" w:rsidR="00FA152C" w:rsidRDefault="00000000">
                      <w:pPr>
                        <w:pStyle w:val="a7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生日：1995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24</w:t>
                      </w:r>
                    </w:p>
                    <w:p w14:paraId="11D3746A" w14:textId="77777777" w:rsidR="00FA152C" w:rsidRDefault="00000000">
                      <w:pPr>
                        <w:pStyle w:val="a7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现居：厦门思明区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CB31410" wp14:editId="3D156F46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33667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6383"/>
                        </a:xfrm>
                        <a:prstGeom prst="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0pt;margin-top:-72pt;height:105.25pt;width:595.25pt;z-index:251643904;v-text-anchor:middle;mso-width-relative:page;mso-height-relative:page;" fillcolor="#596166" filled="t" stroked="f" coordsize="21600,21600" o:gfxdata="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9tZCdoAAAANAQAADwAAAAAA&#10;AAABACAAAAAiAAAAZHJzL2Rvd25yZXYueG1sUEsBAhQAFAAAAAgAh07iQDGcHOjYAQAAhw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BC69CB5" w14:textId="77777777" w:rsidR="00FA152C" w:rsidRDefault="00FA152C"/>
    <w:p w14:paraId="4D76915D" w14:textId="77777777" w:rsidR="00FA152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5A9283" wp14:editId="7FB3B3BB">
                <wp:simplePos x="0" y="0"/>
                <wp:positionH relativeFrom="column">
                  <wp:posOffset>-261620</wp:posOffset>
                </wp:positionH>
                <wp:positionV relativeFrom="paragraph">
                  <wp:posOffset>223520</wp:posOffset>
                </wp:positionV>
                <wp:extent cx="6076315" cy="374015"/>
                <wp:effectExtent l="0" t="0" r="0" b="0"/>
                <wp:wrapNone/>
                <wp:docPr id="43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1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D5B04C" w14:textId="77777777" w:rsidR="00FA152C" w:rsidRDefault="00000000">
                            <w:pPr>
                              <w:pStyle w:val="a7"/>
                              <w:spacing w:before="0" w:beforeAutospacing="0" w:after="240" w:afterAutospacing="0" w:line="360" w:lineRule="exact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 xml:space="preserve">报考信息 / Result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A9283" id="文本框 67" o:spid="_x0000_s1029" type="#_x0000_t202" style="position:absolute;left:0;text-align:left;margin-left:-20.6pt;margin-top:17.6pt;width:478.45pt;height:29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" filled="f" stroked="f">
                <v:textbox>
                  <w:txbxContent>
                    <w:p w14:paraId="59D5B04C" w14:textId="77777777" w:rsidR="00FA152C" w:rsidRDefault="00000000">
                      <w:pPr>
                        <w:pStyle w:val="a7"/>
                        <w:spacing w:before="0" w:beforeAutospacing="0" w:after="240" w:afterAutospacing="0" w:line="360" w:lineRule="exact"/>
                        <w:rPr>
                          <w:rFonts w:eastAsia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 xml:space="preserve">报考信息 / Result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C030EC9" wp14:editId="0C5B069F">
                <wp:simplePos x="0" y="0"/>
                <wp:positionH relativeFrom="column">
                  <wp:posOffset>-248920</wp:posOffset>
                </wp:positionH>
                <wp:positionV relativeFrom="paragraph">
                  <wp:posOffset>1684020</wp:posOffset>
                </wp:positionV>
                <wp:extent cx="6089015" cy="374015"/>
                <wp:effectExtent l="0" t="0" r="0" b="0"/>
                <wp:wrapNone/>
                <wp:docPr id="5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EAE3DD" w14:textId="77777777" w:rsidR="00FA152C" w:rsidRDefault="00000000">
                            <w:pPr>
                              <w:pStyle w:val="a7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 w14:paraId="79346920" w14:textId="77777777" w:rsidR="00FA152C" w:rsidRDefault="00FA152C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30EC9" id="_x0000_s1030" type="#_x0000_t202" style="position:absolute;left:0;text-align:left;margin-left:-19.6pt;margin-top:132.6pt;width:479.45pt;height:29.4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" filled="f" stroked="f">
                <v:textbox>
                  <w:txbxContent>
                    <w:p w14:paraId="27EAE3DD" w14:textId="77777777" w:rsidR="00FA152C" w:rsidRDefault="00000000">
                      <w:pPr>
                        <w:pStyle w:val="a7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 w14:paraId="79346920" w14:textId="77777777" w:rsidR="00FA152C" w:rsidRDefault="00FA15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B19ADD2" wp14:editId="432E23A3">
                <wp:simplePos x="0" y="0"/>
                <wp:positionH relativeFrom="column">
                  <wp:posOffset>-705485</wp:posOffset>
                </wp:positionH>
                <wp:positionV relativeFrom="paragraph">
                  <wp:posOffset>2192020</wp:posOffset>
                </wp:positionV>
                <wp:extent cx="6609080" cy="7940040"/>
                <wp:effectExtent l="0" t="0" r="0" b="0"/>
                <wp:wrapNone/>
                <wp:docPr id="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E955E5" w14:textId="77777777" w:rsidR="00FA152C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– 2017.06             珠海金山科技大学 / 会计学院                 财务管理专业 / 本科</w:t>
                            </w:r>
                          </w:p>
                          <w:p w14:paraId="3A9116BF" w14:textId="77777777" w:rsidR="00FA152C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9ADD2" id="_x0000_s1031" type="#_x0000_t202" style="position:absolute;left:0;text-align:left;margin-left:-55.55pt;margin-top:172.6pt;width:520.4pt;height:625.2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" filled="f" stroked="f">
                <v:textbox style="mso-fit-shape-to-text:t">
                  <w:txbxContent>
                    <w:p w14:paraId="48E955E5" w14:textId="77777777" w:rsidR="00FA152C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– 2017.06             珠海金山科技大学 / 会计学院                 财务管理专业 / 本科</w:t>
                      </w:r>
                    </w:p>
                    <w:p w14:paraId="3A9116BF" w14:textId="77777777" w:rsidR="00FA152C" w:rsidRDefault="0000000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19EF97" wp14:editId="6A0969B7">
                <wp:simplePos x="0" y="0"/>
                <wp:positionH relativeFrom="column">
                  <wp:posOffset>-705485</wp:posOffset>
                </wp:positionH>
                <wp:positionV relativeFrom="paragraph">
                  <wp:posOffset>7526655</wp:posOffset>
                </wp:positionV>
                <wp:extent cx="6609080" cy="682625"/>
                <wp:effectExtent l="0" t="0" r="0" b="0"/>
                <wp:wrapNone/>
                <wp:docPr id="56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682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E60D86" w14:textId="77777777" w:rsidR="00FA152C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  <w:p w14:paraId="6EA184C0" w14:textId="77777777" w:rsidR="00FA152C" w:rsidRDefault="00FA152C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9EF97" id="_x0000_s1032" type="#_x0000_t202" style="position:absolute;left:0;text-align:left;margin-left:-55.55pt;margin-top:592.65pt;width:520.4pt;height:53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" filled="f" stroked="f">
                <v:textbox>
                  <w:txbxContent>
                    <w:p w14:paraId="22E60D86" w14:textId="77777777" w:rsidR="00FA152C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  <w:p w14:paraId="6EA184C0" w14:textId="77777777" w:rsidR="00FA152C" w:rsidRDefault="00FA15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62986F9" wp14:editId="022BAABE">
                <wp:simplePos x="0" y="0"/>
                <wp:positionH relativeFrom="column">
                  <wp:posOffset>-277495</wp:posOffset>
                </wp:positionH>
                <wp:positionV relativeFrom="paragraph">
                  <wp:posOffset>7122795</wp:posOffset>
                </wp:positionV>
                <wp:extent cx="6162040" cy="315595"/>
                <wp:effectExtent l="0" t="0" r="0" b="0"/>
                <wp:wrapNone/>
                <wp:docPr id="55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315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09582F" w14:textId="77777777" w:rsidR="00FA152C" w:rsidRDefault="00000000">
                            <w:pPr>
                              <w:pStyle w:val="a7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 w14:paraId="1E88CADC" w14:textId="77777777" w:rsidR="00FA152C" w:rsidRDefault="00FA152C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986F9" id="_x0000_s1033" type="#_x0000_t202" style="position:absolute;left:0;text-align:left;margin-left:-21.85pt;margin-top:560.85pt;width:485.2pt;height:24.8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" filled="f" stroked="f">
                <v:textbox>
                  <w:txbxContent>
                    <w:p w14:paraId="4109582F" w14:textId="77777777" w:rsidR="00FA152C" w:rsidRDefault="00000000">
                      <w:pPr>
                        <w:pStyle w:val="a7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 w14:paraId="1E88CADC" w14:textId="77777777" w:rsidR="00FA152C" w:rsidRDefault="00FA15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041FBE9" wp14:editId="5E69FF06">
                <wp:simplePos x="0" y="0"/>
                <wp:positionH relativeFrom="column">
                  <wp:posOffset>-615315</wp:posOffset>
                </wp:positionH>
                <wp:positionV relativeFrom="paragraph">
                  <wp:posOffset>7124065</wp:posOffset>
                </wp:positionV>
                <wp:extent cx="6384290" cy="342900"/>
                <wp:effectExtent l="0" t="0" r="1270" b="2286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42900"/>
                          <a:chOff x="4918" y="15118"/>
                          <a:chExt cx="10054" cy="540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4918" y="15118"/>
                            <a:ext cx="468" cy="468"/>
                            <a:chOff x="4918" y="15118"/>
                            <a:chExt cx="468" cy="468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4918" y="15118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6" name="KSO_Shape"/>
                          <wps:cNvSpPr/>
                          <wps:spPr bwMode="auto">
                            <a:xfrm flipH="1">
                              <a:off x="5012" y="15204"/>
                              <a:ext cx="279" cy="262"/>
                            </a:xfrm>
                            <a:custGeom>
                              <a:avLst/>
                              <a:gdLst>
                                <a:gd name="T0" fmla="*/ 970867 w 2274888"/>
                                <a:gd name="T1" fmla="*/ 1185371 h 2136775"/>
                                <a:gd name="T2" fmla="*/ 1067225 w 2274888"/>
                                <a:gd name="T3" fmla="*/ 1290958 h 2136775"/>
                                <a:gd name="T4" fmla="*/ 1058973 w 2274888"/>
                                <a:gd name="T5" fmla="*/ 1314363 h 2136775"/>
                                <a:gd name="T6" fmla="*/ 1030492 w 2274888"/>
                                <a:gd name="T7" fmla="*/ 1547079 h 2136775"/>
                                <a:gd name="T8" fmla="*/ 850285 w 2274888"/>
                                <a:gd name="T9" fmla="*/ 1790700 h 2136775"/>
                                <a:gd name="T10" fmla="*/ 879565 w 2274888"/>
                                <a:gd name="T11" fmla="*/ 1521547 h 2136775"/>
                                <a:gd name="T12" fmla="*/ 843897 w 2274888"/>
                                <a:gd name="T13" fmla="*/ 1311969 h 2136775"/>
                                <a:gd name="T14" fmla="*/ 838040 w 2274888"/>
                                <a:gd name="T15" fmla="*/ 1288033 h 2136775"/>
                                <a:gd name="T16" fmla="*/ 936529 w 2274888"/>
                                <a:gd name="T17" fmla="*/ 1183510 h 2136775"/>
                                <a:gd name="T18" fmla="*/ 1290295 w 2274888"/>
                                <a:gd name="T19" fmla="*/ 1044362 h 2136775"/>
                                <a:gd name="T20" fmla="*/ 1523468 w 2274888"/>
                                <a:gd name="T21" fmla="*/ 1126608 h 2136775"/>
                                <a:gd name="T22" fmla="*/ 1745740 w 2274888"/>
                                <a:gd name="T23" fmla="*/ 1205395 h 2136775"/>
                                <a:gd name="T24" fmla="*/ 1802637 w 2274888"/>
                                <a:gd name="T25" fmla="*/ 1245852 h 2136775"/>
                                <a:gd name="T26" fmla="*/ 1840924 w 2274888"/>
                                <a:gd name="T27" fmla="*/ 1304409 h 2136775"/>
                                <a:gd name="T28" fmla="*/ 1884793 w 2274888"/>
                                <a:gd name="T29" fmla="*/ 1444946 h 2136775"/>
                                <a:gd name="T30" fmla="*/ 1903936 w 2274888"/>
                                <a:gd name="T31" fmla="*/ 1609172 h 2136775"/>
                                <a:gd name="T32" fmla="*/ 1895694 w 2274888"/>
                                <a:gd name="T33" fmla="*/ 1665334 h 2136775"/>
                                <a:gd name="T34" fmla="*/ 1856344 w 2274888"/>
                                <a:gd name="T35" fmla="*/ 1694347 h 2136775"/>
                                <a:gd name="T36" fmla="*/ 1708784 w 2274888"/>
                                <a:gd name="T37" fmla="*/ 1741725 h 2136775"/>
                                <a:gd name="T38" fmla="*/ 1421106 w 2274888"/>
                                <a:gd name="T39" fmla="*/ 1780054 h 2136775"/>
                                <a:gd name="T40" fmla="*/ 671910 w 2274888"/>
                                <a:gd name="T41" fmla="*/ 1019076 h 2136775"/>
                                <a:gd name="T42" fmla="*/ 445459 w 2274888"/>
                                <a:gd name="T43" fmla="*/ 1776859 h 2136775"/>
                                <a:gd name="T44" fmla="*/ 172496 w 2274888"/>
                                <a:gd name="T45" fmla="*/ 1736135 h 2136775"/>
                                <a:gd name="T46" fmla="*/ 42791 w 2274888"/>
                                <a:gd name="T47" fmla="*/ 1690887 h 2136775"/>
                                <a:gd name="T48" fmla="*/ 6910 w 2274888"/>
                                <a:gd name="T49" fmla="*/ 1662406 h 2136775"/>
                                <a:gd name="T50" fmla="*/ 2392 w 2274888"/>
                                <a:gd name="T51" fmla="*/ 1585218 h 2136775"/>
                                <a:gd name="T52" fmla="*/ 23655 w 2274888"/>
                                <a:gd name="T53" fmla="*/ 1427379 h 2136775"/>
                                <a:gd name="T54" fmla="*/ 68042 w 2274888"/>
                                <a:gd name="T55" fmla="*/ 1297223 h 2136775"/>
                                <a:gd name="T56" fmla="*/ 107644 w 2274888"/>
                                <a:gd name="T57" fmla="*/ 1240528 h 2136775"/>
                                <a:gd name="T58" fmla="*/ 172496 w 2274888"/>
                                <a:gd name="T59" fmla="*/ 1199273 h 2136775"/>
                                <a:gd name="T60" fmla="*/ 415691 w 2274888"/>
                                <a:gd name="T61" fmla="*/ 1116228 h 2136775"/>
                                <a:gd name="T62" fmla="*/ 633637 w 2274888"/>
                                <a:gd name="T63" fmla="*/ 1036377 h 2136775"/>
                                <a:gd name="T64" fmla="*/ 1007065 w 2274888"/>
                                <a:gd name="T65" fmla="*/ 4789 h 2136775"/>
                                <a:gd name="T66" fmla="*/ 1083457 w 2274888"/>
                                <a:gd name="T67" fmla="*/ 28464 h 2136775"/>
                                <a:gd name="T68" fmla="*/ 1152130 w 2274888"/>
                                <a:gd name="T69" fmla="*/ 70228 h 2136775"/>
                                <a:gd name="T70" fmla="*/ 1210954 w 2274888"/>
                                <a:gd name="T71" fmla="*/ 127156 h 2136775"/>
                                <a:gd name="T72" fmla="*/ 1257801 w 2274888"/>
                                <a:gd name="T73" fmla="*/ 197384 h 2136775"/>
                                <a:gd name="T74" fmla="*/ 1290806 w 2274888"/>
                                <a:gd name="T75" fmla="*/ 278252 h 2136775"/>
                                <a:gd name="T76" fmla="*/ 1307575 w 2274888"/>
                                <a:gd name="T77" fmla="*/ 367634 h 2136775"/>
                                <a:gd name="T78" fmla="*/ 1305712 w 2274888"/>
                                <a:gd name="T79" fmla="*/ 474572 h 2136775"/>
                                <a:gd name="T80" fmla="*/ 1279095 w 2274888"/>
                                <a:gd name="T81" fmla="*/ 595609 h 2136775"/>
                                <a:gd name="T82" fmla="*/ 1231449 w 2274888"/>
                                <a:gd name="T83" fmla="*/ 713188 h 2136775"/>
                                <a:gd name="T84" fmla="*/ 1165438 w 2274888"/>
                                <a:gd name="T85" fmla="*/ 816669 h 2136775"/>
                                <a:gd name="T86" fmla="*/ 1039273 w 2274888"/>
                                <a:gd name="T87" fmla="*/ 1091197 h 2136775"/>
                                <a:gd name="T88" fmla="*/ 962348 w 2274888"/>
                                <a:gd name="T89" fmla="*/ 1149987 h 2136775"/>
                                <a:gd name="T90" fmla="*/ 937062 w 2274888"/>
                                <a:gd name="T91" fmla="*/ 1147326 h 2136775"/>
                                <a:gd name="T92" fmla="*/ 847628 w 2274888"/>
                                <a:gd name="T93" fmla="*/ 1074172 h 2136775"/>
                                <a:gd name="T94" fmla="*/ 731576 w 2274888"/>
                                <a:gd name="T95" fmla="*/ 806294 h 2136775"/>
                                <a:gd name="T96" fmla="*/ 667162 w 2274888"/>
                                <a:gd name="T97" fmla="*/ 700686 h 2136775"/>
                                <a:gd name="T98" fmla="*/ 621647 w 2274888"/>
                                <a:gd name="T99" fmla="*/ 582309 h 2136775"/>
                                <a:gd name="T100" fmla="*/ 597957 w 2274888"/>
                                <a:gd name="T101" fmla="*/ 461272 h 2136775"/>
                                <a:gd name="T102" fmla="*/ 598223 w 2274888"/>
                                <a:gd name="T103" fmla="*/ 357526 h 2136775"/>
                                <a:gd name="T104" fmla="*/ 617121 w 2274888"/>
                                <a:gd name="T105" fmla="*/ 268676 h 2136775"/>
                                <a:gd name="T106" fmla="*/ 651724 w 2274888"/>
                                <a:gd name="T107" fmla="*/ 188871 h 2136775"/>
                                <a:gd name="T108" fmla="*/ 699901 w 2274888"/>
                                <a:gd name="T109" fmla="*/ 119973 h 2136775"/>
                                <a:gd name="T110" fmla="*/ 760056 w 2274888"/>
                                <a:gd name="T111" fmla="*/ 64376 h 2136775"/>
                                <a:gd name="T112" fmla="*/ 829528 w 2274888"/>
                                <a:gd name="T113" fmla="*/ 25005 h 2136775"/>
                                <a:gd name="T114" fmla="*/ 906985 w 2274888"/>
                                <a:gd name="T115" fmla="*/ 3192 h 2136775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</a:gdLst>
                              <a:ahLst/>
                              <a:cxnLst>
                                <a:cxn ang="T116">
                                  <a:pos x="T0" y="T1"/>
                                </a:cxn>
                                <a:cxn ang="T117">
                                  <a:pos x="T2" y="T3"/>
                                </a:cxn>
                                <a:cxn ang="T118">
                                  <a:pos x="T4" y="T5"/>
                                </a:cxn>
                                <a:cxn ang="T119">
                                  <a:pos x="T6" y="T7"/>
                                </a:cxn>
                                <a:cxn ang="T120">
                                  <a:pos x="T8" y="T9"/>
                                </a:cxn>
                                <a:cxn ang="T121">
                                  <a:pos x="T10" y="T11"/>
                                </a:cxn>
                                <a:cxn ang="T122">
                                  <a:pos x="T12" y="T13"/>
                                </a:cxn>
                                <a:cxn ang="T123">
                                  <a:pos x="T14" y="T15"/>
                                </a:cxn>
                                <a:cxn ang="T124">
                                  <a:pos x="T16" y="T17"/>
                                </a:cxn>
                                <a:cxn ang="T125">
                                  <a:pos x="T18" y="T19"/>
                                </a:cxn>
                                <a:cxn ang="T126">
                                  <a:pos x="T20" y="T21"/>
                                </a:cxn>
                                <a:cxn ang="T127">
                                  <a:pos x="T22" y="T23"/>
                                </a:cxn>
                                <a:cxn ang="T128">
                                  <a:pos x="T24" y="T25"/>
                                </a:cxn>
                                <a:cxn ang="T129">
                                  <a:pos x="T26" y="T27"/>
                                </a:cxn>
                                <a:cxn ang="T130">
                                  <a:pos x="T28" y="T29"/>
                                </a:cxn>
                                <a:cxn ang="T131">
                                  <a:pos x="T30" y="T31"/>
                                </a:cxn>
                                <a:cxn ang="T132">
                                  <a:pos x="T32" y="T33"/>
                                </a:cxn>
                                <a:cxn ang="T133">
                                  <a:pos x="T34" y="T35"/>
                                </a:cxn>
                                <a:cxn ang="T134">
                                  <a:pos x="T36" y="T37"/>
                                </a:cxn>
                                <a:cxn ang="T135">
                                  <a:pos x="T38" y="T39"/>
                                </a:cxn>
                                <a:cxn ang="T136">
                                  <a:pos x="T40" y="T41"/>
                                </a:cxn>
                                <a:cxn ang="T137">
                                  <a:pos x="T42" y="T43"/>
                                </a:cxn>
                                <a:cxn ang="T138">
                                  <a:pos x="T44" y="T45"/>
                                </a:cxn>
                                <a:cxn ang="T139">
                                  <a:pos x="T46" y="T47"/>
                                </a:cxn>
                                <a:cxn ang="T140">
                                  <a:pos x="T48" y="T49"/>
                                </a:cxn>
                                <a:cxn ang="T141">
                                  <a:pos x="T50" y="T51"/>
                                </a:cxn>
                                <a:cxn ang="T142">
                                  <a:pos x="T52" y="T53"/>
                                </a:cxn>
                                <a:cxn ang="T143">
                                  <a:pos x="T54" y="T55"/>
                                </a:cxn>
                                <a:cxn ang="T144">
                                  <a:pos x="T56" y="T57"/>
                                </a:cxn>
                                <a:cxn ang="T145">
                                  <a:pos x="T58" y="T59"/>
                                </a:cxn>
                                <a:cxn ang="T146">
                                  <a:pos x="T60" y="T61"/>
                                </a:cxn>
                                <a:cxn ang="T147">
                                  <a:pos x="T62" y="T63"/>
                                </a:cxn>
                                <a:cxn ang="T148">
                                  <a:pos x="T64" y="T65"/>
                                </a:cxn>
                                <a:cxn ang="T149">
                                  <a:pos x="T66" y="T67"/>
                                </a:cxn>
                                <a:cxn ang="T150">
                                  <a:pos x="T68" y="T69"/>
                                </a:cxn>
                                <a:cxn ang="T151">
                                  <a:pos x="T70" y="T71"/>
                                </a:cxn>
                                <a:cxn ang="T152">
                                  <a:pos x="T72" y="T73"/>
                                </a:cxn>
                                <a:cxn ang="T153">
                                  <a:pos x="T74" y="T75"/>
                                </a:cxn>
                                <a:cxn ang="T154">
                                  <a:pos x="T76" y="T77"/>
                                </a:cxn>
                                <a:cxn ang="T155">
                                  <a:pos x="T78" y="T79"/>
                                </a:cxn>
                                <a:cxn ang="T156">
                                  <a:pos x="T80" y="T81"/>
                                </a:cxn>
                                <a:cxn ang="T157">
                                  <a:pos x="T82" y="T83"/>
                                </a:cxn>
                                <a:cxn ang="T158">
                                  <a:pos x="T84" y="T85"/>
                                </a:cxn>
                                <a:cxn ang="T159">
                                  <a:pos x="T86" y="T87"/>
                                </a:cxn>
                                <a:cxn ang="T160">
                                  <a:pos x="T88" y="T89"/>
                                </a:cxn>
                                <a:cxn ang="T161">
                                  <a:pos x="T90" y="T91"/>
                                </a:cxn>
                                <a:cxn ang="T162">
                                  <a:pos x="T92" y="T93"/>
                                </a:cxn>
                                <a:cxn ang="T163">
                                  <a:pos x="T94" y="T95"/>
                                </a:cxn>
                                <a:cxn ang="T164">
                                  <a:pos x="T96" y="T97"/>
                                </a:cxn>
                                <a:cxn ang="T165">
                                  <a:pos x="T98" y="T99"/>
                                </a:cxn>
                                <a:cxn ang="T166">
                                  <a:pos x="T100" y="T101"/>
                                </a:cxn>
                                <a:cxn ang="T167">
                                  <a:pos x="T102" y="T103"/>
                                </a:cxn>
                                <a:cxn ang="T168">
                                  <a:pos x="T104" y="T105"/>
                                </a:cxn>
                                <a:cxn ang="T169">
                                  <a:pos x="T106" y="T107"/>
                                </a:cxn>
                                <a:cxn ang="T170">
                                  <a:pos x="T108" y="T109"/>
                                </a:cxn>
                                <a:cxn ang="T171">
                                  <a:pos x="T110" y="T111"/>
                                </a:cxn>
                                <a:cxn ang="T172">
                                  <a:pos x="T112" y="T113"/>
                                </a:cxn>
                                <a:cxn ang="T173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274888" h="2136775">
                                  <a:moveTo>
                                    <a:pt x="1133947" y="1406525"/>
                                  </a:moveTo>
                                  <a:lnTo>
                                    <a:pt x="1137762" y="1406525"/>
                                  </a:lnTo>
                                  <a:lnTo>
                                    <a:pt x="1140940" y="1406525"/>
                                  </a:lnTo>
                                  <a:lnTo>
                                    <a:pt x="1144119" y="1407477"/>
                                  </a:lnTo>
                                  <a:lnTo>
                                    <a:pt x="1147298" y="1408112"/>
                                  </a:lnTo>
                                  <a:lnTo>
                                    <a:pt x="1150476" y="1409064"/>
                                  </a:lnTo>
                                  <a:lnTo>
                                    <a:pt x="1153655" y="1410651"/>
                                  </a:lnTo>
                                  <a:lnTo>
                                    <a:pt x="1156516" y="1412238"/>
                                  </a:lnTo>
                                  <a:lnTo>
                                    <a:pt x="1159377" y="1414459"/>
                                  </a:lnTo>
                                  <a:lnTo>
                                    <a:pt x="1161920" y="1416681"/>
                                  </a:lnTo>
                                  <a:lnTo>
                                    <a:pt x="1264591" y="1518871"/>
                                  </a:lnTo>
                                  <a:lnTo>
                                    <a:pt x="1267134" y="1521410"/>
                                  </a:lnTo>
                                  <a:lnTo>
                                    <a:pt x="1268723" y="1524266"/>
                                  </a:lnTo>
                                  <a:lnTo>
                                    <a:pt x="1270631" y="1527440"/>
                                  </a:lnTo>
                                  <a:lnTo>
                                    <a:pt x="1271902" y="1530296"/>
                                  </a:lnTo>
                                  <a:lnTo>
                                    <a:pt x="1273174" y="1533787"/>
                                  </a:lnTo>
                                  <a:lnTo>
                                    <a:pt x="1274127" y="1536961"/>
                                  </a:lnTo>
                                  <a:lnTo>
                                    <a:pt x="1274445" y="1540452"/>
                                  </a:lnTo>
                                  <a:lnTo>
                                    <a:pt x="1274763" y="1543625"/>
                                  </a:lnTo>
                                  <a:lnTo>
                                    <a:pt x="1274445" y="1546799"/>
                                  </a:lnTo>
                                  <a:lnTo>
                                    <a:pt x="1274127" y="1549973"/>
                                  </a:lnTo>
                                  <a:lnTo>
                                    <a:pt x="1273174" y="1553781"/>
                                  </a:lnTo>
                                  <a:lnTo>
                                    <a:pt x="1271902" y="1556955"/>
                                  </a:lnTo>
                                  <a:lnTo>
                                    <a:pt x="1270631" y="1559811"/>
                                  </a:lnTo>
                                  <a:lnTo>
                                    <a:pt x="1268723" y="1562667"/>
                                  </a:lnTo>
                                  <a:lnTo>
                                    <a:pt x="1267134" y="1565523"/>
                                  </a:lnTo>
                                  <a:lnTo>
                                    <a:pt x="1264591" y="1568380"/>
                                  </a:lnTo>
                                  <a:lnTo>
                                    <a:pt x="1178767" y="1653433"/>
                                  </a:lnTo>
                                  <a:lnTo>
                                    <a:pt x="1185760" y="1670570"/>
                                  </a:lnTo>
                                  <a:lnTo>
                                    <a:pt x="1192435" y="1689929"/>
                                  </a:lnTo>
                                  <a:lnTo>
                                    <a:pt x="1199428" y="1711510"/>
                                  </a:lnTo>
                                  <a:lnTo>
                                    <a:pt x="1206103" y="1734677"/>
                                  </a:lnTo>
                                  <a:lnTo>
                                    <a:pt x="1212461" y="1760066"/>
                                  </a:lnTo>
                                  <a:lnTo>
                                    <a:pt x="1218500" y="1787042"/>
                                  </a:lnTo>
                                  <a:lnTo>
                                    <a:pt x="1224858" y="1815605"/>
                                  </a:lnTo>
                                  <a:lnTo>
                                    <a:pt x="1230579" y="1846071"/>
                                  </a:lnTo>
                                  <a:lnTo>
                                    <a:pt x="1235983" y="1877808"/>
                                  </a:lnTo>
                                  <a:lnTo>
                                    <a:pt x="1240751" y="1911131"/>
                                  </a:lnTo>
                                  <a:lnTo>
                                    <a:pt x="1245201" y="1946041"/>
                                  </a:lnTo>
                                  <a:lnTo>
                                    <a:pt x="1249016" y="1981902"/>
                                  </a:lnTo>
                                  <a:lnTo>
                                    <a:pt x="1252830" y="2019351"/>
                                  </a:lnTo>
                                  <a:lnTo>
                                    <a:pt x="1255691" y="2057435"/>
                                  </a:lnTo>
                                  <a:lnTo>
                                    <a:pt x="1257916" y="2096470"/>
                                  </a:lnTo>
                                  <a:lnTo>
                                    <a:pt x="1259505" y="2136775"/>
                                  </a:lnTo>
                                  <a:lnTo>
                                    <a:pt x="1015382" y="2136775"/>
                                  </a:lnTo>
                                  <a:lnTo>
                                    <a:pt x="1016972" y="2096470"/>
                                  </a:lnTo>
                                  <a:lnTo>
                                    <a:pt x="1019515" y="2057435"/>
                                  </a:lnTo>
                                  <a:lnTo>
                                    <a:pt x="1022376" y="2019351"/>
                                  </a:lnTo>
                                  <a:lnTo>
                                    <a:pt x="1025554" y="1981902"/>
                                  </a:lnTo>
                                  <a:lnTo>
                                    <a:pt x="1029686" y="1946041"/>
                                  </a:lnTo>
                                  <a:lnTo>
                                    <a:pt x="1034137" y="1911131"/>
                                  </a:lnTo>
                                  <a:lnTo>
                                    <a:pt x="1039223" y="1877808"/>
                                  </a:lnTo>
                                  <a:lnTo>
                                    <a:pt x="1044308" y="1846071"/>
                                  </a:lnTo>
                                  <a:lnTo>
                                    <a:pt x="1050348" y="1815605"/>
                                  </a:lnTo>
                                  <a:lnTo>
                                    <a:pt x="1056387" y="1787042"/>
                                  </a:lnTo>
                                  <a:lnTo>
                                    <a:pt x="1062427" y="1760066"/>
                                  </a:lnTo>
                                  <a:lnTo>
                                    <a:pt x="1068784" y="1734677"/>
                                  </a:lnTo>
                                  <a:lnTo>
                                    <a:pt x="1075777" y="1711510"/>
                                  </a:lnTo>
                                  <a:lnTo>
                                    <a:pt x="1082453" y="1689929"/>
                                  </a:lnTo>
                                  <a:lnTo>
                                    <a:pt x="1089128" y="1670570"/>
                                  </a:lnTo>
                                  <a:lnTo>
                                    <a:pt x="1096121" y="1653433"/>
                                  </a:lnTo>
                                  <a:lnTo>
                                    <a:pt x="1010297" y="1568380"/>
                                  </a:lnTo>
                                  <a:lnTo>
                                    <a:pt x="1007754" y="1565523"/>
                                  </a:lnTo>
                                  <a:lnTo>
                                    <a:pt x="1005846" y="1562667"/>
                                  </a:lnTo>
                                  <a:lnTo>
                                    <a:pt x="1003939" y="1559811"/>
                                  </a:lnTo>
                                  <a:lnTo>
                                    <a:pt x="1002668" y="1556955"/>
                                  </a:lnTo>
                                  <a:lnTo>
                                    <a:pt x="1001396" y="1553781"/>
                                  </a:lnTo>
                                  <a:lnTo>
                                    <a:pt x="1000760" y="1549973"/>
                                  </a:lnTo>
                                  <a:lnTo>
                                    <a:pt x="1000443" y="1546799"/>
                                  </a:lnTo>
                                  <a:lnTo>
                                    <a:pt x="1000125" y="1543625"/>
                                  </a:lnTo>
                                  <a:lnTo>
                                    <a:pt x="1000443" y="1540452"/>
                                  </a:lnTo>
                                  <a:lnTo>
                                    <a:pt x="1000760" y="1536961"/>
                                  </a:lnTo>
                                  <a:lnTo>
                                    <a:pt x="1001396" y="1533787"/>
                                  </a:lnTo>
                                  <a:lnTo>
                                    <a:pt x="1002986" y="1530296"/>
                                  </a:lnTo>
                                  <a:lnTo>
                                    <a:pt x="1004257" y="1527440"/>
                                  </a:lnTo>
                                  <a:lnTo>
                                    <a:pt x="1006164" y="1524266"/>
                                  </a:lnTo>
                                  <a:lnTo>
                                    <a:pt x="1007754" y="1521410"/>
                                  </a:lnTo>
                                  <a:lnTo>
                                    <a:pt x="1010297" y="1518871"/>
                                  </a:lnTo>
                                  <a:lnTo>
                                    <a:pt x="1112650" y="1416681"/>
                                  </a:lnTo>
                                  <a:lnTo>
                                    <a:pt x="1115511" y="1414459"/>
                                  </a:lnTo>
                                  <a:lnTo>
                                    <a:pt x="1118372" y="1412238"/>
                                  </a:lnTo>
                                  <a:lnTo>
                                    <a:pt x="1121232" y="1410651"/>
                                  </a:lnTo>
                                  <a:lnTo>
                                    <a:pt x="1124411" y="1409064"/>
                                  </a:lnTo>
                                  <a:lnTo>
                                    <a:pt x="1127590" y="1408112"/>
                                  </a:lnTo>
                                  <a:lnTo>
                                    <a:pt x="1130769" y="1407477"/>
                                  </a:lnTo>
                                  <a:lnTo>
                                    <a:pt x="1133947" y="1406525"/>
                                  </a:lnTo>
                                  <a:close/>
                                  <a:moveTo>
                                    <a:pt x="1472565" y="1216025"/>
                                  </a:moveTo>
                                  <a:lnTo>
                                    <a:pt x="1495425" y="1226506"/>
                                  </a:lnTo>
                                  <a:lnTo>
                                    <a:pt x="1518285" y="1236670"/>
                                  </a:lnTo>
                                  <a:lnTo>
                                    <a:pt x="1540828" y="1246198"/>
                                  </a:lnTo>
                                  <a:lnTo>
                                    <a:pt x="1563370" y="1255726"/>
                                  </a:lnTo>
                                  <a:lnTo>
                                    <a:pt x="1586230" y="1264619"/>
                                  </a:lnTo>
                                  <a:lnTo>
                                    <a:pt x="1608138" y="1273195"/>
                                  </a:lnTo>
                                  <a:lnTo>
                                    <a:pt x="1630363" y="1281453"/>
                                  </a:lnTo>
                                  <a:lnTo>
                                    <a:pt x="1651953" y="1289393"/>
                                  </a:lnTo>
                                  <a:lnTo>
                                    <a:pt x="1695133" y="1304321"/>
                                  </a:lnTo>
                                  <a:lnTo>
                                    <a:pt x="1737360" y="1318613"/>
                                  </a:lnTo>
                                  <a:lnTo>
                                    <a:pt x="1778635" y="1331953"/>
                                  </a:lnTo>
                                  <a:lnTo>
                                    <a:pt x="1819275" y="1344339"/>
                                  </a:lnTo>
                                  <a:lnTo>
                                    <a:pt x="1896428" y="1368795"/>
                                  </a:lnTo>
                                  <a:lnTo>
                                    <a:pt x="1933575" y="1380864"/>
                                  </a:lnTo>
                                  <a:lnTo>
                                    <a:pt x="1969453" y="1392934"/>
                                  </a:lnTo>
                                  <a:lnTo>
                                    <a:pt x="2004060" y="1405320"/>
                                  </a:lnTo>
                                  <a:lnTo>
                                    <a:pt x="2020570" y="1411355"/>
                                  </a:lnTo>
                                  <a:lnTo>
                                    <a:pt x="2037080" y="1417707"/>
                                  </a:lnTo>
                                  <a:lnTo>
                                    <a:pt x="2053273" y="1424695"/>
                                  </a:lnTo>
                                  <a:lnTo>
                                    <a:pt x="2068830" y="1431047"/>
                                  </a:lnTo>
                                  <a:lnTo>
                                    <a:pt x="2084705" y="1438352"/>
                                  </a:lnTo>
                                  <a:lnTo>
                                    <a:pt x="2099628" y="1445339"/>
                                  </a:lnTo>
                                  <a:lnTo>
                                    <a:pt x="2106930" y="1449150"/>
                                  </a:lnTo>
                                  <a:lnTo>
                                    <a:pt x="2114233" y="1453279"/>
                                  </a:lnTo>
                                  <a:lnTo>
                                    <a:pt x="2120900" y="1458044"/>
                                  </a:lnTo>
                                  <a:lnTo>
                                    <a:pt x="2127568" y="1463125"/>
                                  </a:lnTo>
                                  <a:lnTo>
                                    <a:pt x="2134235" y="1468207"/>
                                  </a:lnTo>
                                  <a:lnTo>
                                    <a:pt x="2140585" y="1474242"/>
                                  </a:lnTo>
                                  <a:lnTo>
                                    <a:pt x="2146618" y="1480276"/>
                                  </a:lnTo>
                                  <a:lnTo>
                                    <a:pt x="2152650" y="1486628"/>
                                  </a:lnTo>
                                  <a:lnTo>
                                    <a:pt x="2158365" y="1493298"/>
                                  </a:lnTo>
                                  <a:lnTo>
                                    <a:pt x="2163763" y="1500286"/>
                                  </a:lnTo>
                                  <a:lnTo>
                                    <a:pt x="2169160" y="1507908"/>
                                  </a:lnTo>
                                  <a:lnTo>
                                    <a:pt x="2174558" y="1515213"/>
                                  </a:lnTo>
                                  <a:lnTo>
                                    <a:pt x="2179638" y="1522836"/>
                                  </a:lnTo>
                                  <a:lnTo>
                                    <a:pt x="2184718" y="1531094"/>
                                  </a:lnTo>
                                  <a:lnTo>
                                    <a:pt x="2189163" y="1539352"/>
                                  </a:lnTo>
                                  <a:lnTo>
                                    <a:pt x="2193925" y="1547927"/>
                                  </a:lnTo>
                                  <a:lnTo>
                                    <a:pt x="2198370" y="1556502"/>
                                  </a:lnTo>
                                  <a:lnTo>
                                    <a:pt x="2202498" y="1565396"/>
                                  </a:lnTo>
                                  <a:lnTo>
                                    <a:pt x="2210435" y="1583817"/>
                                  </a:lnTo>
                                  <a:lnTo>
                                    <a:pt x="2218055" y="1602556"/>
                                  </a:lnTo>
                                  <a:lnTo>
                                    <a:pt x="2224723" y="1622248"/>
                                  </a:lnTo>
                                  <a:lnTo>
                                    <a:pt x="2230755" y="1641939"/>
                                  </a:lnTo>
                                  <a:lnTo>
                                    <a:pt x="2236788" y="1662584"/>
                                  </a:lnTo>
                                  <a:lnTo>
                                    <a:pt x="2241868" y="1682911"/>
                                  </a:lnTo>
                                  <a:lnTo>
                                    <a:pt x="2246631" y="1703238"/>
                                  </a:lnTo>
                                  <a:lnTo>
                                    <a:pt x="2250758" y="1724200"/>
                                  </a:lnTo>
                                  <a:lnTo>
                                    <a:pt x="2254885" y="1744527"/>
                                  </a:lnTo>
                                  <a:lnTo>
                                    <a:pt x="2258378" y="1764537"/>
                                  </a:lnTo>
                                  <a:lnTo>
                                    <a:pt x="2261235" y="1784546"/>
                                  </a:lnTo>
                                  <a:lnTo>
                                    <a:pt x="2263775" y="1803920"/>
                                  </a:lnTo>
                                  <a:lnTo>
                                    <a:pt x="2266315" y="1822977"/>
                                  </a:lnTo>
                                  <a:lnTo>
                                    <a:pt x="2267903" y="1841081"/>
                                  </a:lnTo>
                                  <a:lnTo>
                                    <a:pt x="2269808" y="1859184"/>
                                  </a:lnTo>
                                  <a:lnTo>
                                    <a:pt x="2272348" y="1891581"/>
                                  </a:lnTo>
                                  <a:lnTo>
                                    <a:pt x="2273618" y="1920165"/>
                                  </a:lnTo>
                                  <a:lnTo>
                                    <a:pt x="2274571" y="1943669"/>
                                  </a:lnTo>
                                  <a:lnTo>
                                    <a:pt x="2274888" y="1961455"/>
                                  </a:lnTo>
                                  <a:lnTo>
                                    <a:pt x="2274571" y="1964948"/>
                                  </a:lnTo>
                                  <a:lnTo>
                                    <a:pt x="2274253" y="1968760"/>
                                  </a:lnTo>
                                  <a:lnTo>
                                    <a:pt x="2272665" y="1972571"/>
                                  </a:lnTo>
                                  <a:lnTo>
                                    <a:pt x="2271395" y="1976065"/>
                                  </a:lnTo>
                                  <a:lnTo>
                                    <a:pt x="2269173" y="1979876"/>
                                  </a:lnTo>
                                  <a:lnTo>
                                    <a:pt x="2266633" y="1983687"/>
                                  </a:lnTo>
                                  <a:lnTo>
                                    <a:pt x="2263775" y="1987181"/>
                                  </a:lnTo>
                                  <a:lnTo>
                                    <a:pt x="2260601" y="1991310"/>
                                  </a:lnTo>
                                  <a:lnTo>
                                    <a:pt x="2256473" y="1995121"/>
                                  </a:lnTo>
                                  <a:lnTo>
                                    <a:pt x="2252345" y="1998615"/>
                                  </a:lnTo>
                                  <a:lnTo>
                                    <a:pt x="2247583" y="2002744"/>
                                  </a:lnTo>
                                  <a:lnTo>
                                    <a:pt x="2242185" y="2006238"/>
                                  </a:lnTo>
                                  <a:lnTo>
                                    <a:pt x="2236471" y="2010367"/>
                                  </a:lnTo>
                                  <a:lnTo>
                                    <a:pt x="2230438" y="2014178"/>
                                  </a:lnTo>
                                  <a:lnTo>
                                    <a:pt x="2224088" y="2017672"/>
                                  </a:lnTo>
                                  <a:lnTo>
                                    <a:pt x="2216785" y="2021800"/>
                                  </a:lnTo>
                                  <a:lnTo>
                                    <a:pt x="2209165" y="2025294"/>
                                  </a:lnTo>
                                  <a:lnTo>
                                    <a:pt x="2201545" y="2029105"/>
                                  </a:lnTo>
                                  <a:lnTo>
                                    <a:pt x="2183765" y="2036410"/>
                                  </a:lnTo>
                                  <a:lnTo>
                                    <a:pt x="2165033" y="2044033"/>
                                  </a:lnTo>
                                  <a:lnTo>
                                    <a:pt x="2143760" y="2051021"/>
                                  </a:lnTo>
                                  <a:lnTo>
                                    <a:pt x="2120900" y="2058326"/>
                                  </a:lnTo>
                                  <a:lnTo>
                                    <a:pt x="2095818" y="2064995"/>
                                  </a:lnTo>
                                  <a:lnTo>
                                    <a:pt x="2069465" y="2071665"/>
                                  </a:lnTo>
                                  <a:lnTo>
                                    <a:pt x="2040573" y="2078335"/>
                                  </a:lnTo>
                                  <a:lnTo>
                                    <a:pt x="2010410" y="2084370"/>
                                  </a:lnTo>
                                  <a:lnTo>
                                    <a:pt x="1977708" y="2090404"/>
                                  </a:lnTo>
                                  <a:lnTo>
                                    <a:pt x="1943418" y="2096121"/>
                                  </a:lnTo>
                                  <a:lnTo>
                                    <a:pt x="1907223" y="2101838"/>
                                  </a:lnTo>
                                  <a:lnTo>
                                    <a:pt x="1868805" y="2106920"/>
                                  </a:lnTo>
                                  <a:lnTo>
                                    <a:pt x="1829118" y="2111684"/>
                                  </a:lnTo>
                                  <a:lnTo>
                                    <a:pt x="1786890" y="2116131"/>
                                  </a:lnTo>
                                  <a:lnTo>
                                    <a:pt x="1742758" y="2120259"/>
                                  </a:lnTo>
                                  <a:lnTo>
                                    <a:pt x="1697038" y="2124071"/>
                                  </a:lnTo>
                                  <a:lnTo>
                                    <a:pt x="1649413" y="2127247"/>
                                  </a:lnTo>
                                  <a:lnTo>
                                    <a:pt x="1599565" y="2130105"/>
                                  </a:lnTo>
                                  <a:lnTo>
                                    <a:pt x="1547813" y="2132329"/>
                                  </a:lnTo>
                                  <a:lnTo>
                                    <a:pt x="1494155" y="2134234"/>
                                  </a:lnTo>
                                  <a:lnTo>
                                    <a:pt x="1438275" y="2135505"/>
                                  </a:lnTo>
                                  <a:lnTo>
                                    <a:pt x="1380490" y="2136775"/>
                                  </a:lnTo>
                                  <a:lnTo>
                                    <a:pt x="1320800" y="2136775"/>
                                  </a:lnTo>
                                  <a:lnTo>
                                    <a:pt x="1472565" y="1216025"/>
                                  </a:lnTo>
                                  <a:close/>
                                  <a:moveTo>
                                    <a:pt x="802373" y="1216025"/>
                                  </a:moveTo>
                                  <a:lnTo>
                                    <a:pt x="954088" y="2136775"/>
                                  </a:lnTo>
                                  <a:lnTo>
                                    <a:pt x="894418" y="2136775"/>
                                  </a:lnTo>
                                  <a:lnTo>
                                    <a:pt x="836652" y="2135505"/>
                                  </a:lnTo>
                                  <a:lnTo>
                                    <a:pt x="780790" y="2134234"/>
                                  </a:lnTo>
                                  <a:lnTo>
                                    <a:pt x="727151" y="2132329"/>
                                  </a:lnTo>
                                  <a:lnTo>
                                    <a:pt x="675415" y="2130105"/>
                                  </a:lnTo>
                                  <a:lnTo>
                                    <a:pt x="625584" y="2127247"/>
                                  </a:lnTo>
                                  <a:lnTo>
                                    <a:pt x="577975" y="2124071"/>
                                  </a:lnTo>
                                  <a:lnTo>
                                    <a:pt x="531953" y="2120259"/>
                                  </a:lnTo>
                                  <a:lnTo>
                                    <a:pt x="488153" y="2116131"/>
                                  </a:lnTo>
                                  <a:lnTo>
                                    <a:pt x="445939" y="2111684"/>
                                  </a:lnTo>
                                  <a:lnTo>
                                    <a:pt x="405947" y="2106920"/>
                                  </a:lnTo>
                                  <a:lnTo>
                                    <a:pt x="367860" y="2101838"/>
                                  </a:lnTo>
                                  <a:lnTo>
                                    <a:pt x="331677" y="2096121"/>
                                  </a:lnTo>
                                  <a:lnTo>
                                    <a:pt x="297398" y="2090404"/>
                                  </a:lnTo>
                                  <a:lnTo>
                                    <a:pt x="265024" y="2084370"/>
                                  </a:lnTo>
                                  <a:lnTo>
                                    <a:pt x="234554" y="2078335"/>
                                  </a:lnTo>
                                  <a:lnTo>
                                    <a:pt x="205989" y="2071665"/>
                                  </a:lnTo>
                                  <a:lnTo>
                                    <a:pt x="179010" y="2064995"/>
                                  </a:lnTo>
                                  <a:lnTo>
                                    <a:pt x="154254" y="2058326"/>
                                  </a:lnTo>
                                  <a:lnTo>
                                    <a:pt x="131401" y="2051021"/>
                                  </a:lnTo>
                                  <a:lnTo>
                                    <a:pt x="110136" y="2044033"/>
                                  </a:lnTo>
                                  <a:lnTo>
                                    <a:pt x="91092" y="2036410"/>
                                  </a:lnTo>
                                  <a:lnTo>
                                    <a:pt x="73635" y="2029105"/>
                                  </a:lnTo>
                                  <a:lnTo>
                                    <a:pt x="66018" y="2025294"/>
                                  </a:lnTo>
                                  <a:lnTo>
                                    <a:pt x="58400" y="2021800"/>
                                  </a:lnTo>
                                  <a:lnTo>
                                    <a:pt x="51100" y="2017672"/>
                                  </a:lnTo>
                                  <a:lnTo>
                                    <a:pt x="44435" y="2014178"/>
                                  </a:lnTo>
                                  <a:lnTo>
                                    <a:pt x="38404" y="2010367"/>
                                  </a:lnTo>
                                  <a:lnTo>
                                    <a:pt x="32691" y="2006238"/>
                                  </a:lnTo>
                                  <a:lnTo>
                                    <a:pt x="27613" y="2002744"/>
                                  </a:lnTo>
                                  <a:lnTo>
                                    <a:pt x="22852" y="1998615"/>
                                  </a:lnTo>
                                  <a:lnTo>
                                    <a:pt x="18726" y="1995121"/>
                                  </a:lnTo>
                                  <a:lnTo>
                                    <a:pt x="14600" y="1991310"/>
                                  </a:lnTo>
                                  <a:lnTo>
                                    <a:pt x="11109" y="1987181"/>
                                  </a:lnTo>
                                  <a:lnTo>
                                    <a:pt x="8252" y="1983687"/>
                                  </a:lnTo>
                                  <a:lnTo>
                                    <a:pt x="5713" y="1979876"/>
                                  </a:lnTo>
                                  <a:lnTo>
                                    <a:pt x="3491" y="1976065"/>
                                  </a:lnTo>
                                  <a:lnTo>
                                    <a:pt x="2222" y="1972571"/>
                                  </a:lnTo>
                                  <a:lnTo>
                                    <a:pt x="1269" y="1968760"/>
                                  </a:lnTo>
                                  <a:lnTo>
                                    <a:pt x="317" y="1964948"/>
                                  </a:lnTo>
                                  <a:lnTo>
                                    <a:pt x="0" y="1961455"/>
                                  </a:lnTo>
                                  <a:lnTo>
                                    <a:pt x="317" y="1943669"/>
                                  </a:lnTo>
                                  <a:lnTo>
                                    <a:pt x="1269" y="1920165"/>
                                  </a:lnTo>
                                  <a:lnTo>
                                    <a:pt x="2856" y="1891581"/>
                                  </a:lnTo>
                                  <a:lnTo>
                                    <a:pt x="5395" y="1859184"/>
                                  </a:lnTo>
                                  <a:lnTo>
                                    <a:pt x="6982" y="1841081"/>
                                  </a:lnTo>
                                  <a:lnTo>
                                    <a:pt x="8887" y="1822977"/>
                                  </a:lnTo>
                                  <a:lnTo>
                                    <a:pt x="11109" y="1803920"/>
                                  </a:lnTo>
                                  <a:lnTo>
                                    <a:pt x="13965" y="1784546"/>
                                  </a:lnTo>
                                  <a:lnTo>
                                    <a:pt x="16822" y="1764537"/>
                                  </a:lnTo>
                                  <a:lnTo>
                                    <a:pt x="20313" y="1744527"/>
                                  </a:lnTo>
                                  <a:lnTo>
                                    <a:pt x="24122" y="1724200"/>
                                  </a:lnTo>
                                  <a:lnTo>
                                    <a:pt x="28248" y="1703238"/>
                                  </a:lnTo>
                                  <a:lnTo>
                                    <a:pt x="33326" y="1682911"/>
                                  </a:lnTo>
                                  <a:lnTo>
                                    <a:pt x="38404" y="1662584"/>
                                  </a:lnTo>
                                  <a:lnTo>
                                    <a:pt x="44118" y="1641939"/>
                                  </a:lnTo>
                                  <a:lnTo>
                                    <a:pt x="50465" y="1622248"/>
                                  </a:lnTo>
                                  <a:lnTo>
                                    <a:pt x="57448" y="1602556"/>
                                  </a:lnTo>
                                  <a:lnTo>
                                    <a:pt x="64748" y="1583817"/>
                                  </a:lnTo>
                                  <a:lnTo>
                                    <a:pt x="72683" y="1565396"/>
                                  </a:lnTo>
                                  <a:lnTo>
                                    <a:pt x="77127" y="1556502"/>
                                  </a:lnTo>
                                  <a:lnTo>
                                    <a:pt x="81253" y="1547927"/>
                                  </a:lnTo>
                                  <a:lnTo>
                                    <a:pt x="86014" y="1539352"/>
                                  </a:lnTo>
                                  <a:lnTo>
                                    <a:pt x="90457" y="1531094"/>
                                  </a:lnTo>
                                  <a:lnTo>
                                    <a:pt x="95536" y="1522836"/>
                                  </a:lnTo>
                                  <a:lnTo>
                                    <a:pt x="100614" y="1515213"/>
                                  </a:lnTo>
                                  <a:lnTo>
                                    <a:pt x="105692" y="1507908"/>
                                  </a:lnTo>
                                  <a:lnTo>
                                    <a:pt x="111088" y="1500286"/>
                                  </a:lnTo>
                                  <a:lnTo>
                                    <a:pt x="116801" y="1493298"/>
                                  </a:lnTo>
                                  <a:lnTo>
                                    <a:pt x="122514" y="1486628"/>
                                  </a:lnTo>
                                  <a:lnTo>
                                    <a:pt x="128545" y="1480276"/>
                                  </a:lnTo>
                                  <a:lnTo>
                                    <a:pt x="134575" y="1474242"/>
                                  </a:lnTo>
                                  <a:lnTo>
                                    <a:pt x="140923" y="1468207"/>
                                  </a:lnTo>
                                  <a:lnTo>
                                    <a:pt x="147588" y="1463125"/>
                                  </a:lnTo>
                                  <a:lnTo>
                                    <a:pt x="154254" y="1458044"/>
                                  </a:lnTo>
                                  <a:lnTo>
                                    <a:pt x="161236" y="1453279"/>
                                  </a:lnTo>
                                  <a:lnTo>
                                    <a:pt x="168219" y="1449150"/>
                                  </a:lnTo>
                                  <a:lnTo>
                                    <a:pt x="175519" y="1445339"/>
                                  </a:lnTo>
                                  <a:lnTo>
                                    <a:pt x="190436" y="1438352"/>
                                  </a:lnTo>
                                  <a:lnTo>
                                    <a:pt x="205989" y="1431047"/>
                                  </a:lnTo>
                                  <a:lnTo>
                                    <a:pt x="221541" y="1424695"/>
                                  </a:lnTo>
                                  <a:lnTo>
                                    <a:pt x="237728" y="1417707"/>
                                  </a:lnTo>
                                  <a:lnTo>
                                    <a:pt x="254233" y="1411355"/>
                                  </a:lnTo>
                                  <a:lnTo>
                                    <a:pt x="271055" y="1405320"/>
                                  </a:lnTo>
                                  <a:lnTo>
                                    <a:pt x="305651" y="1392934"/>
                                  </a:lnTo>
                                  <a:lnTo>
                                    <a:pt x="341516" y="1380864"/>
                                  </a:lnTo>
                                  <a:lnTo>
                                    <a:pt x="378651" y="1368795"/>
                                  </a:lnTo>
                                  <a:lnTo>
                                    <a:pt x="456096" y="1344339"/>
                                  </a:lnTo>
                                  <a:lnTo>
                                    <a:pt x="496405" y="1331953"/>
                                  </a:lnTo>
                                  <a:lnTo>
                                    <a:pt x="537666" y="1318613"/>
                                  </a:lnTo>
                                  <a:lnTo>
                                    <a:pt x="579880" y="1304321"/>
                                  </a:lnTo>
                                  <a:lnTo>
                                    <a:pt x="622728" y="1289393"/>
                                  </a:lnTo>
                                  <a:lnTo>
                                    <a:pt x="644628" y="1281453"/>
                                  </a:lnTo>
                                  <a:lnTo>
                                    <a:pt x="666846" y="1273195"/>
                                  </a:lnTo>
                                  <a:lnTo>
                                    <a:pt x="689063" y="1264619"/>
                                  </a:lnTo>
                                  <a:lnTo>
                                    <a:pt x="711281" y="1255726"/>
                                  </a:lnTo>
                                  <a:lnTo>
                                    <a:pt x="733816" y="1246198"/>
                                  </a:lnTo>
                                  <a:lnTo>
                                    <a:pt x="756668" y="1236670"/>
                                  </a:lnTo>
                                  <a:lnTo>
                                    <a:pt x="779521" y="1226506"/>
                                  </a:lnTo>
                                  <a:lnTo>
                                    <a:pt x="802373" y="1216025"/>
                                  </a:lnTo>
                                  <a:close/>
                                  <a:moveTo>
                                    <a:pt x="1137444" y="0"/>
                                  </a:moveTo>
                                  <a:lnTo>
                                    <a:pt x="1148251" y="317"/>
                                  </a:lnTo>
                                  <a:lnTo>
                                    <a:pt x="1159376" y="635"/>
                                  </a:lnTo>
                                  <a:lnTo>
                                    <a:pt x="1170183" y="1587"/>
                                  </a:lnTo>
                                  <a:lnTo>
                                    <a:pt x="1180990" y="2539"/>
                                  </a:lnTo>
                                  <a:lnTo>
                                    <a:pt x="1191797" y="3809"/>
                                  </a:lnTo>
                                  <a:lnTo>
                                    <a:pt x="1202604" y="5714"/>
                                  </a:lnTo>
                                  <a:lnTo>
                                    <a:pt x="1212776" y="7936"/>
                                  </a:lnTo>
                                  <a:lnTo>
                                    <a:pt x="1223265" y="10158"/>
                                  </a:lnTo>
                                  <a:lnTo>
                                    <a:pt x="1233754" y="12380"/>
                                  </a:lnTo>
                                  <a:lnTo>
                                    <a:pt x="1243926" y="15237"/>
                                  </a:lnTo>
                                  <a:lnTo>
                                    <a:pt x="1254097" y="18728"/>
                                  </a:lnTo>
                                  <a:lnTo>
                                    <a:pt x="1264268" y="22220"/>
                                  </a:lnTo>
                                  <a:lnTo>
                                    <a:pt x="1274122" y="25712"/>
                                  </a:lnTo>
                                  <a:lnTo>
                                    <a:pt x="1283975" y="29838"/>
                                  </a:lnTo>
                                  <a:lnTo>
                                    <a:pt x="1293829" y="33965"/>
                                  </a:lnTo>
                                  <a:lnTo>
                                    <a:pt x="1303682" y="38726"/>
                                  </a:lnTo>
                                  <a:lnTo>
                                    <a:pt x="1312900" y="43170"/>
                                  </a:lnTo>
                                  <a:lnTo>
                                    <a:pt x="1322118" y="48249"/>
                                  </a:lnTo>
                                  <a:lnTo>
                                    <a:pt x="1331654" y="53645"/>
                                  </a:lnTo>
                                  <a:lnTo>
                                    <a:pt x="1340871" y="59041"/>
                                  </a:lnTo>
                                  <a:lnTo>
                                    <a:pt x="1349771" y="64755"/>
                                  </a:lnTo>
                                  <a:lnTo>
                                    <a:pt x="1358353" y="70786"/>
                                  </a:lnTo>
                                  <a:lnTo>
                                    <a:pt x="1367253" y="76817"/>
                                  </a:lnTo>
                                  <a:lnTo>
                                    <a:pt x="1375835" y="83801"/>
                                  </a:lnTo>
                                  <a:lnTo>
                                    <a:pt x="1384100" y="90149"/>
                                  </a:lnTo>
                                  <a:lnTo>
                                    <a:pt x="1392364" y="97450"/>
                                  </a:lnTo>
                                  <a:lnTo>
                                    <a:pt x="1400628" y="104433"/>
                                  </a:lnTo>
                                  <a:lnTo>
                                    <a:pt x="1408575" y="111734"/>
                                  </a:lnTo>
                                  <a:lnTo>
                                    <a:pt x="1416521" y="119035"/>
                                  </a:lnTo>
                                  <a:lnTo>
                                    <a:pt x="1424149" y="126971"/>
                                  </a:lnTo>
                                  <a:lnTo>
                                    <a:pt x="1431460" y="134906"/>
                                  </a:lnTo>
                                  <a:lnTo>
                                    <a:pt x="1439089" y="143159"/>
                                  </a:lnTo>
                                  <a:lnTo>
                                    <a:pt x="1446081" y="151730"/>
                                  </a:lnTo>
                                  <a:lnTo>
                                    <a:pt x="1453074" y="160300"/>
                                  </a:lnTo>
                                  <a:lnTo>
                                    <a:pt x="1459749" y="168871"/>
                                  </a:lnTo>
                                  <a:lnTo>
                                    <a:pt x="1466742" y="177759"/>
                                  </a:lnTo>
                                  <a:lnTo>
                                    <a:pt x="1472781" y="187282"/>
                                  </a:lnTo>
                                  <a:lnTo>
                                    <a:pt x="1479139" y="196487"/>
                                  </a:lnTo>
                                  <a:lnTo>
                                    <a:pt x="1485178" y="205693"/>
                                  </a:lnTo>
                                  <a:lnTo>
                                    <a:pt x="1490899" y="215533"/>
                                  </a:lnTo>
                                  <a:lnTo>
                                    <a:pt x="1496621" y="225373"/>
                                  </a:lnTo>
                                  <a:lnTo>
                                    <a:pt x="1502024" y="235531"/>
                                  </a:lnTo>
                                  <a:lnTo>
                                    <a:pt x="1507428" y="245688"/>
                                  </a:lnTo>
                                  <a:lnTo>
                                    <a:pt x="1512513" y="255846"/>
                                  </a:lnTo>
                                  <a:lnTo>
                                    <a:pt x="1517281" y="266321"/>
                                  </a:lnTo>
                                  <a:lnTo>
                                    <a:pt x="1521731" y="277114"/>
                                  </a:lnTo>
                                  <a:lnTo>
                                    <a:pt x="1526181" y="287906"/>
                                  </a:lnTo>
                                  <a:lnTo>
                                    <a:pt x="1530313" y="298381"/>
                                  </a:lnTo>
                                  <a:lnTo>
                                    <a:pt x="1534445" y="309491"/>
                                  </a:lnTo>
                                  <a:lnTo>
                                    <a:pt x="1537942" y="320601"/>
                                  </a:lnTo>
                                  <a:lnTo>
                                    <a:pt x="1541438" y="332028"/>
                                  </a:lnTo>
                                  <a:lnTo>
                                    <a:pt x="1544617" y="343456"/>
                                  </a:lnTo>
                                  <a:lnTo>
                                    <a:pt x="1547477" y="355201"/>
                                  </a:lnTo>
                                  <a:lnTo>
                                    <a:pt x="1550656" y="366945"/>
                                  </a:lnTo>
                                  <a:lnTo>
                                    <a:pt x="1552881" y="378373"/>
                                  </a:lnTo>
                                  <a:lnTo>
                                    <a:pt x="1555106" y="390435"/>
                                  </a:lnTo>
                                  <a:lnTo>
                                    <a:pt x="1557331" y="402180"/>
                                  </a:lnTo>
                                  <a:lnTo>
                                    <a:pt x="1558602" y="414559"/>
                                  </a:lnTo>
                                  <a:lnTo>
                                    <a:pt x="1560509" y="426622"/>
                                  </a:lnTo>
                                  <a:lnTo>
                                    <a:pt x="1561463" y="438684"/>
                                  </a:lnTo>
                                  <a:lnTo>
                                    <a:pt x="1562734" y="451381"/>
                                  </a:lnTo>
                                  <a:lnTo>
                                    <a:pt x="1563370" y="463760"/>
                                  </a:lnTo>
                                  <a:lnTo>
                                    <a:pt x="1563688" y="476458"/>
                                  </a:lnTo>
                                  <a:lnTo>
                                    <a:pt x="1563688" y="488837"/>
                                  </a:lnTo>
                                  <a:lnTo>
                                    <a:pt x="1563688" y="504074"/>
                                  </a:lnTo>
                                  <a:lnTo>
                                    <a:pt x="1563052" y="519310"/>
                                  </a:lnTo>
                                  <a:lnTo>
                                    <a:pt x="1562099" y="534864"/>
                                  </a:lnTo>
                                  <a:lnTo>
                                    <a:pt x="1560509" y="550418"/>
                                  </a:lnTo>
                                  <a:lnTo>
                                    <a:pt x="1559238" y="566289"/>
                                  </a:lnTo>
                                  <a:lnTo>
                                    <a:pt x="1557013" y="581843"/>
                                  </a:lnTo>
                                  <a:lnTo>
                                    <a:pt x="1554470" y="598032"/>
                                  </a:lnTo>
                                  <a:lnTo>
                                    <a:pt x="1551609" y="613903"/>
                                  </a:lnTo>
                                  <a:lnTo>
                                    <a:pt x="1548431" y="630092"/>
                                  </a:lnTo>
                                  <a:lnTo>
                                    <a:pt x="1544617" y="645963"/>
                                  </a:lnTo>
                                  <a:lnTo>
                                    <a:pt x="1541120" y="662470"/>
                                  </a:lnTo>
                                  <a:lnTo>
                                    <a:pt x="1536988" y="678658"/>
                                  </a:lnTo>
                                  <a:lnTo>
                                    <a:pt x="1532220" y="694847"/>
                                  </a:lnTo>
                                  <a:lnTo>
                                    <a:pt x="1527453" y="710718"/>
                                  </a:lnTo>
                                  <a:lnTo>
                                    <a:pt x="1522685" y="726590"/>
                                  </a:lnTo>
                                  <a:lnTo>
                                    <a:pt x="1516963" y="742778"/>
                                  </a:lnTo>
                                  <a:lnTo>
                                    <a:pt x="1510924" y="758332"/>
                                  </a:lnTo>
                                  <a:lnTo>
                                    <a:pt x="1504885" y="774521"/>
                                  </a:lnTo>
                                  <a:lnTo>
                                    <a:pt x="1498528" y="790075"/>
                                  </a:lnTo>
                                  <a:lnTo>
                                    <a:pt x="1492171" y="805629"/>
                                  </a:lnTo>
                                  <a:lnTo>
                                    <a:pt x="1485178" y="821183"/>
                                  </a:lnTo>
                                  <a:lnTo>
                                    <a:pt x="1477867" y="836102"/>
                                  </a:lnTo>
                                  <a:lnTo>
                                    <a:pt x="1470556" y="851021"/>
                                  </a:lnTo>
                                  <a:lnTo>
                                    <a:pt x="1462610" y="865940"/>
                                  </a:lnTo>
                                  <a:lnTo>
                                    <a:pt x="1454664" y="880542"/>
                                  </a:lnTo>
                                  <a:lnTo>
                                    <a:pt x="1446717" y="894826"/>
                                  </a:lnTo>
                                  <a:lnTo>
                                    <a:pt x="1437817" y="908793"/>
                                  </a:lnTo>
                                  <a:lnTo>
                                    <a:pt x="1428917" y="922759"/>
                                  </a:lnTo>
                                  <a:lnTo>
                                    <a:pt x="1420017" y="936409"/>
                                  </a:lnTo>
                                  <a:lnTo>
                                    <a:pt x="1411117" y="949106"/>
                                  </a:lnTo>
                                  <a:lnTo>
                                    <a:pt x="1401264" y="962120"/>
                                  </a:lnTo>
                                  <a:lnTo>
                                    <a:pt x="1391728" y="974500"/>
                                  </a:lnTo>
                                  <a:lnTo>
                                    <a:pt x="1391728" y="1145593"/>
                                  </a:lnTo>
                                  <a:lnTo>
                                    <a:pt x="1383146" y="1155433"/>
                                  </a:lnTo>
                                  <a:lnTo>
                                    <a:pt x="1359625" y="1181462"/>
                                  </a:lnTo>
                                  <a:lnTo>
                                    <a:pt x="1343414" y="1198603"/>
                                  </a:lnTo>
                                  <a:lnTo>
                                    <a:pt x="1324979" y="1217966"/>
                                  </a:lnTo>
                                  <a:lnTo>
                                    <a:pt x="1305272" y="1238916"/>
                                  </a:lnTo>
                                  <a:lnTo>
                                    <a:pt x="1284611" y="1260184"/>
                                  </a:lnTo>
                                  <a:lnTo>
                                    <a:pt x="1262679" y="1281769"/>
                                  </a:lnTo>
                                  <a:lnTo>
                                    <a:pt x="1241065" y="1302084"/>
                                  </a:lnTo>
                                  <a:lnTo>
                                    <a:pt x="1219769" y="1321765"/>
                                  </a:lnTo>
                                  <a:lnTo>
                                    <a:pt x="1209279" y="1330653"/>
                                  </a:lnTo>
                                  <a:lnTo>
                                    <a:pt x="1199426" y="1338906"/>
                                  </a:lnTo>
                                  <a:lnTo>
                                    <a:pt x="1189572" y="1346842"/>
                                  </a:lnTo>
                                  <a:lnTo>
                                    <a:pt x="1180672" y="1353825"/>
                                  </a:lnTo>
                                  <a:lnTo>
                                    <a:pt x="1171772" y="1359856"/>
                                  </a:lnTo>
                                  <a:lnTo>
                                    <a:pt x="1163508" y="1365252"/>
                                  </a:lnTo>
                                  <a:lnTo>
                                    <a:pt x="1155879" y="1369061"/>
                                  </a:lnTo>
                                  <a:lnTo>
                                    <a:pt x="1149204" y="1372236"/>
                                  </a:lnTo>
                                  <a:lnTo>
                                    <a:pt x="1146026" y="1373505"/>
                                  </a:lnTo>
                                  <a:lnTo>
                                    <a:pt x="1142529" y="1374140"/>
                                  </a:lnTo>
                                  <a:lnTo>
                                    <a:pt x="1139669" y="1374775"/>
                                  </a:lnTo>
                                  <a:lnTo>
                                    <a:pt x="1137444" y="1374775"/>
                                  </a:lnTo>
                                  <a:lnTo>
                                    <a:pt x="1134901" y="1374775"/>
                                  </a:lnTo>
                                  <a:lnTo>
                                    <a:pt x="1132040" y="1374140"/>
                                  </a:lnTo>
                                  <a:lnTo>
                                    <a:pt x="1129180" y="1373505"/>
                                  </a:lnTo>
                                  <a:lnTo>
                                    <a:pt x="1125683" y="1372236"/>
                                  </a:lnTo>
                                  <a:lnTo>
                                    <a:pt x="1119008" y="1369061"/>
                                  </a:lnTo>
                                  <a:lnTo>
                                    <a:pt x="1111062" y="1365252"/>
                                  </a:lnTo>
                                  <a:lnTo>
                                    <a:pt x="1103115" y="1359856"/>
                                  </a:lnTo>
                                  <a:lnTo>
                                    <a:pt x="1094215" y="1353825"/>
                                  </a:lnTo>
                                  <a:lnTo>
                                    <a:pt x="1084998" y="1346842"/>
                                  </a:lnTo>
                                  <a:lnTo>
                                    <a:pt x="1075144" y="1338906"/>
                                  </a:lnTo>
                                  <a:lnTo>
                                    <a:pt x="1065291" y="1330653"/>
                                  </a:lnTo>
                                  <a:lnTo>
                                    <a:pt x="1054801" y="1321765"/>
                                  </a:lnTo>
                                  <a:lnTo>
                                    <a:pt x="1033823" y="1302084"/>
                                  </a:lnTo>
                                  <a:lnTo>
                                    <a:pt x="1012209" y="1281769"/>
                                  </a:lnTo>
                                  <a:lnTo>
                                    <a:pt x="990277" y="1260184"/>
                                  </a:lnTo>
                                  <a:lnTo>
                                    <a:pt x="969616" y="1238916"/>
                                  </a:lnTo>
                                  <a:lnTo>
                                    <a:pt x="949591" y="1217966"/>
                                  </a:lnTo>
                                  <a:lnTo>
                                    <a:pt x="931474" y="1198603"/>
                                  </a:lnTo>
                                  <a:lnTo>
                                    <a:pt x="915581" y="1181462"/>
                                  </a:lnTo>
                                  <a:lnTo>
                                    <a:pt x="891742" y="1155433"/>
                                  </a:lnTo>
                                  <a:lnTo>
                                    <a:pt x="883159" y="1145593"/>
                                  </a:lnTo>
                                  <a:lnTo>
                                    <a:pt x="883159" y="974500"/>
                                  </a:lnTo>
                                  <a:lnTo>
                                    <a:pt x="873624" y="962120"/>
                                  </a:lnTo>
                                  <a:lnTo>
                                    <a:pt x="863770" y="949106"/>
                                  </a:lnTo>
                                  <a:lnTo>
                                    <a:pt x="854870" y="936409"/>
                                  </a:lnTo>
                                  <a:lnTo>
                                    <a:pt x="845970" y="922759"/>
                                  </a:lnTo>
                                  <a:lnTo>
                                    <a:pt x="837070" y="908793"/>
                                  </a:lnTo>
                                  <a:lnTo>
                                    <a:pt x="828488" y="894826"/>
                                  </a:lnTo>
                                  <a:lnTo>
                                    <a:pt x="820224" y="880542"/>
                                  </a:lnTo>
                                  <a:lnTo>
                                    <a:pt x="812278" y="865940"/>
                                  </a:lnTo>
                                  <a:lnTo>
                                    <a:pt x="804331" y="851021"/>
                                  </a:lnTo>
                                  <a:lnTo>
                                    <a:pt x="796703" y="836102"/>
                                  </a:lnTo>
                                  <a:lnTo>
                                    <a:pt x="789710" y="821183"/>
                                  </a:lnTo>
                                  <a:lnTo>
                                    <a:pt x="782717" y="805629"/>
                                  </a:lnTo>
                                  <a:lnTo>
                                    <a:pt x="776042" y="790075"/>
                                  </a:lnTo>
                                  <a:lnTo>
                                    <a:pt x="770003" y="774521"/>
                                  </a:lnTo>
                                  <a:lnTo>
                                    <a:pt x="763964" y="758332"/>
                                  </a:lnTo>
                                  <a:lnTo>
                                    <a:pt x="758242" y="742778"/>
                                  </a:lnTo>
                                  <a:lnTo>
                                    <a:pt x="752521" y="726590"/>
                                  </a:lnTo>
                                  <a:lnTo>
                                    <a:pt x="747435" y="710718"/>
                                  </a:lnTo>
                                  <a:lnTo>
                                    <a:pt x="742350" y="694847"/>
                                  </a:lnTo>
                                  <a:lnTo>
                                    <a:pt x="737900" y="678658"/>
                                  </a:lnTo>
                                  <a:lnTo>
                                    <a:pt x="733767" y="662470"/>
                                  </a:lnTo>
                                  <a:lnTo>
                                    <a:pt x="729953" y="645963"/>
                                  </a:lnTo>
                                  <a:lnTo>
                                    <a:pt x="726457" y="630092"/>
                                  </a:lnTo>
                                  <a:lnTo>
                                    <a:pt x="723278" y="613903"/>
                                  </a:lnTo>
                                  <a:lnTo>
                                    <a:pt x="720418" y="598032"/>
                                  </a:lnTo>
                                  <a:lnTo>
                                    <a:pt x="717875" y="581843"/>
                                  </a:lnTo>
                                  <a:lnTo>
                                    <a:pt x="715968" y="566289"/>
                                  </a:lnTo>
                                  <a:lnTo>
                                    <a:pt x="714060" y="550418"/>
                                  </a:lnTo>
                                  <a:lnTo>
                                    <a:pt x="713107" y="534864"/>
                                  </a:lnTo>
                                  <a:lnTo>
                                    <a:pt x="711835" y="519310"/>
                                  </a:lnTo>
                                  <a:lnTo>
                                    <a:pt x="711200" y="504074"/>
                                  </a:lnTo>
                                  <a:lnTo>
                                    <a:pt x="711200" y="488837"/>
                                  </a:lnTo>
                                  <a:lnTo>
                                    <a:pt x="711200" y="476458"/>
                                  </a:lnTo>
                                  <a:lnTo>
                                    <a:pt x="711518" y="463760"/>
                                  </a:lnTo>
                                  <a:lnTo>
                                    <a:pt x="712153" y="451381"/>
                                  </a:lnTo>
                                  <a:lnTo>
                                    <a:pt x="713425" y="438684"/>
                                  </a:lnTo>
                                  <a:lnTo>
                                    <a:pt x="714378" y="426622"/>
                                  </a:lnTo>
                                  <a:lnTo>
                                    <a:pt x="715968" y="414559"/>
                                  </a:lnTo>
                                  <a:lnTo>
                                    <a:pt x="717557" y="402180"/>
                                  </a:lnTo>
                                  <a:lnTo>
                                    <a:pt x="719782" y="390435"/>
                                  </a:lnTo>
                                  <a:lnTo>
                                    <a:pt x="722007" y="378373"/>
                                  </a:lnTo>
                                  <a:lnTo>
                                    <a:pt x="724550" y="366945"/>
                                  </a:lnTo>
                                  <a:lnTo>
                                    <a:pt x="727410" y="355201"/>
                                  </a:lnTo>
                                  <a:lnTo>
                                    <a:pt x="730271" y="343456"/>
                                  </a:lnTo>
                                  <a:lnTo>
                                    <a:pt x="733450" y="332028"/>
                                  </a:lnTo>
                                  <a:lnTo>
                                    <a:pt x="736946" y="320601"/>
                                  </a:lnTo>
                                  <a:lnTo>
                                    <a:pt x="740442" y="309491"/>
                                  </a:lnTo>
                                  <a:lnTo>
                                    <a:pt x="744575" y="298381"/>
                                  </a:lnTo>
                                  <a:lnTo>
                                    <a:pt x="748707" y="287906"/>
                                  </a:lnTo>
                                  <a:lnTo>
                                    <a:pt x="753157" y="277114"/>
                                  </a:lnTo>
                                  <a:lnTo>
                                    <a:pt x="757607" y="266321"/>
                                  </a:lnTo>
                                  <a:lnTo>
                                    <a:pt x="762374" y="255846"/>
                                  </a:lnTo>
                                  <a:lnTo>
                                    <a:pt x="767460" y="245688"/>
                                  </a:lnTo>
                                  <a:lnTo>
                                    <a:pt x="772864" y="235531"/>
                                  </a:lnTo>
                                  <a:lnTo>
                                    <a:pt x="778267" y="225373"/>
                                  </a:lnTo>
                                  <a:lnTo>
                                    <a:pt x="783989" y="215533"/>
                                  </a:lnTo>
                                  <a:lnTo>
                                    <a:pt x="789710" y="205693"/>
                                  </a:lnTo>
                                  <a:lnTo>
                                    <a:pt x="795749" y="196487"/>
                                  </a:lnTo>
                                  <a:lnTo>
                                    <a:pt x="801789" y="187282"/>
                                  </a:lnTo>
                                  <a:lnTo>
                                    <a:pt x="808146" y="177759"/>
                                  </a:lnTo>
                                  <a:lnTo>
                                    <a:pt x="815138" y="168871"/>
                                  </a:lnTo>
                                  <a:lnTo>
                                    <a:pt x="821813" y="160300"/>
                                  </a:lnTo>
                                  <a:lnTo>
                                    <a:pt x="828806" y="151730"/>
                                  </a:lnTo>
                                  <a:lnTo>
                                    <a:pt x="835799" y="143159"/>
                                  </a:lnTo>
                                  <a:lnTo>
                                    <a:pt x="843110" y="134906"/>
                                  </a:lnTo>
                                  <a:lnTo>
                                    <a:pt x="850738" y="126971"/>
                                  </a:lnTo>
                                  <a:lnTo>
                                    <a:pt x="858367" y="119035"/>
                                  </a:lnTo>
                                  <a:lnTo>
                                    <a:pt x="866313" y="111734"/>
                                  </a:lnTo>
                                  <a:lnTo>
                                    <a:pt x="874260" y="104433"/>
                                  </a:lnTo>
                                  <a:lnTo>
                                    <a:pt x="882206" y="97450"/>
                                  </a:lnTo>
                                  <a:lnTo>
                                    <a:pt x="890788" y="90149"/>
                                  </a:lnTo>
                                  <a:lnTo>
                                    <a:pt x="899052" y="83801"/>
                                  </a:lnTo>
                                  <a:lnTo>
                                    <a:pt x="907634" y="76817"/>
                                  </a:lnTo>
                                  <a:lnTo>
                                    <a:pt x="916216" y="70786"/>
                                  </a:lnTo>
                                  <a:lnTo>
                                    <a:pt x="925116" y="64755"/>
                                  </a:lnTo>
                                  <a:lnTo>
                                    <a:pt x="934016" y="59041"/>
                                  </a:lnTo>
                                  <a:lnTo>
                                    <a:pt x="943552" y="53645"/>
                                  </a:lnTo>
                                  <a:lnTo>
                                    <a:pt x="952452" y="48249"/>
                                  </a:lnTo>
                                  <a:lnTo>
                                    <a:pt x="961988" y="43170"/>
                                  </a:lnTo>
                                  <a:lnTo>
                                    <a:pt x="971205" y="38726"/>
                                  </a:lnTo>
                                  <a:lnTo>
                                    <a:pt x="981059" y="33965"/>
                                  </a:lnTo>
                                  <a:lnTo>
                                    <a:pt x="990595" y="29838"/>
                                  </a:lnTo>
                                  <a:lnTo>
                                    <a:pt x="1000766" y="25712"/>
                                  </a:lnTo>
                                  <a:lnTo>
                                    <a:pt x="1010302" y="22220"/>
                                  </a:lnTo>
                                  <a:lnTo>
                                    <a:pt x="1020791" y="18728"/>
                                  </a:lnTo>
                                  <a:lnTo>
                                    <a:pt x="1030962" y="15237"/>
                                  </a:lnTo>
                                  <a:lnTo>
                                    <a:pt x="1041134" y="12380"/>
                                  </a:lnTo>
                                  <a:lnTo>
                                    <a:pt x="1051305" y="10158"/>
                                  </a:lnTo>
                                  <a:lnTo>
                                    <a:pt x="1062112" y="7936"/>
                                  </a:lnTo>
                                  <a:lnTo>
                                    <a:pt x="1072283" y="5714"/>
                                  </a:lnTo>
                                  <a:lnTo>
                                    <a:pt x="1083091" y="3809"/>
                                  </a:lnTo>
                                  <a:lnTo>
                                    <a:pt x="1093898" y="2539"/>
                                  </a:lnTo>
                                  <a:lnTo>
                                    <a:pt x="1104705" y="1587"/>
                                  </a:lnTo>
                                  <a:lnTo>
                                    <a:pt x="1115512" y="635"/>
                                  </a:lnTo>
                                  <a:lnTo>
                                    <a:pt x="1126637" y="317"/>
                                  </a:lnTo>
                                  <a:lnTo>
                                    <a:pt x="11374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2" name="直接连接符 22"/>
                        <wps:cNvCnPr/>
                        <wps:spPr>
                          <a:xfrm>
                            <a:off x="4918" y="15658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8.45pt;margin-top:560.95pt;height:27pt;width:502.7pt;z-index:251676672;mso-width-relative:page;mso-height-relative:page;" coordorigin="4918,15118" coordsize="10054,540" o:gfxdata="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">
                <o:lock v:ext="edit" aspectratio="f"/>
                <v:group id="_x0000_s1026" o:spid="_x0000_s1026" o:spt="203" style="position:absolute;left:4918;top:15118;height:468;width:468;" coordorigin="4918,15118" coordsize="468,468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4918;top:15118;height:468;width:468;v-text-anchor:middle;" fillcolor="#596166" filled="t" stroked="f" coordsize="21600,21600" o:gfxdata="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Z5n02gAAAA0BAAAPAAAAAAAA&#10;AAEAIAAAACIAAABkcnMvZG93bnJldi54bWxQSwECFAAUAAAACACHTuJA5Q0+ntcBAACKAwAADgAA&#10;AAAAAAABACAAAAApAQAAZHJzL2Uyb0RvYy54bWxQSwUGAAAAAAYABgBZAQAAcgU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5012;top:15204;flip:x;height:262;width:279;v-text-anchor:middle;" fillcolor="#FFFFFF" filled="t" stroked="f" coordsize="2274888,2136775" o:gfxdata="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  <v:path o:connectlocs="119,145;130,158;129,161;126,189;104,219;107,186;103,160;102,157;114,145;158,128;186,138;214,147;221,152;225,159;231,177;233,197;232,204;227,207;209,213;174,218;82,124;54,217;21,212;5,207;0,203;0,194;2,175;8,159;13,152;21,147;50,136;77,127;123,0;132,3;141,8;148,15;154,24;158,34;160,45;160,58;156,73;151,87;142,100;127,133;118,141;114,140;103,131;89,98;81,85;76,71;73,56;73,43;75,32;79,23;85,14;93,7;101,3;111,0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4918;top:15658;height:0;width:10054;" filled="f" stroked="t" coordsize="21600,21600" o:gfxdata="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0WasvXAAAADQEA&#10;AA8AAAAAAAAAAQAgAAAAIgAAAGRycy9kb3ducmV2LnhtbFBLAQIUABQAAAAIAIdO4kAp3t4G4gEA&#10;AJYDAAAOAAAAAAAAAAEAIAAAACYBAABkcnMvZTJvRG9jLnhtbFBLBQYAAAAABgAGAFkBAAB6BQAA&#10;AAA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36970CF" wp14:editId="1F1970B2">
                <wp:simplePos x="0" y="0"/>
                <wp:positionH relativeFrom="column">
                  <wp:posOffset>-705485</wp:posOffset>
                </wp:positionH>
                <wp:positionV relativeFrom="paragraph">
                  <wp:posOffset>6320155</wp:posOffset>
                </wp:positionV>
                <wp:extent cx="6609080" cy="682625"/>
                <wp:effectExtent l="0" t="0" r="0" b="0"/>
                <wp:wrapNone/>
                <wp:docPr id="54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682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AF12F3" w14:textId="77777777" w:rsidR="00FA152C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 w14:paraId="4D76DB4E" w14:textId="77777777" w:rsidR="00FA152C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 w14:paraId="63C81B6C" w14:textId="77777777" w:rsidR="00FA152C" w:rsidRDefault="00FA152C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970CF" id="_x0000_s1034" type="#_x0000_t202" style="position:absolute;left:0;text-align:left;margin-left:-55.55pt;margin-top:497.65pt;width:520.4pt;height:53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" filled="f" stroked="f">
                <v:textbox>
                  <w:txbxContent>
                    <w:p w14:paraId="6EAF12F3" w14:textId="77777777" w:rsidR="00FA152C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 w14:paraId="4D76DB4E" w14:textId="77777777" w:rsidR="00FA152C" w:rsidRDefault="0000000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 w14:paraId="63C81B6C" w14:textId="77777777" w:rsidR="00FA152C" w:rsidRDefault="00FA15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E0518AF" wp14:editId="1490B803">
                <wp:simplePos x="0" y="0"/>
                <wp:positionH relativeFrom="column">
                  <wp:posOffset>-615315</wp:posOffset>
                </wp:positionH>
                <wp:positionV relativeFrom="paragraph">
                  <wp:posOffset>5883910</wp:posOffset>
                </wp:positionV>
                <wp:extent cx="6384290" cy="351155"/>
                <wp:effectExtent l="0" t="0" r="1270" b="1460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51155"/>
                          <a:chOff x="4918" y="13065"/>
                          <a:chExt cx="10054" cy="553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4918" y="13065"/>
                            <a:ext cx="468" cy="468"/>
                            <a:chOff x="4918" y="13065"/>
                            <a:chExt cx="468" cy="468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4918" y="13065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" name="KSO_Shape"/>
                          <wps:cNvSpPr/>
                          <wps:spPr bwMode="auto">
                            <a:xfrm rot="10800000" flipH="1" flipV="1">
                              <a:off x="5012" y="13158"/>
                              <a:ext cx="279" cy="284"/>
                            </a:xfrm>
                            <a:custGeom>
                              <a:avLst/>
                              <a:gdLst>
                                <a:gd name="T0" fmla="*/ 1524318 w 3543300"/>
                                <a:gd name="T1" fmla="*/ 1132523 h 3617913"/>
                                <a:gd name="T2" fmla="*/ 1313498 w 3543300"/>
                                <a:gd name="T3" fmla="*/ 1253173 h 3617913"/>
                                <a:gd name="T4" fmla="*/ 1155382 w 3543300"/>
                                <a:gd name="T5" fmla="*/ 1435418 h 3617913"/>
                                <a:gd name="T6" fmla="*/ 1066122 w 3543300"/>
                                <a:gd name="T7" fmla="*/ 1663327 h 3617913"/>
                                <a:gd name="T8" fmla="*/ 1059774 w 3543300"/>
                                <a:gd name="T9" fmla="*/ 1918696 h 3617913"/>
                                <a:gd name="T10" fmla="*/ 1138484 w 3543300"/>
                                <a:gd name="T11" fmla="*/ 2152467 h 3617913"/>
                                <a:gd name="T12" fmla="*/ 1287651 w 3543300"/>
                                <a:gd name="T13" fmla="*/ 2342088 h 3617913"/>
                                <a:gd name="T14" fmla="*/ 1491724 w 3543300"/>
                                <a:gd name="T15" fmla="*/ 2472632 h 3617913"/>
                                <a:gd name="T16" fmla="*/ 1734517 w 3543300"/>
                                <a:gd name="T17" fmla="*/ 2528533 h 3617913"/>
                                <a:gd name="T18" fmla="*/ 1985879 w 3543300"/>
                                <a:gd name="T19" fmla="*/ 2496771 h 3617913"/>
                                <a:gd name="T20" fmla="*/ 2202647 w 3543300"/>
                                <a:gd name="T21" fmla="*/ 2386238 h 3617913"/>
                                <a:gd name="T22" fmla="*/ 2368635 w 3543300"/>
                                <a:gd name="T23" fmla="*/ 2211863 h 3617913"/>
                                <a:gd name="T24" fmla="*/ 2469244 w 3543300"/>
                                <a:gd name="T25" fmla="*/ 1988891 h 3617913"/>
                                <a:gd name="T26" fmla="*/ 2487969 w 3543300"/>
                                <a:gd name="T27" fmla="*/ 1735110 h 3617913"/>
                                <a:gd name="T28" fmla="*/ 2420685 w 3543300"/>
                                <a:gd name="T29" fmla="*/ 1496257 h 3617913"/>
                                <a:gd name="T30" fmla="*/ 2280920 w 3543300"/>
                                <a:gd name="T31" fmla="*/ 1299528 h 3617913"/>
                                <a:gd name="T32" fmla="*/ 2083752 w 3543300"/>
                                <a:gd name="T33" fmla="*/ 1159510 h 3617913"/>
                                <a:gd name="T34" fmla="*/ 1845310 w 3543300"/>
                                <a:gd name="T35" fmla="*/ 1092518 h 3617913"/>
                                <a:gd name="T36" fmla="*/ 1957705 w 3543300"/>
                                <a:gd name="T37" fmla="*/ 6985 h 3617913"/>
                                <a:gd name="T38" fmla="*/ 2011998 w 3543300"/>
                                <a:gd name="T39" fmla="*/ 89217 h 3617913"/>
                                <a:gd name="T40" fmla="*/ 2341562 w 3543300"/>
                                <a:gd name="T41" fmla="*/ 485457 h 3617913"/>
                                <a:gd name="T42" fmla="*/ 2646362 w 3543300"/>
                                <a:gd name="T43" fmla="*/ 240665 h 3617913"/>
                                <a:gd name="T44" fmla="*/ 2970848 w 3543300"/>
                                <a:gd name="T45" fmla="*/ 446087 h 3617913"/>
                                <a:gd name="T46" fmla="*/ 2979738 w 3543300"/>
                                <a:gd name="T47" fmla="*/ 554990 h 3617913"/>
                                <a:gd name="T48" fmla="*/ 2996248 w 3543300"/>
                                <a:gd name="T49" fmla="*/ 1049655 h 3617913"/>
                                <a:gd name="T50" fmla="*/ 3393440 w 3543300"/>
                                <a:gd name="T51" fmla="*/ 1051243 h 3617913"/>
                                <a:gd name="T52" fmla="*/ 3542030 w 3543300"/>
                                <a:gd name="T53" fmla="*/ 1406843 h 3617913"/>
                                <a:gd name="T54" fmla="*/ 3490278 w 3543300"/>
                                <a:gd name="T55" fmla="*/ 1502728 h 3617913"/>
                                <a:gd name="T56" fmla="*/ 3210242 w 3543300"/>
                                <a:gd name="T57" fmla="*/ 1889125 h 3617913"/>
                                <a:gd name="T58" fmla="*/ 3529330 w 3543300"/>
                                <a:gd name="T59" fmla="*/ 2149158 h 3617913"/>
                                <a:gd name="T60" fmla="*/ 3442335 w 3543300"/>
                                <a:gd name="T61" fmla="*/ 2520315 h 3617913"/>
                                <a:gd name="T62" fmla="*/ 3346450 w 3543300"/>
                                <a:gd name="T63" fmla="*/ 2572068 h 3617913"/>
                                <a:gd name="T64" fmla="*/ 2905125 w 3543300"/>
                                <a:gd name="T65" fmla="*/ 2698115 h 3617913"/>
                                <a:gd name="T66" fmla="*/ 2994025 w 3543300"/>
                                <a:gd name="T67" fmla="*/ 3108643 h 3617913"/>
                                <a:gd name="T68" fmla="*/ 2709228 w 3543300"/>
                                <a:gd name="T69" fmla="*/ 3363913 h 3617913"/>
                                <a:gd name="T70" fmla="*/ 2600325 w 3543300"/>
                                <a:gd name="T71" fmla="*/ 3355023 h 3617913"/>
                                <a:gd name="T72" fmla="*/ 2193608 w 3543300"/>
                                <a:gd name="T73" fmla="*/ 3187066 h 3617913"/>
                                <a:gd name="T74" fmla="*/ 2005012 w 3543300"/>
                                <a:gd name="T75" fmla="*/ 3563621 h 3617913"/>
                                <a:gd name="T76" fmla="*/ 1620520 w 3543300"/>
                                <a:gd name="T77" fmla="*/ 3617913 h 3617913"/>
                                <a:gd name="T78" fmla="*/ 1535430 w 3543300"/>
                                <a:gd name="T79" fmla="*/ 3555366 h 3617913"/>
                                <a:gd name="T80" fmla="*/ 1324928 w 3543300"/>
                                <a:gd name="T81" fmla="*/ 3179128 h 3617913"/>
                                <a:gd name="T82" fmla="*/ 935990 w 3543300"/>
                                <a:gd name="T83" fmla="*/ 3361056 h 3617913"/>
                                <a:gd name="T84" fmla="*/ 830262 w 3543300"/>
                                <a:gd name="T85" fmla="*/ 3361056 h 3617913"/>
                                <a:gd name="T86" fmla="*/ 550545 w 3543300"/>
                                <a:gd name="T87" fmla="*/ 3100071 h 3617913"/>
                                <a:gd name="T88" fmla="*/ 638492 w 3543300"/>
                                <a:gd name="T89" fmla="*/ 2698115 h 3617913"/>
                                <a:gd name="T90" fmla="*/ 196850 w 3543300"/>
                                <a:gd name="T91" fmla="*/ 2572068 h 3617913"/>
                                <a:gd name="T92" fmla="*/ 101282 w 3543300"/>
                                <a:gd name="T93" fmla="*/ 2520315 h 3617913"/>
                                <a:gd name="T94" fmla="*/ 13970 w 3543300"/>
                                <a:gd name="T95" fmla="*/ 2149158 h 3617913"/>
                                <a:gd name="T96" fmla="*/ 334962 w 3543300"/>
                                <a:gd name="T97" fmla="*/ 1915478 h 3617913"/>
                                <a:gd name="T98" fmla="*/ 57467 w 3543300"/>
                                <a:gd name="T99" fmla="*/ 1504633 h 3617913"/>
                                <a:gd name="T100" fmla="*/ 635 w 3543300"/>
                                <a:gd name="T101" fmla="*/ 1411288 h 3617913"/>
                                <a:gd name="T102" fmla="*/ 134620 w 3543300"/>
                                <a:gd name="T103" fmla="*/ 1058863 h 3617913"/>
                                <a:gd name="T104" fmla="*/ 520382 w 3543300"/>
                                <a:gd name="T105" fmla="*/ 1095375 h 3617913"/>
                                <a:gd name="T106" fmla="*/ 742632 w 3543300"/>
                                <a:gd name="T107" fmla="*/ 801052 h 3617913"/>
                                <a:gd name="T108" fmla="*/ 558482 w 3543300"/>
                                <a:gd name="T109" fmla="*/ 467677 h 3617913"/>
                                <a:gd name="T110" fmla="*/ 862648 w 3543300"/>
                                <a:gd name="T111" fmla="*/ 242252 h 3617913"/>
                                <a:gd name="T112" fmla="*/ 955040 w 3543300"/>
                                <a:gd name="T113" fmla="*/ 276542 h 3617913"/>
                                <a:gd name="T114" fmla="*/ 1452245 w 3543300"/>
                                <a:gd name="T115" fmla="*/ 404177 h 3617913"/>
                                <a:gd name="T116" fmla="*/ 1557655 w 3543300"/>
                                <a:gd name="T117" fmla="*/ 26352 h 3617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>
                            <a:off x="4918" y="13618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8.45pt;margin-top:463.3pt;height:27.65pt;width:502.7pt;z-index:251676672;mso-width-relative:page;mso-height-relative:page;" coordorigin="4918,13065" coordsize="10054,553" o:gfxdata="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">
                <o:lock v:ext="edit" aspectratio="f"/>
                <v:group id="_x0000_s1026" o:spid="_x0000_s1026" o:spt="203" style="position:absolute;left:4918;top:13065;height:468;width:468;" coordorigin="4918,13065" coordsize="468,468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4918;top:13065;height:468;width:468;v-text-anchor:middle;" fillcolor="#596166" filled="t" stroked="f" coordsize="21600,21600" o:gfxdata="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7Pw552gAAAA0BAAAPAAAAAAAA&#10;AAEAIAAAACIAAABkcnMvZG93bnJldi54bWxQSwECFAAUAAAACACHTuJAP0YXbdcBAACKAwAADgAA&#10;AAAAAAABACAAAAApAQAAZHJzL2Uyb0RvYy54bWxQSwUGAAAAAAYABgBZAQAAcgU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5012;top:13158;flip:x y;height:284;width:279;rotation:11796480f;v-text-anchor:middle;" fillcolor="#FFFFFF" filled="t" stroked="f" coordsize="3543300,3617913" o:gfxdata="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  <v:path o:connectlocs="120,88;103,98;90,112;83,130;83,150;89,168;101,183;117,194;136,198;156,195;173,187;186,173;194,156;195,136;190,117;179,102;164,91;145,85;154,0;158,7;184,38;208,18;233,35;234,43;235,82;267,82;278,110;274,117;252,148;277,168;271,197;263,201;228,211;235,244;213,264;204,263;172,250;157,279;127,284;120,279;104,249;73,263;65,263;43,243;50,211;15,201;7,197;1,168;26,150;4,118;0,110;10,83;40,85;58,62;43,36;67,19;75,21;114,31;122,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4918;top:13618;height:0;width:10054;" filled="f" stroked="t" coordsize="21600,21600" o:gfxdata="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03IIbXAAAADQEA&#10;AA8AAAAAAAAAAQAgAAAAIgAAAGRycy9kb3ducmV2LnhtbFBLAQIUABQAAAAIAIdO4kDAwtK14gEA&#10;AJYDAAAOAAAAAAAAAAEAIAAAACYBAABkcnMvZTJvRG9jLnhtbFBLBQYAAAAABgAGAFkBAAB6BQAA&#10;AAA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EEFF4AE" wp14:editId="268A636C">
                <wp:simplePos x="0" y="0"/>
                <wp:positionH relativeFrom="column">
                  <wp:posOffset>-277495</wp:posOffset>
                </wp:positionH>
                <wp:positionV relativeFrom="paragraph">
                  <wp:posOffset>5789295</wp:posOffset>
                </wp:positionV>
                <wp:extent cx="6162040" cy="7940040"/>
                <wp:effectExtent l="0" t="0" r="0" b="0"/>
                <wp:wrapNone/>
                <wp:docPr id="53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59F2EC" w14:textId="77777777" w:rsidR="00FA152C" w:rsidRDefault="0000000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FF4AE" id="_x0000_s1035" type="#_x0000_t202" style="position:absolute;left:0;text-align:left;margin-left:-21.85pt;margin-top:455.85pt;width:485.2pt;height:625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" filled="f" stroked="f">
                <v:textbox style="mso-fit-shape-to-text:t">
                  <w:txbxContent>
                    <w:p w14:paraId="7E59F2EC" w14:textId="77777777" w:rsidR="00FA152C" w:rsidRDefault="00000000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2614E028" wp14:editId="09E821AC">
                <wp:simplePos x="0" y="0"/>
                <wp:positionH relativeFrom="column">
                  <wp:posOffset>-615315</wp:posOffset>
                </wp:positionH>
                <wp:positionV relativeFrom="paragraph">
                  <wp:posOffset>1713230</wp:posOffset>
                </wp:positionV>
                <wp:extent cx="6384290" cy="329565"/>
                <wp:effectExtent l="0" t="0" r="1270" b="2095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29565"/>
                          <a:chOff x="1692" y="4103"/>
                          <a:chExt cx="10054" cy="51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1692" y="4103"/>
                            <a:ext cx="468" cy="468"/>
                            <a:chOff x="1692" y="4103"/>
                            <a:chExt cx="468" cy="468"/>
                          </a:xfrm>
                        </wpg:grpSpPr>
                        <wps:wsp>
                          <wps:cNvPr id="10" name="椭圆 8"/>
                          <wps:cNvSpPr/>
                          <wps:spPr>
                            <a:xfrm>
                              <a:off x="1692" y="4103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" name="Freeform 142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765" y="4234"/>
                              <a:ext cx="321" cy="2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1692" y="4622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8.45pt;margin-top:134.9pt;height:25.95pt;width:502.7pt;z-index:251664384;mso-width-relative:page;mso-height-relative:page;" coordorigin="1692,4103" coordsize="10054,519" o:gfxdata="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8ss4TdsAAAALAQAADwAAAAAA&#10;AAABACAAAAAiAAAAZHJzL2Rvd25yZXYueG1sUEsBAhQAFAAAAAgAh07iQC2yCTAvBwAAvB8AAA4A&#10;AAAAAAAAAQAgAAAAKgEAAGRycy9lMm9Eb2MueG1sUEsFBgAAAAAGAAYAWQEAAMsKAAAAAA==&#10;">
                <o:lock v:ext="edit" aspectratio="f"/>
                <v:group id="_x0000_s1026" o:spid="_x0000_s1026" o:spt="203" style="position:absolute;left:1692;top:4103;height:468;width:468;" coordorigin="1692,4103" coordsize="468,46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1692;top:4103;height:468;width:468;v-text-anchor:middle;" fillcolor="#596166" filled="t" stroked="f" coordsize="21600,21600" o:gfxdata="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YnmB2QAAAAsBAAAPAAAAAAAAAAEA&#10;IAAAACIAAABkcnMvZG93bnJldi54bWxQSwECFAAUAAAACACHTuJAmi8jjdUBAACIAwAADgAAAAAA&#10;AAABACAAAAAoAQAAZHJzL2Uyb0RvYy54bWxQSwUGAAAAAAYABgBZAQAAbwU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2" o:spid="_x0000_s1026" o:spt="100" style="position:absolute;left:1765;top:4234;flip:x;height:224;width:321;" fillcolor="#FFFFFF" filled="t" stroked="f" coordsize="263,184" o:gfxdata="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N8gtS9kAAAALAQAADwAAAAAAAAABACAAAAAiAAAAZHJzL2Rvd25y&#10;ZXYueG1sUEsBAhQAFAAAAAgAh07iQF4zQEVUBQAAVRkAAA4AAAAAAAAAAQAgAAAAKA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  <v:line id="_x0000_s1026" o:spid="_x0000_s1026" o:spt="20" style="position:absolute;left:1692;top:4622;height:0;width:10054;" filled="f" stroked="t" coordsize="21600,21600" o:gfxdata="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tqXDf1wAAAAsBAAAP&#10;AAAAAAAAAAEAIAAAACIAAABkcnMvZG93bnJldi54bWxQSwECFAAUAAAACACHTuJAHc5xw+ABAACW&#10;AwAADgAAAAAAAAABACAAAAAmAQAAZHJzL2Uyb0RvYy54bWxQSwUGAAAAAAYABgBZAQAAeAUAAAAA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9606D5F" wp14:editId="73509D97">
                <wp:simplePos x="0" y="0"/>
                <wp:positionH relativeFrom="column">
                  <wp:posOffset>-624205</wp:posOffset>
                </wp:positionH>
                <wp:positionV relativeFrom="paragraph">
                  <wp:posOffset>3133090</wp:posOffset>
                </wp:positionV>
                <wp:extent cx="6393180" cy="349885"/>
                <wp:effectExtent l="0" t="0" r="7620" b="1587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349885"/>
                          <a:chOff x="4904" y="10681"/>
                          <a:chExt cx="10068" cy="551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4904" y="10681"/>
                            <a:ext cx="468" cy="468"/>
                            <a:chOff x="4918" y="10681"/>
                            <a:chExt cx="468" cy="468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4918" y="10681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7" name="KSO_Shape"/>
                          <wps:cNvSpPr/>
                          <wps:spPr>
                            <a:xfrm flipH="1">
                              <a:off x="5002" y="10818"/>
                              <a:ext cx="277" cy="196"/>
                            </a:xfrm>
                            <a:custGeom>
                              <a:avLst/>
                              <a:gdLst>
                                <a:gd name="connsiteX0" fmla="*/ 7782622 w 7782622"/>
                                <a:gd name="connsiteY0" fmla="*/ 1956116 h 5514836"/>
                                <a:gd name="connsiteX1" fmla="*/ 1120218 w 7782622"/>
                                <a:gd name="connsiteY1" fmla="*/ 1956116 h 5514836"/>
                                <a:gd name="connsiteX2" fmla="*/ 4 w 7782622"/>
                                <a:gd name="connsiteY2" fmla="*/ 5514836 h 5514836"/>
                                <a:gd name="connsiteX3" fmla="*/ 6662408 w 7782622"/>
                                <a:gd name="connsiteY3" fmla="*/ 5514836 h 5514836"/>
                                <a:gd name="connsiteX4" fmla="*/ 2210075 w 7782622"/>
                                <a:gd name="connsiteY4" fmla="*/ 0 h 5514836"/>
                                <a:gd name="connsiteX5" fmla="*/ 0 w 7782622"/>
                                <a:gd name="connsiteY5" fmla="*/ 0 h 5514836"/>
                                <a:gd name="connsiteX6" fmla="*/ 0 w 7782622"/>
                                <a:gd name="connsiteY6" fmla="*/ 1356040 h 5514836"/>
                                <a:gd name="connsiteX7" fmla="*/ 2 w 7782622"/>
                                <a:gd name="connsiteY7" fmla="*/ 1356040 h 5514836"/>
                                <a:gd name="connsiteX8" fmla="*/ 2 w 7782622"/>
                                <a:gd name="connsiteY8" fmla="*/ 4425111 h 5514836"/>
                                <a:gd name="connsiteX9" fmla="*/ 872566 w 7782622"/>
                                <a:gd name="connsiteY9" fmla="*/ 1653131 h 5514836"/>
                                <a:gd name="connsiteX10" fmla="*/ 6705945 w 7782622"/>
                                <a:gd name="connsiteY10" fmla="*/ 1653131 h 5514836"/>
                                <a:gd name="connsiteX11" fmla="*/ 6705945 w 7782622"/>
                                <a:gd name="connsiteY11" fmla="*/ 984566 h 5514836"/>
                                <a:gd name="connsiteX12" fmla="*/ 2611236 w 7782622"/>
                                <a:gd name="connsiteY12" fmla="*/ 984566 h 5514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782622" h="5514836">
                                  <a:moveTo>
                                    <a:pt x="7782622" y="1956116"/>
                                  </a:moveTo>
                                  <a:lnTo>
                                    <a:pt x="1120218" y="1956116"/>
                                  </a:lnTo>
                                  <a:lnTo>
                                    <a:pt x="4" y="5514836"/>
                                  </a:lnTo>
                                  <a:lnTo>
                                    <a:pt x="6662408" y="5514836"/>
                                  </a:lnTo>
                                  <a:close/>
                                  <a:moveTo>
                                    <a:pt x="2210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6040"/>
                                  </a:lnTo>
                                  <a:lnTo>
                                    <a:pt x="2" y="1356040"/>
                                  </a:lnTo>
                                  <a:lnTo>
                                    <a:pt x="2" y="4425111"/>
                                  </a:lnTo>
                                  <a:lnTo>
                                    <a:pt x="872566" y="1653131"/>
                                  </a:lnTo>
                                  <a:lnTo>
                                    <a:pt x="6705945" y="1653131"/>
                                  </a:lnTo>
                                  <a:lnTo>
                                    <a:pt x="6705945" y="984566"/>
                                  </a:lnTo>
                                  <a:lnTo>
                                    <a:pt x="2611236" y="9845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0" name="直接连接符 20"/>
                        <wps:cNvCnPr/>
                        <wps:spPr>
                          <a:xfrm>
                            <a:off x="4918" y="11232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9.15pt;margin-top:246.7pt;height:27.55pt;width:503.4pt;z-index:251667456;mso-width-relative:page;mso-height-relative:page;" coordorigin="4904,10681" coordsize="10068,551" o:gfxdata="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">
                <o:lock v:ext="edit" aspectratio="f"/>
                <v:group id="_x0000_s1026" o:spid="_x0000_s1026" o:spt="203" style="position:absolute;left:4904;top:10681;height:468;width:468;" coordorigin="4918,10681" coordsize="468,46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4918;top:10681;height:468;width:468;v-text-anchor:middle;" fillcolor="#596166" filled="t" stroked="f" coordsize="21600,21600" o:gfxdata="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UMoOtoAAAALAQAADwAAAAAAAAAB&#10;ACAAAAAiAAAAZHJzL2Rvd25yZXYueG1sUEsBAhQAFAAAAAgAh07iQGQlm0XVAQAAigMAAA4AAAAA&#10;AAAAAQAgAAAAKQEAAGRycy9lMm9Eb2MueG1sUEsFBgAAAAAGAAYAWQEAAHAF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5002;top:10818;flip:x;height:196;width:277;v-text-anchor:middle;" fillcolor="#FFFFFF" filled="t" stroked="f" coordsize="7782622,5514836" o:gfxdata="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Gcvn42gAAAAsBAAAPAAAAAAAAAAEAIAAAACIAAABkcnMv&#10;ZG93bnJldi54bWxQSwECFAAUAAAACACHTuJA/h5RNTsEAAB3DwAADgAAAAAAAAABACAAAAApAQAA&#10;ZHJzL2Uyb0RvYy54bWxQSwUGAAAAAAYABgBZAQAA1gcAAAAA&#10;" path="m7782622,1956116l1120218,1956116,4,5514836,6662408,5514836xm2210075,0l0,0,0,1356040,2,1356040,2,4425111,872566,1653131,6705945,1653131,6705945,984566,2611236,984566xe">
                    <v:path o:connectlocs="277,69;39,69;0,196;237,196;78,0;0,0;0,48;0,48;0,157;31,58;238,58;238,34;92,34" o:connectangles="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4918;top:11232;height:0;width:10054;" filled="f" stroked="t" coordsize="21600,21600" o:gfxdata="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f0PttcAAAALAQAA&#10;DwAAAAAAAAABACAAAAAiAAAAZHJzL2Rvd25yZXYueG1sUEsBAhQAFAAAAAgAh07iQFjL+W3hAQAA&#10;lgMAAA4AAAAAAAAAAQAgAAAAJgEAAGRycy9lMm9Eb2MueG1sUEsFBgAAAAAGAAYAWQEAAHkFAAAA&#10;AA=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BAA004" wp14:editId="7099A486">
                <wp:simplePos x="0" y="0"/>
                <wp:positionH relativeFrom="column">
                  <wp:posOffset>-277495</wp:posOffset>
                </wp:positionH>
                <wp:positionV relativeFrom="paragraph">
                  <wp:posOffset>3033395</wp:posOffset>
                </wp:positionV>
                <wp:extent cx="6162040" cy="7940040"/>
                <wp:effectExtent l="0" t="0" r="0" b="0"/>
                <wp:wrapNone/>
                <wp:docPr id="52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CB34A8" w14:textId="77777777" w:rsidR="00FA152C" w:rsidRDefault="00000000"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校园经历 /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AA004" id="_x0000_s1036" type="#_x0000_t202" style="position:absolute;left:0;text-align:left;margin-left:-21.85pt;margin-top:238.85pt;width:485.2pt;height:625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" filled="f" stroked="f">
                <v:textbox style="mso-fit-shape-to-text:t">
                  <w:txbxContent>
                    <w:p w14:paraId="53CB34A8" w14:textId="77777777" w:rsidR="00FA152C" w:rsidRDefault="00000000"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校园经历 /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49983F" wp14:editId="0F629490">
                <wp:simplePos x="0" y="0"/>
                <wp:positionH relativeFrom="column">
                  <wp:posOffset>-705485</wp:posOffset>
                </wp:positionH>
                <wp:positionV relativeFrom="paragraph">
                  <wp:posOffset>3627755</wp:posOffset>
                </wp:positionV>
                <wp:extent cx="6609080" cy="2573655"/>
                <wp:effectExtent l="0" t="0" r="0" b="0"/>
                <wp:wrapNone/>
                <wp:docPr id="4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2573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2E660E" w14:textId="09ABC7CE" w:rsidR="00FA152C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– 2017.06              </w:t>
                            </w:r>
                            <w:r w:rsidR="0025096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科技大学            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院学生会主席  </w:t>
                            </w:r>
                          </w:p>
                          <w:p w14:paraId="670E0532" w14:textId="77777777" w:rsidR="00FA152C" w:rsidRDefault="0000000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请填写相关经历，请填写相关经历，请填写相关经历，请填写相关经历，请填写相关经历；</w:t>
                            </w:r>
                          </w:p>
                          <w:p w14:paraId="1FEA2E66" w14:textId="77777777" w:rsidR="00FA152C" w:rsidRDefault="0000000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请填写相关经历，请填写相关经历，请填写相关经历，请填写相关经历，请填写相关经历；</w:t>
                            </w:r>
                          </w:p>
                          <w:p w14:paraId="7602D3B8" w14:textId="77777777" w:rsidR="00FA152C" w:rsidRDefault="0000000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请填写相关经历，请填写相关经历，请填写相关经历，请填写相关经历，请填写相关经历。</w:t>
                            </w:r>
                          </w:p>
                          <w:p w14:paraId="658143C9" w14:textId="77777777" w:rsidR="00FA152C" w:rsidRDefault="00FA152C"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 w14:paraId="2B125F4C" w14:textId="1E1CDE70" w:rsidR="00FA152C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</w:t>
                            </w:r>
                            <w:r w:rsidR="0025096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科技大学            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院xxx  </w:t>
                            </w:r>
                          </w:p>
                          <w:p w14:paraId="7ADEA1F3" w14:textId="77777777" w:rsidR="00FA152C" w:rsidRDefault="0000000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请填写相关经历，请填写相关经历，请填写相关经历，请填写相关经历，请填写相关经历；</w:t>
                            </w:r>
                          </w:p>
                          <w:p w14:paraId="49F7E216" w14:textId="77777777" w:rsidR="00FA152C" w:rsidRDefault="0000000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请填写相关经历，请填写相关经历，请填写相关经历，请填写相关经历，请填写相关经历；</w:t>
                            </w:r>
                          </w:p>
                          <w:p w14:paraId="45A934BE" w14:textId="77777777" w:rsidR="00FA152C" w:rsidRDefault="00FA152C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9983F" id="_x0000_s1037" type="#_x0000_t202" style="position:absolute;left:0;text-align:left;margin-left:-55.55pt;margin-top:285.65pt;width:520.4pt;height:202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" filled="f" stroked="f">
                <v:textbox>
                  <w:txbxContent>
                    <w:p w14:paraId="382E660E" w14:textId="09ABC7CE" w:rsidR="00FA152C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– 2017.06              </w:t>
                      </w:r>
                      <w:r w:rsidR="0025096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科技大学            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院学生会主席  </w:t>
                      </w:r>
                    </w:p>
                    <w:p w14:paraId="670E0532" w14:textId="77777777" w:rsidR="00FA152C" w:rsidRDefault="0000000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请填写相关经历，请填写相关经历，请填写相关经历，请填写相关经历，请填写相关经历；</w:t>
                      </w:r>
                    </w:p>
                    <w:p w14:paraId="1FEA2E66" w14:textId="77777777" w:rsidR="00FA152C" w:rsidRDefault="0000000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请填写相关经历，请填写相关经历，请填写相关经历，请填写相关经历，请填写相关经历；</w:t>
                      </w:r>
                    </w:p>
                    <w:p w14:paraId="7602D3B8" w14:textId="77777777" w:rsidR="00FA152C" w:rsidRDefault="0000000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请填写相关经历，请填写相关经历，请填写相关经历，请填写相关经历，请填写相关经历。</w:t>
                      </w:r>
                    </w:p>
                    <w:p w14:paraId="658143C9" w14:textId="77777777" w:rsidR="00FA152C" w:rsidRDefault="00FA152C">
                      <w:pPr>
                        <w:widowControl/>
                        <w:spacing w:line="360" w:lineRule="exact"/>
                        <w:jc w:val="left"/>
                      </w:pPr>
                    </w:p>
                    <w:p w14:paraId="2B125F4C" w14:textId="1E1CDE70" w:rsidR="00FA152C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</w:t>
                      </w:r>
                      <w:r w:rsidR="0025096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科技大学            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院xxx  </w:t>
                      </w:r>
                    </w:p>
                    <w:p w14:paraId="7ADEA1F3" w14:textId="77777777" w:rsidR="00FA152C" w:rsidRDefault="0000000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请填写相关经历，请填写相关经历，请填写相关经历，请填写相关经历，请填写相关经历；</w:t>
                      </w:r>
                    </w:p>
                    <w:p w14:paraId="49F7E216" w14:textId="77777777" w:rsidR="00FA152C" w:rsidRDefault="0000000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请填写相关经历，请填写相关经历，请填写相关经历，请填写相关经历，请填写相关经历；</w:t>
                      </w:r>
                    </w:p>
                    <w:p w14:paraId="45A934BE" w14:textId="77777777" w:rsidR="00FA152C" w:rsidRDefault="00FA152C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EA0C76" wp14:editId="54ECF4E4">
                <wp:simplePos x="0" y="0"/>
                <wp:positionH relativeFrom="column">
                  <wp:posOffset>-889000</wp:posOffset>
                </wp:positionH>
                <wp:positionV relativeFrom="paragraph">
                  <wp:posOffset>141605</wp:posOffset>
                </wp:positionV>
                <wp:extent cx="7057390" cy="8650605"/>
                <wp:effectExtent l="53340" t="38100" r="67310" b="590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8650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70pt;margin-top:11.15pt;height:681.15pt;width:555.7pt;z-index:251646976;v-text-anchor:middle;mso-width-relative:page;mso-height-relative:page;" fillcolor="#F2F2F2" filled="t" stroked="f" coordsize="21600,21600" o:gfxdata="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9&#10;KbXw2AAAAAwBAAAPAAAAAAAAAAEAIAAAACIAAABkcnMvZG93bnJldi54bWxQSwECFAAUAAAACACH&#10;TuJA7zAuyiQCAAA2BAAADgAAAAAAAAABACAAAAAnAQAAZHJzL2Uyb0RvYy54bWxQSwUGAAAAAAYA&#10;BgBZAQAAvQUAAAAA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7BA97E" wp14:editId="2022185F">
                <wp:simplePos x="0" y="0"/>
                <wp:positionH relativeFrom="column">
                  <wp:posOffset>-590550</wp:posOffset>
                </wp:positionH>
                <wp:positionV relativeFrom="paragraph">
                  <wp:posOffset>657225</wp:posOffset>
                </wp:positionV>
                <wp:extent cx="6667500" cy="82804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52450" y="5371465"/>
                          <a:ext cx="666750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040DB44C" w14:textId="548E414C" w:rsidR="00FA152C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报考院校：</w:t>
                            </w:r>
                            <w:r w:rsidR="0025096B"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 xml:space="preserve">营销大学                       报考专业：XXXX专业         </w:t>
                            </w:r>
                          </w:p>
                          <w:tbl>
                            <w:tblPr>
                              <w:tblW w:w="10227" w:type="dxa"/>
                              <w:jc w:val="center"/>
                              <w:tbl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  <w:insideH w:val="single" w:sz="4" w:space="0" w:color="808080"/>
                                <w:insideV w:val="single" w:sz="4" w:space="0" w:color="80808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4"/>
                              <w:gridCol w:w="1704"/>
                              <w:gridCol w:w="1704"/>
                              <w:gridCol w:w="1705"/>
                              <w:gridCol w:w="1705"/>
                              <w:gridCol w:w="1705"/>
                            </w:tblGrid>
                            <w:tr w:rsidR="00FA152C" w14:paraId="7F7DC16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restart"/>
                                  <w:vAlign w:val="center"/>
                                </w:tcPr>
                                <w:p w14:paraId="1CCA84C1" w14:textId="77777777" w:rsidR="00FA152C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 w14:paraId="20539BFC" w14:textId="77777777" w:rsidR="00FA152C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 w14:paraId="4293CB0B" w14:textId="77777777" w:rsidR="00FA152C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3AE13D30" w14:textId="77777777" w:rsidR="00FA152C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业务课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一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6DF52C42" w14:textId="77777777" w:rsidR="00FA152C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业务课二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71AFC74D" w14:textId="77777777" w:rsidR="00FA152C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 w:rsidR="00FA152C" w14:paraId="3922A65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/>
                                  <w:vAlign w:val="center"/>
                                </w:tcPr>
                                <w:p w14:paraId="1671133D" w14:textId="77777777" w:rsidR="00FA152C" w:rsidRDefault="00FA152C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 w14:paraId="0AFBD305" w14:textId="77777777" w:rsidR="00FA152C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 w14:paraId="79DB21B5" w14:textId="77777777" w:rsidR="00FA152C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66A9141D" w14:textId="77777777" w:rsidR="00FA152C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7F758402" w14:textId="77777777" w:rsidR="00FA152C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5A563B02" w14:textId="77777777" w:rsidR="00FA152C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</w:tbl>
                          <w:p w14:paraId="01549062" w14:textId="77777777" w:rsidR="00FA152C" w:rsidRDefault="00FA152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F4F4F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BA97E" id="文本框 2" o:spid="_x0000_s1038" type="#_x0000_t202" style="position:absolute;left:0;text-align:left;margin-left:-46.5pt;margin-top:51.75pt;width:525pt;height:65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" filled="f" stroked="f">
                <v:textbox style="mso-fit-shape-to-text:t">
                  <w:txbxContent>
                    <w:p w14:paraId="040DB44C" w14:textId="548E414C" w:rsidR="00FA152C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F4F4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F4F4F"/>
                          <w:szCs w:val="21"/>
                        </w:rPr>
                        <w:t>报考院校：</w:t>
                      </w:r>
                      <w:r w:rsidR="0025096B">
                        <w:rPr>
                          <w:rFonts w:ascii="微软雅黑" w:eastAsia="微软雅黑" w:hAnsi="微软雅黑" w:hint="eastAsia"/>
                          <w:color w:val="4F4F4F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F4F4F"/>
                          <w:szCs w:val="21"/>
                        </w:rPr>
                        <w:t xml:space="preserve">营销大学                       报考专业：XXXX专业         </w:t>
                      </w:r>
                    </w:p>
                    <w:tbl>
                      <w:tblPr>
                        <w:tblW w:w="10227" w:type="dxa"/>
                        <w:jc w:val="center"/>
                        <w:tbl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  <w:insideH w:val="single" w:sz="4" w:space="0" w:color="808080"/>
                          <w:insideV w:val="single" w:sz="4" w:space="0" w:color="80808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4"/>
                        <w:gridCol w:w="1704"/>
                        <w:gridCol w:w="1704"/>
                        <w:gridCol w:w="1705"/>
                        <w:gridCol w:w="1705"/>
                        <w:gridCol w:w="1705"/>
                      </w:tblGrid>
                      <w:tr w:rsidR="00FA152C" w14:paraId="7F7DC164" w14:textId="77777777"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restart"/>
                            <w:vAlign w:val="center"/>
                          </w:tcPr>
                          <w:p w14:paraId="1CCA84C1" w14:textId="77777777" w:rsidR="00FA152C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 w14:paraId="20539BFC" w14:textId="77777777" w:rsidR="00FA152C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 w14:paraId="4293CB0B" w14:textId="77777777" w:rsidR="00FA152C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3AE13D30" w14:textId="77777777" w:rsidR="00FA152C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业务课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一</w:t>
                            </w:r>
                            <w:proofErr w:type="gramEnd"/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6DF52C42" w14:textId="77777777" w:rsidR="00FA152C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业务课二</w:t>
                            </w:r>
                            <w:proofErr w:type="gramEnd"/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71AFC74D" w14:textId="77777777" w:rsidR="00FA152C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 w:rsidR="00FA152C" w14:paraId="3922A65A" w14:textId="77777777"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/>
                            <w:vAlign w:val="center"/>
                          </w:tcPr>
                          <w:p w14:paraId="1671133D" w14:textId="77777777" w:rsidR="00FA152C" w:rsidRDefault="00FA152C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 w14:paraId="0AFBD305" w14:textId="77777777" w:rsidR="00FA152C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 w14:paraId="79DB21B5" w14:textId="77777777" w:rsidR="00FA152C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66A9141D" w14:textId="77777777" w:rsidR="00FA152C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7F758402" w14:textId="77777777" w:rsidR="00FA152C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5A563B02" w14:textId="77777777" w:rsidR="00FA152C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316</w:t>
                            </w:r>
                          </w:p>
                        </w:tc>
                      </w:tr>
                    </w:tbl>
                    <w:p w14:paraId="01549062" w14:textId="77777777" w:rsidR="00FA152C" w:rsidRDefault="00FA152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F4F4F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570DC6EF" wp14:editId="4695912C">
                <wp:simplePos x="0" y="0"/>
                <wp:positionH relativeFrom="column">
                  <wp:posOffset>-615315</wp:posOffset>
                </wp:positionH>
                <wp:positionV relativeFrom="paragraph">
                  <wp:posOffset>238125</wp:posOffset>
                </wp:positionV>
                <wp:extent cx="6384290" cy="356235"/>
                <wp:effectExtent l="0" t="0" r="1270" b="952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56235"/>
                          <a:chOff x="1692" y="6471"/>
                          <a:chExt cx="10054" cy="561"/>
                        </a:xfrm>
                      </wpg:grpSpPr>
                      <wpg:grpSp>
                        <wpg:cNvPr id="39" name="组合 34"/>
                        <wpg:cNvGrpSpPr/>
                        <wpg:grpSpPr>
                          <a:xfrm>
                            <a:off x="1692" y="6471"/>
                            <a:ext cx="468" cy="468"/>
                            <a:chOff x="4880" y="6471"/>
                            <a:chExt cx="468" cy="468"/>
                          </a:xfrm>
                        </wpg:grpSpPr>
                        <wps:wsp>
                          <wps:cNvPr id="40" name="椭圆 10"/>
                          <wps:cNvSpPr/>
                          <wps:spPr>
                            <a:xfrm>
                              <a:off x="4880" y="6471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1" name="KSO_Shape"/>
                          <wps:cNvSpPr/>
                          <wps:spPr>
                            <a:xfrm flipH="1">
                              <a:off x="4985" y="6579"/>
                              <a:ext cx="257" cy="217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42" name="直接连接符 19"/>
                        <wps:cNvCnPr/>
                        <wps:spPr>
                          <a:xfrm>
                            <a:off x="1692" y="7032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8.45pt;margin-top:18.75pt;height:28.05pt;width:502.7pt;z-index:251678720;mso-width-relative:page;mso-height-relative:page;" coordorigin="1692,6471" coordsize="10054,561" o:gfxdata="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">
                <o:lock v:ext="edit" aspectratio="f"/>
                <v:group id="组合 34" o:spid="_x0000_s1026" o:spt="203" style="position:absolute;left:1692;top:6471;height:468;width:468;" coordorigin="4880,6471" coordsize="468,46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0" o:spid="_x0000_s1026" o:spt="3" type="#_x0000_t3" style="position:absolute;left:4880;top:6471;height:468;width:468;v-text-anchor:middle;" fillcolor="#596166" filled="t" stroked="f" coordsize="21600,21600" o:gfxdata="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4bQy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4985;top:6579;flip:x;height:217;width:257;v-text-anchor:middle;" fillcolor="#FFFFFF" filled="t" stroked="f" coordsize="3261356,2766950" o:gfxdata="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rEku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57,108;257,206;256,207;256,208;256,209;255,210;255,211;254,212;253,213;252,214;250,215;247,216;244,216;241,217;15,217;12,216;9,216;6,215;4,214;3,213;2,212;1,211;1,210;0,209;0,208;0,207;0,206;0,108;15,113;32,117;52,121;62,124;73,126;84,129;94,131;104,132;113,133;121,134;125,135;128,135;131,135;135,134;143,133;152,132;162,131;172,129;183,126;194,124;205,121;224,117;241,112;118,94;111,101;111,103;118,110;138,110;145,103;145,101;138,94;128,13;87,36;87,38;169,38;169,36;128,13;128,0;178,38;178,38;241,38;244,38;247,39;250,40;252,41;253,42;254,43;255,44;255,44;256,45;256,46;256,47;257,49;257,104;256,104;256,104;241,108;224,112;205,117;194,119;183,122;172,124;162,126;152,128;143,129;135,130;131,130;128,130;125,130;121,130;113,129;104,128;94,126;84,124;73,122;62,120;52,117;32,112;15,108;0,104;0,104;0,104;0,76;0,49;0,47;0,46;0,45;1,44;1,44;2,43;3,42;4,41;6,40;9,39;12,38;15,38;78,38;78,38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19" o:spid="_x0000_s1026" o:spt="20" style="position:absolute;left:1692;top:7032;height:0;width:10054;" filled="f" stroked="t" coordsize="21600,21600" o:gfxdata="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dFX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 w:rsidR="00FA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5E5"/>
    <w:multiLevelType w:val="multilevel"/>
    <w:tmpl w:val="09E545E5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74973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E70FE2"/>
    <w:rsid w:val="00055411"/>
    <w:rsid w:val="0025096B"/>
    <w:rsid w:val="0030257D"/>
    <w:rsid w:val="003360A6"/>
    <w:rsid w:val="003C151A"/>
    <w:rsid w:val="003E6971"/>
    <w:rsid w:val="00410AA3"/>
    <w:rsid w:val="00636E22"/>
    <w:rsid w:val="007D3CF3"/>
    <w:rsid w:val="0082337A"/>
    <w:rsid w:val="008C1198"/>
    <w:rsid w:val="00984F03"/>
    <w:rsid w:val="00AA29FC"/>
    <w:rsid w:val="00B31D8A"/>
    <w:rsid w:val="00D9750F"/>
    <w:rsid w:val="00DF014D"/>
    <w:rsid w:val="00EE4BD5"/>
    <w:rsid w:val="00FA06BF"/>
    <w:rsid w:val="00FA152C"/>
    <w:rsid w:val="05E70FE2"/>
    <w:rsid w:val="2D5A64CE"/>
    <w:rsid w:val="312B2AB4"/>
    <w:rsid w:val="6FCC78B7"/>
    <w:rsid w:val="76E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F8AF8B"/>
  <w15:docId w15:val="{D410C31B-6486-489F-B3D8-7ED1BDA4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9">
    <w:name w:val="标题 字符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179;&#25307;&#36890;&#29992;&#31616;&#21382;&#12305;&#36130;&#21153;&#31616;&#21382;&#24212;&#23626;&#29983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【秋招通用简历】财务简历应届生简历个性简历创意简历.docx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yuhua</dc:creator>
  <cp:lastModifiedBy>Administrator</cp:lastModifiedBy>
  <cp:revision>6</cp:revision>
  <dcterms:created xsi:type="dcterms:W3CDTF">2017-09-27T02:17:00Z</dcterms:created>
  <dcterms:modified xsi:type="dcterms:W3CDTF">2022-12-27T08:19:00Z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